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694" w:rsidRPr="005D132C" w:rsidRDefault="006E6694"/>
    <w:tbl>
      <w:tblPr>
        <w:tblW w:w="0" w:type="auto"/>
        <w:tblLayout w:type="fixed"/>
        <w:tblCellMar>
          <w:left w:w="68" w:type="dxa"/>
          <w:right w:w="68" w:type="dxa"/>
        </w:tblCellMar>
        <w:tblLook w:val="0000" w:firstRow="0" w:lastRow="0" w:firstColumn="0" w:lastColumn="0" w:noHBand="0" w:noVBand="0"/>
      </w:tblPr>
      <w:tblGrid>
        <w:gridCol w:w="1701"/>
        <w:gridCol w:w="8080"/>
      </w:tblGrid>
      <w:tr w:rsidR="006E6694" w:rsidRPr="005D132C">
        <w:tc>
          <w:tcPr>
            <w:tcW w:w="8080" w:type="dxa"/>
            <w:gridSpan w:val="2"/>
          </w:tcPr>
          <w:p w:rsidR="00C42C48" w:rsidRDefault="00860D60" w:rsidP="00C93B6F">
            <w:pPr>
              <w:jc w:val="center"/>
              <w:rPr>
                <w:b/>
                <w:sz w:val="40"/>
              </w:rPr>
            </w:pPr>
            <w:r>
              <w:rPr>
                <w:b/>
                <w:sz w:val="40"/>
              </w:rPr>
              <w:fldChar w:fldCharType="begin"/>
            </w:r>
            <w:r>
              <w:rPr>
                <w:b/>
                <w:sz w:val="40"/>
              </w:rPr>
              <w:instrText xml:space="preserve"> TITLE  </w:instrText>
            </w:r>
            <w:r>
              <w:rPr>
                <w:b/>
                <w:sz w:val="40"/>
              </w:rPr>
              <w:fldChar w:fldCharType="separate"/>
            </w:r>
            <w:r w:rsidR="00C93B6F">
              <w:rPr>
                <w:b/>
                <w:sz w:val="40"/>
              </w:rPr>
              <w:t xml:space="preserve">User Documentation: </w:t>
            </w:r>
          </w:p>
          <w:p w:rsidR="006E6694" w:rsidRDefault="008F7593" w:rsidP="00C93B6F">
            <w:pPr>
              <w:jc w:val="center"/>
              <w:rPr>
                <w:b/>
                <w:sz w:val="40"/>
              </w:rPr>
            </w:pPr>
            <w:proofErr w:type="spellStart"/>
            <w:r>
              <w:rPr>
                <w:b/>
                <w:sz w:val="40"/>
              </w:rPr>
              <w:t>Framemanipulator</w:t>
            </w:r>
            <w:proofErr w:type="spellEnd"/>
            <w:r w:rsidR="00860D60">
              <w:rPr>
                <w:b/>
                <w:sz w:val="40"/>
              </w:rPr>
              <w:fldChar w:fldCharType="end"/>
            </w:r>
          </w:p>
          <w:p w:rsidR="00C42C48" w:rsidRPr="005D132C" w:rsidRDefault="00C42C48" w:rsidP="00C93B6F">
            <w:pPr>
              <w:jc w:val="center"/>
              <w:rPr>
                <w:b/>
                <w:sz w:val="40"/>
              </w:rPr>
            </w:pPr>
          </w:p>
        </w:tc>
      </w:tr>
      <w:tr w:rsidR="006E6694" w:rsidRPr="00502898">
        <w:tc>
          <w:tcPr>
            <w:tcW w:w="8080" w:type="dxa"/>
            <w:gridSpan w:val="2"/>
          </w:tcPr>
          <w:p w:rsidR="006E6694" w:rsidRPr="005D132C" w:rsidRDefault="006E6694" w:rsidP="004A06E4">
            <w:pPr>
              <w:rPr>
                <w:b/>
                <w:sz w:val="28"/>
              </w:rPr>
            </w:pPr>
          </w:p>
        </w:tc>
      </w:tr>
      <w:tr w:rsidR="006E6694" w:rsidRPr="00A87B00">
        <w:trPr>
          <w:hidden/>
        </w:trPr>
        <w:tc>
          <w:tcPr>
            <w:tcW w:w="8080" w:type="dxa"/>
            <w:gridSpan w:val="2"/>
          </w:tcPr>
          <w:p w:rsidR="006E6694" w:rsidRPr="00E72D3F" w:rsidRDefault="006E6694">
            <w:pPr>
              <w:spacing w:line="1200" w:lineRule="auto"/>
              <w:jc w:val="center"/>
              <w:rPr>
                <w:lang w:val="de-DE"/>
              </w:rPr>
            </w:pPr>
            <w:r w:rsidRPr="00E72D3F">
              <w:rPr>
                <w:vanish/>
                <w:color w:val="0000FF"/>
                <w:lang w:val="de-DE"/>
              </w:rPr>
              <w:t>Zum Ändern von Titel und Thema klicken Sie im Menü Datei auf Eigenschaften - keinesfalls direkt eingeben.</w:t>
            </w:r>
          </w:p>
        </w:tc>
      </w:tr>
      <w:tr w:rsidR="006E6694" w:rsidRPr="00A87B00">
        <w:tc>
          <w:tcPr>
            <w:tcW w:w="1701" w:type="dxa"/>
          </w:tcPr>
          <w:p w:rsidR="006E6694" w:rsidRPr="00E72D3F" w:rsidRDefault="006E6694">
            <w:pPr>
              <w:rPr>
                <w:lang w:val="de-DE"/>
              </w:rPr>
            </w:pPr>
          </w:p>
        </w:tc>
        <w:tc>
          <w:tcPr>
            <w:tcW w:w="8080" w:type="dxa"/>
          </w:tcPr>
          <w:p w:rsidR="006E6694" w:rsidRPr="00E72D3F" w:rsidRDefault="006E6694">
            <w:pPr>
              <w:rPr>
                <w:lang w:val="de-DE"/>
              </w:rPr>
            </w:pPr>
          </w:p>
        </w:tc>
      </w:tr>
      <w:tr w:rsidR="006E6694" w:rsidRPr="005D132C">
        <w:tc>
          <w:tcPr>
            <w:tcW w:w="1701" w:type="dxa"/>
          </w:tcPr>
          <w:p w:rsidR="006E6694" w:rsidRPr="005D132C" w:rsidRDefault="00EE6261">
            <w:pPr>
              <w:spacing w:line="480" w:lineRule="auto"/>
            </w:pPr>
            <w:r w:rsidRPr="005D132C">
              <w:t>Date</w:t>
            </w:r>
            <w:r w:rsidR="006E6694" w:rsidRPr="005D132C">
              <w:t>:</w:t>
            </w:r>
          </w:p>
        </w:tc>
        <w:tc>
          <w:tcPr>
            <w:tcW w:w="8080" w:type="dxa"/>
          </w:tcPr>
          <w:p w:rsidR="006E6694" w:rsidRPr="005D132C" w:rsidRDefault="00860D60" w:rsidP="00722315">
            <w:pPr>
              <w:spacing w:line="480" w:lineRule="auto"/>
              <w:rPr>
                <w:noProof/>
              </w:rPr>
            </w:pPr>
            <w:r>
              <w:fldChar w:fldCharType="begin"/>
            </w:r>
            <w:r>
              <w:instrText xml:space="preserve"> SAVEDATE  \@ "MMMM d, yyyy" </w:instrText>
            </w:r>
            <w:r>
              <w:fldChar w:fldCharType="separate"/>
            </w:r>
            <w:r w:rsidR="00A87B00">
              <w:rPr>
                <w:noProof/>
              </w:rPr>
              <w:t>January 23, 2014</w:t>
            </w:r>
            <w:r>
              <w:fldChar w:fldCharType="end"/>
            </w:r>
          </w:p>
        </w:tc>
      </w:tr>
      <w:tr w:rsidR="006E6694" w:rsidRPr="005D132C">
        <w:tc>
          <w:tcPr>
            <w:tcW w:w="1701" w:type="dxa"/>
          </w:tcPr>
          <w:p w:rsidR="006E6694" w:rsidRPr="005D132C" w:rsidRDefault="00C42C48">
            <w:r>
              <w:t>Documentation</w:t>
            </w:r>
            <w:r w:rsidR="006E6694" w:rsidRPr="005D132C">
              <w:t>:</w:t>
            </w:r>
          </w:p>
        </w:tc>
        <w:tc>
          <w:tcPr>
            <w:tcW w:w="8080" w:type="dxa"/>
          </w:tcPr>
          <w:p w:rsidR="006E6694" w:rsidRPr="005D132C" w:rsidRDefault="00C42C48" w:rsidP="0057165A">
            <w:r>
              <w:t xml:space="preserve">V </w:t>
            </w:r>
            <w:r w:rsidR="002C5E02">
              <w:t>0.</w:t>
            </w:r>
            <w:r w:rsidR="0057165A">
              <w:t>2</w:t>
            </w:r>
            <w:r>
              <w:t>.</w:t>
            </w:r>
            <w:r w:rsidR="0057165A">
              <w:t>0</w:t>
            </w:r>
          </w:p>
        </w:tc>
      </w:tr>
    </w:tbl>
    <w:p w:rsidR="006E6694" w:rsidRPr="005D132C" w:rsidRDefault="006E6694"/>
    <w:p w:rsidR="006E6694" w:rsidRPr="005D132C" w:rsidRDefault="006E6694" w:rsidP="00204B5A">
      <w:pPr>
        <w:pStyle w:val="berschriftNum1"/>
      </w:pPr>
      <w:r w:rsidRPr="005D132C">
        <w:br w:type="page"/>
      </w:r>
      <w:bookmarkStart w:id="0" w:name="_Ref18078507"/>
      <w:r w:rsidRPr="005D132C">
        <w:lastRenderedPageBreak/>
        <w:t>Versions</w:t>
      </w:r>
      <w:bookmarkEnd w:id="0"/>
      <w:r w:rsidRPr="005D132C">
        <w:fldChar w:fldCharType="begin"/>
      </w:r>
      <w:r w:rsidRPr="005D132C">
        <w:instrText xml:space="preserve"> XE "</w:instrText>
      </w:r>
      <w:r w:rsidR="00724C87" w:rsidRPr="005D132C">
        <w:instrText>Versions</w:instrText>
      </w:r>
      <w:r w:rsidRPr="005D132C">
        <w:instrText xml:space="preserve">" </w:instrText>
      </w:r>
      <w:r w:rsidRPr="005D132C">
        <w:fldChar w:fldCharType="end"/>
      </w:r>
    </w:p>
    <w:tbl>
      <w:tblPr>
        <w:tblW w:w="97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84"/>
        <w:gridCol w:w="779"/>
        <w:gridCol w:w="1417"/>
        <w:gridCol w:w="4892"/>
        <w:gridCol w:w="2410"/>
      </w:tblGrid>
      <w:tr w:rsidR="006E6694" w:rsidRPr="005D132C" w:rsidTr="00801ACD">
        <w:trPr>
          <w:tblHeader/>
        </w:trPr>
        <w:tc>
          <w:tcPr>
            <w:tcW w:w="284" w:type="dxa"/>
            <w:tcBorders>
              <w:top w:val="nil"/>
              <w:left w:val="nil"/>
              <w:bottom w:val="nil"/>
            </w:tcBorders>
          </w:tcPr>
          <w:p w:rsidR="006E6694" w:rsidRPr="005D132C" w:rsidRDefault="006E6694">
            <w:pPr>
              <w:pStyle w:val="TabelleKopf"/>
            </w:pPr>
          </w:p>
        </w:tc>
        <w:tc>
          <w:tcPr>
            <w:tcW w:w="779" w:type="dxa"/>
            <w:shd w:val="pct25" w:color="auto" w:fill="FFFFFF"/>
          </w:tcPr>
          <w:p w:rsidR="006E6694" w:rsidRPr="005D132C" w:rsidRDefault="006E6694">
            <w:pPr>
              <w:pStyle w:val="TabelleKopf"/>
            </w:pPr>
            <w:r w:rsidRPr="005D132C">
              <w:t>Version</w:t>
            </w:r>
          </w:p>
        </w:tc>
        <w:tc>
          <w:tcPr>
            <w:tcW w:w="1417" w:type="dxa"/>
            <w:shd w:val="pct25" w:color="auto" w:fill="FFFFFF"/>
          </w:tcPr>
          <w:p w:rsidR="006E6694" w:rsidRPr="005D132C" w:rsidRDefault="00EE6261">
            <w:pPr>
              <w:pStyle w:val="TabelleKopf"/>
            </w:pPr>
            <w:r w:rsidRPr="005D132C">
              <w:t>Date</w:t>
            </w:r>
          </w:p>
        </w:tc>
        <w:tc>
          <w:tcPr>
            <w:tcW w:w="4892" w:type="dxa"/>
            <w:shd w:val="pct25" w:color="auto" w:fill="FFFFFF"/>
          </w:tcPr>
          <w:p w:rsidR="006E6694" w:rsidRPr="005D132C" w:rsidRDefault="00EE6261">
            <w:pPr>
              <w:pStyle w:val="TabelleKopf"/>
            </w:pPr>
            <w:r w:rsidRPr="005D132C">
              <w:t>Comment</w:t>
            </w:r>
          </w:p>
        </w:tc>
        <w:tc>
          <w:tcPr>
            <w:tcW w:w="2410" w:type="dxa"/>
            <w:shd w:val="pct25" w:color="auto" w:fill="FFFFFF"/>
          </w:tcPr>
          <w:p w:rsidR="006E6694" w:rsidRPr="005D132C" w:rsidRDefault="00A9094C">
            <w:pPr>
              <w:pStyle w:val="TabelleKopf"/>
            </w:pPr>
            <w:r w:rsidRPr="005D132C">
              <w:t>Edited by</w:t>
            </w:r>
          </w:p>
        </w:tc>
      </w:tr>
      <w:tr w:rsidR="006E6694" w:rsidRPr="005D132C" w:rsidTr="00801ACD">
        <w:tc>
          <w:tcPr>
            <w:tcW w:w="284" w:type="dxa"/>
            <w:tcBorders>
              <w:top w:val="nil"/>
              <w:left w:val="nil"/>
              <w:bottom w:val="nil"/>
            </w:tcBorders>
          </w:tcPr>
          <w:p w:rsidR="006E6694" w:rsidRPr="005D132C" w:rsidRDefault="006E6694">
            <w:pPr>
              <w:pStyle w:val="Tabelle"/>
            </w:pPr>
            <w:bookmarkStart w:id="1" w:name="Author" w:colFirst="4" w:colLast="4"/>
            <w:bookmarkStart w:id="2" w:name="Date" w:colFirst="2" w:colLast="2"/>
          </w:p>
        </w:tc>
        <w:tc>
          <w:tcPr>
            <w:tcW w:w="779" w:type="dxa"/>
          </w:tcPr>
          <w:p w:rsidR="006E6694" w:rsidRPr="005D132C" w:rsidRDefault="002C5E02" w:rsidP="0023443A">
            <w:pPr>
              <w:pStyle w:val="Tabelle"/>
            </w:pPr>
            <w:r>
              <w:t>0.0.1</w:t>
            </w:r>
          </w:p>
        </w:tc>
        <w:tc>
          <w:tcPr>
            <w:tcW w:w="1417" w:type="dxa"/>
          </w:tcPr>
          <w:p w:rsidR="006E6694" w:rsidRPr="005D132C" w:rsidRDefault="00EA5F57" w:rsidP="00D2511C">
            <w:pPr>
              <w:pStyle w:val="Tabelle"/>
            </w:pPr>
            <w:r>
              <w:t xml:space="preserve">August </w:t>
            </w:r>
            <w:r w:rsidR="00EE2C96">
              <w:t>31</w:t>
            </w:r>
            <w:r w:rsidR="004B4E92">
              <w:t>, 2012</w:t>
            </w:r>
          </w:p>
        </w:tc>
        <w:tc>
          <w:tcPr>
            <w:tcW w:w="4892" w:type="dxa"/>
          </w:tcPr>
          <w:p w:rsidR="006E6694" w:rsidRPr="005D132C" w:rsidRDefault="00682B60">
            <w:pPr>
              <w:pStyle w:val="Tabelle"/>
            </w:pPr>
            <w:r>
              <w:t>First E</w:t>
            </w:r>
            <w:r w:rsidR="00BE6C56" w:rsidRPr="005D132C">
              <w:t>dition</w:t>
            </w:r>
          </w:p>
        </w:tc>
        <w:tc>
          <w:tcPr>
            <w:tcW w:w="2410" w:type="dxa"/>
          </w:tcPr>
          <w:p w:rsidR="006E6694" w:rsidRPr="005D132C" w:rsidRDefault="00BE237F">
            <w:pPr>
              <w:pStyle w:val="Tabelle"/>
            </w:pPr>
            <w:r>
              <w:t xml:space="preserve">Sebastian </w:t>
            </w:r>
            <w:proofErr w:type="spellStart"/>
            <w:r>
              <w:t>Mülhausen</w:t>
            </w:r>
            <w:proofErr w:type="spellEnd"/>
          </w:p>
        </w:tc>
      </w:tr>
      <w:bookmarkEnd w:id="1"/>
      <w:bookmarkEnd w:id="2"/>
      <w:tr w:rsidR="006E6694" w:rsidRPr="005D132C" w:rsidTr="00801ACD">
        <w:tc>
          <w:tcPr>
            <w:tcW w:w="284" w:type="dxa"/>
            <w:tcBorders>
              <w:top w:val="nil"/>
              <w:left w:val="nil"/>
              <w:bottom w:val="nil"/>
            </w:tcBorders>
          </w:tcPr>
          <w:p w:rsidR="006E6694" w:rsidRPr="005D132C" w:rsidRDefault="006E6694">
            <w:pPr>
              <w:pStyle w:val="Tabelle"/>
            </w:pPr>
          </w:p>
        </w:tc>
        <w:tc>
          <w:tcPr>
            <w:tcW w:w="779" w:type="dxa"/>
          </w:tcPr>
          <w:p w:rsidR="006E6694" w:rsidRPr="005D132C" w:rsidRDefault="002C5E02">
            <w:pPr>
              <w:pStyle w:val="Tabelle"/>
            </w:pPr>
            <w:r>
              <w:t>0.</w:t>
            </w:r>
            <w:r w:rsidR="009947EE">
              <w:t>1</w:t>
            </w:r>
            <w:r w:rsidR="00C42C48">
              <w:t>.</w:t>
            </w:r>
            <w:r>
              <w:t>0</w:t>
            </w:r>
          </w:p>
        </w:tc>
        <w:tc>
          <w:tcPr>
            <w:tcW w:w="1417" w:type="dxa"/>
          </w:tcPr>
          <w:p w:rsidR="006E6694" w:rsidRPr="005D132C" w:rsidRDefault="00C42C48" w:rsidP="00C20E7F">
            <w:pPr>
              <w:pStyle w:val="Tabelle"/>
            </w:pPr>
            <w:r>
              <w:t xml:space="preserve">January </w:t>
            </w:r>
            <w:r w:rsidR="00C20E7F">
              <w:t>21</w:t>
            </w:r>
            <w:r>
              <w:t>, 2014</w:t>
            </w:r>
          </w:p>
        </w:tc>
        <w:tc>
          <w:tcPr>
            <w:tcW w:w="4892" w:type="dxa"/>
          </w:tcPr>
          <w:p w:rsidR="006E6694" w:rsidRPr="005D132C" w:rsidRDefault="0095226C">
            <w:pPr>
              <w:pStyle w:val="Tabelle"/>
            </w:pPr>
            <w:r>
              <w:t>Clean-</w:t>
            </w:r>
            <w:r w:rsidR="009947EE">
              <w:t>up documentation for the official FM V0.1.0</w:t>
            </w:r>
          </w:p>
        </w:tc>
        <w:tc>
          <w:tcPr>
            <w:tcW w:w="2410" w:type="dxa"/>
          </w:tcPr>
          <w:p w:rsidR="006E6694" w:rsidRPr="005D132C" w:rsidRDefault="00BE237F">
            <w:pPr>
              <w:pStyle w:val="Tabelle"/>
            </w:pPr>
            <w:r>
              <w:t xml:space="preserve">Sebastian </w:t>
            </w:r>
            <w:proofErr w:type="spellStart"/>
            <w:r>
              <w:t>Mülhausen</w:t>
            </w:r>
            <w:proofErr w:type="spellEnd"/>
          </w:p>
        </w:tc>
      </w:tr>
      <w:tr w:rsidR="006E6694" w:rsidRPr="005D132C" w:rsidTr="00801ACD">
        <w:tc>
          <w:tcPr>
            <w:tcW w:w="284" w:type="dxa"/>
            <w:tcBorders>
              <w:top w:val="nil"/>
              <w:left w:val="nil"/>
              <w:bottom w:val="nil"/>
            </w:tcBorders>
          </w:tcPr>
          <w:p w:rsidR="006E6694" w:rsidRPr="005D132C" w:rsidRDefault="006E6694">
            <w:pPr>
              <w:pStyle w:val="Tabelle"/>
            </w:pPr>
          </w:p>
        </w:tc>
        <w:tc>
          <w:tcPr>
            <w:tcW w:w="779" w:type="dxa"/>
          </w:tcPr>
          <w:p w:rsidR="006E6694" w:rsidRPr="005D132C" w:rsidRDefault="002C5E02">
            <w:pPr>
              <w:pStyle w:val="Tabelle"/>
            </w:pPr>
            <w:r>
              <w:t>0.1.1</w:t>
            </w:r>
          </w:p>
        </w:tc>
        <w:tc>
          <w:tcPr>
            <w:tcW w:w="1417" w:type="dxa"/>
          </w:tcPr>
          <w:p w:rsidR="006E6694" w:rsidRPr="005D132C" w:rsidRDefault="005457F0" w:rsidP="00C20E7F">
            <w:pPr>
              <w:pStyle w:val="Tabelle"/>
            </w:pPr>
            <w:r>
              <w:t xml:space="preserve">January </w:t>
            </w:r>
            <w:r w:rsidR="00C20E7F">
              <w:t>21</w:t>
            </w:r>
            <w:r>
              <w:t>, 2014</w:t>
            </w:r>
          </w:p>
        </w:tc>
        <w:tc>
          <w:tcPr>
            <w:tcW w:w="4892" w:type="dxa"/>
          </w:tcPr>
          <w:p w:rsidR="006E6694" w:rsidRPr="005D132C" w:rsidRDefault="00ED7A9A">
            <w:pPr>
              <w:pStyle w:val="Tabelle"/>
            </w:pPr>
            <w:r>
              <w:t>Update for FM V0.1.1</w:t>
            </w:r>
          </w:p>
        </w:tc>
        <w:tc>
          <w:tcPr>
            <w:tcW w:w="2410" w:type="dxa"/>
          </w:tcPr>
          <w:p w:rsidR="006E6694" w:rsidRPr="005D132C" w:rsidRDefault="00ED7A9A">
            <w:pPr>
              <w:pStyle w:val="Tabelle"/>
            </w:pPr>
            <w:r>
              <w:t xml:space="preserve">Sebastian </w:t>
            </w:r>
            <w:proofErr w:type="spellStart"/>
            <w:r>
              <w:t>Mülhausen</w:t>
            </w:r>
            <w:proofErr w:type="spellEnd"/>
          </w:p>
        </w:tc>
      </w:tr>
      <w:tr w:rsidR="006E6694" w:rsidRPr="005D132C" w:rsidTr="00801ACD">
        <w:tc>
          <w:tcPr>
            <w:tcW w:w="284" w:type="dxa"/>
            <w:tcBorders>
              <w:top w:val="nil"/>
              <w:left w:val="nil"/>
              <w:bottom w:val="nil"/>
            </w:tcBorders>
          </w:tcPr>
          <w:p w:rsidR="006E6694" w:rsidRPr="005D132C" w:rsidRDefault="006E6694" w:rsidP="002C5E02">
            <w:pPr>
              <w:pStyle w:val="Tabelle"/>
            </w:pPr>
          </w:p>
        </w:tc>
        <w:tc>
          <w:tcPr>
            <w:tcW w:w="779" w:type="dxa"/>
          </w:tcPr>
          <w:p w:rsidR="006E6694" w:rsidRPr="005D132C" w:rsidRDefault="002C5E02" w:rsidP="002C5E02">
            <w:pPr>
              <w:pStyle w:val="Tabelle"/>
            </w:pPr>
            <w:r>
              <w:t>0.2.0</w:t>
            </w:r>
          </w:p>
        </w:tc>
        <w:tc>
          <w:tcPr>
            <w:tcW w:w="1417" w:type="dxa"/>
          </w:tcPr>
          <w:p w:rsidR="006E6694" w:rsidRPr="005D132C" w:rsidRDefault="007D2415" w:rsidP="00D02B36">
            <w:pPr>
              <w:pStyle w:val="Tabelle"/>
            </w:pPr>
            <w:r>
              <w:t xml:space="preserve">January </w:t>
            </w:r>
            <w:r w:rsidR="00722315">
              <w:t>2</w:t>
            </w:r>
            <w:r w:rsidR="00D02B36">
              <w:t>3</w:t>
            </w:r>
            <w:r w:rsidR="0057165A">
              <w:t>, 2014</w:t>
            </w:r>
          </w:p>
        </w:tc>
        <w:tc>
          <w:tcPr>
            <w:tcW w:w="4892" w:type="dxa"/>
          </w:tcPr>
          <w:p w:rsidR="006E6694" w:rsidRPr="005D132C" w:rsidRDefault="0057165A" w:rsidP="0057165A">
            <w:pPr>
              <w:pStyle w:val="Tabelle"/>
            </w:pPr>
            <w:r>
              <w:t>Update for FM V0.2.0</w:t>
            </w:r>
          </w:p>
        </w:tc>
        <w:tc>
          <w:tcPr>
            <w:tcW w:w="2410" w:type="dxa"/>
          </w:tcPr>
          <w:p w:rsidR="006E6694" w:rsidRPr="005D132C" w:rsidRDefault="0057165A">
            <w:pPr>
              <w:pStyle w:val="Tabelle"/>
            </w:pPr>
            <w:r>
              <w:t xml:space="preserve">Sebastian </w:t>
            </w:r>
            <w:proofErr w:type="spellStart"/>
            <w:r>
              <w:t>Mülhausen</w:t>
            </w:r>
            <w:proofErr w:type="spellEnd"/>
          </w:p>
        </w:tc>
      </w:tr>
    </w:tbl>
    <w:p w:rsidR="00184352" w:rsidRPr="00184352" w:rsidRDefault="00184352" w:rsidP="00184352">
      <w:pPr>
        <w:pStyle w:val="Beschriftung"/>
      </w:pPr>
      <w:bookmarkStart w:id="3" w:name="_Toc377387813"/>
      <w:r>
        <w:t xml:space="preserve">Table </w:t>
      </w:r>
      <w:r w:rsidR="00F6143F">
        <w:fldChar w:fldCharType="begin"/>
      </w:r>
      <w:r w:rsidR="00F6143F">
        <w:instrText xml:space="preserve"> SEQ Table \* ARABIC </w:instrText>
      </w:r>
      <w:r w:rsidR="00F6143F">
        <w:fldChar w:fldCharType="separate"/>
      </w:r>
      <w:r w:rsidR="00A23C7D">
        <w:rPr>
          <w:noProof/>
        </w:rPr>
        <w:t>1</w:t>
      </w:r>
      <w:r w:rsidR="00F6143F">
        <w:rPr>
          <w:noProof/>
        </w:rPr>
        <w:fldChar w:fldCharType="end"/>
      </w:r>
      <w:r>
        <w:t>: Versions</w:t>
      </w:r>
      <w:bookmarkEnd w:id="3"/>
    </w:p>
    <w:p w:rsidR="006E6694" w:rsidRPr="005D132C" w:rsidRDefault="006E6694">
      <w:pPr>
        <w:pStyle w:val="FlietextEinzug"/>
      </w:pPr>
    </w:p>
    <w:p w:rsidR="006E6694" w:rsidRDefault="006E6694">
      <w:pPr>
        <w:pStyle w:val="FlietextEinzug"/>
      </w:pPr>
    </w:p>
    <w:p w:rsidR="00204B5A" w:rsidRPr="005D132C" w:rsidRDefault="00204B5A" w:rsidP="00204B5A">
      <w:pPr>
        <w:pStyle w:val="berschriftNum1"/>
      </w:pPr>
      <w:r w:rsidRPr="005D132C">
        <w:t>Safety Notices</w:t>
      </w:r>
      <w:r w:rsidRPr="005D132C">
        <w:fldChar w:fldCharType="begin"/>
      </w:r>
      <w:r w:rsidR="00887D23">
        <w:instrText xml:space="preserve"> XE "</w:instrText>
      </w:r>
      <w:r w:rsidRPr="005D132C">
        <w:instrText xml:space="preserve">Safety Notices" </w:instrText>
      </w:r>
      <w:r w:rsidRPr="005D132C">
        <w:fldChar w:fldCharType="end"/>
      </w:r>
    </w:p>
    <w:p w:rsidR="00204B5A" w:rsidRPr="005D132C" w:rsidRDefault="00204B5A" w:rsidP="00204B5A">
      <w:pPr>
        <w:pStyle w:val="FlietextEinzug"/>
      </w:pPr>
      <w:r w:rsidRPr="005D132C">
        <w:t>Safety notices in this document are organized as follows:</w:t>
      </w:r>
    </w:p>
    <w:p w:rsidR="00204B5A" w:rsidRPr="005D132C" w:rsidRDefault="00204B5A" w:rsidP="00204B5A">
      <w:pPr>
        <w:pStyle w:val="FlietextEinzu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84"/>
        <w:gridCol w:w="1985"/>
        <w:gridCol w:w="7513"/>
      </w:tblGrid>
      <w:tr w:rsidR="00204B5A" w:rsidRPr="005D132C">
        <w:trPr>
          <w:tblHeader/>
        </w:trPr>
        <w:tc>
          <w:tcPr>
            <w:tcW w:w="284" w:type="dxa"/>
            <w:tcBorders>
              <w:top w:val="nil"/>
              <w:left w:val="nil"/>
              <w:bottom w:val="nil"/>
            </w:tcBorders>
          </w:tcPr>
          <w:p w:rsidR="00204B5A" w:rsidRPr="005D132C" w:rsidRDefault="00204B5A" w:rsidP="00204B5A">
            <w:pPr>
              <w:pStyle w:val="TabelleKopf"/>
            </w:pPr>
          </w:p>
        </w:tc>
        <w:tc>
          <w:tcPr>
            <w:tcW w:w="1985" w:type="dxa"/>
            <w:shd w:val="pct25" w:color="auto" w:fill="FFFFFF"/>
          </w:tcPr>
          <w:p w:rsidR="00204B5A" w:rsidRPr="005D132C" w:rsidRDefault="00204B5A" w:rsidP="00204B5A">
            <w:pPr>
              <w:pStyle w:val="TabelleKopf"/>
            </w:pPr>
            <w:r w:rsidRPr="005D132C">
              <w:t>Safety notice</w:t>
            </w:r>
          </w:p>
        </w:tc>
        <w:tc>
          <w:tcPr>
            <w:tcW w:w="7513" w:type="dxa"/>
            <w:shd w:val="pct25" w:color="auto" w:fill="FFFFFF"/>
          </w:tcPr>
          <w:p w:rsidR="00204B5A" w:rsidRPr="005D132C" w:rsidRDefault="00204B5A" w:rsidP="00204B5A">
            <w:pPr>
              <w:pStyle w:val="TabelleKopf"/>
            </w:pPr>
            <w:r w:rsidRPr="005D132C">
              <w:t>Description</w:t>
            </w:r>
          </w:p>
        </w:tc>
      </w:tr>
      <w:tr w:rsidR="00204B5A" w:rsidRPr="00502898">
        <w:tc>
          <w:tcPr>
            <w:tcW w:w="284" w:type="dxa"/>
            <w:tcBorders>
              <w:top w:val="nil"/>
              <w:left w:val="nil"/>
              <w:bottom w:val="nil"/>
            </w:tcBorders>
          </w:tcPr>
          <w:p w:rsidR="00204B5A" w:rsidRPr="005D132C" w:rsidRDefault="00204B5A" w:rsidP="00204B5A">
            <w:pPr>
              <w:pStyle w:val="Tabelle"/>
            </w:pPr>
          </w:p>
        </w:tc>
        <w:tc>
          <w:tcPr>
            <w:tcW w:w="1985" w:type="dxa"/>
          </w:tcPr>
          <w:p w:rsidR="00204B5A" w:rsidRPr="005D132C" w:rsidRDefault="00204B5A" w:rsidP="00204B5A">
            <w:pPr>
              <w:pStyle w:val="Tabelle"/>
            </w:pPr>
            <w:r w:rsidRPr="005D132C">
              <w:t>Danger!</w:t>
            </w:r>
          </w:p>
        </w:tc>
        <w:tc>
          <w:tcPr>
            <w:tcW w:w="7513" w:type="dxa"/>
          </w:tcPr>
          <w:p w:rsidR="00204B5A" w:rsidRPr="005D132C" w:rsidRDefault="00204B5A" w:rsidP="00204B5A">
            <w:pPr>
              <w:pStyle w:val="Tabelle"/>
            </w:pPr>
            <w:r w:rsidRPr="005D132C">
              <w:t>Disregarding the safety regulations and guidelines can be life-threatening.</w:t>
            </w:r>
          </w:p>
        </w:tc>
      </w:tr>
      <w:tr w:rsidR="00204B5A" w:rsidRPr="00502898">
        <w:tc>
          <w:tcPr>
            <w:tcW w:w="284" w:type="dxa"/>
            <w:tcBorders>
              <w:top w:val="nil"/>
              <w:left w:val="nil"/>
              <w:bottom w:val="nil"/>
            </w:tcBorders>
          </w:tcPr>
          <w:p w:rsidR="00204B5A" w:rsidRPr="005D132C" w:rsidRDefault="00204B5A" w:rsidP="00204B5A">
            <w:pPr>
              <w:pStyle w:val="Tabelle"/>
            </w:pPr>
          </w:p>
        </w:tc>
        <w:tc>
          <w:tcPr>
            <w:tcW w:w="1985" w:type="dxa"/>
          </w:tcPr>
          <w:p w:rsidR="00204B5A" w:rsidRPr="005D132C" w:rsidRDefault="00204B5A" w:rsidP="00204B5A">
            <w:pPr>
              <w:pStyle w:val="Tabelle"/>
            </w:pPr>
            <w:r w:rsidRPr="005D132C">
              <w:t>Warning!</w:t>
            </w:r>
          </w:p>
        </w:tc>
        <w:tc>
          <w:tcPr>
            <w:tcW w:w="7513" w:type="dxa"/>
          </w:tcPr>
          <w:p w:rsidR="00204B5A" w:rsidRPr="005D132C" w:rsidRDefault="00204B5A" w:rsidP="00204B5A">
            <w:pPr>
              <w:pStyle w:val="Tabelle"/>
            </w:pPr>
            <w:r w:rsidRPr="005D132C">
              <w:t>Disregarding the safety regulations and guidelines can result in severe injury or heavy damage to mat</w:t>
            </w:r>
            <w:r w:rsidRPr="005D132C">
              <w:t>e</w:t>
            </w:r>
            <w:r w:rsidRPr="005D132C">
              <w:t>rial.</w:t>
            </w:r>
          </w:p>
        </w:tc>
      </w:tr>
      <w:tr w:rsidR="00204B5A" w:rsidRPr="00502898">
        <w:tc>
          <w:tcPr>
            <w:tcW w:w="284" w:type="dxa"/>
            <w:tcBorders>
              <w:top w:val="nil"/>
              <w:left w:val="nil"/>
              <w:bottom w:val="nil"/>
            </w:tcBorders>
          </w:tcPr>
          <w:p w:rsidR="00204B5A" w:rsidRPr="005D132C" w:rsidRDefault="00204B5A" w:rsidP="00204B5A">
            <w:pPr>
              <w:pStyle w:val="Tabelle"/>
            </w:pPr>
          </w:p>
        </w:tc>
        <w:tc>
          <w:tcPr>
            <w:tcW w:w="1985" w:type="dxa"/>
          </w:tcPr>
          <w:p w:rsidR="00204B5A" w:rsidRPr="005D132C" w:rsidRDefault="00204B5A" w:rsidP="00204B5A">
            <w:pPr>
              <w:pStyle w:val="Tabelle"/>
            </w:pPr>
            <w:r w:rsidRPr="005D132C">
              <w:t>Caution!</w:t>
            </w:r>
          </w:p>
        </w:tc>
        <w:tc>
          <w:tcPr>
            <w:tcW w:w="7513" w:type="dxa"/>
          </w:tcPr>
          <w:p w:rsidR="00204B5A" w:rsidRPr="005D132C" w:rsidRDefault="00204B5A" w:rsidP="00204B5A">
            <w:pPr>
              <w:pStyle w:val="Tabelle"/>
            </w:pPr>
            <w:r w:rsidRPr="005D132C">
              <w:t>Disregarding the safety regulations and guidelines can result in injury or damage to material.</w:t>
            </w:r>
          </w:p>
        </w:tc>
      </w:tr>
      <w:tr w:rsidR="00204B5A" w:rsidRPr="00502898">
        <w:tc>
          <w:tcPr>
            <w:tcW w:w="284" w:type="dxa"/>
            <w:tcBorders>
              <w:top w:val="nil"/>
              <w:left w:val="nil"/>
              <w:bottom w:val="nil"/>
            </w:tcBorders>
          </w:tcPr>
          <w:p w:rsidR="00204B5A" w:rsidRPr="005D132C" w:rsidRDefault="00204B5A" w:rsidP="00204B5A">
            <w:pPr>
              <w:pStyle w:val="Tabelle"/>
            </w:pPr>
          </w:p>
        </w:tc>
        <w:tc>
          <w:tcPr>
            <w:tcW w:w="1985" w:type="dxa"/>
          </w:tcPr>
          <w:p w:rsidR="00204B5A" w:rsidRPr="005D132C" w:rsidRDefault="00204B5A" w:rsidP="00204B5A">
            <w:pPr>
              <w:pStyle w:val="Tabelle"/>
            </w:pPr>
            <w:r w:rsidRPr="005D132C">
              <w:t>Information:</w:t>
            </w:r>
          </w:p>
        </w:tc>
        <w:tc>
          <w:tcPr>
            <w:tcW w:w="7513" w:type="dxa"/>
          </w:tcPr>
          <w:p w:rsidR="00204B5A" w:rsidRPr="005D132C" w:rsidRDefault="00204B5A" w:rsidP="00204B5A">
            <w:pPr>
              <w:pStyle w:val="Tabelle"/>
            </w:pPr>
            <w:r w:rsidRPr="005D132C">
              <w:t>Important information used to prevent errors.</w:t>
            </w:r>
          </w:p>
        </w:tc>
      </w:tr>
    </w:tbl>
    <w:p w:rsidR="00184352" w:rsidRPr="00EE2143" w:rsidRDefault="00184352" w:rsidP="00184352">
      <w:pPr>
        <w:pStyle w:val="Beschriftung"/>
      </w:pPr>
      <w:bookmarkStart w:id="4" w:name="_Toc377387814"/>
      <w:r w:rsidRPr="00EE2143">
        <w:t xml:space="preserve">Table </w:t>
      </w:r>
      <w:r>
        <w:fldChar w:fldCharType="begin"/>
      </w:r>
      <w:r w:rsidRPr="00EE2143">
        <w:instrText xml:space="preserve"> SEQ Table \* ARABIC </w:instrText>
      </w:r>
      <w:r>
        <w:fldChar w:fldCharType="separate"/>
      </w:r>
      <w:r w:rsidR="00A23C7D">
        <w:rPr>
          <w:noProof/>
        </w:rPr>
        <w:t>2</w:t>
      </w:r>
      <w:r>
        <w:fldChar w:fldCharType="end"/>
      </w:r>
      <w:r w:rsidRPr="00EE2143">
        <w:t>: Safety notices</w:t>
      </w:r>
      <w:bookmarkEnd w:id="4"/>
    </w:p>
    <w:p w:rsidR="00204B5A" w:rsidRDefault="00204B5A">
      <w:pPr>
        <w:pStyle w:val="FlietextEinzug"/>
      </w:pPr>
    </w:p>
    <w:p w:rsidR="00936CD8" w:rsidRDefault="00936CD8" w:rsidP="00936CD8">
      <w:pPr>
        <w:pStyle w:val="berschriftNum1"/>
      </w:pPr>
      <w:r w:rsidRPr="00936CD8">
        <w:t>Purpose of this document</w:t>
      </w:r>
      <w:r>
        <w:t xml:space="preserve"> </w:t>
      </w:r>
      <w:r w:rsidRPr="005D132C">
        <w:fldChar w:fldCharType="begin"/>
      </w:r>
      <w:r>
        <w:instrText xml:space="preserve"> XE "</w:instrText>
      </w:r>
      <w:r w:rsidRPr="00936CD8">
        <w:instrText xml:space="preserve"> Purpose of this document</w:instrText>
      </w:r>
      <w:r w:rsidRPr="005D132C">
        <w:instrText xml:space="preserve">" </w:instrText>
      </w:r>
      <w:r w:rsidRPr="005D132C">
        <w:fldChar w:fldCharType="end"/>
      </w:r>
    </w:p>
    <w:p w:rsidR="00936CD8" w:rsidRPr="00936CD8" w:rsidRDefault="00936CD8" w:rsidP="00600428">
      <w:pPr>
        <w:pStyle w:val="FlietextEinzug"/>
        <w:jc w:val="both"/>
      </w:pPr>
    </w:p>
    <w:p w:rsidR="006C57E6" w:rsidRDefault="006C57E6" w:rsidP="00600428">
      <w:pPr>
        <w:pStyle w:val="FlietextEinzug"/>
        <w:jc w:val="both"/>
      </w:pPr>
      <w:r w:rsidRPr="006C57E6">
        <w:t xml:space="preserve">This document describes the functions and the usage of the POWERLINK </w:t>
      </w:r>
      <w:proofErr w:type="spellStart"/>
      <w:r w:rsidRPr="006C57E6">
        <w:t>Framemanipulator</w:t>
      </w:r>
      <w:proofErr w:type="spellEnd"/>
      <w:r w:rsidRPr="006C57E6">
        <w:t xml:space="preserve">. Its target group are </w:t>
      </w:r>
      <w:r w:rsidR="003E1FE0">
        <w:t xml:space="preserve">the users of this device. At least </w:t>
      </w:r>
      <w:r w:rsidR="00F267D6">
        <w:t xml:space="preserve">a </w:t>
      </w:r>
      <w:r w:rsidR="003E1FE0">
        <w:t xml:space="preserve">basic knowledge </w:t>
      </w:r>
      <w:r w:rsidR="00824D9A">
        <w:t xml:space="preserve">of the </w:t>
      </w:r>
      <w:r w:rsidR="003E1FE0">
        <w:t>Ethernet-protocol POWERLINK</w:t>
      </w:r>
      <w:r w:rsidR="00824D9A">
        <w:t xml:space="preserve"> and </w:t>
      </w:r>
      <w:r w:rsidR="00047BC2">
        <w:t xml:space="preserve">the </w:t>
      </w:r>
      <w:r w:rsidR="00181B64">
        <w:t>Controlled Nodes</w:t>
      </w:r>
      <w:r w:rsidRPr="006C57E6">
        <w:t xml:space="preserve"> is of advantage for reading this document.</w:t>
      </w:r>
    </w:p>
    <w:p w:rsidR="00936CD8" w:rsidRPr="006C57E6" w:rsidRDefault="00936CD8" w:rsidP="006C57E6">
      <w:pPr>
        <w:pStyle w:val="FlietextEinzug"/>
      </w:pPr>
    </w:p>
    <w:p w:rsidR="006E6694" w:rsidRPr="005D132C" w:rsidRDefault="006E6694" w:rsidP="00204B5A">
      <w:pPr>
        <w:pStyle w:val="berschriftNum1"/>
      </w:pPr>
      <w:r w:rsidRPr="006C57E6">
        <w:rPr>
          <w:b w:val="0"/>
          <w:color w:val="auto"/>
          <w:sz w:val="20"/>
        </w:rPr>
        <w:br w:type="page"/>
      </w:r>
      <w:r w:rsidR="00F45908" w:rsidRPr="005D132C">
        <w:lastRenderedPageBreak/>
        <w:t>Table of C</w:t>
      </w:r>
      <w:r w:rsidR="00870C5E" w:rsidRPr="005D132C">
        <w:t>ontents</w:t>
      </w:r>
      <w:r w:rsidRPr="005D132C">
        <w:fldChar w:fldCharType="begin"/>
      </w:r>
      <w:r w:rsidRPr="005D132C">
        <w:instrText xml:space="preserve"> XE "</w:instrText>
      </w:r>
      <w:r w:rsidR="00724C87" w:rsidRPr="005D132C">
        <w:instrText>Table of Contents</w:instrText>
      </w:r>
      <w:r w:rsidRPr="005D132C">
        <w:instrText xml:space="preserve">" </w:instrText>
      </w:r>
      <w:r w:rsidRPr="005D132C">
        <w:fldChar w:fldCharType="end"/>
      </w:r>
    </w:p>
    <w:p w:rsidR="00720E64" w:rsidRDefault="006E6694">
      <w:pPr>
        <w:pStyle w:val="Verzeichnis1"/>
        <w:rPr>
          <w:rFonts w:asciiTheme="minorHAnsi" w:eastAsiaTheme="minorEastAsia" w:hAnsiTheme="minorHAnsi" w:cstheme="minorBidi"/>
          <w:b w:val="0"/>
          <w:noProof/>
          <w:sz w:val="22"/>
          <w:szCs w:val="22"/>
          <w:lang w:val="de-DE" w:eastAsia="de-DE"/>
        </w:rPr>
      </w:pPr>
      <w:r w:rsidRPr="005D132C">
        <w:rPr>
          <w:b w:val="0"/>
        </w:rPr>
        <w:fldChar w:fldCharType="begin"/>
      </w:r>
      <w:r w:rsidRPr="005D132C">
        <w:rPr>
          <w:b w:val="0"/>
        </w:rPr>
        <w:instrText xml:space="preserve"> TOC \o "1-5" </w:instrText>
      </w:r>
      <w:r w:rsidRPr="005D132C">
        <w:rPr>
          <w:b w:val="0"/>
        </w:rPr>
        <w:fldChar w:fldCharType="separate"/>
      </w:r>
      <w:r w:rsidR="00720E64" w:rsidRPr="00EB238F">
        <w:rPr>
          <w:noProof/>
          <w:lang w:val="en-US"/>
        </w:rPr>
        <w:t>1 Introduction</w:t>
      </w:r>
      <w:r w:rsidR="00720E64">
        <w:rPr>
          <w:noProof/>
        </w:rPr>
        <w:tab/>
      </w:r>
      <w:r w:rsidR="00720E64">
        <w:rPr>
          <w:noProof/>
        </w:rPr>
        <w:fldChar w:fldCharType="begin"/>
      </w:r>
      <w:r w:rsidR="00720E64">
        <w:rPr>
          <w:noProof/>
        </w:rPr>
        <w:instrText xml:space="preserve"> PAGEREF _Toc402957415 \h </w:instrText>
      </w:r>
      <w:r w:rsidR="00720E64">
        <w:rPr>
          <w:noProof/>
        </w:rPr>
      </w:r>
      <w:r w:rsidR="00720E64">
        <w:rPr>
          <w:noProof/>
        </w:rPr>
        <w:fldChar w:fldCharType="separate"/>
      </w:r>
      <w:r w:rsidR="00720E64">
        <w:rPr>
          <w:noProof/>
        </w:rPr>
        <w:t>5</w:t>
      </w:r>
      <w:r w:rsidR="00720E64">
        <w:rPr>
          <w:noProof/>
        </w:rPr>
        <w:fldChar w:fldCharType="end"/>
      </w:r>
    </w:p>
    <w:p w:rsidR="00720E64" w:rsidRDefault="00720E64">
      <w:pPr>
        <w:pStyle w:val="Verzeichnis2"/>
        <w:rPr>
          <w:rFonts w:asciiTheme="minorHAnsi" w:eastAsiaTheme="minorEastAsia" w:hAnsiTheme="minorHAnsi" w:cstheme="minorBidi"/>
          <w:noProof/>
          <w:sz w:val="22"/>
          <w:szCs w:val="22"/>
          <w:lang w:val="de-DE" w:eastAsia="de-DE"/>
        </w:rPr>
      </w:pPr>
      <w:r w:rsidRPr="00EB238F">
        <w:rPr>
          <w:noProof/>
          <w:lang w:val="en-US"/>
        </w:rPr>
        <w:t>1.1 General Features</w:t>
      </w:r>
      <w:r>
        <w:rPr>
          <w:noProof/>
        </w:rPr>
        <w:tab/>
      </w:r>
      <w:r>
        <w:rPr>
          <w:noProof/>
        </w:rPr>
        <w:fldChar w:fldCharType="begin"/>
      </w:r>
      <w:r>
        <w:rPr>
          <w:noProof/>
        </w:rPr>
        <w:instrText xml:space="preserve"> PAGEREF _Toc402957416 \h </w:instrText>
      </w:r>
      <w:r>
        <w:rPr>
          <w:noProof/>
        </w:rPr>
      </w:r>
      <w:r>
        <w:rPr>
          <w:noProof/>
        </w:rPr>
        <w:fldChar w:fldCharType="separate"/>
      </w:r>
      <w:r>
        <w:rPr>
          <w:noProof/>
        </w:rPr>
        <w:t>5</w:t>
      </w:r>
      <w:r>
        <w:rPr>
          <w:noProof/>
        </w:rPr>
        <w:fldChar w:fldCharType="end"/>
      </w:r>
    </w:p>
    <w:p w:rsidR="00720E64" w:rsidRDefault="00720E64">
      <w:pPr>
        <w:pStyle w:val="Verzeichnis2"/>
        <w:rPr>
          <w:rFonts w:asciiTheme="minorHAnsi" w:eastAsiaTheme="minorEastAsia" w:hAnsiTheme="minorHAnsi" w:cstheme="minorBidi"/>
          <w:noProof/>
          <w:sz w:val="22"/>
          <w:szCs w:val="22"/>
          <w:lang w:val="de-DE" w:eastAsia="de-DE"/>
        </w:rPr>
      </w:pPr>
      <w:r w:rsidRPr="00EB238F">
        <w:rPr>
          <w:noProof/>
          <w:lang w:val="en-US"/>
        </w:rPr>
        <w:t>1.2 Framemanipulator Detection</w:t>
      </w:r>
      <w:r>
        <w:rPr>
          <w:noProof/>
        </w:rPr>
        <w:tab/>
      </w:r>
      <w:r>
        <w:rPr>
          <w:noProof/>
        </w:rPr>
        <w:fldChar w:fldCharType="begin"/>
      </w:r>
      <w:r>
        <w:rPr>
          <w:noProof/>
        </w:rPr>
        <w:instrText xml:space="preserve"> PAGEREF _Toc402957417 \h </w:instrText>
      </w:r>
      <w:r>
        <w:rPr>
          <w:noProof/>
        </w:rPr>
      </w:r>
      <w:r>
        <w:rPr>
          <w:noProof/>
        </w:rPr>
        <w:fldChar w:fldCharType="separate"/>
      </w:r>
      <w:r>
        <w:rPr>
          <w:noProof/>
        </w:rPr>
        <w:t>5</w:t>
      </w:r>
      <w:r>
        <w:rPr>
          <w:noProof/>
        </w:rPr>
        <w:fldChar w:fldCharType="end"/>
      </w:r>
    </w:p>
    <w:p w:rsidR="00720E64" w:rsidRDefault="00720E64">
      <w:pPr>
        <w:pStyle w:val="Verzeichnis2"/>
        <w:rPr>
          <w:rFonts w:asciiTheme="minorHAnsi" w:eastAsiaTheme="minorEastAsia" w:hAnsiTheme="minorHAnsi" w:cstheme="minorBidi"/>
          <w:noProof/>
          <w:sz w:val="22"/>
          <w:szCs w:val="22"/>
          <w:lang w:val="de-DE" w:eastAsia="de-DE"/>
        </w:rPr>
      </w:pPr>
      <w:r>
        <w:rPr>
          <w:noProof/>
        </w:rPr>
        <w:t>1.3 The Different Hardware Platforms</w:t>
      </w:r>
      <w:r>
        <w:rPr>
          <w:noProof/>
        </w:rPr>
        <w:tab/>
      </w:r>
      <w:r>
        <w:rPr>
          <w:noProof/>
        </w:rPr>
        <w:fldChar w:fldCharType="begin"/>
      </w:r>
      <w:r>
        <w:rPr>
          <w:noProof/>
        </w:rPr>
        <w:instrText xml:space="preserve"> PAGEREF _Toc402957418 \h </w:instrText>
      </w:r>
      <w:r>
        <w:rPr>
          <w:noProof/>
        </w:rPr>
      </w:r>
      <w:r>
        <w:rPr>
          <w:noProof/>
        </w:rPr>
        <w:fldChar w:fldCharType="separate"/>
      </w:r>
      <w:r>
        <w:rPr>
          <w:noProof/>
        </w:rPr>
        <w:t>6</w:t>
      </w:r>
      <w:r>
        <w:rPr>
          <w:noProof/>
        </w:rPr>
        <w:fldChar w:fldCharType="end"/>
      </w:r>
    </w:p>
    <w:p w:rsidR="00720E64" w:rsidRDefault="00720E64">
      <w:pPr>
        <w:pStyle w:val="Verzeichnis3"/>
        <w:rPr>
          <w:rFonts w:asciiTheme="minorHAnsi" w:eastAsiaTheme="minorEastAsia" w:hAnsiTheme="minorHAnsi" w:cstheme="minorBidi"/>
          <w:noProof/>
          <w:sz w:val="22"/>
          <w:szCs w:val="22"/>
          <w:lang w:val="de-DE" w:eastAsia="de-DE"/>
        </w:rPr>
      </w:pPr>
      <w:r w:rsidRPr="00EB238F">
        <w:rPr>
          <w:noProof/>
          <w:lang w:val="de-DE"/>
        </w:rPr>
        <w:t>1.3.1 BeMicro RTE Stick:</w:t>
      </w:r>
      <w:r>
        <w:rPr>
          <w:noProof/>
        </w:rPr>
        <w:tab/>
      </w:r>
      <w:r>
        <w:rPr>
          <w:noProof/>
        </w:rPr>
        <w:fldChar w:fldCharType="begin"/>
      </w:r>
      <w:r>
        <w:rPr>
          <w:noProof/>
        </w:rPr>
        <w:instrText xml:space="preserve"> PAGEREF _Toc402957419 \h </w:instrText>
      </w:r>
      <w:r>
        <w:rPr>
          <w:noProof/>
        </w:rPr>
      </w:r>
      <w:r>
        <w:rPr>
          <w:noProof/>
        </w:rPr>
        <w:fldChar w:fldCharType="separate"/>
      </w:r>
      <w:r>
        <w:rPr>
          <w:noProof/>
        </w:rPr>
        <w:t>6</w:t>
      </w:r>
      <w:r>
        <w:rPr>
          <w:noProof/>
        </w:rPr>
        <w:fldChar w:fldCharType="end"/>
      </w:r>
    </w:p>
    <w:p w:rsidR="00720E64" w:rsidRDefault="00720E64">
      <w:pPr>
        <w:pStyle w:val="Verzeichnis3"/>
        <w:rPr>
          <w:rFonts w:asciiTheme="minorHAnsi" w:eastAsiaTheme="minorEastAsia" w:hAnsiTheme="minorHAnsi" w:cstheme="minorBidi"/>
          <w:noProof/>
          <w:sz w:val="22"/>
          <w:szCs w:val="22"/>
          <w:lang w:val="de-DE" w:eastAsia="de-DE"/>
        </w:rPr>
      </w:pPr>
      <w:r w:rsidRPr="00EB238F">
        <w:rPr>
          <w:noProof/>
          <w:lang w:val="en"/>
        </w:rPr>
        <w:t>1.3.2 Hardware Setup BeMicro</w:t>
      </w:r>
      <w:r>
        <w:rPr>
          <w:noProof/>
        </w:rPr>
        <w:tab/>
      </w:r>
      <w:r>
        <w:rPr>
          <w:noProof/>
        </w:rPr>
        <w:fldChar w:fldCharType="begin"/>
      </w:r>
      <w:r>
        <w:rPr>
          <w:noProof/>
        </w:rPr>
        <w:instrText xml:space="preserve"> PAGEREF _Toc402957420 \h </w:instrText>
      </w:r>
      <w:r>
        <w:rPr>
          <w:noProof/>
        </w:rPr>
      </w:r>
      <w:r>
        <w:rPr>
          <w:noProof/>
        </w:rPr>
        <w:fldChar w:fldCharType="separate"/>
      </w:r>
      <w:r>
        <w:rPr>
          <w:noProof/>
        </w:rPr>
        <w:t>6</w:t>
      </w:r>
      <w:r>
        <w:rPr>
          <w:noProof/>
        </w:rPr>
        <w:fldChar w:fldCharType="end"/>
      </w:r>
    </w:p>
    <w:p w:rsidR="00720E64" w:rsidRDefault="00720E64">
      <w:pPr>
        <w:pStyle w:val="Verzeichnis3"/>
        <w:rPr>
          <w:rFonts w:asciiTheme="minorHAnsi" w:eastAsiaTheme="minorEastAsia" w:hAnsiTheme="minorHAnsi" w:cstheme="minorBidi"/>
          <w:noProof/>
          <w:sz w:val="22"/>
          <w:szCs w:val="22"/>
          <w:lang w:val="de-DE" w:eastAsia="de-DE"/>
        </w:rPr>
      </w:pPr>
      <w:r w:rsidRPr="00EB238F">
        <w:rPr>
          <w:noProof/>
          <w:lang w:val="en"/>
        </w:rPr>
        <w:t>1.3.3 INK-Board:</w:t>
      </w:r>
      <w:r>
        <w:rPr>
          <w:noProof/>
        </w:rPr>
        <w:tab/>
      </w:r>
      <w:r>
        <w:rPr>
          <w:noProof/>
        </w:rPr>
        <w:fldChar w:fldCharType="begin"/>
      </w:r>
      <w:r>
        <w:rPr>
          <w:noProof/>
        </w:rPr>
        <w:instrText xml:space="preserve"> PAGEREF _Toc402957421 \h </w:instrText>
      </w:r>
      <w:r>
        <w:rPr>
          <w:noProof/>
        </w:rPr>
      </w:r>
      <w:r>
        <w:rPr>
          <w:noProof/>
        </w:rPr>
        <w:fldChar w:fldCharType="separate"/>
      </w:r>
      <w:r>
        <w:rPr>
          <w:noProof/>
        </w:rPr>
        <w:t>7</w:t>
      </w:r>
      <w:r>
        <w:rPr>
          <w:noProof/>
        </w:rPr>
        <w:fldChar w:fldCharType="end"/>
      </w:r>
    </w:p>
    <w:p w:rsidR="00720E64" w:rsidRDefault="00720E64">
      <w:pPr>
        <w:pStyle w:val="Verzeichnis3"/>
        <w:rPr>
          <w:rFonts w:asciiTheme="minorHAnsi" w:eastAsiaTheme="minorEastAsia" w:hAnsiTheme="minorHAnsi" w:cstheme="minorBidi"/>
          <w:noProof/>
          <w:sz w:val="22"/>
          <w:szCs w:val="22"/>
          <w:lang w:val="de-DE" w:eastAsia="de-DE"/>
        </w:rPr>
      </w:pPr>
      <w:r w:rsidRPr="00EB238F">
        <w:rPr>
          <w:noProof/>
          <w:lang w:val="en"/>
        </w:rPr>
        <w:t>1.3.4 Hardware Setup INK-Board</w:t>
      </w:r>
      <w:r>
        <w:rPr>
          <w:noProof/>
        </w:rPr>
        <w:tab/>
      </w:r>
      <w:r>
        <w:rPr>
          <w:noProof/>
        </w:rPr>
        <w:fldChar w:fldCharType="begin"/>
      </w:r>
      <w:r>
        <w:rPr>
          <w:noProof/>
        </w:rPr>
        <w:instrText xml:space="preserve"> PAGEREF _Toc402957422 \h </w:instrText>
      </w:r>
      <w:r>
        <w:rPr>
          <w:noProof/>
        </w:rPr>
      </w:r>
      <w:r>
        <w:rPr>
          <w:noProof/>
        </w:rPr>
        <w:fldChar w:fldCharType="separate"/>
      </w:r>
      <w:r>
        <w:rPr>
          <w:noProof/>
        </w:rPr>
        <w:t>7</w:t>
      </w:r>
      <w:r>
        <w:rPr>
          <w:noProof/>
        </w:rPr>
        <w:fldChar w:fldCharType="end"/>
      </w:r>
    </w:p>
    <w:p w:rsidR="00720E64" w:rsidRDefault="00720E64">
      <w:pPr>
        <w:pStyle w:val="Verzeichnis2"/>
        <w:rPr>
          <w:rFonts w:asciiTheme="minorHAnsi" w:eastAsiaTheme="minorEastAsia" w:hAnsiTheme="minorHAnsi" w:cstheme="minorBidi"/>
          <w:noProof/>
          <w:sz w:val="22"/>
          <w:szCs w:val="22"/>
          <w:lang w:val="de-DE" w:eastAsia="de-DE"/>
        </w:rPr>
      </w:pPr>
      <w:r w:rsidRPr="00EB238F">
        <w:rPr>
          <w:noProof/>
          <w:lang w:val="en-US"/>
        </w:rPr>
        <w:t>1.4 System Overview</w:t>
      </w:r>
      <w:r>
        <w:rPr>
          <w:noProof/>
        </w:rPr>
        <w:tab/>
      </w:r>
      <w:r>
        <w:rPr>
          <w:noProof/>
        </w:rPr>
        <w:fldChar w:fldCharType="begin"/>
      </w:r>
      <w:r>
        <w:rPr>
          <w:noProof/>
        </w:rPr>
        <w:instrText xml:space="preserve"> PAGEREF _Toc402957423 \h </w:instrText>
      </w:r>
      <w:r>
        <w:rPr>
          <w:noProof/>
        </w:rPr>
      </w:r>
      <w:r>
        <w:rPr>
          <w:noProof/>
        </w:rPr>
        <w:fldChar w:fldCharType="separate"/>
      </w:r>
      <w:r>
        <w:rPr>
          <w:noProof/>
        </w:rPr>
        <w:t>9</w:t>
      </w:r>
      <w:r>
        <w:rPr>
          <w:noProof/>
        </w:rPr>
        <w:fldChar w:fldCharType="end"/>
      </w:r>
    </w:p>
    <w:p w:rsidR="00720E64" w:rsidRDefault="00720E64">
      <w:pPr>
        <w:pStyle w:val="Verzeichnis2"/>
        <w:rPr>
          <w:rFonts w:asciiTheme="minorHAnsi" w:eastAsiaTheme="minorEastAsia" w:hAnsiTheme="minorHAnsi" w:cstheme="minorBidi"/>
          <w:noProof/>
          <w:sz w:val="22"/>
          <w:szCs w:val="22"/>
          <w:lang w:val="de-DE" w:eastAsia="de-DE"/>
        </w:rPr>
      </w:pPr>
      <w:r w:rsidRPr="00EB238F">
        <w:rPr>
          <w:noProof/>
          <w:lang w:val="en-US"/>
        </w:rPr>
        <w:t>1.5 Frame Structures</w:t>
      </w:r>
      <w:r>
        <w:rPr>
          <w:noProof/>
        </w:rPr>
        <w:tab/>
      </w:r>
      <w:r>
        <w:rPr>
          <w:noProof/>
        </w:rPr>
        <w:fldChar w:fldCharType="begin"/>
      </w:r>
      <w:r>
        <w:rPr>
          <w:noProof/>
        </w:rPr>
        <w:instrText xml:space="preserve"> PAGEREF _Toc402957424 \h </w:instrText>
      </w:r>
      <w:r>
        <w:rPr>
          <w:noProof/>
        </w:rPr>
      </w:r>
      <w:r>
        <w:rPr>
          <w:noProof/>
        </w:rPr>
        <w:fldChar w:fldCharType="separate"/>
      </w:r>
      <w:r>
        <w:rPr>
          <w:noProof/>
        </w:rPr>
        <w:t>10</w:t>
      </w:r>
      <w:r>
        <w:rPr>
          <w:noProof/>
        </w:rPr>
        <w:fldChar w:fldCharType="end"/>
      </w:r>
    </w:p>
    <w:p w:rsidR="00720E64" w:rsidRDefault="00720E64">
      <w:pPr>
        <w:pStyle w:val="Verzeichnis1"/>
        <w:rPr>
          <w:rFonts w:asciiTheme="minorHAnsi" w:eastAsiaTheme="minorEastAsia" w:hAnsiTheme="minorHAnsi" w:cstheme="minorBidi"/>
          <w:b w:val="0"/>
          <w:noProof/>
          <w:sz w:val="22"/>
          <w:szCs w:val="22"/>
          <w:lang w:val="de-DE" w:eastAsia="de-DE"/>
        </w:rPr>
      </w:pPr>
      <w:r>
        <w:rPr>
          <w:noProof/>
        </w:rPr>
        <w:t>2 Features</w:t>
      </w:r>
      <w:r>
        <w:rPr>
          <w:noProof/>
        </w:rPr>
        <w:tab/>
      </w:r>
      <w:r>
        <w:rPr>
          <w:noProof/>
        </w:rPr>
        <w:fldChar w:fldCharType="begin"/>
      </w:r>
      <w:r>
        <w:rPr>
          <w:noProof/>
        </w:rPr>
        <w:instrText xml:space="preserve"> PAGEREF _Toc402957425 \h </w:instrText>
      </w:r>
      <w:r>
        <w:rPr>
          <w:noProof/>
        </w:rPr>
      </w:r>
      <w:r>
        <w:rPr>
          <w:noProof/>
        </w:rPr>
        <w:fldChar w:fldCharType="separate"/>
      </w:r>
      <w:r>
        <w:rPr>
          <w:noProof/>
        </w:rPr>
        <w:t>11</w:t>
      </w:r>
      <w:r>
        <w:rPr>
          <w:noProof/>
        </w:rPr>
        <w:fldChar w:fldCharType="end"/>
      </w:r>
    </w:p>
    <w:p w:rsidR="00720E64" w:rsidRDefault="00720E64">
      <w:pPr>
        <w:pStyle w:val="Verzeichnis2"/>
        <w:rPr>
          <w:rFonts w:asciiTheme="minorHAnsi" w:eastAsiaTheme="minorEastAsia" w:hAnsiTheme="minorHAnsi" w:cstheme="minorBidi"/>
          <w:noProof/>
          <w:sz w:val="22"/>
          <w:szCs w:val="22"/>
          <w:lang w:val="de-DE" w:eastAsia="de-DE"/>
        </w:rPr>
      </w:pPr>
      <w:r>
        <w:rPr>
          <w:noProof/>
        </w:rPr>
        <w:t>2.1 Frame Manipulations</w:t>
      </w:r>
      <w:r>
        <w:rPr>
          <w:noProof/>
        </w:rPr>
        <w:tab/>
      </w:r>
      <w:r>
        <w:rPr>
          <w:noProof/>
        </w:rPr>
        <w:fldChar w:fldCharType="begin"/>
      </w:r>
      <w:r>
        <w:rPr>
          <w:noProof/>
        </w:rPr>
        <w:instrText xml:space="preserve"> PAGEREF _Toc402957426 \h </w:instrText>
      </w:r>
      <w:r>
        <w:rPr>
          <w:noProof/>
        </w:rPr>
      </w:r>
      <w:r>
        <w:rPr>
          <w:noProof/>
        </w:rPr>
        <w:fldChar w:fldCharType="separate"/>
      </w:r>
      <w:r>
        <w:rPr>
          <w:noProof/>
        </w:rPr>
        <w:t>11</w:t>
      </w:r>
      <w:r>
        <w:rPr>
          <w:noProof/>
        </w:rPr>
        <w:fldChar w:fldCharType="end"/>
      </w:r>
    </w:p>
    <w:p w:rsidR="00720E64" w:rsidRDefault="00720E64">
      <w:pPr>
        <w:pStyle w:val="Verzeichnis2"/>
        <w:rPr>
          <w:rFonts w:asciiTheme="minorHAnsi" w:eastAsiaTheme="minorEastAsia" w:hAnsiTheme="minorHAnsi" w:cstheme="minorBidi"/>
          <w:noProof/>
          <w:sz w:val="22"/>
          <w:szCs w:val="22"/>
          <w:lang w:val="de-DE" w:eastAsia="de-DE"/>
        </w:rPr>
      </w:pPr>
      <w:r>
        <w:rPr>
          <w:noProof/>
        </w:rPr>
        <w:t>2.2 OpenSAFETY Packets Manipulation</w:t>
      </w:r>
      <w:r>
        <w:rPr>
          <w:noProof/>
        </w:rPr>
        <w:tab/>
      </w:r>
      <w:r>
        <w:rPr>
          <w:noProof/>
        </w:rPr>
        <w:fldChar w:fldCharType="begin"/>
      </w:r>
      <w:r>
        <w:rPr>
          <w:noProof/>
        </w:rPr>
        <w:instrText xml:space="preserve"> PAGEREF _Toc402957427 \h </w:instrText>
      </w:r>
      <w:r>
        <w:rPr>
          <w:noProof/>
        </w:rPr>
      </w:r>
      <w:r>
        <w:rPr>
          <w:noProof/>
        </w:rPr>
        <w:fldChar w:fldCharType="separate"/>
      </w:r>
      <w:r>
        <w:rPr>
          <w:noProof/>
        </w:rPr>
        <w:t>12</w:t>
      </w:r>
      <w:r>
        <w:rPr>
          <w:noProof/>
        </w:rPr>
        <w:fldChar w:fldCharType="end"/>
      </w:r>
    </w:p>
    <w:p w:rsidR="00720E64" w:rsidRDefault="00720E64">
      <w:pPr>
        <w:pStyle w:val="Verzeichnis2"/>
        <w:rPr>
          <w:rFonts w:asciiTheme="minorHAnsi" w:eastAsiaTheme="minorEastAsia" w:hAnsiTheme="minorHAnsi" w:cstheme="minorBidi"/>
          <w:noProof/>
          <w:sz w:val="22"/>
          <w:szCs w:val="22"/>
          <w:lang w:val="de-DE" w:eastAsia="de-DE"/>
        </w:rPr>
      </w:pPr>
      <w:r>
        <w:rPr>
          <w:noProof/>
        </w:rPr>
        <w:t>2.3 Device Features</w:t>
      </w:r>
      <w:r>
        <w:rPr>
          <w:noProof/>
        </w:rPr>
        <w:tab/>
      </w:r>
      <w:r>
        <w:rPr>
          <w:noProof/>
        </w:rPr>
        <w:fldChar w:fldCharType="begin"/>
      </w:r>
      <w:r>
        <w:rPr>
          <w:noProof/>
        </w:rPr>
        <w:instrText xml:space="preserve"> PAGEREF _Toc402957428 \h </w:instrText>
      </w:r>
      <w:r>
        <w:rPr>
          <w:noProof/>
        </w:rPr>
      </w:r>
      <w:r>
        <w:rPr>
          <w:noProof/>
        </w:rPr>
        <w:fldChar w:fldCharType="separate"/>
      </w:r>
      <w:r>
        <w:rPr>
          <w:noProof/>
        </w:rPr>
        <w:t>14</w:t>
      </w:r>
      <w:r>
        <w:rPr>
          <w:noProof/>
        </w:rPr>
        <w:fldChar w:fldCharType="end"/>
      </w:r>
    </w:p>
    <w:p w:rsidR="00720E64" w:rsidRDefault="00720E64">
      <w:pPr>
        <w:pStyle w:val="Verzeichnis3"/>
        <w:rPr>
          <w:rFonts w:asciiTheme="minorHAnsi" w:eastAsiaTheme="minorEastAsia" w:hAnsiTheme="minorHAnsi" w:cstheme="minorBidi"/>
          <w:noProof/>
          <w:sz w:val="22"/>
          <w:szCs w:val="22"/>
          <w:lang w:val="de-DE" w:eastAsia="de-DE"/>
        </w:rPr>
      </w:pPr>
      <w:r>
        <w:rPr>
          <w:noProof/>
        </w:rPr>
        <w:t>2.3.1 Framemanipulator Configuration</w:t>
      </w:r>
      <w:r>
        <w:rPr>
          <w:noProof/>
        </w:rPr>
        <w:tab/>
      </w:r>
      <w:r>
        <w:rPr>
          <w:noProof/>
        </w:rPr>
        <w:fldChar w:fldCharType="begin"/>
      </w:r>
      <w:r>
        <w:rPr>
          <w:noProof/>
        </w:rPr>
        <w:instrText xml:space="preserve"> PAGEREF _Toc402957429 \h </w:instrText>
      </w:r>
      <w:r>
        <w:rPr>
          <w:noProof/>
        </w:rPr>
      </w:r>
      <w:r>
        <w:rPr>
          <w:noProof/>
        </w:rPr>
        <w:fldChar w:fldCharType="separate"/>
      </w:r>
      <w:r>
        <w:rPr>
          <w:noProof/>
        </w:rPr>
        <w:t>14</w:t>
      </w:r>
      <w:r>
        <w:rPr>
          <w:noProof/>
        </w:rPr>
        <w:fldChar w:fldCharType="end"/>
      </w:r>
    </w:p>
    <w:p w:rsidR="00720E64" w:rsidRPr="00720E64" w:rsidRDefault="00720E64">
      <w:pPr>
        <w:pStyle w:val="Verzeichnis4"/>
        <w:rPr>
          <w:rFonts w:asciiTheme="minorHAnsi" w:eastAsiaTheme="minorEastAsia" w:hAnsiTheme="minorHAnsi" w:cstheme="minorBidi"/>
          <w:noProof/>
          <w:sz w:val="22"/>
          <w:szCs w:val="22"/>
          <w:lang w:val="en-US" w:eastAsia="de-DE"/>
        </w:rPr>
      </w:pPr>
      <w:r>
        <w:rPr>
          <w:noProof/>
        </w:rPr>
        <w:t>2.3.1.1 Control the FM by using MN-PRes Payload:</w:t>
      </w:r>
      <w:r>
        <w:rPr>
          <w:noProof/>
        </w:rPr>
        <w:tab/>
      </w:r>
      <w:r>
        <w:rPr>
          <w:noProof/>
        </w:rPr>
        <w:fldChar w:fldCharType="begin"/>
      </w:r>
      <w:r>
        <w:rPr>
          <w:noProof/>
        </w:rPr>
        <w:instrText xml:space="preserve"> PAGEREF _Toc402957430 \h </w:instrText>
      </w:r>
      <w:r>
        <w:rPr>
          <w:noProof/>
        </w:rPr>
      </w:r>
      <w:r>
        <w:rPr>
          <w:noProof/>
        </w:rPr>
        <w:fldChar w:fldCharType="separate"/>
      </w:r>
      <w:r>
        <w:rPr>
          <w:noProof/>
        </w:rPr>
        <w:t>14</w:t>
      </w:r>
      <w:r>
        <w:rPr>
          <w:noProof/>
        </w:rPr>
        <w:fldChar w:fldCharType="end"/>
      </w:r>
    </w:p>
    <w:p w:rsidR="00720E64" w:rsidRPr="00720E64" w:rsidRDefault="00720E64">
      <w:pPr>
        <w:pStyle w:val="Verzeichnis4"/>
        <w:rPr>
          <w:rFonts w:asciiTheme="minorHAnsi" w:eastAsiaTheme="minorEastAsia" w:hAnsiTheme="minorHAnsi" w:cstheme="minorBidi"/>
          <w:noProof/>
          <w:sz w:val="22"/>
          <w:szCs w:val="22"/>
          <w:lang w:val="en-US" w:eastAsia="de-DE"/>
        </w:rPr>
      </w:pPr>
      <w:r>
        <w:rPr>
          <w:noProof/>
        </w:rPr>
        <w:t>2.3.1.2 Configuration using SDO Transfer:</w:t>
      </w:r>
      <w:r>
        <w:rPr>
          <w:noProof/>
        </w:rPr>
        <w:tab/>
      </w:r>
      <w:r>
        <w:rPr>
          <w:noProof/>
        </w:rPr>
        <w:fldChar w:fldCharType="begin"/>
      </w:r>
      <w:r>
        <w:rPr>
          <w:noProof/>
        </w:rPr>
        <w:instrText xml:space="preserve"> PAGEREF _Toc402957431 \h </w:instrText>
      </w:r>
      <w:r>
        <w:rPr>
          <w:noProof/>
        </w:rPr>
      </w:r>
      <w:r>
        <w:rPr>
          <w:noProof/>
        </w:rPr>
        <w:fldChar w:fldCharType="separate"/>
      </w:r>
      <w:r>
        <w:rPr>
          <w:noProof/>
        </w:rPr>
        <w:t>14</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2.3.2 Ethernet Traffic</w:t>
      </w:r>
      <w:r>
        <w:rPr>
          <w:noProof/>
        </w:rPr>
        <w:tab/>
      </w:r>
      <w:r>
        <w:rPr>
          <w:noProof/>
        </w:rPr>
        <w:fldChar w:fldCharType="begin"/>
      </w:r>
      <w:r>
        <w:rPr>
          <w:noProof/>
        </w:rPr>
        <w:instrText xml:space="preserve"> PAGEREF _Toc402957432 \h </w:instrText>
      </w:r>
      <w:r>
        <w:rPr>
          <w:noProof/>
        </w:rPr>
      </w:r>
      <w:r>
        <w:rPr>
          <w:noProof/>
        </w:rPr>
        <w:fldChar w:fldCharType="separate"/>
      </w:r>
      <w:r>
        <w:rPr>
          <w:noProof/>
        </w:rPr>
        <w:t>14</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2.3.3 Framemanipulator Features</w:t>
      </w:r>
      <w:r>
        <w:rPr>
          <w:noProof/>
        </w:rPr>
        <w:tab/>
      </w:r>
      <w:r>
        <w:rPr>
          <w:noProof/>
        </w:rPr>
        <w:fldChar w:fldCharType="begin"/>
      </w:r>
      <w:r>
        <w:rPr>
          <w:noProof/>
        </w:rPr>
        <w:instrText xml:space="preserve"> PAGEREF _Toc402957433 \h </w:instrText>
      </w:r>
      <w:r>
        <w:rPr>
          <w:noProof/>
        </w:rPr>
      </w:r>
      <w:r>
        <w:rPr>
          <w:noProof/>
        </w:rPr>
        <w:fldChar w:fldCharType="separate"/>
      </w:r>
      <w:r>
        <w:rPr>
          <w:noProof/>
        </w:rPr>
        <w:t>14</w:t>
      </w:r>
      <w:r>
        <w:rPr>
          <w:noProof/>
        </w:rPr>
        <w:fldChar w:fldCharType="end"/>
      </w:r>
    </w:p>
    <w:p w:rsidR="00720E64" w:rsidRPr="00720E64" w:rsidRDefault="00720E64">
      <w:pPr>
        <w:pStyle w:val="Verzeichnis1"/>
        <w:rPr>
          <w:rFonts w:asciiTheme="minorHAnsi" w:eastAsiaTheme="minorEastAsia" w:hAnsiTheme="minorHAnsi" w:cstheme="minorBidi"/>
          <w:b w:val="0"/>
          <w:noProof/>
          <w:sz w:val="22"/>
          <w:szCs w:val="22"/>
          <w:lang w:val="en-US" w:eastAsia="de-DE"/>
        </w:rPr>
      </w:pPr>
      <w:r>
        <w:rPr>
          <w:noProof/>
        </w:rPr>
        <w:t>3 Conditions for OpenSAFETY Manipulations</w:t>
      </w:r>
      <w:r>
        <w:rPr>
          <w:noProof/>
        </w:rPr>
        <w:tab/>
      </w:r>
      <w:r>
        <w:rPr>
          <w:noProof/>
        </w:rPr>
        <w:fldChar w:fldCharType="begin"/>
      </w:r>
      <w:r>
        <w:rPr>
          <w:noProof/>
        </w:rPr>
        <w:instrText xml:space="preserve"> PAGEREF _Toc402957434 \h </w:instrText>
      </w:r>
      <w:r>
        <w:rPr>
          <w:noProof/>
        </w:rPr>
      </w:r>
      <w:r>
        <w:rPr>
          <w:noProof/>
        </w:rPr>
        <w:fldChar w:fldCharType="separate"/>
      </w:r>
      <w:r>
        <w:rPr>
          <w:noProof/>
        </w:rPr>
        <w:t>15</w:t>
      </w:r>
      <w:r>
        <w:rPr>
          <w:noProof/>
        </w:rPr>
        <w:fldChar w:fldCharType="end"/>
      </w:r>
    </w:p>
    <w:p w:rsidR="00720E64" w:rsidRPr="00720E64" w:rsidRDefault="00720E64">
      <w:pPr>
        <w:pStyle w:val="Verzeichnis1"/>
        <w:rPr>
          <w:rFonts w:asciiTheme="minorHAnsi" w:eastAsiaTheme="minorEastAsia" w:hAnsiTheme="minorHAnsi" w:cstheme="minorBidi"/>
          <w:b w:val="0"/>
          <w:noProof/>
          <w:sz w:val="22"/>
          <w:szCs w:val="22"/>
          <w:lang w:val="en-US" w:eastAsia="de-DE"/>
        </w:rPr>
      </w:pPr>
      <w:r>
        <w:rPr>
          <w:noProof/>
        </w:rPr>
        <w:t>4 Automation Studio Integration</w:t>
      </w:r>
      <w:r>
        <w:rPr>
          <w:noProof/>
        </w:rPr>
        <w:tab/>
      </w:r>
      <w:r>
        <w:rPr>
          <w:noProof/>
        </w:rPr>
        <w:fldChar w:fldCharType="begin"/>
      </w:r>
      <w:r>
        <w:rPr>
          <w:noProof/>
        </w:rPr>
        <w:instrText xml:space="preserve"> PAGEREF _Toc402957435 \h </w:instrText>
      </w:r>
      <w:r>
        <w:rPr>
          <w:noProof/>
        </w:rPr>
      </w:r>
      <w:r>
        <w:rPr>
          <w:noProof/>
        </w:rPr>
        <w:fldChar w:fldCharType="separate"/>
      </w:r>
      <w:r>
        <w:rPr>
          <w:noProof/>
        </w:rPr>
        <w:t>16</w:t>
      </w:r>
      <w:r>
        <w:rPr>
          <w:noProof/>
        </w:rPr>
        <w:fldChar w:fldCharType="end"/>
      </w:r>
    </w:p>
    <w:p w:rsidR="00720E64" w:rsidRPr="00720E64" w:rsidRDefault="00720E64">
      <w:pPr>
        <w:pStyle w:val="Verzeichnis1"/>
        <w:rPr>
          <w:rFonts w:asciiTheme="minorHAnsi" w:eastAsiaTheme="minorEastAsia" w:hAnsiTheme="minorHAnsi" w:cstheme="minorBidi"/>
          <w:b w:val="0"/>
          <w:noProof/>
          <w:sz w:val="22"/>
          <w:szCs w:val="22"/>
          <w:lang w:val="en-US" w:eastAsia="de-DE"/>
        </w:rPr>
      </w:pPr>
      <w:r>
        <w:rPr>
          <w:noProof/>
        </w:rPr>
        <w:t>5 Control Interface</w:t>
      </w:r>
      <w:r>
        <w:rPr>
          <w:noProof/>
        </w:rPr>
        <w:tab/>
      </w:r>
      <w:r>
        <w:rPr>
          <w:noProof/>
        </w:rPr>
        <w:fldChar w:fldCharType="begin"/>
      </w:r>
      <w:r>
        <w:rPr>
          <w:noProof/>
        </w:rPr>
        <w:instrText xml:space="preserve"> PAGEREF _Toc402957436 \h </w:instrText>
      </w:r>
      <w:r>
        <w:rPr>
          <w:noProof/>
        </w:rPr>
      </w:r>
      <w:r>
        <w:rPr>
          <w:noProof/>
        </w:rPr>
        <w:fldChar w:fldCharType="separate"/>
      </w:r>
      <w:r>
        <w:rPr>
          <w:noProof/>
        </w:rPr>
        <w:t>18</w:t>
      </w:r>
      <w:r>
        <w:rPr>
          <w:noProof/>
        </w:rPr>
        <w:fldChar w:fldCharType="end"/>
      </w:r>
    </w:p>
    <w:p w:rsidR="00720E64" w:rsidRPr="00720E64" w:rsidRDefault="00720E64">
      <w:pPr>
        <w:pStyle w:val="Verzeichnis2"/>
        <w:rPr>
          <w:rFonts w:asciiTheme="minorHAnsi" w:eastAsiaTheme="minorEastAsia" w:hAnsiTheme="minorHAnsi" w:cstheme="minorBidi"/>
          <w:noProof/>
          <w:sz w:val="22"/>
          <w:szCs w:val="22"/>
          <w:lang w:val="en-US" w:eastAsia="de-DE"/>
        </w:rPr>
      </w:pPr>
      <w:r>
        <w:rPr>
          <w:noProof/>
        </w:rPr>
        <w:t>5.1 Operations</w:t>
      </w:r>
      <w:r>
        <w:rPr>
          <w:noProof/>
        </w:rPr>
        <w:tab/>
      </w:r>
      <w:r>
        <w:rPr>
          <w:noProof/>
        </w:rPr>
        <w:fldChar w:fldCharType="begin"/>
      </w:r>
      <w:r>
        <w:rPr>
          <w:noProof/>
        </w:rPr>
        <w:instrText xml:space="preserve"> PAGEREF _Toc402957437 \h </w:instrText>
      </w:r>
      <w:r>
        <w:rPr>
          <w:noProof/>
        </w:rPr>
      </w:r>
      <w:r>
        <w:rPr>
          <w:noProof/>
        </w:rPr>
        <w:fldChar w:fldCharType="separate"/>
      </w:r>
      <w:r>
        <w:rPr>
          <w:noProof/>
        </w:rPr>
        <w:t>18</w:t>
      </w:r>
      <w:r>
        <w:rPr>
          <w:noProof/>
        </w:rPr>
        <w:fldChar w:fldCharType="end"/>
      </w:r>
    </w:p>
    <w:p w:rsidR="00720E64" w:rsidRPr="00720E64" w:rsidRDefault="00720E64">
      <w:pPr>
        <w:pStyle w:val="Verzeichnis2"/>
        <w:rPr>
          <w:rFonts w:asciiTheme="minorHAnsi" w:eastAsiaTheme="minorEastAsia" w:hAnsiTheme="minorHAnsi" w:cstheme="minorBidi"/>
          <w:noProof/>
          <w:sz w:val="22"/>
          <w:szCs w:val="22"/>
          <w:lang w:val="en-US" w:eastAsia="de-DE"/>
        </w:rPr>
      </w:pPr>
      <w:r>
        <w:rPr>
          <w:noProof/>
        </w:rPr>
        <w:t>5.2 Status and Error Flags</w:t>
      </w:r>
      <w:r>
        <w:rPr>
          <w:noProof/>
        </w:rPr>
        <w:tab/>
      </w:r>
      <w:r>
        <w:rPr>
          <w:noProof/>
        </w:rPr>
        <w:fldChar w:fldCharType="begin"/>
      </w:r>
      <w:r>
        <w:rPr>
          <w:noProof/>
        </w:rPr>
        <w:instrText xml:space="preserve"> PAGEREF _Toc402957438 \h </w:instrText>
      </w:r>
      <w:r>
        <w:rPr>
          <w:noProof/>
        </w:rPr>
      </w:r>
      <w:r>
        <w:rPr>
          <w:noProof/>
        </w:rPr>
        <w:fldChar w:fldCharType="separate"/>
      </w:r>
      <w:r>
        <w:rPr>
          <w:noProof/>
        </w:rPr>
        <w:t>19</w:t>
      </w:r>
      <w:r>
        <w:rPr>
          <w:noProof/>
        </w:rPr>
        <w:fldChar w:fldCharType="end"/>
      </w:r>
    </w:p>
    <w:p w:rsidR="00720E64" w:rsidRPr="00720E64" w:rsidRDefault="00720E64">
      <w:pPr>
        <w:pStyle w:val="Verzeichnis2"/>
        <w:rPr>
          <w:rFonts w:asciiTheme="minorHAnsi" w:eastAsiaTheme="minorEastAsia" w:hAnsiTheme="minorHAnsi" w:cstheme="minorBidi"/>
          <w:noProof/>
          <w:sz w:val="22"/>
          <w:szCs w:val="22"/>
          <w:lang w:val="en-US" w:eastAsia="de-DE"/>
        </w:rPr>
      </w:pPr>
      <w:r>
        <w:rPr>
          <w:noProof/>
        </w:rPr>
        <w:t>5.3 Status LEDs</w:t>
      </w:r>
      <w:r>
        <w:rPr>
          <w:noProof/>
        </w:rPr>
        <w:tab/>
      </w:r>
      <w:r>
        <w:rPr>
          <w:noProof/>
        </w:rPr>
        <w:fldChar w:fldCharType="begin"/>
      </w:r>
      <w:r>
        <w:rPr>
          <w:noProof/>
        </w:rPr>
        <w:instrText xml:space="preserve"> PAGEREF _Toc402957439 \h </w:instrText>
      </w:r>
      <w:r>
        <w:rPr>
          <w:noProof/>
        </w:rPr>
      </w:r>
      <w:r>
        <w:rPr>
          <w:noProof/>
        </w:rPr>
        <w:fldChar w:fldCharType="separate"/>
      </w:r>
      <w:r>
        <w:rPr>
          <w:noProof/>
        </w:rPr>
        <w:t>20</w:t>
      </w:r>
      <w:r>
        <w:rPr>
          <w:noProof/>
        </w:rPr>
        <w:fldChar w:fldCharType="end"/>
      </w:r>
    </w:p>
    <w:p w:rsidR="00720E64" w:rsidRPr="00720E64" w:rsidRDefault="00720E64">
      <w:pPr>
        <w:pStyle w:val="Verzeichnis2"/>
        <w:rPr>
          <w:rFonts w:asciiTheme="minorHAnsi" w:eastAsiaTheme="minorEastAsia" w:hAnsiTheme="minorHAnsi" w:cstheme="minorBidi"/>
          <w:noProof/>
          <w:sz w:val="22"/>
          <w:szCs w:val="22"/>
          <w:lang w:val="en-US" w:eastAsia="de-DE"/>
        </w:rPr>
      </w:pPr>
      <w:r>
        <w:rPr>
          <w:noProof/>
        </w:rPr>
        <w:t>5.4 Control Examples</w:t>
      </w:r>
      <w:r>
        <w:rPr>
          <w:noProof/>
        </w:rPr>
        <w:tab/>
      </w:r>
      <w:r>
        <w:rPr>
          <w:noProof/>
        </w:rPr>
        <w:fldChar w:fldCharType="begin"/>
      </w:r>
      <w:r>
        <w:rPr>
          <w:noProof/>
        </w:rPr>
        <w:instrText xml:space="preserve"> PAGEREF _Toc402957440 \h </w:instrText>
      </w:r>
      <w:r>
        <w:rPr>
          <w:noProof/>
        </w:rPr>
      </w:r>
      <w:r>
        <w:rPr>
          <w:noProof/>
        </w:rPr>
        <w:fldChar w:fldCharType="separate"/>
      </w:r>
      <w:r>
        <w:rPr>
          <w:noProof/>
        </w:rPr>
        <w:t>21</w:t>
      </w:r>
      <w:r>
        <w:rPr>
          <w:noProof/>
        </w:rPr>
        <w:fldChar w:fldCharType="end"/>
      </w:r>
    </w:p>
    <w:p w:rsidR="00720E64" w:rsidRPr="00720E64" w:rsidRDefault="00720E64">
      <w:pPr>
        <w:pStyle w:val="Verzeichnis1"/>
        <w:rPr>
          <w:rFonts w:asciiTheme="minorHAnsi" w:eastAsiaTheme="minorEastAsia" w:hAnsiTheme="minorHAnsi" w:cstheme="minorBidi"/>
          <w:b w:val="0"/>
          <w:noProof/>
          <w:sz w:val="22"/>
          <w:szCs w:val="22"/>
          <w:lang w:val="en-US" w:eastAsia="de-DE"/>
        </w:rPr>
      </w:pPr>
      <w:r>
        <w:rPr>
          <w:noProof/>
        </w:rPr>
        <w:t>6 Manipulation Tasks</w:t>
      </w:r>
      <w:r>
        <w:rPr>
          <w:noProof/>
        </w:rPr>
        <w:tab/>
      </w:r>
      <w:r>
        <w:rPr>
          <w:noProof/>
        </w:rPr>
        <w:fldChar w:fldCharType="begin"/>
      </w:r>
      <w:r>
        <w:rPr>
          <w:noProof/>
        </w:rPr>
        <w:instrText xml:space="preserve"> PAGEREF _Toc402957441 \h </w:instrText>
      </w:r>
      <w:r>
        <w:rPr>
          <w:noProof/>
        </w:rPr>
      </w:r>
      <w:r>
        <w:rPr>
          <w:noProof/>
        </w:rPr>
        <w:fldChar w:fldCharType="separate"/>
      </w:r>
      <w:r>
        <w:rPr>
          <w:noProof/>
        </w:rPr>
        <w:t>22</w:t>
      </w:r>
      <w:r>
        <w:rPr>
          <w:noProof/>
        </w:rPr>
        <w:fldChar w:fldCharType="end"/>
      </w:r>
    </w:p>
    <w:p w:rsidR="00720E64" w:rsidRPr="00720E64" w:rsidRDefault="00720E64">
      <w:pPr>
        <w:pStyle w:val="Verzeichnis2"/>
        <w:rPr>
          <w:rFonts w:asciiTheme="minorHAnsi" w:eastAsiaTheme="minorEastAsia" w:hAnsiTheme="minorHAnsi" w:cstheme="minorBidi"/>
          <w:noProof/>
          <w:sz w:val="22"/>
          <w:szCs w:val="22"/>
          <w:lang w:val="en-US" w:eastAsia="de-DE"/>
        </w:rPr>
      </w:pPr>
      <w:r w:rsidRPr="00720E64">
        <w:rPr>
          <w:noProof/>
          <w:lang w:val="en-US"/>
        </w:rPr>
        <w:t>6.1 Task Settings</w:t>
      </w:r>
      <w:r>
        <w:rPr>
          <w:noProof/>
        </w:rPr>
        <w:tab/>
      </w:r>
      <w:r>
        <w:rPr>
          <w:noProof/>
        </w:rPr>
        <w:fldChar w:fldCharType="begin"/>
      </w:r>
      <w:r>
        <w:rPr>
          <w:noProof/>
        </w:rPr>
        <w:instrText xml:space="preserve"> PAGEREF _Toc402957442 \h </w:instrText>
      </w:r>
      <w:r>
        <w:rPr>
          <w:noProof/>
        </w:rPr>
      </w:r>
      <w:r>
        <w:rPr>
          <w:noProof/>
        </w:rPr>
        <w:fldChar w:fldCharType="separate"/>
      </w:r>
      <w:r>
        <w:rPr>
          <w:noProof/>
        </w:rPr>
        <w:t>23</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6.1.1 Dropping Frames</w:t>
      </w:r>
      <w:r>
        <w:rPr>
          <w:noProof/>
        </w:rPr>
        <w:tab/>
      </w:r>
      <w:r>
        <w:rPr>
          <w:noProof/>
        </w:rPr>
        <w:fldChar w:fldCharType="begin"/>
      </w:r>
      <w:r>
        <w:rPr>
          <w:noProof/>
        </w:rPr>
        <w:instrText xml:space="preserve"> PAGEREF _Toc402957443 \h </w:instrText>
      </w:r>
      <w:r>
        <w:rPr>
          <w:noProof/>
        </w:rPr>
      </w:r>
      <w:r>
        <w:rPr>
          <w:noProof/>
        </w:rPr>
        <w:fldChar w:fldCharType="separate"/>
      </w:r>
      <w:r>
        <w:rPr>
          <w:noProof/>
        </w:rPr>
        <w:t>25</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6.1.2 Delaying Frames</w:t>
      </w:r>
      <w:r>
        <w:rPr>
          <w:noProof/>
        </w:rPr>
        <w:tab/>
      </w:r>
      <w:r>
        <w:rPr>
          <w:noProof/>
        </w:rPr>
        <w:fldChar w:fldCharType="begin"/>
      </w:r>
      <w:r>
        <w:rPr>
          <w:noProof/>
        </w:rPr>
        <w:instrText xml:space="preserve"> PAGEREF _Toc402957444 \h </w:instrText>
      </w:r>
      <w:r>
        <w:rPr>
          <w:noProof/>
        </w:rPr>
      </w:r>
      <w:r>
        <w:rPr>
          <w:noProof/>
        </w:rPr>
        <w:fldChar w:fldCharType="separate"/>
      </w:r>
      <w:r>
        <w:rPr>
          <w:noProof/>
        </w:rPr>
        <w:t>25</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6.1.3 Manipulating the Headers</w:t>
      </w:r>
      <w:r>
        <w:rPr>
          <w:noProof/>
        </w:rPr>
        <w:tab/>
      </w:r>
      <w:r>
        <w:rPr>
          <w:noProof/>
        </w:rPr>
        <w:fldChar w:fldCharType="begin"/>
      </w:r>
      <w:r>
        <w:rPr>
          <w:noProof/>
        </w:rPr>
        <w:instrText xml:space="preserve"> PAGEREF _Toc402957445 \h </w:instrText>
      </w:r>
      <w:r>
        <w:rPr>
          <w:noProof/>
        </w:rPr>
      </w:r>
      <w:r>
        <w:rPr>
          <w:noProof/>
        </w:rPr>
        <w:fldChar w:fldCharType="separate"/>
      </w:r>
      <w:r>
        <w:rPr>
          <w:noProof/>
        </w:rPr>
        <w:t>27</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6.1.4 CRC Distortion</w:t>
      </w:r>
      <w:r>
        <w:rPr>
          <w:noProof/>
        </w:rPr>
        <w:tab/>
      </w:r>
      <w:r>
        <w:rPr>
          <w:noProof/>
        </w:rPr>
        <w:fldChar w:fldCharType="begin"/>
      </w:r>
      <w:r>
        <w:rPr>
          <w:noProof/>
        </w:rPr>
        <w:instrText xml:space="preserve"> PAGEREF _Toc402957446 \h </w:instrText>
      </w:r>
      <w:r>
        <w:rPr>
          <w:noProof/>
        </w:rPr>
      </w:r>
      <w:r>
        <w:rPr>
          <w:noProof/>
        </w:rPr>
        <w:fldChar w:fldCharType="separate"/>
      </w:r>
      <w:r>
        <w:rPr>
          <w:noProof/>
        </w:rPr>
        <w:t>28</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6.1.5 Truncate the Frame</w:t>
      </w:r>
      <w:r>
        <w:rPr>
          <w:noProof/>
        </w:rPr>
        <w:tab/>
      </w:r>
      <w:r>
        <w:rPr>
          <w:noProof/>
        </w:rPr>
        <w:fldChar w:fldCharType="begin"/>
      </w:r>
      <w:r>
        <w:rPr>
          <w:noProof/>
        </w:rPr>
        <w:instrText xml:space="preserve"> PAGEREF _Toc402957447 \h </w:instrText>
      </w:r>
      <w:r>
        <w:rPr>
          <w:noProof/>
        </w:rPr>
      </w:r>
      <w:r>
        <w:rPr>
          <w:noProof/>
        </w:rPr>
        <w:fldChar w:fldCharType="separate"/>
      </w:r>
      <w:r>
        <w:rPr>
          <w:noProof/>
        </w:rPr>
        <w:t>28</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6.1.6 Repetition of the Safety Packets</w:t>
      </w:r>
      <w:r>
        <w:rPr>
          <w:noProof/>
        </w:rPr>
        <w:tab/>
      </w:r>
      <w:r>
        <w:rPr>
          <w:noProof/>
        </w:rPr>
        <w:fldChar w:fldCharType="begin"/>
      </w:r>
      <w:r>
        <w:rPr>
          <w:noProof/>
        </w:rPr>
        <w:instrText xml:space="preserve"> PAGEREF _Toc402957448 \h </w:instrText>
      </w:r>
      <w:r>
        <w:rPr>
          <w:noProof/>
        </w:rPr>
      </w:r>
      <w:r>
        <w:rPr>
          <w:noProof/>
        </w:rPr>
        <w:fldChar w:fldCharType="separate"/>
      </w:r>
      <w:r>
        <w:rPr>
          <w:noProof/>
        </w:rPr>
        <w:t>29</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6.1.7 Loss of Safety Packets</w:t>
      </w:r>
      <w:r>
        <w:rPr>
          <w:noProof/>
        </w:rPr>
        <w:tab/>
      </w:r>
      <w:r>
        <w:rPr>
          <w:noProof/>
        </w:rPr>
        <w:fldChar w:fldCharType="begin"/>
      </w:r>
      <w:r>
        <w:rPr>
          <w:noProof/>
        </w:rPr>
        <w:instrText xml:space="preserve"> PAGEREF _Toc402957449 \h </w:instrText>
      </w:r>
      <w:r>
        <w:rPr>
          <w:noProof/>
        </w:rPr>
      </w:r>
      <w:r>
        <w:rPr>
          <w:noProof/>
        </w:rPr>
        <w:fldChar w:fldCharType="separate"/>
      </w:r>
      <w:r>
        <w:rPr>
          <w:noProof/>
        </w:rPr>
        <w:t>29</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6.1.8 Insertion of Safety Packets</w:t>
      </w:r>
      <w:r>
        <w:rPr>
          <w:noProof/>
        </w:rPr>
        <w:tab/>
      </w:r>
      <w:r>
        <w:rPr>
          <w:noProof/>
        </w:rPr>
        <w:fldChar w:fldCharType="begin"/>
      </w:r>
      <w:r>
        <w:rPr>
          <w:noProof/>
        </w:rPr>
        <w:instrText xml:space="preserve"> PAGEREF _Toc402957450 \h </w:instrText>
      </w:r>
      <w:r>
        <w:rPr>
          <w:noProof/>
        </w:rPr>
      </w:r>
      <w:r>
        <w:rPr>
          <w:noProof/>
        </w:rPr>
        <w:fldChar w:fldCharType="separate"/>
      </w:r>
      <w:r>
        <w:rPr>
          <w:noProof/>
        </w:rPr>
        <w:t>30</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6.1.9 Output of Safety Packets in Incorrect Sequence</w:t>
      </w:r>
      <w:r>
        <w:rPr>
          <w:noProof/>
        </w:rPr>
        <w:tab/>
      </w:r>
      <w:r>
        <w:rPr>
          <w:noProof/>
        </w:rPr>
        <w:fldChar w:fldCharType="begin"/>
      </w:r>
      <w:r>
        <w:rPr>
          <w:noProof/>
        </w:rPr>
        <w:instrText xml:space="preserve"> PAGEREF _Toc402957451 \h </w:instrText>
      </w:r>
      <w:r>
        <w:rPr>
          <w:noProof/>
        </w:rPr>
      </w:r>
      <w:r>
        <w:rPr>
          <w:noProof/>
        </w:rPr>
        <w:fldChar w:fldCharType="separate"/>
      </w:r>
      <w:r>
        <w:rPr>
          <w:noProof/>
        </w:rPr>
        <w:t>30</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6.1.10 Output of Incorrect Safety Packet-Data</w:t>
      </w:r>
      <w:r>
        <w:rPr>
          <w:noProof/>
        </w:rPr>
        <w:tab/>
      </w:r>
      <w:r>
        <w:rPr>
          <w:noProof/>
        </w:rPr>
        <w:fldChar w:fldCharType="begin"/>
      </w:r>
      <w:r>
        <w:rPr>
          <w:noProof/>
        </w:rPr>
        <w:instrText xml:space="preserve"> PAGEREF _Toc402957452 \h </w:instrText>
      </w:r>
      <w:r>
        <w:rPr>
          <w:noProof/>
        </w:rPr>
      </w:r>
      <w:r>
        <w:rPr>
          <w:noProof/>
        </w:rPr>
        <w:fldChar w:fldCharType="separate"/>
      </w:r>
      <w:r>
        <w:rPr>
          <w:noProof/>
        </w:rPr>
        <w:t>31</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6.1.11 Delay of Safety Packets</w:t>
      </w:r>
      <w:r>
        <w:rPr>
          <w:noProof/>
        </w:rPr>
        <w:tab/>
      </w:r>
      <w:r>
        <w:rPr>
          <w:noProof/>
        </w:rPr>
        <w:fldChar w:fldCharType="begin"/>
      </w:r>
      <w:r>
        <w:rPr>
          <w:noProof/>
        </w:rPr>
        <w:instrText xml:space="preserve"> PAGEREF _Toc402957453 \h </w:instrText>
      </w:r>
      <w:r>
        <w:rPr>
          <w:noProof/>
        </w:rPr>
      </w:r>
      <w:r>
        <w:rPr>
          <w:noProof/>
        </w:rPr>
        <w:fldChar w:fldCharType="separate"/>
      </w:r>
      <w:r>
        <w:rPr>
          <w:noProof/>
        </w:rPr>
        <w:t>32</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6.1.12 Masquerade Safety Packets</w:t>
      </w:r>
      <w:r>
        <w:rPr>
          <w:noProof/>
        </w:rPr>
        <w:tab/>
      </w:r>
      <w:r>
        <w:rPr>
          <w:noProof/>
        </w:rPr>
        <w:fldChar w:fldCharType="begin"/>
      </w:r>
      <w:r>
        <w:rPr>
          <w:noProof/>
        </w:rPr>
        <w:instrText xml:space="preserve"> PAGEREF _Toc402957454 \h </w:instrText>
      </w:r>
      <w:r>
        <w:rPr>
          <w:noProof/>
        </w:rPr>
      </w:r>
      <w:r>
        <w:rPr>
          <w:noProof/>
        </w:rPr>
        <w:fldChar w:fldCharType="separate"/>
      </w:r>
      <w:r>
        <w:rPr>
          <w:noProof/>
        </w:rPr>
        <w:t>32</w:t>
      </w:r>
      <w:r>
        <w:rPr>
          <w:noProof/>
        </w:rPr>
        <w:fldChar w:fldCharType="end"/>
      </w:r>
    </w:p>
    <w:p w:rsidR="00720E64" w:rsidRPr="00720E64" w:rsidRDefault="00720E64">
      <w:pPr>
        <w:pStyle w:val="Verzeichnis2"/>
        <w:rPr>
          <w:rFonts w:asciiTheme="minorHAnsi" w:eastAsiaTheme="minorEastAsia" w:hAnsiTheme="minorHAnsi" w:cstheme="minorBidi"/>
          <w:noProof/>
          <w:sz w:val="22"/>
          <w:szCs w:val="22"/>
          <w:lang w:val="en-US" w:eastAsia="de-DE"/>
        </w:rPr>
      </w:pPr>
      <w:r>
        <w:rPr>
          <w:noProof/>
        </w:rPr>
        <w:t>6.2</w:t>
      </w:r>
      <w:r w:rsidRPr="00720E64">
        <w:rPr>
          <w:noProof/>
          <w:lang w:val="en-US"/>
        </w:rPr>
        <w:t xml:space="preserve"> Frame </w:t>
      </w:r>
      <w:r>
        <w:rPr>
          <w:noProof/>
        </w:rPr>
        <w:t>Selection</w:t>
      </w:r>
      <w:r>
        <w:rPr>
          <w:noProof/>
        </w:rPr>
        <w:tab/>
      </w:r>
      <w:r>
        <w:rPr>
          <w:noProof/>
        </w:rPr>
        <w:fldChar w:fldCharType="begin"/>
      </w:r>
      <w:r>
        <w:rPr>
          <w:noProof/>
        </w:rPr>
        <w:instrText xml:space="preserve"> PAGEREF _Toc402957455 \h </w:instrText>
      </w:r>
      <w:r>
        <w:rPr>
          <w:noProof/>
        </w:rPr>
      </w:r>
      <w:r>
        <w:rPr>
          <w:noProof/>
        </w:rPr>
        <w:fldChar w:fldCharType="separate"/>
      </w:r>
      <w:r>
        <w:rPr>
          <w:noProof/>
        </w:rPr>
        <w:t>33</w:t>
      </w:r>
      <w:r>
        <w:rPr>
          <w:noProof/>
        </w:rPr>
        <w:fldChar w:fldCharType="end"/>
      </w:r>
    </w:p>
    <w:p w:rsidR="00720E64" w:rsidRPr="00720E64" w:rsidRDefault="00720E64">
      <w:pPr>
        <w:pStyle w:val="Verzeichnis2"/>
        <w:rPr>
          <w:rFonts w:asciiTheme="minorHAnsi" w:eastAsiaTheme="minorEastAsia" w:hAnsiTheme="minorHAnsi" w:cstheme="minorBidi"/>
          <w:noProof/>
          <w:sz w:val="22"/>
          <w:szCs w:val="22"/>
          <w:lang w:val="en-US" w:eastAsia="de-DE"/>
        </w:rPr>
      </w:pPr>
      <w:r>
        <w:rPr>
          <w:noProof/>
        </w:rPr>
        <w:t>6.3 Examples for Different Tasks</w:t>
      </w:r>
      <w:r>
        <w:rPr>
          <w:noProof/>
        </w:rPr>
        <w:tab/>
      </w:r>
      <w:r>
        <w:rPr>
          <w:noProof/>
        </w:rPr>
        <w:fldChar w:fldCharType="begin"/>
      </w:r>
      <w:r>
        <w:rPr>
          <w:noProof/>
        </w:rPr>
        <w:instrText xml:space="preserve"> PAGEREF _Toc402957456 \h </w:instrText>
      </w:r>
      <w:r>
        <w:rPr>
          <w:noProof/>
        </w:rPr>
      </w:r>
      <w:r>
        <w:rPr>
          <w:noProof/>
        </w:rPr>
        <w:fldChar w:fldCharType="separate"/>
      </w:r>
      <w:r>
        <w:rPr>
          <w:noProof/>
        </w:rPr>
        <w:t>34</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6.3.1 Drop SoC of the First POWERLINK Cycle</w:t>
      </w:r>
      <w:r>
        <w:rPr>
          <w:noProof/>
        </w:rPr>
        <w:tab/>
      </w:r>
      <w:r>
        <w:rPr>
          <w:noProof/>
        </w:rPr>
        <w:fldChar w:fldCharType="begin"/>
      </w:r>
      <w:r>
        <w:rPr>
          <w:noProof/>
        </w:rPr>
        <w:instrText xml:space="preserve"> PAGEREF _Toc402957457 \h </w:instrText>
      </w:r>
      <w:r>
        <w:rPr>
          <w:noProof/>
        </w:rPr>
      </w:r>
      <w:r>
        <w:rPr>
          <w:noProof/>
        </w:rPr>
        <w:fldChar w:fldCharType="separate"/>
      </w:r>
      <w:r>
        <w:rPr>
          <w:noProof/>
        </w:rPr>
        <w:t>35</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6.3.2 Cut PRes of NodeID 5 in POWERLINK Cycle Nr. 3</w:t>
      </w:r>
      <w:r>
        <w:rPr>
          <w:noProof/>
        </w:rPr>
        <w:tab/>
      </w:r>
      <w:r>
        <w:rPr>
          <w:noProof/>
        </w:rPr>
        <w:fldChar w:fldCharType="begin"/>
      </w:r>
      <w:r>
        <w:rPr>
          <w:noProof/>
        </w:rPr>
        <w:instrText xml:space="preserve"> PAGEREF _Toc402957458 \h </w:instrText>
      </w:r>
      <w:r>
        <w:rPr>
          <w:noProof/>
        </w:rPr>
      </w:r>
      <w:r>
        <w:rPr>
          <w:noProof/>
        </w:rPr>
        <w:fldChar w:fldCharType="separate"/>
      </w:r>
      <w:r>
        <w:rPr>
          <w:noProof/>
        </w:rPr>
        <w:t>35</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6.3.3 Manipulate SVID of ASnds</w:t>
      </w:r>
      <w:r>
        <w:rPr>
          <w:noProof/>
        </w:rPr>
        <w:tab/>
      </w:r>
      <w:r>
        <w:rPr>
          <w:noProof/>
        </w:rPr>
        <w:fldChar w:fldCharType="begin"/>
      </w:r>
      <w:r>
        <w:rPr>
          <w:noProof/>
        </w:rPr>
        <w:instrText xml:space="preserve"> PAGEREF _Toc402957459 \h </w:instrText>
      </w:r>
      <w:r>
        <w:rPr>
          <w:noProof/>
        </w:rPr>
      </w:r>
      <w:r>
        <w:rPr>
          <w:noProof/>
        </w:rPr>
        <w:fldChar w:fldCharType="separate"/>
      </w:r>
      <w:r>
        <w:rPr>
          <w:noProof/>
        </w:rPr>
        <w:t>36</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6.3.4 OpenSAFETY Packet Repetition</w:t>
      </w:r>
      <w:r>
        <w:rPr>
          <w:noProof/>
        </w:rPr>
        <w:tab/>
      </w:r>
      <w:r>
        <w:rPr>
          <w:noProof/>
        </w:rPr>
        <w:fldChar w:fldCharType="begin"/>
      </w:r>
      <w:r>
        <w:rPr>
          <w:noProof/>
        </w:rPr>
        <w:instrText xml:space="preserve"> PAGEREF _Toc402957460 \h </w:instrText>
      </w:r>
      <w:r>
        <w:rPr>
          <w:noProof/>
        </w:rPr>
      </w:r>
      <w:r>
        <w:rPr>
          <w:noProof/>
        </w:rPr>
        <w:fldChar w:fldCharType="separate"/>
      </w:r>
      <w:r>
        <w:rPr>
          <w:noProof/>
        </w:rPr>
        <w:t>36</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6.3.5 OpenSAFETY Incorrect Sequence</w:t>
      </w:r>
      <w:r>
        <w:rPr>
          <w:noProof/>
        </w:rPr>
        <w:tab/>
      </w:r>
      <w:r>
        <w:rPr>
          <w:noProof/>
        </w:rPr>
        <w:fldChar w:fldCharType="begin"/>
      </w:r>
      <w:r>
        <w:rPr>
          <w:noProof/>
        </w:rPr>
        <w:instrText xml:space="preserve"> PAGEREF _Toc402957461 \h </w:instrText>
      </w:r>
      <w:r>
        <w:rPr>
          <w:noProof/>
        </w:rPr>
      </w:r>
      <w:r>
        <w:rPr>
          <w:noProof/>
        </w:rPr>
        <w:fldChar w:fldCharType="separate"/>
      </w:r>
      <w:r>
        <w:rPr>
          <w:noProof/>
        </w:rPr>
        <w:t>37</w:t>
      </w:r>
      <w:r>
        <w:rPr>
          <w:noProof/>
        </w:rPr>
        <w:fldChar w:fldCharType="end"/>
      </w:r>
    </w:p>
    <w:p w:rsidR="00720E64" w:rsidRPr="00720E64" w:rsidRDefault="00720E64">
      <w:pPr>
        <w:pStyle w:val="Verzeichnis3"/>
        <w:rPr>
          <w:rFonts w:asciiTheme="minorHAnsi" w:eastAsiaTheme="minorEastAsia" w:hAnsiTheme="minorHAnsi" w:cstheme="minorBidi"/>
          <w:noProof/>
          <w:sz w:val="22"/>
          <w:szCs w:val="22"/>
          <w:lang w:val="en-US" w:eastAsia="de-DE"/>
        </w:rPr>
      </w:pPr>
      <w:r>
        <w:rPr>
          <w:noProof/>
        </w:rPr>
        <w:t>6.3.6 OpenSAFETY Packet Insertion</w:t>
      </w:r>
      <w:r>
        <w:rPr>
          <w:noProof/>
        </w:rPr>
        <w:tab/>
      </w:r>
      <w:r>
        <w:rPr>
          <w:noProof/>
        </w:rPr>
        <w:fldChar w:fldCharType="begin"/>
      </w:r>
      <w:r>
        <w:rPr>
          <w:noProof/>
        </w:rPr>
        <w:instrText xml:space="preserve"> PAGEREF _Toc402957462 \h </w:instrText>
      </w:r>
      <w:r>
        <w:rPr>
          <w:noProof/>
        </w:rPr>
      </w:r>
      <w:r>
        <w:rPr>
          <w:noProof/>
        </w:rPr>
        <w:fldChar w:fldCharType="separate"/>
      </w:r>
      <w:r>
        <w:rPr>
          <w:noProof/>
        </w:rPr>
        <w:t>38</w:t>
      </w:r>
      <w:r>
        <w:rPr>
          <w:noProof/>
        </w:rPr>
        <w:fldChar w:fldCharType="end"/>
      </w:r>
    </w:p>
    <w:p w:rsidR="00720E64" w:rsidRPr="00720E64" w:rsidRDefault="00720E64">
      <w:pPr>
        <w:pStyle w:val="Verzeichnis1"/>
        <w:rPr>
          <w:rFonts w:asciiTheme="minorHAnsi" w:eastAsiaTheme="minorEastAsia" w:hAnsiTheme="minorHAnsi" w:cstheme="minorBidi"/>
          <w:b w:val="0"/>
          <w:noProof/>
          <w:sz w:val="22"/>
          <w:szCs w:val="22"/>
          <w:lang w:val="en-US" w:eastAsia="de-DE"/>
        </w:rPr>
      </w:pPr>
      <w:r>
        <w:rPr>
          <w:noProof/>
        </w:rPr>
        <w:lastRenderedPageBreak/>
        <w:t>7 Appendix</w:t>
      </w:r>
      <w:r>
        <w:rPr>
          <w:noProof/>
        </w:rPr>
        <w:tab/>
      </w:r>
      <w:r>
        <w:rPr>
          <w:noProof/>
        </w:rPr>
        <w:fldChar w:fldCharType="begin"/>
      </w:r>
      <w:r>
        <w:rPr>
          <w:noProof/>
        </w:rPr>
        <w:instrText xml:space="preserve"> PAGEREF _Toc402957463 \h </w:instrText>
      </w:r>
      <w:r>
        <w:rPr>
          <w:noProof/>
        </w:rPr>
      </w:r>
      <w:r>
        <w:rPr>
          <w:noProof/>
        </w:rPr>
        <w:fldChar w:fldCharType="separate"/>
      </w:r>
      <w:r>
        <w:rPr>
          <w:noProof/>
        </w:rPr>
        <w:t>39</w:t>
      </w:r>
      <w:r>
        <w:rPr>
          <w:noProof/>
        </w:rPr>
        <w:fldChar w:fldCharType="end"/>
      </w:r>
    </w:p>
    <w:p w:rsidR="00720E64" w:rsidRPr="00720E64" w:rsidRDefault="00720E64">
      <w:pPr>
        <w:pStyle w:val="Verzeichnis2"/>
        <w:rPr>
          <w:rFonts w:asciiTheme="minorHAnsi" w:eastAsiaTheme="minorEastAsia" w:hAnsiTheme="minorHAnsi" w:cstheme="minorBidi"/>
          <w:noProof/>
          <w:sz w:val="22"/>
          <w:szCs w:val="22"/>
          <w:lang w:val="en-US" w:eastAsia="de-DE"/>
        </w:rPr>
      </w:pPr>
      <w:r>
        <w:rPr>
          <w:noProof/>
        </w:rPr>
        <w:t>7.1 References</w:t>
      </w:r>
      <w:r>
        <w:rPr>
          <w:noProof/>
        </w:rPr>
        <w:tab/>
      </w:r>
      <w:r>
        <w:rPr>
          <w:noProof/>
        </w:rPr>
        <w:fldChar w:fldCharType="begin"/>
      </w:r>
      <w:r>
        <w:rPr>
          <w:noProof/>
        </w:rPr>
        <w:instrText xml:space="preserve"> PAGEREF _Toc402957464 \h </w:instrText>
      </w:r>
      <w:r>
        <w:rPr>
          <w:noProof/>
        </w:rPr>
      </w:r>
      <w:r>
        <w:rPr>
          <w:noProof/>
        </w:rPr>
        <w:fldChar w:fldCharType="separate"/>
      </w:r>
      <w:r>
        <w:rPr>
          <w:noProof/>
        </w:rPr>
        <w:t>39</w:t>
      </w:r>
      <w:r>
        <w:rPr>
          <w:noProof/>
        </w:rPr>
        <w:fldChar w:fldCharType="end"/>
      </w:r>
    </w:p>
    <w:p w:rsidR="00720E64" w:rsidRPr="00720E64" w:rsidRDefault="00720E64">
      <w:pPr>
        <w:pStyle w:val="Verzeichnis2"/>
        <w:rPr>
          <w:rFonts w:asciiTheme="minorHAnsi" w:eastAsiaTheme="minorEastAsia" w:hAnsiTheme="minorHAnsi" w:cstheme="minorBidi"/>
          <w:noProof/>
          <w:sz w:val="22"/>
          <w:szCs w:val="22"/>
          <w:lang w:val="en-US" w:eastAsia="de-DE"/>
        </w:rPr>
      </w:pPr>
      <w:r>
        <w:rPr>
          <w:noProof/>
        </w:rPr>
        <w:t>7.2 Figure Index</w:t>
      </w:r>
      <w:r>
        <w:rPr>
          <w:noProof/>
        </w:rPr>
        <w:tab/>
      </w:r>
      <w:r>
        <w:rPr>
          <w:noProof/>
        </w:rPr>
        <w:fldChar w:fldCharType="begin"/>
      </w:r>
      <w:r>
        <w:rPr>
          <w:noProof/>
        </w:rPr>
        <w:instrText xml:space="preserve"> PAGEREF _Toc402957465 \h </w:instrText>
      </w:r>
      <w:r>
        <w:rPr>
          <w:noProof/>
        </w:rPr>
      </w:r>
      <w:r>
        <w:rPr>
          <w:noProof/>
        </w:rPr>
        <w:fldChar w:fldCharType="separate"/>
      </w:r>
      <w:r>
        <w:rPr>
          <w:noProof/>
        </w:rPr>
        <w:t>40</w:t>
      </w:r>
      <w:r>
        <w:rPr>
          <w:noProof/>
        </w:rPr>
        <w:fldChar w:fldCharType="end"/>
      </w:r>
    </w:p>
    <w:p w:rsidR="00720E64" w:rsidRPr="00720E64" w:rsidRDefault="00720E64">
      <w:pPr>
        <w:pStyle w:val="Verzeichnis2"/>
        <w:rPr>
          <w:rFonts w:asciiTheme="minorHAnsi" w:eastAsiaTheme="minorEastAsia" w:hAnsiTheme="minorHAnsi" w:cstheme="minorBidi"/>
          <w:noProof/>
          <w:sz w:val="22"/>
          <w:szCs w:val="22"/>
          <w:lang w:val="en-US" w:eastAsia="de-DE"/>
        </w:rPr>
      </w:pPr>
      <w:r>
        <w:rPr>
          <w:noProof/>
        </w:rPr>
        <w:t>7.3 Table Index</w:t>
      </w:r>
      <w:r>
        <w:rPr>
          <w:noProof/>
        </w:rPr>
        <w:tab/>
      </w:r>
      <w:r>
        <w:rPr>
          <w:noProof/>
        </w:rPr>
        <w:fldChar w:fldCharType="begin"/>
      </w:r>
      <w:r>
        <w:rPr>
          <w:noProof/>
        </w:rPr>
        <w:instrText xml:space="preserve"> PAGEREF _Toc402957466 \h </w:instrText>
      </w:r>
      <w:r>
        <w:rPr>
          <w:noProof/>
        </w:rPr>
      </w:r>
      <w:r>
        <w:rPr>
          <w:noProof/>
        </w:rPr>
        <w:fldChar w:fldCharType="separate"/>
      </w:r>
      <w:r>
        <w:rPr>
          <w:noProof/>
        </w:rPr>
        <w:t>41</w:t>
      </w:r>
      <w:r>
        <w:rPr>
          <w:noProof/>
        </w:rPr>
        <w:fldChar w:fldCharType="end"/>
      </w:r>
    </w:p>
    <w:p w:rsidR="00F230F9" w:rsidRDefault="006E6694" w:rsidP="0065057A">
      <w:pPr>
        <w:pStyle w:val="FlietextEinzug"/>
        <w:ind w:left="0"/>
        <w:rPr>
          <w:b/>
          <w:sz w:val="24"/>
        </w:rPr>
      </w:pPr>
      <w:r w:rsidRPr="005D132C">
        <w:rPr>
          <w:b/>
          <w:sz w:val="24"/>
        </w:rPr>
        <w:fldChar w:fldCharType="end"/>
      </w:r>
    </w:p>
    <w:p w:rsidR="00F230F9" w:rsidRDefault="00F230F9">
      <w:pPr>
        <w:rPr>
          <w:b/>
          <w:sz w:val="24"/>
        </w:rPr>
      </w:pPr>
      <w:r>
        <w:rPr>
          <w:b/>
          <w:sz w:val="24"/>
        </w:rPr>
        <w:br w:type="page"/>
      </w:r>
    </w:p>
    <w:p w:rsidR="004C59AC" w:rsidRPr="006C57E6" w:rsidRDefault="00EF66E2" w:rsidP="006C57E6">
      <w:pPr>
        <w:pStyle w:val="berschrift1"/>
        <w:rPr>
          <w:lang w:val="en-US"/>
        </w:rPr>
      </w:pPr>
      <w:bookmarkStart w:id="5" w:name="_Toc402957415"/>
      <w:r w:rsidRPr="005C5896">
        <w:rPr>
          <w:lang w:val="en-US"/>
        </w:rPr>
        <w:lastRenderedPageBreak/>
        <w:t>Introduction</w:t>
      </w:r>
      <w:bookmarkEnd w:id="5"/>
      <w:r w:rsidR="004C59AC" w:rsidRPr="005C5896">
        <w:rPr>
          <w:lang w:val="en-US"/>
        </w:rPr>
        <w:fldChar w:fldCharType="begin"/>
      </w:r>
      <w:r w:rsidR="004C59AC" w:rsidRPr="005C5896">
        <w:rPr>
          <w:lang w:val="en-US"/>
        </w:rPr>
        <w:instrText xml:space="preserve"> XE "Introduction" </w:instrText>
      </w:r>
      <w:r w:rsidR="004C59AC" w:rsidRPr="005C5896">
        <w:rPr>
          <w:lang w:val="en-US"/>
        </w:rPr>
        <w:fldChar w:fldCharType="end"/>
      </w:r>
    </w:p>
    <w:p w:rsidR="00B2627A" w:rsidRDefault="0076603F" w:rsidP="0076603F">
      <w:pPr>
        <w:pStyle w:val="berschrift2"/>
        <w:rPr>
          <w:lang w:val="en-US"/>
        </w:rPr>
      </w:pPr>
      <w:bookmarkStart w:id="6" w:name="_Toc402957416"/>
      <w:r>
        <w:rPr>
          <w:lang w:val="en-US"/>
        </w:rPr>
        <w:t>General</w:t>
      </w:r>
      <w:r w:rsidR="00814065">
        <w:rPr>
          <w:lang w:val="en-US"/>
        </w:rPr>
        <w:t xml:space="preserve"> </w:t>
      </w:r>
      <w:r w:rsidR="00710141">
        <w:rPr>
          <w:lang w:val="en-US"/>
        </w:rPr>
        <w:t>Features</w:t>
      </w:r>
      <w:bookmarkEnd w:id="6"/>
    </w:p>
    <w:p w:rsidR="00BA2DA6" w:rsidRDefault="00BA2DA6" w:rsidP="00BA2DA6">
      <w:pPr>
        <w:pStyle w:val="FlietextEinzug"/>
        <w:ind w:left="0"/>
        <w:rPr>
          <w:lang w:val="en-US"/>
        </w:rPr>
      </w:pPr>
    </w:p>
    <w:p w:rsidR="00411926" w:rsidRPr="00356FBC" w:rsidRDefault="00411926" w:rsidP="00411926">
      <w:pPr>
        <w:pStyle w:val="FlietextEinzug"/>
        <w:jc w:val="both"/>
        <w:rPr>
          <w:color w:val="000000" w:themeColor="text1"/>
          <w:lang w:val="en-US"/>
        </w:rPr>
      </w:pPr>
      <w:r w:rsidRPr="002C422C">
        <w:rPr>
          <w:color w:val="000000" w:themeColor="text1"/>
        </w:rPr>
        <w:t xml:space="preserve">The </w:t>
      </w:r>
      <w:proofErr w:type="spellStart"/>
      <w:r>
        <w:rPr>
          <w:color w:val="000000" w:themeColor="text1"/>
          <w:lang w:val="en-US"/>
        </w:rPr>
        <w:t>Frame</w:t>
      </w:r>
      <w:r w:rsidRPr="00356FBC">
        <w:rPr>
          <w:color w:val="000000" w:themeColor="text1"/>
          <w:lang w:val="en-US"/>
        </w:rPr>
        <w:t>manipulator</w:t>
      </w:r>
      <w:proofErr w:type="spellEnd"/>
      <w:r w:rsidRPr="00356FBC">
        <w:rPr>
          <w:color w:val="000000" w:themeColor="text1"/>
          <w:lang w:val="en-US"/>
        </w:rPr>
        <w:t xml:space="preserve"> </w:t>
      </w:r>
      <w:r w:rsidRPr="002C422C">
        <w:rPr>
          <w:color w:val="000000" w:themeColor="text1"/>
        </w:rPr>
        <w:t>is a runtime configurable</w:t>
      </w:r>
      <w:r w:rsidRPr="00356FBC">
        <w:rPr>
          <w:color w:val="000000" w:themeColor="text1"/>
          <w:lang w:val="en-US"/>
        </w:rPr>
        <w:t xml:space="preserve"> device for the POWERLINK </w:t>
      </w:r>
      <w:proofErr w:type="spellStart"/>
      <w:r w:rsidRPr="00356FBC">
        <w:rPr>
          <w:color w:val="000000" w:themeColor="text1"/>
          <w:lang w:val="en-US"/>
        </w:rPr>
        <w:t>openConformance</w:t>
      </w:r>
      <w:proofErr w:type="spellEnd"/>
      <w:r w:rsidRPr="00356FBC">
        <w:rPr>
          <w:color w:val="000000" w:themeColor="text1"/>
          <w:lang w:val="en-US"/>
        </w:rPr>
        <w:t xml:space="preserve"> test and extends it with accurate timing features and frame manipulation possibilities.</w:t>
      </w:r>
      <w:r>
        <w:rPr>
          <w:color w:val="000000" w:themeColor="text1"/>
          <w:lang w:val="en-US"/>
        </w:rPr>
        <w:t xml:space="preserve"> </w:t>
      </w:r>
      <w:r w:rsidRPr="00356FBC">
        <w:rPr>
          <w:color w:val="000000" w:themeColor="text1"/>
          <w:lang w:val="en-US"/>
        </w:rPr>
        <w:t>Furthermore the Ethernet</w:t>
      </w:r>
      <w:r>
        <w:rPr>
          <w:color w:val="000000" w:themeColor="text1"/>
          <w:lang w:val="en-US"/>
        </w:rPr>
        <w:t>-</w:t>
      </w:r>
      <w:proofErr w:type="spellStart"/>
      <w:r>
        <w:rPr>
          <w:color w:val="000000" w:themeColor="text1"/>
          <w:lang w:val="en-US"/>
        </w:rPr>
        <w:t>F</w:t>
      </w:r>
      <w:r w:rsidRPr="00356FBC">
        <w:rPr>
          <w:color w:val="000000" w:themeColor="text1"/>
          <w:lang w:val="en-US"/>
        </w:rPr>
        <w:t>ramemanipulator</w:t>
      </w:r>
      <w:proofErr w:type="spellEnd"/>
      <w:r w:rsidRPr="00356FBC">
        <w:rPr>
          <w:color w:val="000000" w:themeColor="text1"/>
          <w:lang w:val="en-US"/>
        </w:rPr>
        <w:t xml:space="preserve"> </w:t>
      </w:r>
      <w:r>
        <w:rPr>
          <w:color w:val="000000" w:themeColor="text1"/>
          <w:lang w:val="en-US"/>
        </w:rPr>
        <w:t>is</w:t>
      </w:r>
      <w:r w:rsidRPr="00356FBC">
        <w:rPr>
          <w:color w:val="000000" w:themeColor="text1"/>
          <w:lang w:val="en-US"/>
        </w:rPr>
        <w:t xml:space="preserve"> implemented as a scalable (generic IP-cores with SW) collaboration</w:t>
      </w:r>
      <w:r w:rsidRPr="00356FBC">
        <w:rPr>
          <w:color w:val="000000" w:themeColor="text1"/>
        </w:rPr>
        <w:t xml:space="preserve"> of different modules.</w:t>
      </w:r>
      <w:r>
        <w:rPr>
          <w:color w:val="000000" w:themeColor="text1"/>
        </w:rPr>
        <w:t xml:space="preserve"> </w:t>
      </w:r>
      <w:r w:rsidRPr="00356FBC">
        <w:rPr>
          <w:color w:val="000000" w:themeColor="text1"/>
          <w:lang w:val="en-US"/>
        </w:rPr>
        <w:t xml:space="preserve">Easy reuse for other purposes and extendibility </w:t>
      </w:r>
      <w:r>
        <w:rPr>
          <w:color w:val="000000" w:themeColor="text1"/>
          <w:lang w:val="en-US"/>
        </w:rPr>
        <w:t>was</w:t>
      </w:r>
      <w:r w:rsidRPr="00356FBC">
        <w:rPr>
          <w:color w:val="000000" w:themeColor="text1"/>
          <w:lang w:val="en-US"/>
        </w:rPr>
        <w:t xml:space="preserve"> considered during the design phase.</w:t>
      </w:r>
    </w:p>
    <w:p w:rsidR="0076603F" w:rsidRPr="00356FBC" w:rsidRDefault="0076603F" w:rsidP="00BA2DA6">
      <w:pPr>
        <w:pStyle w:val="FlietextEinzug"/>
        <w:jc w:val="both"/>
        <w:rPr>
          <w:color w:val="000000" w:themeColor="text1"/>
          <w:lang w:val="en-US"/>
        </w:rPr>
      </w:pPr>
    </w:p>
    <w:p w:rsidR="0076603F" w:rsidRPr="00356FBC" w:rsidRDefault="0076603F" w:rsidP="00BA2DA6">
      <w:pPr>
        <w:pStyle w:val="FlietextEinzug"/>
        <w:jc w:val="both"/>
        <w:rPr>
          <w:color w:val="000000" w:themeColor="text1"/>
        </w:rPr>
      </w:pPr>
      <w:r w:rsidRPr="00356FBC">
        <w:rPr>
          <w:color w:val="000000" w:themeColor="text1"/>
          <w:lang w:val="en-US"/>
        </w:rPr>
        <w:t xml:space="preserve">The </w:t>
      </w:r>
      <w:proofErr w:type="spellStart"/>
      <w:r w:rsidR="00F5371A">
        <w:rPr>
          <w:color w:val="000000" w:themeColor="text1"/>
          <w:lang w:val="en-US"/>
        </w:rPr>
        <w:t>F</w:t>
      </w:r>
      <w:r w:rsidRPr="00356FBC">
        <w:rPr>
          <w:color w:val="000000" w:themeColor="text1"/>
          <w:lang w:val="en-US"/>
        </w:rPr>
        <w:t>rame</w:t>
      </w:r>
      <w:r w:rsidR="00F5371A">
        <w:rPr>
          <w:color w:val="000000" w:themeColor="text1"/>
          <w:lang w:val="en-US"/>
        </w:rPr>
        <w:t>m</w:t>
      </w:r>
      <w:r w:rsidRPr="00356FBC">
        <w:rPr>
          <w:color w:val="000000" w:themeColor="text1"/>
          <w:lang w:val="en-US"/>
        </w:rPr>
        <w:t>anipulator</w:t>
      </w:r>
      <w:proofErr w:type="spellEnd"/>
      <w:r w:rsidRPr="00356FBC">
        <w:rPr>
          <w:color w:val="000000" w:themeColor="text1"/>
          <w:lang w:val="en-US"/>
        </w:rPr>
        <w:t xml:space="preserve"> (FM) will be put in series in between the POWERLINK MN and the DUT</w:t>
      </w:r>
      <w:r w:rsidR="00910766">
        <w:rPr>
          <w:color w:val="000000" w:themeColor="text1"/>
          <w:lang w:val="en-US"/>
        </w:rPr>
        <w:t xml:space="preserve"> (Device under Test)</w:t>
      </w:r>
      <w:r w:rsidRPr="00356FBC">
        <w:rPr>
          <w:color w:val="000000" w:themeColor="text1"/>
          <w:lang w:val="en-US"/>
        </w:rPr>
        <w:t>, thus it requires</w:t>
      </w:r>
      <w:r w:rsidRPr="00356FBC">
        <w:rPr>
          <w:color w:val="000000" w:themeColor="text1"/>
        </w:rPr>
        <w:t xml:space="preserve"> at least two Ethernet ports.</w:t>
      </w:r>
    </w:p>
    <w:p w:rsidR="005A0D04" w:rsidRPr="00BA2DA6" w:rsidRDefault="005A0D04" w:rsidP="00BA2DA6">
      <w:pPr>
        <w:pStyle w:val="FlietextEinzug"/>
        <w:jc w:val="both"/>
        <w:rPr>
          <w:color w:val="4F81BD" w:themeColor="accent1"/>
        </w:rPr>
      </w:pPr>
    </w:p>
    <w:p w:rsidR="00814340" w:rsidRDefault="00ED6551" w:rsidP="00814340">
      <w:pPr>
        <w:pStyle w:val="FlietextEinzug"/>
        <w:keepNext/>
      </w:pPr>
      <w:r>
        <w:rPr>
          <w:noProof/>
          <w:lang w:val="de-DE" w:eastAsia="de-DE"/>
        </w:rPr>
        <w:drawing>
          <wp:inline distT="0" distB="0" distL="0" distR="0" wp14:anchorId="750C1487" wp14:editId="6B7C762D">
            <wp:extent cx="4715124" cy="1747666"/>
            <wp:effectExtent l="0" t="0" r="0" b="5080"/>
            <wp:docPr id="28" name="Grafik 28" descr="C:\Users\muelhausens\Desktop\FM_DOKU\aufb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aufba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5526" cy="1747815"/>
                    </a:xfrm>
                    <a:prstGeom prst="rect">
                      <a:avLst/>
                    </a:prstGeom>
                    <a:noFill/>
                    <a:ln>
                      <a:noFill/>
                    </a:ln>
                  </pic:spPr>
                </pic:pic>
              </a:graphicData>
            </a:graphic>
          </wp:inline>
        </w:drawing>
      </w:r>
    </w:p>
    <w:p w:rsidR="00A64F8B" w:rsidRDefault="00814340" w:rsidP="00814340">
      <w:pPr>
        <w:pStyle w:val="Beschriftung"/>
      </w:pPr>
      <w:bookmarkStart w:id="7" w:name="_Ref377022482"/>
      <w:bookmarkStart w:id="8" w:name="_Toc377388828"/>
      <w:r>
        <w:t xml:space="preserve">Figure </w:t>
      </w:r>
      <w:r>
        <w:fldChar w:fldCharType="begin"/>
      </w:r>
      <w:r>
        <w:instrText xml:space="preserve"> SEQ Figure \* ARABIC </w:instrText>
      </w:r>
      <w:r>
        <w:fldChar w:fldCharType="separate"/>
      </w:r>
      <w:r w:rsidR="00DB4262">
        <w:rPr>
          <w:noProof/>
        </w:rPr>
        <w:t>1</w:t>
      </w:r>
      <w:r>
        <w:fldChar w:fldCharType="end"/>
      </w:r>
      <w:bookmarkEnd w:id="7"/>
      <w:r>
        <w:t xml:space="preserve">: </w:t>
      </w:r>
      <w:r w:rsidR="00814065">
        <w:t>T</w:t>
      </w:r>
      <w:r w:rsidRPr="00486437">
        <w:t xml:space="preserve">est </w:t>
      </w:r>
      <w:r w:rsidR="00202A91">
        <w:t>a</w:t>
      </w:r>
      <w:r w:rsidRPr="00486437">
        <w:t xml:space="preserve">rrangement with the </w:t>
      </w:r>
      <w:proofErr w:type="spellStart"/>
      <w:r w:rsidRPr="00384AAF">
        <w:t>Framemanipulator</w:t>
      </w:r>
      <w:bookmarkEnd w:id="8"/>
      <w:proofErr w:type="spellEnd"/>
    </w:p>
    <w:p w:rsidR="004741B2" w:rsidRDefault="004741B2" w:rsidP="00D80AD1">
      <w:pPr>
        <w:pStyle w:val="FlietextEinzug"/>
        <w:ind w:left="0"/>
      </w:pPr>
    </w:p>
    <w:p w:rsidR="006C57E6" w:rsidRDefault="006C57E6" w:rsidP="00D80AD1">
      <w:pPr>
        <w:pStyle w:val="FlietextEinzug"/>
        <w:ind w:left="0"/>
      </w:pPr>
    </w:p>
    <w:p w:rsidR="006C57E6" w:rsidRDefault="006C57E6" w:rsidP="00D80AD1">
      <w:pPr>
        <w:pStyle w:val="FlietextEinzug"/>
        <w:ind w:left="0"/>
      </w:pPr>
    </w:p>
    <w:p w:rsidR="006C57E6" w:rsidRDefault="006C57E6" w:rsidP="00D80AD1">
      <w:pPr>
        <w:pStyle w:val="FlietextEinzug"/>
        <w:ind w:left="0"/>
      </w:pPr>
    </w:p>
    <w:p w:rsidR="00713DC8" w:rsidRDefault="0060640A" w:rsidP="004A06E4">
      <w:pPr>
        <w:pStyle w:val="berschrift2"/>
        <w:rPr>
          <w:lang w:val="en-US"/>
        </w:rPr>
      </w:pPr>
      <w:bookmarkStart w:id="9" w:name="_Toc402957417"/>
      <w:proofErr w:type="spellStart"/>
      <w:r>
        <w:rPr>
          <w:lang w:val="en-US"/>
        </w:rPr>
        <w:t>F</w:t>
      </w:r>
      <w:r w:rsidRPr="00356FBC">
        <w:rPr>
          <w:lang w:val="en-US"/>
        </w:rPr>
        <w:t>ramemanipulator</w:t>
      </w:r>
      <w:proofErr w:type="spellEnd"/>
      <w:r w:rsidRPr="00356FBC">
        <w:rPr>
          <w:lang w:val="en-US"/>
        </w:rPr>
        <w:t xml:space="preserve"> </w:t>
      </w:r>
      <w:r>
        <w:rPr>
          <w:lang w:val="en-US"/>
        </w:rPr>
        <w:t>Detection</w:t>
      </w:r>
      <w:bookmarkEnd w:id="9"/>
    </w:p>
    <w:p w:rsidR="0060640A" w:rsidRDefault="0060640A" w:rsidP="004A06E4">
      <w:pPr>
        <w:pStyle w:val="FlietextEinzug"/>
        <w:jc w:val="both"/>
        <w:rPr>
          <w:lang w:val="en-US"/>
        </w:rPr>
      </w:pPr>
    </w:p>
    <w:p w:rsidR="00F315D1" w:rsidRDefault="0041758F" w:rsidP="004A06E4">
      <w:pPr>
        <w:pStyle w:val="FlietextEinzug"/>
        <w:jc w:val="both"/>
        <w:rPr>
          <w:lang w:val="en-US"/>
        </w:rPr>
      </w:pPr>
      <w:r>
        <w:rPr>
          <w:lang w:val="en-US"/>
        </w:rPr>
        <w:t xml:space="preserve">The </w:t>
      </w:r>
      <w:r w:rsidR="00E47023">
        <w:rPr>
          <w:lang w:val="en-US"/>
        </w:rPr>
        <w:t xml:space="preserve">present </w:t>
      </w:r>
      <w:proofErr w:type="spellStart"/>
      <w:r w:rsidR="00E47023">
        <w:rPr>
          <w:lang w:val="en-US"/>
        </w:rPr>
        <w:t>Framemanipulator</w:t>
      </w:r>
      <w:proofErr w:type="spellEnd"/>
      <w:r w:rsidR="00E47023">
        <w:rPr>
          <w:lang w:val="en-US"/>
        </w:rPr>
        <w:t xml:space="preserve"> can be detected und </w:t>
      </w:r>
      <w:r w:rsidR="00E47023" w:rsidRPr="00EF7AFB">
        <w:rPr>
          <w:lang w:val="en-US"/>
        </w:rPr>
        <w:t>differenced</w:t>
      </w:r>
      <w:r w:rsidR="00E47023">
        <w:rPr>
          <w:lang w:val="en-US"/>
        </w:rPr>
        <w:t xml:space="preserve"> by numerous objects. </w:t>
      </w:r>
      <w:r w:rsidR="001F4370">
        <w:rPr>
          <w:lang w:val="en-US"/>
        </w:rPr>
        <w:t>Th</w:t>
      </w:r>
      <w:r w:rsidR="00942991">
        <w:rPr>
          <w:lang w:val="en-US"/>
        </w:rPr>
        <w:t>e expected va</w:t>
      </w:r>
      <w:r w:rsidR="00942991">
        <w:rPr>
          <w:lang w:val="en-US"/>
        </w:rPr>
        <w:t>l</w:t>
      </w:r>
      <w:r w:rsidR="00BA101C">
        <w:rPr>
          <w:lang w:val="en-US"/>
        </w:rPr>
        <w:t>ues of the FM version 0.2</w:t>
      </w:r>
      <w:r w:rsidR="00942991">
        <w:rPr>
          <w:lang w:val="en-US"/>
        </w:rPr>
        <w:t>.</w:t>
      </w:r>
      <w:r w:rsidR="00BA101C">
        <w:rPr>
          <w:lang w:val="en-US"/>
        </w:rPr>
        <w:t>0</w:t>
      </w:r>
      <w:r w:rsidR="00942991">
        <w:rPr>
          <w:lang w:val="en-US"/>
        </w:rPr>
        <w:t xml:space="preserve"> are shown in </w:t>
      </w:r>
      <w:r w:rsidR="00942991">
        <w:rPr>
          <w:lang w:val="en-US"/>
        </w:rPr>
        <w:fldChar w:fldCharType="begin"/>
      </w:r>
      <w:r w:rsidR="00942991">
        <w:rPr>
          <w:lang w:val="en-US"/>
        </w:rPr>
        <w:instrText xml:space="preserve"> REF _Ref376940609 \h </w:instrText>
      </w:r>
      <w:r w:rsidR="00942991">
        <w:rPr>
          <w:lang w:val="en-US"/>
        </w:rPr>
      </w:r>
      <w:r w:rsidR="00942991">
        <w:rPr>
          <w:lang w:val="en-US"/>
        </w:rPr>
        <w:fldChar w:fldCharType="separate"/>
      </w:r>
      <w:r w:rsidR="00A23C7D">
        <w:t xml:space="preserve">Table </w:t>
      </w:r>
      <w:r w:rsidR="00A23C7D">
        <w:rPr>
          <w:noProof/>
        </w:rPr>
        <w:t>3</w:t>
      </w:r>
      <w:r w:rsidR="00942991">
        <w:rPr>
          <w:lang w:val="en-US"/>
        </w:rPr>
        <w:fldChar w:fldCharType="end"/>
      </w:r>
      <w:r w:rsidR="00942991">
        <w:rPr>
          <w:lang w:val="en-US"/>
        </w:rPr>
        <w:t>.</w:t>
      </w:r>
      <w:r w:rsidR="00223306">
        <w:rPr>
          <w:lang w:val="en-US"/>
        </w:rPr>
        <w:t xml:space="preserve"> </w:t>
      </w:r>
    </w:p>
    <w:p w:rsidR="009F1F9F" w:rsidRDefault="009F1F9F" w:rsidP="004A06E4">
      <w:pPr>
        <w:pStyle w:val="FlietextEinzug"/>
        <w:jc w:val="both"/>
        <w:rPr>
          <w:lang w:val="en-US"/>
        </w:rPr>
      </w:pPr>
    </w:p>
    <w:p w:rsidR="009F1F9F" w:rsidRDefault="009F1F9F" w:rsidP="004A06E4">
      <w:pPr>
        <w:pStyle w:val="Beschriftung"/>
        <w:keepNext/>
        <w:ind w:firstLine="425"/>
      </w:pPr>
      <w:bookmarkStart w:id="10" w:name="_Ref376940609"/>
      <w:bookmarkStart w:id="11" w:name="_Ref376940604"/>
      <w:bookmarkStart w:id="12" w:name="_Toc377387815"/>
      <w:r>
        <w:t xml:space="preserve">Table </w:t>
      </w:r>
      <w:r>
        <w:fldChar w:fldCharType="begin"/>
      </w:r>
      <w:r>
        <w:instrText xml:space="preserve"> SEQ Table \* ARABIC </w:instrText>
      </w:r>
      <w:r>
        <w:fldChar w:fldCharType="separate"/>
      </w:r>
      <w:r w:rsidR="00A23C7D">
        <w:rPr>
          <w:noProof/>
        </w:rPr>
        <w:t>3</w:t>
      </w:r>
      <w:r>
        <w:fldChar w:fldCharType="end"/>
      </w:r>
      <w:bookmarkEnd w:id="10"/>
      <w:r>
        <w:t>:</w:t>
      </w:r>
      <w:r>
        <w:rPr>
          <w:noProof/>
        </w:rPr>
        <w:t xml:space="preserve"> Objects for detection of the Framemanipulator</w:t>
      </w:r>
      <w:bookmarkEnd w:id="11"/>
      <w:bookmarkEnd w:id="12"/>
    </w:p>
    <w:tbl>
      <w:tblPr>
        <w:tblStyle w:val="HelleSchattierung"/>
        <w:tblW w:w="0" w:type="auto"/>
        <w:tblInd w:w="836" w:type="dxa"/>
        <w:tblLook w:val="04A0" w:firstRow="1" w:lastRow="0" w:firstColumn="1" w:lastColumn="0" w:noHBand="0" w:noVBand="1"/>
      </w:tblPr>
      <w:tblGrid>
        <w:gridCol w:w="1667"/>
        <w:gridCol w:w="1276"/>
        <w:gridCol w:w="1417"/>
        <w:gridCol w:w="1843"/>
      </w:tblGrid>
      <w:tr w:rsidR="00F665FB" w:rsidTr="004A0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rsidR="00F665FB" w:rsidRPr="004A06E4" w:rsidRDefault="00F665FB" w:rsidP="001F4370">
            <w:pPr>
              <w:pStyle w:val="FlietextEinzug"/>
              <w:ind w:left="0"/>
              <w:jc w:val="both"/>
              <w:rPr>
                <w:b w:val="0"/>
                <w:lang w:val="en-US"/>
              </w:rPr>
            </w:pPr>
            <w:r w:rsidRPr="003317CE">
              <w:rPr>
                <w:lang w:val="en-US"/>
              </w:rPr>
              <w:t>Name:</w:t>
            </w:r>
          </w:p>
        </w:tc>
        <w:tc>
          <w:tcPr>
            <w:tcW w:w="1276" w:type="dxa"/>
          </w:tcPr>
          <w:p w:rsidR="00F665FB" w:rsidRPr="004A06E4" w:rsidRDefault="00F665FB" w:rsidP="001F4370">
            <w:pPr>
              <w:pStyle w:val="FlietextEinzug"/>
              <w:ind w:left="0"/>
              <w:jc w:val="both"/>
              <w:cnfStyle w:val="100000000000" w:firstRow="1" w:lastRow="0" w:firstColumn="0" w:lastColumn="0" w:oddVBand="0" w:evenVBand="0" w:oddHBand="0" w:evenHBand="0" w:firstRowFirstColumn="0" w:firstRowLastColumn="0" w:lastRowFirstColumn="0" w:lastRowLastColumn="0"/>
              <w:rPr>
                <w:b w:val="0"/>
                <w:lang w:val="en-US"/>
              </w:rPr>
            </w:pPr>
            <w:r w:rsidRPr="003317CE">
              <w:rPr>
                <w:lang w:val="en-US"/>
              </w:rPr>
              <w:t>Object:</w:t>
            </w:r>
          </w:p>
        </w:tc>
        <w:tc>
          <w:tcPr>
            <w:tcW w:w="1417" w:type="dxa"/>
          </w:tcPr>
          <w:p w:rsidR="00F665FB" w:rsidRPr="004A06E4" w:rsidRDefault="00F665FB" w:rsidP="004A06E4">
            <w:pPr>
              <w:pStyle w:val="FlietextEinzug"/>
              <w:ind w:left="0"/>
              <w:cnfStyle w:val="100000000000" w:firstRow="1" w:lastRow="0" w:firstColumn="0" w:lastColumn="0" w:oddVBand="0" w:evenVBand="0" w:oddHBand="0" w:evenHBand="0" w:firstRowFirstColumn="0" w:firstRowLastColumn="0" w:lastRowFirstColumn="0" w:lastRowLastColumn="0"/>
              <w:rPr>
                <w:b w:val="0"/>
                <w:lang w:val="en-US"/>
              </w:rPr>
            </w:pPr>
            <w:r w:rsidRPr="003317CE">
              <w:rPr>
                <w:lang w:val="en-US"/>
              </w:rPr>
              <w:t>Data Type:</w:t>
            </w:r>
          </w:p>
        </w:tc>
        <w:tc>
          <w:tcPr>
            <w:tcW w:w="1843" w:type="dxa"/>
          </w:tcPr>
          <w:p w:rsidR="00F665FB" w:rsidRPr="004A06E4" w:rsidRDefault="00F665FB" w:rsidP="001F4370">
            <w:pPr>
              <w:pStyle w:val="FlietextEinzug"/>
              <w:ind w:left="0"/>
              <w:jc w:val="both"/>
              <w:cnfStyle w:val="100000000000" w:firstRow="1" w:lastRow="0" w:firstColumn="0" w:lastColumn="0" w:oddVBand="0" w:evenVBand="0" w:oddHBand="0" w:evenHBand="0" w:firstRowFirstColumn="0" w:firstRowLastColumn="0" w:lastRowFirstColumn="0" w:lastRowLastColumn="0"/>
              <w:rPr>
                <w:b w:val="0"/>
                <w:lang w:val="en-US"/>
              </w:rPr>
            </w:pPr>
            <w:r w:rsidRPr="003317CE">
              <w:rPr>
                <w:lang w:val="en-US"/>
              </w:rPr>
              <w:t>Expected value:</w:t>
            </w:r>
          </w:p>
        </w:tc>
      </w:tr>
      <w:tr w:rsidR="00296F71" w:rsidTr="009F1F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rsidR="00F665FB" w:rsidRDefault="00F665FB">
            <w:pPr>
              <w:pStyle w:val="FlietextEinzug"/>
              <w:ind w:left="0"/>
              <w:jc w:val="both"/>
              <w:rPr>
                <w:b w:val="0"/>
                <w:bCs w:val="0"/>
                <w:color w:val="auto"/>
                <w:lang w:val="en-US"/>
              </w:rPr>
            </w:pPr>
            <w:r>
              <w:rPr>
                <w:lang w:val="en-US"/>
              </w:rPr>
              <w:t>Vendor-ID</w:t>
            </w:r>
          </w:p>
        </w:tc>
        <w:tc>
          <w:tcPr>
            <w:tcW w:w="1276" w:type="dxa"/>
          </w:tcPr>
          <w:p w:rsidR="00F665FB" w:rsidRDefault="00F665FB" w:rsidP="001F4370">
            <w:pPr>
              <w:pStyle w:val="FlietextEinzug"/>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0x1018/1</w:t>
            </w:r>
          </w:p>
        </w:tc>
        <w:tc>
          <w:tcPr>
            <w:tcW w:w="1417" w:type="dxa"/>
          </w:tcPr>
          <w:p w:rsidR="00F665FB" w:rsidRDefault="00F665FB" w:rsidP="004A06E4">
            <w:pPr>
              <w:pStyle w:val="FlietextEinzug"/>
              <w:ind w:left="0"/>
              <w:cnfStyle w:val="000000100000" w:firstRow="0" w:lastRow="0" w:firstColumn="0" w:lastColumn="0" w:oddVBand="0" w:evenVBand="0" w:oddHBand="1" w:evenHBand="0" w:firstRowFirstColumn="0" w:firstRowLastColumn="0" w:lastRowFirstColumn="0" w:lastRowLastColumn="0"/>
              <w:rPr>
                <w:color w:val="auto"/>
                <w:lang w:val="en-US"/>
              </w:rPr>
            </w:pPr>
            <w:r>
              <w:rPr>
                <w:lang w:val="en-US"/>
              </w:rPr>
              <w:t>U32</w:t>
            </w:r>
          </w:p>
        </w:tc>
        <w:tc>
          <w:tcPr>
            <w:tcW w:w="1843" w:type="dxa"/>
          </w:tcPr>
          <w:p w:rsidR="00F665FB" w:rsidRDefault="003317CE" w:rsidP="001F4370">
            <w:pPr>
              <w:pStyle w:val="FlietextEinzug"/>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0x0100006C</w:t>
            </w:r>
          </w:p>
        </w:tc>
      </w:tr>
      <w:tr w:rsidR="00F665FB" w:rsidTr="004A06E4">
        <w:tc>
          <w:tcPr>
            <w:cnfStyle w:val="001000000000" w:firstRow="0" w:lastRow="0" w:firstColumn="1" w:lastColumn="0" w:oddVBand="0" w:evenVBand="0" w:oddHBand="0" w:evenHBand="0" w:firstRowFirstColumn="0" w:firstRowLastColumn="0" w:lastRowFirstColumn="0" w:lastRowLastColumn="0"/>
            <w:tcW w:w="1667" w:type="dxa"/>
          </w:tcPr>
          <w:p w:rsidR="00F665FB" w:rsidRDefault="00F665FB" w:rsidP="001F4370">
            <w:pPr>
              <w:pStyle w:val="FlietextEinzug"/>
              <w:ind w:left="0"/>
              <w:jc w:val="both"/>
              <w:rPr>
                <w:lang w:val="en-US"/>
              </w:rPr>
            </w:pPr>
            <w:r>
              <w:rPr>
                <w:lang w:val="en-US"/>
              </w:rPr>
              <w:t>Product Code</w:t>
            </w:r>
          </w:p>
        </w:tc>
        <w:tc>
          <w:tcPr>
            <w:tcW w:w="1276" w:type="dxa"/>
          </w:tcPr>
          <w:p w:rsidR="00F665FB" w:rsidRDefault="00F665FB" w:rsidP="001F4370">
            <w:pPr>
              <w:pStyle w:val="FlietextEinzug"/>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0x1018/2</w:t>
            </w:r>
          </w:p>
        </w:tc>
        <w:tc>
          <w:tcPr>
            <w:tcW w:w="1417" w:type="dxa"/>
          </w:tcPr>
          <w:p w:rsidR="00F665FB" w:rsidRDefault="00F665FB" w:rsidP="004A06E4">
            <w:pPr>
              <w:pStyle w:val="FlietextEinzug"/>
              <w:ind w:left="0"/>
              <w:cnfStyle w:val="000000000000" w:firstRow="0" w:lastRow="0" w:firstColumn="0" w:lastColumn="0" w:oddVBand="0" w:evenVBand="0" w:oddHBand="0" w:evenHBand="0" w:firstRowFirstColumn="0" w:firstRowLastColumn="0" w:lastRowFirstColumn="0" w:lastRowLastColumn="0"/>
              <w:rPr>
                <w:color w:val="auto"/>
                <w:lang w:val="en-US"/>
              </w:rPr>
            </w:pPr>
            <w:r>
              <w:rPr>
                <w:lang w:val="en-US"/>
              </w:rPr>
              <w:t>U32</w:t>
            </w:r>
          </w:p>
        </w:tc>
        <w:tc>
          <w:tcPr>
            <w:tcW w:w="1843" w:type="dxa"/>
          </w:tcPr>
          <w:p w:rsidR="00F665FB" w:rsidRDefault="003317CE" w:rsidP="001F4370">
            <w:pPr>
              <w:pStyle w:val="FlietextEinzug"/>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0x00000064</w:t>
            </w:r>
          </w:p>
        </w:tc>
      </w:tr>
      <w:tr w:rsidR="00296F71" w:rsidTr="009F1F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rsidR="00F665FB" w:rsidRDefault="00F665FB" w:rsidP="001F4370">
            <w:pPr>
              <w:pStyle w:val="FlietextEinzug"/>
              <w:ind w:left="0"/>
              <w:jc w:val="both"/>
              <w:rPr>
                <w:lang w:val="en-US"/>
              </w:rPr>
            </w:pPr>
            <w:r>
              <w:rPr>
                <w:lang w:val="en-US"/>
              </w:rPr>
              <w:t>FM-Version</w:t>
            </w:r>
          </w:p>
        </w:tc>
        <w:tc>
          <w:tcPr>
            <w:tcW w:w="1276" w:type="dxa"/>
          </w:tcPr>
          <w:p w:rsidR="00F665FB" w:rsidRDefault="00F665FB" w:rsidP="001F4370">
            <w:pPr>
              <w:pStyle w:val="FlietextEinzug"/>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0x3005</w:t>
            </w:r>
          </w:p>
        </w:tc>
        <w:tc>
          <w:tcPr>
            <w:tcW w:w="1417" w:type="dxa"/>
          </w:tcPr>
          <w:p w:rsidR="00F665FB" w:rsidRDefault="00F665FB" w:rsidP="004A06E4">
            <w:pPr>
              <w:pStyle w:val="FlietextEinzug"/>
              <w:ind w:left="0"/>
              <w:cnfStyle w:val="000000100000" w:firstRow="0" w:lastRow="0" w:firstColumn="0" w:lastColumn="0" w:oddVBand="0" w:evenVBand="0" w:oddHBand="1" w:evenHBand="0" w:firstRowFirstColumn="0" w:firstRowLastColumn="0" w:lastRowFirstColumn="0" w:lastRowLastColumn="0"/>
              <w:rPr>
                <w:color w:val="auto"/>
                <w:lang w:val="en-US"/>
              </w:rPr>
            </w:pPr>
            <w:r>
              <w:rPr>
                <w:lang w:val="en-US"/>
              </w:rPr>
              <w:t>String</w:t>
            </w:r>
          </w:p>
        </w:tc>
        <w:tc>
          <w:tcPr>
            <w:tcW w:w="1843" w:type="dxa"/>
          </w:tcPr>
          <w:p w:rsidR="00F665FB" w:rsidRDefault="00BA101C" w:rsidP="00E84B29">
            <w:pPr>
              <w:pStyle w:val="FlietextEinzug"/>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0.2</w:t>
            </w:r>
            <w:r w:rsidR="003317CE" w:rsidRPr="003317CE">
              <w:rPr>
                <w:lang w:val="en-US"/>
              </w:rPr>
              <w:t>.</w:t>
            </w:r>
            <w:r>
              <w:rPr>
                <w:lang w:val="en-US"/>
              </w:rPr>
              <w:t>0</w:t>
            </w:r>
          </w:p>
        </w:tc>
      </w:tr>
    </w:tbl>
    <w:p w:rsidR="001F4370" w:rsidRDefault="001F4370" w:rsidP="004A06E4">
      <w:pPr>
        <w:pStyle w:val="FlietextEinzug"/>
        <w:jc w:val="both"/>
        <w:rPr>
          <w:lang w:val="en-US"/>
        </w:rPr>
      </w:pPr>
    </w:p>
    <w:p w:rsidR="0041758F" w:rsidRDefault="00E47023" w:rsidP="004A06E4">
      <w:pPr>
        <w:pStyle w:val="FlietextEinzug"/>
        <w:jc w:val="both"/>
        <w:rPr>
          <w:lang w:val="en-US"/>
        </w:rPr>
      </w:pPr>
      <w:r>
        <w:rPr>
          <w:lang w:val="en-US"/>
        </w:rPr>
        <w:t xml:space="preserve"> </w:t>
      </w:r>
    </w:p>
    <w:p w:rsidR="0041758F" w:rsidRDefault="009270E9" w:rsidP="004A06E4">
      <w:pPr>
        <w:pStyle w:val="FlietextEinzug"/>
        <w:jc w:val="both"/>
        <w:rPr>
          <w:lang w:val="en-US"/>
        </w:rPr>
      </w:pPr>
      <w:r>
        <w:rPr>
          <w:lang w:val="en-US"/>
        </w:rPr>
        <w:t xml:space="preserve">Older versions of the </w:t>
      </w:r>
      <w:proofErr w:type="spellStart"/>
      <w:r>
        <w:rPr>
          <w:lang w:val="en-US"/>
        </w:rPr>
        <w:t>Framemanipulator</w:t>
      </w:r>
      <w:proofErr w:type="spellEnd"/>
      <w:r>
        <w:rPr>
          <w:lang w:val="en-US"/>
        </w:rPr>
        <w:t xml:space="preserve"> were created without the FM-Version object. An error will occur</w:t>
      </w:r>
      <w:r w:rsidR="00407371">
        <w:rPr>
          <w:lang w:val="en-US"/>
        </w:rPr>
        <w:t>, when object 0x3005 is read</w:t>
      </w:r>
      <w:r>
        <w:rPr>
          <w:lang w:val="en-US"/>
        </w:rPr>
        <w:t>.</w:t>
      </w:r>
    </w:p>
    <w:p w:rsidR="0041758F" w:rsidRDefault="0041758F">
      <w:pPr>
        <w:pStyle w:val="FlietextEinzug"/>
        <w:rPr>
          <w:lang w:val="en-US"/>
        </w:rPr>
      </w:pPr>
    </w:p>
    <w:p w:rsidR="007E727D" w:rsidRDefault="007E727D">
      <w:r>
        <w:br w:type="page"/>
      </w:r>
    </w:p>
    <w:p w:rsidR="007E727D" w:rsidRDefault="007E727D" w:rsidP="007E727D">
      <w:pPr>
        <w:pStyle w:val="berschrift2"/>
      </w:pPr>
      <w:bookmarkStart w:id="13" w:name="_Toc402957418"/>
      <w:r>
        <w:lastRenderedPageBreak/>
        <w:t xml:space="preserve">The </w:t>
      </w:r>
      <w:r w:rsidR="00596CFE">
        <w:t>D</w:t>
      </w:r>
      <w:r>
        <w:t xml:space="preserve">ifferent Hardware </w:t>
      </w:r>
      <w:r w:rsidRPr="00FE76E7">
        <w:t>Platforms</w:t>
      </w:r>
      <w:bookmarkEnd w:id="13"/>
    </w:p>
    <w:p w:rsidR="007E727D" w:rsidRDefault="007E727D" w:rsidP="007E727D">
      <w:pPr>
        <w:pStyle w:val="FlietextEinzug"/>
      </w:pPr>
    </w:p>
    <w:p w:rsidR="007E727D" w:rsidRDefault="007E727D" w:rsidP="007E727D">
      <w:pPr>
        <w:pStyle w:val="FlietextEinzug"/>
        <w:jc w:val="both"/>
      </w:pPr>
      <w:r>
        <w:t xml:space="preserve">The </w:t>
      </w:r>
      <w:proofErr w:type="spellStart"/>
      <w:r>
        <w:t>Framemanipulator</w:t>
      </w:r>
      <w:proofErr w:type="spellEnd"/>
      <w:r>
        <w:t xml:space="preserve"> was developed for the implementation of the following platforms. These designs can </w:t>
      </w:r>
      <w:r w:rsidR="00F267D6">
        <w:t xml:space="preserve">also </w:t>
      </w:r>
      <w:r>
        <w:t>be used as a reference for the porting to other Altera Evaluation Boards.</w:t>
      </w:r>
    </w:p>
    <w:p w:rsidR="00EB4C66" w:rsidRPr="00FE76E7" w:rsidRDefault="00EB4C66" w:rsidP="0052165C">
      <w:pPr>
        <w:pStyle w:val="FlietextEinzug"/>
        <w:ind w:left="0"/>
      </w:pPr>
    </w:p>
    <w:p w:rsidR="007E727D" w:rsidRPr="00EB4C66" w:rsidRDefault="007E727D" w:rsidP="0052165C">
      <w:pPr>
        <w:pStyle w:val="berschrift3"/>
        <w:rPr>
          <w:lang w:val="de-DE"/>
        </w:rPr>
      </w:pPr>
      <w:bookmarkStart w:id="14" w:name="_Toc402957419"/>
      <w:proofErr w:type="spellStart"/>
      <w:r w:rsidRPr="00EB4C66">
        <w:rPr>
          <w:lang w:val="de-DE"/>
        </w:rPr>
        <w:t>BeMicro</w:t>
      </w:r>
      <w:proofErr w:type="spellEnd"/>
      <w:r w:rsidRPr="00EB4C66">
        <w:rPr>
          <w:lang w:val="de-DE"/>
        </w:rPr>
        <w:t xml:space="preserve"> RTE Stick</w:t>
      </w:r>
      <w:r w:rsidR="00EB4C66">
        <w:rPr>
          <w:lang w:val="de-DE"/>
        </w:rPr>
        <w:t>:</w:t>
      </w:r>
      <w:bookmarkEnd w:id="14"/>
    </w:p>
    <w:p w:rsidR="007E727D" w:rsidRPr="00B1782E" w:rsidRDefault="007E727D" w:rsidP="007E727D">
      <w:pPr>
        <w:pStyle w:val="FlietextEinzug"/>
        <w:rPr>
          <w:lang w:val="de-DE"/>
        </w:rPr>
      </w:pPr>
    </w:p>
    <w:p w:rsidR="007E727D" w:rsidRPr="00B1782E" w:rsidRDefault="007E727D" w:rsidP="007E727D">
      <w:pPr>
        <w:pStyle w:val="FlietextEinzug"/>
        <w:keepNext/>
        <w:rPr>
          <w:lang w:val="de-DE"/>
        </w:rPr>
      </w:pPr>
      <w:r>
        <w:rPr>
          <w:noProof/>
          <w:lang w:val="de-DE" w:eastAsia="de-DE"/>
        </w:rPr>
        <w:drawing>
          <wp:inline distT="0" distB="0" distL="0" distR="0" wp14:anchorId="72CE3C1C" wp14:editId="6CE4ED70">
            <wp:extent cx="3657600" cy="1150218"/>
            <wp:effectExtent l="0" t="0" r="0" b="0"/>
            <wp:docPr id="11" name="Grafik 11" descr="C:\Users\muelhausens\Desktop\FM_DOKU\BeMicro_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BeMicro_Stick.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1928"/>
                    <a:stretch/>
                  </pic:blipFill>
                  <pic:spPr bwMode="auto">
                    <a:xfrm>
                      <a:off x="0" y="0"/>
                      <a:ext cx="3657241" cy="1150105"/>
                    </a:xfrm>
                    <a:prstGeom prst="rect">
                      <a:avLst/>
                    </a:prstGeom>
                    <a:noFill/>
                    <a:ln>
                      <a:noFill/>
                    </a:ln>
                    <a:extLst>
                      <a:ext uri="{53640926-AAD7-44D8-BBD7-CCE9431645EC}">
                        <a14:shadowObscured xmlns:a14="http://schemas.microsoft.com/office/drawing/2010/main"/>
                      </a:ext>
                    </a:extLst>
                  </pic:spPr>
                </pic:pic>
              </a:graphicData>
            </a:graphic>
          </wp:inline>
        </w:drawing>
      </w:r>
    </w:p>
    <w:p w:rsidR="007E727D" w:rsidRPr="006B27F1" w:rsidRDefault="007E727D" w:rsidP="007E727D">
      <w:pPr>
        <w:pStyle w:val="Beschriftung"/>
      </w:pPr>
      <w:bookmarkStart w:id="15" w:name="_Toc377388829"/>
      <w:r w:rsidRPr="006B27F1">
        <w:t xml:space="preserve">Figure </w:t>
      </w:r>
      <w:r w:rsidRPr="006B27F1">
        <w:fldChar w:fldCharType="begin"/>
      </w:r>
      <w:r w:rsidRPr="006B27F1">
        <w:instrText xml:space="preserve"> SEQ Figure \* ARABIC </w:instrText>
      </w:r>
      <w:r w:rsidRPr="006B27F1">
        <w:fldChar w:fldCharType="separate"/>
      </w:r>
      <w:r w:rsidR="00DB4262">
        <w:rPr>
          <w:noProof/>
        </w:rPr>
        <w:t>2</w:t>
      </w:r>
      <w:r w:rsidRPr="006B27F1">
        <w:fldChar w:fldCharType="end"/>
      </w:r>
      <w:r w:rsidR="00202A91">
        <w:t xml:space="preserve">: </w:t>
      </w:r>
      <w:proofErr w:type="spellStart"/>
      <w:r w:rsidR="00202A91">
        <w:t>BeMicro</w:t>
      </w:r>
      <w:proofErr w:type="spellEnd"/>
      <w:r w:rsidR="00202A91">
        <w:t xml:space="preserve"> RTE-S</w:t>
      </w:r>
      <w:r w:rsidRPr="006B27F1">
        <w:t>tick [</w:t>
      </w:r>
      <w:proofErr w:type="spellStart"/>
      <w:r w:rsidRPr="006B27F1">
        <w:t>Arroweurope</w:t>
      </w:r>
      <w:proofErr w:type="spellEnd"/>
      <w:r w:rsidRPr="006B27F1">
        <w:t>]</w:t>
      </w:r>
      <w:bookmarkEnd w:id="15"/>
    </w:p>
    <w:p w:rsidR="007E727D" w:rsidRPr="006B27F1" w:rsidRDefault="007E727D" w:rsidP="007E727D">
      <w:pPr>
        <w:pStyle w:val="FlietextEinzug"/>
        <w:rPr>
          <w:lang w:val="en"/>
        </w:rPr>
      </w:pPr>
    </w:p>
    <w:p w:rsidR="007E727D" w:rsidRPr="006B27F1" w:rsidRDefault="007E727D" w:rsidP="00513FC5">
      <w:pPr>
        <w:pStyle w:val="FlietextEinzug"/>
        <w:jc w:val="both"/>
        <w:rPr>
          <w:lang w:val="en"/>
        </w:rPr>
      </w:pPr>
      <w:r w:rsidRPr="006B27F1">
        <w:rPr>
          <w:lang w:val="en"/>
        </w:rPr>
        <w:t xml:space="preserve">The </w:t>
      </w:r>
      <w:proofErr w:type="spellStart"/>
      <w:r w:rsidRPr="006B27F1">
        <w:rPr>
          <w:lang w:val="en"/>
        </w:rPr>
        <w:t>BeMicro</w:t>
      </w:r>
      <w:proofErr w:type="spellEnd"/>
      <w:r w:rsidRPr="006B27F1">
        <w:rPr>
          <w:lang w:val="en"/>
        </w:rPr>
        <w:t xml:space="preserve"> RTE stick is a good candidate for the implementation. It has RMIIs, enough Logic Elements (LE) for </w:t>
      </w:r>
      <w:r w:rsidR="00F267D6">
        <w:rPr>
          <w:lang w:val="en"/>
        </w:rPr>
        <w:t xml:space="preserve">the </w:t>
      </w:r>
      <w:r w:rsidRPr="006B27F1">
        <w:rPr>
          <w:lang w:val="en"/>
        </w:rPr>
        <w:t xml:space="preserve">hardware with its EP4CE22 of the Cyclone IV FPGA Family and 66 M9Ks (9x1024=&gt;8192Bit) for internal memory. It is small and handy and gets its power from the USB port. It is also </w:t>
      </w:r>
      <w:r w:rsidR="00F267D6" w:rsidRPr="006B27F1">
        <w:rPr>
          <w:lang w:val="en"/>
        </w:rPr>
        <w:t xml:space="preserve">well </w:t>
      </w:r>
      <w:r w:rsidRPr="006B27F1">
        <w:rPr>
          <w:lang w:val="en"/>
        </w:rPr>
        <w:t xml:space="preserve">suited for </w:t>
      </w:r>
      <w:r w:rsidR="00513FC5">
        <w:rPr>
          <w:lang w:val="en"/>
        </w:rPr>
        <w:t>the</w:t>
      </w:r>
      <w:r w:rsidRPr="006B27F1">
        <w:rPr>
          <w:lang w:val="en"/>
        </w:rPr>
        <w:t xml:space="preserve"> finished product and </w:t>
      </w:r>
      <w:r w:rsidR="00513FC5">
        <w:rPr>
          <w:lang w:val="en"/>
        </w:rPr>
        <w:t xml:space="preserve">is </w:t>
      </w:r>
      <w:r w:rsidRPr="006B27F1">
        <w:rPr>
          <w:lang w:val="en"/>
        </w:rPr>
        <w:t xml:space="preserve">a very practical application platform in combination with the </w:t>
      </w:r>
      <w:proofErr w:type="spellStart"/>
      <w:r w:rsidRPr="006B27F1">
        <w:rPr>
          <w:lang w:val="en-US"/>
        </w:rPr>
        <w:t>openConformance</w:t>
      </w:r>
      <w:proofErr w:type="spellEnd"/>
      <w:r w:rsidRPr="006B27F1">
        <w:rPr>
          <w:lang w:val="en-US"/>
        </w:rPr>
        <w:t xml:space="preserve"> </w:t>
      </w:r>
      <w:r w:rsidRPr="006B27F1">
        <w:rPr>
          <w:lang w:val="en"/>
        </w:rPr>
        <w:t>test.</w:t>
      </w:r>
    </w:p>
    <w:p w:rsidR="007E727D" w:rsidRPr="006B27F1" w:rsidRDefault="007E727D" w:rsidP="007E727D">
      <w:pPr>
        <w:pStyle w:val="FlietextEinzug"/>
        <w:jc w:val="both"/>
        <w:rPr>
          <w:lang w:val="en"/>
        </w:rPr>
      </w:pPr>
      <w:r w:rsidRPr="006B27F1">
        <w:rPr>
          <w:lang w:val="en"/>
        </w:rPr>
        <w:t xml:space="preserve">Thanks to the RMIIs in slave mode, the FIFOs for synchronization of the data to the FPGA system clock are already included </w:t>
      </w:r>
      <w:r>
        <w:rPr>
          <w:lang w:val="en"/>
        </w:rPr>
        <w:t>in</w:t>
      </w:r>
      <w:r w:rsidRPr="006B27F1">
        <w:rPr>
          <w:lang w:val="en"/>
        </w:rPr>
        <w:t xml:space="preserve"> the </w:t>
      </w:r>
      <w:proofErr w:type="spellStart"/>
      <w:r w:rsidRPr="006B27F1">
        <w:rPr>
          <w:lang w:val="en"/>
        </w:rPr>
        <w:t>PHYs.</w:t>
      </w:r>
      <w:proofErr w:type="spellEnd"/>
      <w:r w:rsidRPr="006B27F1">
        <w:rPr>
          <w:lang w:val="en"/>
        </w:rPr>
        <w:t xml:space="preserve"> Therefore they don’t have to be added separately to the FPGA har</w:t>
      </w:r>
      <w:r w:rsidRPr="006B27F1">
        <w:rPr>
          <w:lang w:val="en"/>
        </w:rPr>
        <w:t>d</w:t>
      </w:r>
      <w:r w:rsidRPr="006B27F1">
        <w:rPr>
          <w:lang w:val="en"/>
        </w:rPr>
        <w:t>ware.</w:t>
      </w:r>
    </w:p>
    <w:p w:rsidR="007E727D" w:rsidRDefault="007E727D" w:rsidP="007E727D">
      <w:pPr>
        <w:pStyle w:val="FlietextEinzug"/>
        <w:jc w:val="both"/>
        <w:rPr>
          <w:color w:val="FF0000"/>
          <w:lang w:val="en"/>
        </w:rPr>
      </w:pPr>
    </w:p>
    <w:p w:rsidR="007E727D" w:rsidRDefault="00A87B00" w:rsidP="00A87B00">
      <w:pPr>
        <w:pStyle w:val="berschrift3"/>
        <w:rPr>
          <w:lang w:val="en"/>
        </w:rPr>
      </w:pPr>
      <w:bookmarkStart w:id="16" w:name="_Toc402957420"/>
      <w:r>
        <w:rPr>
          <w:lang w:val="en"/>
        </w:rPr>
        <w:t xml:space="preserve">Hardware Setup </w:t>
      </w:r>
      <w:proofErr w:type="spellStart"/>
      <w:r>
        <w:rPr>
          <w:lang w:val="en"/>
        </w:rPr>
        <w:t>BeMicro</w:t>
      </w:r>
      <w:bookmarkEnd w:id="16"/>
      <w:proofErr w:type="spellEnd"/>
      <w:r>
        <w:rPr>
          <w:lang w:val="en"/>
        </w:rPr>
        <w:t xml:space="preserve"> </w:t>
      </w:r>
    </w:p>
    <w:p w:rsidR="005F4117" w:rsidRDefault="005F4117" w:rsidP="005F4117">
      <w:pPr>
        <w:pStyle w:val="FlietextEinzug"/>
        <w:rPr>
          <w:lang w:val="en"/>
        </w:rPr>
      </w:pPr>
    </w:p>
    <w:p w:rsidR="005F4117" w:rsidRDefault="005F4117" w:rsidP="005F4117">
      <w:pPr>
        <w:pStyle w:val="FlietextEinzug"/>
        <w:rPr>
          <w:lang w:val="en"/>
        </w:rPr>
      </w:pPr>
      <w:r w:rsidRPr="005F4117">
        <w:rPr>
          <w:lang w:val="en"/>
        </w:rPr>
        <w:t xml:space="preserve">The </w:t>
      </w:r>
      <w:proofErr w:type="spellStart"/>
      <w:r w:rsidRPr="006B27F1">
        <w:rPr>
          <w:lang w:val="en"/>
        </w:rPr>
        <w:t>BeMicro</w:t>
      </w:r>
      <w:proofErr w:type="spellEnd"/>
      <w:r w:rsidRPr="006B27F1">
        <w:rPr>
          <w:lang w:val="en"/>
        </w:rPr>
        <w:t xml:space="preserve"> RTE stick </w:t>
      </w:r>
      <w:r w:rsidRPr="005F4117">
        <w:rPr>
          <w:lang w:val="en"/>
        </w:rPr>
        <w:t xml:space="preserve">needs a couple of pre-settings which are all shown in Figure </w:t>
      </w:r>
      <w:r w:rsidR="00DB4262">
        <w:rPr>
          <w:lang w:val="en"/>
        </w:rPr>
        <w:t>3</w:t>
      </w:r>
    </w:p>
    <w:p w:rsidR="005F4117" w:rsidRDefault="005F4117" w:rsidP="005F4117">
      <w:pPr>
        <w:pStyle w:val="FlietextEinzug"/>
        <w:rPr>
          <w:lang w:val="en"/>
        </w:rPr>
      </w:pPr>
    </w:p>
    <w:p w:rsidR="005F4117" w:rsidRPr="005F4117" w:rsidRDefault="005F4117" w:rsidP="005F4117">
      <w:pPr>
        <w:pStyle w:val="FlietextEinzug"/>
        <w:numPr>
          <w:ilvl w:val="0"/>
          <w:numId w:val="8"/>
        </w:numPr>
      </w:pPr>
      <w:r w:rsidRPr="005F4117">
        <w:t xml:space="preserve">Connect Ethernet port “ETHERNET0” to your PC (blue </w:t>
      </w:r>
      <w:proofErr w:type="spellStart"/>
      <w:r w:rsidRPr="005F4117">
        <w:t>color</w:t>
      </w:r>
      <w:proofErr w:type="spellEnd"/>
      <w:r w:rsidRPr="005F4117">
        <w:t xml:space="preserve">) </w:t>
      </w:r>
    </w:p>
    <w:p w:rsidR="005F4117" w:rsidRPr="005F4117" w:rsidRDefault="005F4117" w:rsidP="005F4117">
      <w:pPr>
        <w:pStyle w:val="FlietextEinzug"/>
        <w:numPr>
          <w:ilvl w:val="0"/>
          <w:numId w:val="8"/>
        </w:numPr>
      </w:pPr>
      <w:r w:rsidRPr="005F4117">
        <w:t xml:space="preserve">Connect Ethernet port “ETHERNET1” to your DUT (red </w:t>
      </w:r>
      <w:proofErr w:type="spellStart"/>
      <w:r w:rsidRPr="005F4117">
        <w:t>color</w:t>
      </w:r>
      <w:proofErr w:type="spellEnd"/>
      <w:r w:rsidRPr="005F4117">
        <w:t xml:space="preserve">) </w:t>
      </w:r>
    </w:p>
    <w:p w:rsidR="005F4117" w:rsidRPr="005F4117" w:rsidRDefault="005F4117" w:rsidP="005F4117">
      <w:pPr>
        <w:pStyle w:val="FlietextEinzug"/>
        <w:numPr>
          <w:ilvl w:val="0"/>
          <w:numId w:val="8"/>
        </w:numPr>
      </w:pPr>
      <w:r w:rsidRPr="005F4117">
        <w:t xml:space="preserve">Set the Node ID to 0x02 shown in Figure </w:t>
      </w:r>
      <w:r w:rsidR="00DB4262">
        <w:t>3</w:t>
      </w:r>
    </w:p>
    <w:p w:rsidR="005F4117" w:rsidRPr="005F4117" w:rsidRDefault="005F4117" w:rsidP="005F4117">
      <w:pPr>
        <w:pStyle w:val="FlietextEinzug"/>
        <w:numPr>
          <w:ilvl w:val="0"/>
          <w:numId w:val="8"/>
        </w:numPr>
      </w:pPr>
      <w:r w:rsidRPr="005F4117">
        <w:t xml:space="preserve">Restart the </w:t>
      </w:r>
      <w:proofErr w:type="spellStart"/>
      <w:r w:rsidRPr="005F4117">
        <w:t>Framemanipulator</w:t>
      </w:r>
      <w:proofErr w:type="spellEnd"/>
    </w:p>
    <w:p w:rsidR="005F4117" w:rsidRPr="005F4117" w:rsidRDefault="005F4117" w:rsidP="005F4117">
      <w:pPr>
        <w:pStyle w:val="FlietextEinzug"/>
        <w:rPr>
          <w:lang w:val="en"/>
        </w:rPr>
      </w:pPr>
    </w:p>
    <w:p w:rsidR="00DB4262" w:rsidRDefault="00DB4262" w:rsidP="00DB4262">
      <w:pPr>
        <w:pStyle w:val="FlietextEinzug"/>
        <w:keepNext/>
      </w:pPr>
      <w:r>
        <w:object w:dxaOrig="10237" w:dyaOrig="46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3pt;height:192.55pt" o:ole="">
            <v:imagedata r:id="rId11" o:title=""/>
          </v:shape>
          <o:OLEObject Type="Embed" ProgID="Visio.Drawing.11" ShapeID="_x0000_i1025" DrawAspect="Content" ObjectID="_1476699299" r:id="rId12"/>
        </w:object>
      </w:r>
    </w:p>
    <w:p w:rsidR="00A87B00" w:rsidRPr="00A87B00" w:rsidRDefault="00DB4262" w:rsidP="00DB4262">
      <w:pPr>
        <w:pStyle w:val="Beschriftung"/>
        <w:rPr>
          <w:lang w:val="en"/>
        </w:rPr>
      </w:pPr>
      <w:r>
        <w:t xml:space="preserve">Figure </w:t>
      </w:r>
      <w:r>
        <w:fldChar w:fldCharType="begin"/>
      </w:r>
      <w:r>
        <w:instrText xml:space="preserve"> SEQ Figure \* ARABIC </w:instrText>
      </w:r>
      <w:r>
        <w:fldChar w:fldCharType="separate"/>
      </w:r>
      <w:r>
        <w:rPr>
          <w:noProof/>
        </w:rPr>
        <w:t>3</w:t>
      </w:r>
      <w:r>
        <w:fldChar w:fldCharType="end"/>
      </w:r>
      <w:r>
        <w:t xml:space="preserve"> Hardware Setup </w:t>
      </w:r>
      <w:proofErr w:type="spellStart"/>
      <w:r>
        <w:t>BeMicro</w:t>
      </w:r>
      <w:proofErr w:type="spellEnd"/>
    </w:p>
    <w:p w:rsidR="007E727D" w:rsidRDefault="007E727D" w:rsidP="0052165C">
      <w:pPr>
        <w:pStyle w:val="berschrift3"/>
        <w:rPr>
          <w:lang w:val="en"/>
        </w:rPr>
      </w:pPr>
      <w:bookmarkStart w:id="17" w:name="_Toc402957421"/>
      <w:r w:rsidRPr="00EB4C66">
        <w:rPr>
          <w:lang w:val="en"/>
        </w:rPr>
        <w:t>INK-Board</w:t>
      </w:r>
      <w:r w:rsidR="00EB4C66">
        <w:rPr>
          <w:lang w:val="en"/>
        </w:rPr>
        <w:t>:</w:t>
      </w:r>
      <w:bookmarkEnd w:id="17"/>
    </w:p>
    <w:p w:rsidR="00EB4C66" w:rsidRPr="00EB4C66" w:rsidRDefault="00EB4C66" w:rsidP="00EB4C66">
      <w:pPr>
        <w:ind w:firstLine="284"/>
        <w:rPr>
          <w:b/>
          <w:lang w:val="en"/>
        </w:rPr>
      </w:pPr>
    </w:p>
    <w:p w:rsidR="007E727D" w:rsidRDefault="007E727D" w:rsidP="007E727D">
      <w:pPr>
        <w:pStyle w:val="FlietextEinzug"/>
        <w:keepNext/>
        <w:jc w:val="both"/>
      </w:pPr>
      <w:r>
        <w:rPr>
          <w:noProof/>
          <w:lang w:val="de-DE" w:eastAsia="de-DE"/>
        </w:rPr>
        <w:drawing>
          <wp:inline distT="0" distB="0" distL="0" distR="0" wp14:anchorId="3BE7E625" wp14:editId="4A74E4AB">
            <wp:extent cx="3861209" cy="2633472"/>
            <wp:effectExtent l="0" t="0" r="6350" b="0"/>
            <wp:docPr id="5" name="Grafik 5" descr="Figure 1. DE2-115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DE2-115 Development Board"/>
                    <pic:cNvPicPr>
                      <a:picLocks noChangeAspect="1" noChangeArrowheads="1"/>
                    </pic:cNvPicPr>
                  </pic:nvPicPr>
                  <pic:blipFill rotWithShape="1">
                    <a:blip r:embed="rId13">
                      <a:extLst>
                        <a:ext uri="{28A0092B-C50C-407E-A947-70E740481C1C}">
                          <a14:useLocalDpi xmlns:a14="http://schemas.microsoft.com/office/drawing/2010/main" val="0"/>
                        </a:ext>
                      </a:extLst>
                    </a:blip>
                    <a:srcRect t="2626" b="2887"/>
                    <a:stretch/>
                  </pic:blipFill>
                  <pic:spPr bwMode="auto">
                    <a:xfrm>
                      <a:off x="0" y="0"/>
                      <a:ext cx="3862640" cy="2634448"/>
                    </a:xfrm>
                    <a:prstGeom prst="rect">
                      <a:avLst/>
                    </a:prstGeom>
                    <a:noFill/>
                    <a:ln>
                      <a:noFill/>
                    </a:ln>
                    <a:extLst>
                      <a:ext uri="{53640926-AAD7-44D8-BBD7-CCE9431645EC}">
                        <a14:shadowObscured xmlns:a14="http://schemas.microsoft.com/office/drawing/2010/main"/>
                      </a:ext>
                    </a:extLst>
                  </pic:spPr>
                </pic:pic>
              </a:graphicData>
            </a:graphic>
          </wp:inline>
        </w:drawing>
      </w:r>
    </w:p>
    <w:p w:rsidR="007E727D" w:rsidRPr="00817D59" w:rsidRDefault="007E727D" w:rsidP="007E727D">
      <w:pPr>
        <w:pStyle w:val="Beschriftung"/>
      </w:pPr>
      <w:bookmarkStart w:id="18" w:name="_Toc377388830"/>
      <w:r w:rsidRPr="00CA03A7">
        <w:t xml:space="preserve">Figure </w:t>
      </w:r>
      <w:r w:rsidRPr="00CA03A7">
        <w:fldChar w:fldCharType="begin"/>
      </w:r>
      <w:r w:rsidRPr="00CA03A7">
        <w:instrText xml:space="preserve"> SEQ Figure \* ARABIC </w:instrText>
      </w:r>
      <w:r w:rsidRPr="00CA03A7">
        <w:fldChar w:fldCharType="separate"/>
      </w:r>
      <w:r w:rsidR="00DB4262">
        <w:rPr>
          <w:noProof/>
        </w:rPr>
        <w:t>4</w:t>
      </w:r>
      <w:r w:rsidRPr="00CA03A7">
        <w:fldChar w:fldCharType="end"/>
      </w:r>
      <w:r w:rsidRPr="00CA03A7">
        <w:t xml:space="preserve">: </w:t>
      </w:r>
      <w:r w:rsidRPr="00817D59">
        <w:t xml:space="preserve">DE2-115 Development and </w:t>
      </w:r>
      <w:r w:rsidR="00202A91">
        <w:t>e</w:t>
      </w:r>
      <w:r w:rsidRPr="00817D59">
        <w:t xml:space="preserve">ducation </w:t>
      </w:r>
      <w:r w:rsidR="00202A91">
        <w:t>board</w:t>
      </w:r>
      <w:r w:rsidRPr="00817D59">
        <w:t xml:space="preserve"> [Altera]</w:t>
      </w:r>
      <w:bookmarkEnd w:id="18"/>
    </w:p>
    <w:p w:rsidR="007E727D" w:rsidRPr="00202A91" w:rsidRDefault="007E727D" w:rsidP="007E727D">
      <w:pPr>
        <w:pStyle w:val="FlietextEinzug"/>
        <w:jc w:val="both"/>
      </w:pPr>
    </w:p>
    <w:p w:rsidR="007E727D" w:rsidRDefault="007E727D" w:rsidP="007E727D">
      <w:pPr>
        <w:pStyle w:val="FlietextEinzug"/>
        <w:jc w:val="both"/>
        <w:rPr>
          <w:lang w:val="en"/>
        </w:rPr>
      </w:pPr>
      <w:r w:rsidRPr="00817D59">
        <w:rPr>
          <w:lang w:val="en"/>
        </w:rPr>
        <w:t xml:space="preserve">For development and larger series of internal tests the DE2-115 Development Board, also called INK-Board (Industrial Networking Kit), was used. It has an EP4CE115 with 432 M9Ks. With this amount of memory it is possible to record multiple POWERLINK cycles with </w:t>
      </w:r>
      <w:proofErr w:type="spellStart"/>
      <w:r w:rsidRPr="00817D59">
        <w:rPr>
          <w:lang w:val="en"/>
        </w:rPr>
        <w:t>SignalTap</w:t>
      </w:r>
      <w:proofErr w:type="spellEnd"/>
      <w:r w:rsidRPr="00817D59">
        <w:rPr>
          <w:lang w:val="en"/>
        </w:rPr>
        <w:t>.</w:t>
      </w:r>
    </w:p>
    <w:p w:rsidR="00A87B00" w:rsidRDefault="00A87B00" w:rsidP="007E727D">
      <w:pPr>
        <w:pStyle w:val="FlietextEinzug"/>
        <w:jc w:val="both"/>
        <w:rPr>
          <w:lang w:val="en"/>
        </w:rPr>
      </w:pPr>
    </w:p>
    <w:p w:rsidR="00A87B00" w:rsidRDefault="00A87B00" w:rsidP="00A87B00">
      <w:pPr>
        <w:pStyle w:val="berschrift3"/>
        <w:rPr>
          <w:lang w:val="en"/>
        </w:rPr>
      </w:pPr>
      <w:bookmarkStart w:id="19" w:name="_Toc402957422"/>
      <w:r>
        <w:rPr>
          <w:lang w:val="en"/>
        </w:rPr>
        <w:t xml:space="preserve">Hardware Setup </w:t>
      </w:r>
      <w:r w:rsidRPr="00EB4C66">
        <w:rPr>
          <w:lang w:val="en"/>
        </w:rPr>
        <w:t>INK-Board</w:t>
      </w:r>
      <w:bookmarkEnd w:id="19"/>
    </w:p>
    <w:p w:rsidR="005F4117" w:rsidRDefault="005F4117" w:rsidP="005F4117">
      <w:pPr>
        <w:pStyle w:val="FlietextEinzug"/>
        <w:rPr>
          <w:lang w:val="en"/>
        </w:rPr>
      </w:pPr>
      <w:r w:rsidRPr="005F4117">
        <w:rPr>
          <w:lang w:val="en"/>
        </w:rPr>
        <w:t xml:space="preserve">The INK-Board (TERASIC DE2-115) needs a couple of pre-settings which are all shown in Figure </w:t>
      </w:r>
      <w:r w:rsidR="00DB4262">
        <w:rPr>
          <w:lang w:val="en"/>
        </w:rPr>
        <w:t>5</w:t>
      </w:r>
    </w:p>
    <w:p w:rsidR="005F4117" w:rsidRDefault="005F4117" w:rsidP="005F4117">
      <w:pPr>
        <w:pStyle w:val="FlietextEinzug"/>
        <w:rPr>
          <w:lang w:val="en"/>
        </w:rPr>
      </w:pPr>
    </w:p>
    <w:p w:rsidR="005F4117" w:rsidRPr="005F4117" w:rsidRDefault="005F4117" w:rsidP="005F4117">
      <w:pPr>
        <w:pStyle w:val="FlietextEinzug"/>
        <w:numPr>
          <w:ilvl w:val="0"/>
          <w:numId w:val="8"/>
        </w:numPr>
      </w:pPr>
      <w:r w:rsidRPr="005F4117">
        <w:t xml:space="preserve">Connect Ethernet port “ETHERNET0” to your PC (blue </w:t>
      </w:r>
      <w:proofErr w:type="spellStart"/>
      <w:r w:rsidRPr="005F4117">
        <w:t>color</w:t>
      </w:r>
      <w:proofErr w:type="spellEnd"/>
      <w:r w:rsidRPr="005F4117">
        <w:t xml:space="preserve">) </w:t>
      </w:r>
    </w:p>
    <w:p w:rsidR="005F4117" w:rsidRPr="005F4117" w:rsidRDefault="005F4117" w:rsidP="005F4117">
      <w:pPr>
        <w:pStyle w:val="FlietextEinzug"/>
        <w:numPr>
          <w:ilvl w:val="0"/>
          <w:numId w:val="8"/>
        </w:numPr>
      </w:pPr>
      <w:r w:rsidRPr="005F4117">
        <w:t>Connect Ethernet port “ETHERNET</w:t>
      </w:r>
      <w:r w:rsidRPr="005F4117">
        <w:t>1</w:t>
      </w:r>
      <w:r w:rsidRPr="005F4117">
        <w:t xml:space="preserve">” to </w:t>
      </w:r>
      <w:r w:rsidRPr="005F4117">
        <w:t>your DUT (red</w:t>
      </w:r>
      <w:r w:rsidRPr="005F4117">
        <w:t xml:space="preserve"> </w:t>
      </w:r>
      <w:proofErr w:type="spellStart"/>
      <w:r w:rsidRPr="005F4117">
        <w:t>color</w:t>
      </w:r>
      <w:proofErr w:type="spellEnd"/>
      <w:r w:rsidRPr="005F4117">
        <w:t xml:space="preserve">) </w:t>
      </w:r>
    </w:p>
    <w:p w:rsidR="005F4117" w:rsidRPr="005F4117" w:rsidRDefault="005F4117" w:rsidP="005F4117">
      <w:pPr>
        <w:pStyle w:val="FlietextEinzug"/>
        <w:numPr>
          <w:ilvl w:val="0"/>
          <w:numId w:val="8"/>
        </w:numPr>
      </w:pPr>
      <w:r w:rsidRPr="005F4117">
        <w:t xml:space="preserve">Set the Node ID to 0x02 shown in Figure </w:t>
      </w:r>
      <w:r w:rsidR="00DB4262">
        <w:t>5</w:t>
      </w:r>
    </w:p>
    <w:p w:rsidR="005F4117" w:rsidRPr="005F4117" w:rsidRDefault="005F4117" w:rsidP="005F4117">
      <w:pPr>
        <w:pStyle w:val="FlietextEinzug"/>
        <w:numPr>
          <w:ilvl w:val="0"/>
          <w:numId w:val="8"/>
        </w:numPr>
      </w:pPr>
      <w:r w:rsidRPr="005F4117">
        <w:t xml:space="preserve">Restart the </w:t>
      </w:r>
      <w:proofErr w:type="spellStart"/>
      <w:r w:rsidRPr="005F4117">
        <w:t>Framemanipulator</w:t>
      </w:r>
      <w:proofErr w:type="spellEnd"/>
    </w:p>
    <w:p w:rsidR="00DB4262" w:rsidRDefault="00DB4262" w:rsidP="00DB4262">
      <w:pPr>
        <w:pStyle w:val="FlietextEinzug"/>
        <w:keepNext/>
        <w:jc w:val="both"/>
      </w:pPr>
      <w:r>
        <w:object w:dxaOrig="10429" w:dyaOrig="6049">
          <v:shape id="_x0000_i1026" type="#_x0000_t75" style="width:425.3pt;height:247pt" o:ole="">
            <v:imagedata r:id="rId14" o:title=""/>
          </v:shape>
          <o:OLEObject Type="Embed" ProgID="Visio.Drawing.11" ShapeID="_x0000_i1026" DrawAspect="Content" ObjectID="_1476699300" r:id="rId15"/>
        </w:object>
      </w:r>
    </w:p>
    <w:p w:rsidR="00A87B00" w:rsidRPr="00817D59" w:rsidRDefault="00DB4262" w:rsidP="00DB4262">
      <w:pPr>
        <w:pStyle w:val="Beschriftung"/>
        <w:jc w:val="both"/>
        <w:rPr>
          <w:lang w:val="en"/>
        </w:rPr>
      </w:pPr>
      <w:r>
        <w:t xml:space="preserve">Figure </w:t>
      </w:r>
      <w:r>
        <w:fldChar w:fldCharType="begin"/>
      </w:r>
      <w:r>
        <w:instrText xml:space="preserve"> SEQ Figure \* ARABIC </w:instrText>
      </w:r>
      <w:r>
        <w:fldChar w:fldCharType="separate"/>
      </w:r>
      <w:r>
        <w:rPr>
          <w:noProof/>
        </w:rPr>
        <w:t>5</w:t>
      </w:r>
      <w:r>
        <w:fldChar w:fldCharType="end"/>
      </w:r>
      <w:r>
        <w:t xml:space="preserve"> Hardware Setup </w:t>
      </w:r>
      <w:proofErr w:type="spellStart"/>
      <w:r>
        <w:t>INKBoard</w:t>
      </w:r>
      <w:proofErr w:type="spellEnd"/>
    </w:p>
    <w:p w:rsidR="003812B1" w:rsidRDefault="00384AAF" w:rsidP="003812B1">
      <w:pPr>
        <w:pStyle w:val="berschrift2"/>
        <w:rPr>
          <w:lang w:val="en-US"/>
        </w:rPr>
      </w:pPr>
      <w:bookmarkStart w:id="20" w:name="_GoBack"/>
      <w:bookmarkEnd w:id="20"/>
      <w:r>
        <w:br w:type="page"/>
      </w:r>
      <w:bookmarkStart w:id="21" w:name="_Toc402957423"/>
      <w:r w:rsidR="003812B1">
        <w:rPr>
          <w:lang w:val="en-US"/>
        </w:rPr>
        <w:lastRenderedPageBreak/>
        <w:t>System Overview</w:t>
      </w:r>
      <w:bookmarkEnd w:id="21"/>
    </w:p>
    <w:p w:rsidR="003812B1" w:rsidRPr="00BC273B" w:rsidRDefault="003812B1" w:rsidP="003812B1">
      <w:pPr>
        <w:pStyle w:val="FlietextEinzug"/>
        <w:jc w:val="both"/>
        <w:rPr>
          <w:lang w:val="en-US"/>
        </w:rPr>
      </w:pPr>
    </w:p>
    <w:p w:rsidR="003812B1" w:rsidRDefault="003812B1" w:rsidP="003812B1">
      <w:pPr>
        <w:pStyle w:val="FlietextEinzug"/>
        <w:jc w:val="both"/>
        <w:rPr>
          <w:lang w:val="en-US"/>
        </w:rPr>
      </w:pPr>
      <w:r w:rsidRPr="00BC273B">
        <w:rPr>
          <w:lang w:val="en-US"/>
        </w:rPr>
        <w:t xml:space="preserve">The </w:t>
      </w:r>
      <w:r>
        <w:rPr>
          <w:lang w:val="en-US"/>
        </w:rPr>
        <w:t>FPGA hardware consists of a normal POWERLINK slave with the actual Manipulator as an exte</w:t>
      </w:r>
      <w:r>
        <w:rPr>
          <w:lang w:val="en-US"/>
        </w:rPr>
        <w:t>n</w:t>
      </w:r>
      <w:r>
        <w:rPr>
          <w:lang w:val="en-US"/>
        </w:rPr>
        <w:t>sion. The raw structure is depicted below:</w:t>
      </w:r>
    </w:p>
    <w:p w:rsidR="003812B1" w:rsidRPr="00BC273B" w:rsidRDefault="003812B1" w:rsidP="003812B1">
      <w:pPr>
        <w:pStyle w:val="FlietextEinzug"/>
        <w:rPr>
          <w:lang w:val="en-US"/>
        </w:rPr>
      </w:pPr>
    </w:p>
    <w:p w:rsidR="003812B1" w:rsidRDefault="003812B1" w:rsidP="003812B1">
      <w:pPr>
        <w:pStyle w:val="FlietextEinzug"/>
        <w:keepNext/>
      </w:pPr>
      <w:r>
        <w:rPr>
          <w:noProof/>
          <w:lang w:val="de-DE" w:eastAsia="de-DE"/>
        </w:rPr>
        <w:drawing>
          <wp:anchor distT="0" distB="0" distL="114300" distR="114300" simplePos="0" relativeHeight="251659264" behindDoc="0" locked="0" layoutInCell="1" allowOverlap="1" wp14:anchorId="48060C1B" wp14:editId="2B0B39DB">
            <wp:simplePos x="0" y="0"/>
            <wp:positionH relativeFrom="column">
              <wp:align>left</wp:align>
            </wp:positionH>
            <wp:positionV relativeFrom="paragraph">
              <wp:align>top</wp:align>
            </wp:positionV>
            <wp:extent cx="3280410" cy="2909570"/>
            <wp:effectExtent l="0" t="0" r="0" b="5080"/>
            <wp:wrapSquare wrapText="bothSides"/>
            <wp:docPr id="2" name="Grafik 2" descr="C:\Users\muelhausens\Desktop\FM_DOKU\Aufb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FM_DOKU\Aufba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0410" cy="2909570"/>
                    </a:xfrm>
                    <a:prstGeom prst="rect">
                      <a:avLst/>
                    </a:prstGeom>
                    <a:noFill/>
                    <a:ln>
                      <a:noFill/>
                    </a:ln>
                  </pic:spPr>
                </pic:pic>
              </a:graphicData>
            </a:graphic>
          </wp:anchor>
        </w:drawing>
      </w:r>
      <w:r>
        <w:br w:type="textWrapping" w:clear="all"/>
      </w:r>
    </w:p>
    <w:p w:rsidR="003812B1" w:rsidRPr="00215610" w:rsidRDefault="003812B1" w:rsidP="003812B1">
      <w:pPr>
        <w:pStyle w:val="Beschriftung"/>
      </w:pPr>
      <w:bookmarkStart w:id="22" w:name="_Ref329958876"/>
      <w:bookmarkStart w:id="23" w:name="_Toc377388831"/>
      <w:r w:rsidRPr="00215610">
        <w:t xml:space="preserve">Figure </w:t>
      </w:r>
      <w:r>
        <w:fldChar w:fldCharType="begin"/>
      </w:r>
      <w:r w:rsidRPr="00215610">
        <w:instrText xml:space="preserve"> SEQ Figure \* ARABIC </w:instrText>
      </w:r>
      <w:r>
        <w:fldChar w:fldCharType="separate"/>
      </w:r>
      <w:r w:rsidR="00DB4262">
        <w:rPr>
          <w:noProof/>
        </w:rPr>
        <w:t>6</w:t>
      </w:r>
      <w:r>
        <w:fldChar w:fldCharType="end"/>
      </w:r>
      <w:r w:rsidR="00202A91">
        <w:t>: POWERLINK-</w:t>
      </w:r>
      <w:r w:rsidRPr="00215610">
        <w:t xml:space="preserve">Slave with </w:t>
      </w:r>
      <w:proofErr w:type="spellStart"/>
      <w:r w:rsidRPr="00215610">
        <w:t>Framemanipulator</w:t>
      </w:r>
      <w:bookmarkEnd w:id="22"/>
      <w:bookmarkEnd w:id="23"/>
      <w:proofErr w:type="spellEnd"/>
    </w:p>
    <w:p w:rsidR="003812B1" w:rsidRDefault="003812B1" w:rsidP="003812B1">
      <w:pPr>
        <w:pStyle w:val="FlietextEinzug"/>
        <w:rPr>
          <w:color w:val="FF0000"/>
        </w:rPr>
      </w:pPr>
    </w:p>
    <w:p w:rsidR="00315544" w:rsidRPr="00215610" w:rsidRDefault="00315544" w:rsidP="003812B1">
      <w:pPr>
        <w:pStyle w:val="FlietextEinzug"/>
        <w:rPr>
          <w:color w:val="FF0000"/>
        </w:rPr>
      </w:pPr>
    </w:p>
    <w:p w:rsidR="003812B1" w:rsidRDefault="003812B1" w:rsidP="003812B1">
      <w:pPr>
        <w:pStyle w:val="FlietextEinzug"/>
      </w:pPr>
      <w:r w:rsidRPr="00CB151B">
        <w:t xml:space="preserve">POWERLINK </w:t>
      </w:r>
      <w:r>
        <w:t>f</w:t>
      </w:r>
      <w:r w:rsidRPr="00CB151B">
        <w:t xml:space="preserve">rames </w:t>
      </w:r>
      <w:r>
        <w:t xml:space="preserve">of PHY0/Master and PHY1/DUT are transmitted by the Hub. The </w:t>
      </w:r>
      <w:proofErr w:type="spellStart"/>
      <w:r>
        <w:t>Framemanipulator</w:t>
      </w:r>
      <w:proofErr w:type="spellEnd"/>
      <w:r>
        <w:t xml:space="preserve"> IP-core possesses two data interfaces suitable for RMII </w:t>
      </w:r>
      <w:proofErr w:type="spellStart"/>
      <w:r>
        <w:t>PHYs.</w:t>
      </w:r>
      <w:proofErr w:type="spellEnd"/>
      <w:r>
        <w:t xml:space="preserve"> One is for the incoming frames and co</w:t>
      </w:r>
      <w:r>
        <w:t>n</w:t>
      </w:r>
      <w:r>
        <w:t>nected to the HUB output. The other interface is the output and is connected towards the PHY of the d</w:t>
      </w:r>
      <w:r>
        <w:t>e</w:t>
      </w:r>
      <w:r>
        <w:t xml:space="preserve">vice under test. Therefore, all manipulations are </w:t>
      </w:r>
      <w:r w:rsidRPr="00A04188">
        <w:rPr>
          <w:b/>
        </w:rPr>
        <w:t>only</w:t>
      </w:r>
      <w:r>
        <w:t xml:space="preserve"> perceived by the DUT.</w:t>
      </w:r>
    </w:p>
    <w:p w:rsidR="00C41C54" w:rsidRDefault="00C41C54" w:rsidP="00C41C54">
      <w:pPr>
        <w:pStyle w:val="FlietextEinzug"/>
        <w:jc w:val="both"/>
      </w:pPr>
      <w:r>
        <w:t xml:space="preserve">The </w:t>
      </w:r>
      <w:proofErr w:type="spellStart"/>
      <w:r>
        <w:t>Framemanipulator</w:t>
      </w:r>
      <w:proofErr w:type="spellEnd"/>
      <w:r>
        <w:t xml:space="preserve"> possesses an internal filter in hardware to eliminate unwanted frames. Only POWERLINK, ARP- </w:t>
      </w:r>
      <w:r w:rsidRPr="004C753E">
        <w:t>an</w:t>
      </w:r>
      <w:r>
        <w:t>d IP- (</w:t>
      </w:r>
      <w:r w:rsidRPr="000D3881">
        <w:t>needed</w:t>
      </w:r>
      <w:r>
        <w:t xml:space="preserve"> for e.g. SDO over UDP) frames are </w:t>
      </w:r>
      <w:r w:rsidR="00661329">
        <w:t xml:space="preserve">transferred </w:t>
      </w:r>
      <w:r>
        <w:t>to the DUT.</w:t>
      </w:r>
    </w:p>
    <w:p w:rsidR="003812B1" w:rsidRDefault="003812B1" w:rsidP="003812B1">
      <w:pPr>
        <w:pStyle w:val="FlietextEinzug"/>
      </w:pPr>
    </w:p>
    <w:p w:rsidR="003812B1" w:rsidRDefault="003812B1" w:rsidP="003812B1">
      <w:pPr>
        <w:pStyle w:val="FlietextEinzug"/>
      </w:pPr>
    </w:p>
    <w:p w:rsidR="003812B1" w:rsidRDefault="003812B1" w:rsidP="003812B1">
      <w:pPr>
        <w:pStyle w:val="FlietextEinzug"/>
      </w:pPr>
      <w:r>
        <w:t>The PL Slave processes following tasks:</w:t>
      </w:r>
    </w:p>
    <w:p w:rsidR="003812B1" w:rsidRDefault="003812B1" w:rsidP="003812B1">
      <w:pPr>
        <w:pStyle w:val="FlietextEinzug"/>
      </w:pPr>
    </w:p>
    <w:p w:rsidR="003812B1" w:rsidRDefault="003812B1" w:rsidP="003812B1">
      <w:pPr>
        <w:pStyle w:val="FlietextEinzug"/>
        <w:numPr>
          <w:ilvl w:val="0"/>
          <w:numId w:val="8"/>
        </w:numPr>
      </w:pPr>
      <w:r>
        <w:t xml:space="preserve">Configuration of the PHYs with its </w:t>
      </w:r>
      <w:proofErr w:type="spellStart"/>
      <w:r>
        <w:t>openMAC</w:t>
      </w:r>
      <w:proofErr w:type="spellEnd"/>
    </w:p>
    <w:p w:rsidR="003812B1" w:rsidRDefault="003812B1" w:rsidP="003812B1">
      <w:pPr>
        <w:pStyle w:val="FlietextEinzug"/>
        <w:ind w:left="1004"/>
      </w:pPr>
    </w:p>
    <w:p w:rsidR="003812B1" w:rsidRDefault="003812B1" w:rsidP="003812B1">
      <w:pPr>
        <w:pStyle w:val="FlietextEinzug"/>
        <w:numPr>
          <w:ilvl w:val="0"/>
          <w:numId w:val="8"/>
        </w:numPr>
      </w:pPr>
      <w:r>
        <w:t xml:space="preserve">Supply of the frame transfer via </w:t>
      </w:r>
      <w:proofErr w:type="spellStart"/>
      <w:r>
        <w:t>openHUB</w:t>
      </w:r>
      <w:proofErr w:type="spellEnd"/>
    </w:p>
    <w:p w:rsidR="003812B1" w:rsidRDefault="003812B1" w:rsidP="003812B1">
      <w:pPr>
        <w:pStyle w:val="Listenabsatz"/>
      </w:pPr>
    </w:p>
    <w:p w:rsidR="003812B1" w:rsidRDefault="003812B1" w:rsidP="003812B1">
      <w:pPr>
        <w:pStyle w:val="FlietextEinzug"/>
        <w:numPr>
          <w:ilvl w:val="0"/>
          <w:numId w:val="8"/>
        </w:numPr>
      </w:pPr>
      <w:r>
        <w:t xml:space="preserve">Transfer the configurations from the </w:t>
      </w:r>
      <w:proofErr w:type="spellStart"/>
      <w:r>
        <w:t>openConformance</w:t>
      </w:r>
      <w:proofErr w:type="spellEnd"/>
      <w:r>
        <w:t xml:space="preserve"> software to the </w:t>
      </w:r>
      <w:proofErr w:type="spellStart"/>
      <w:r>
        <w:t>Framemanipulator</w:t>
      </w:r>
      <w:proofErr w:type="spellEnd"/>
    </w:p>
    <w:p w:rsidR="00F56FE7" w:rsidRDefault="00F56FE7" w:rsidP="00F56FE7">
      <w:pPr>
        <w:pStyle w:val="Listenabsatz"/>
      </w:pPr>
    </w:p>
    <w:p w:rsidR="003812B1" w:rsidRDefault="003812B1" w:rsidP="003812B1">
      <w:pPr>
        <w:pStyle w:val="FlietextEinzug"/>
      </w:pPr>
    </w:p>
    <w:p w:rsidR="00F56FE7" w:rsidRDefault="00F56FE7" w:rsidP="003812B1">
      <w:pPr>
        <w:pStyle w:val="FlietextEinzug"/>
      </w:pPr>
    </w:p>
    <w:p w:rsidR="00F56FE7" w:rsidRPr="00CB151B" w:rsidRDefault="00F56FE7" w:rsidP="003812B1">
      <w:pPr>
        <w:pStyle w:val="FlietextEinzug"/>
      </w:pPr>
    </w:p>
    <w:p w:rsidR="003812B1" w:rsidRPr="00301893" w:rsidRDefault="003812B1" w:rsidP="003812B1">
      <w:pPr>
        <w:pStyle w:val="Text"/>
      </w:pPr>
    </w:p>
    <w:p w:rsidR="003812B1" w:rsidRPr="00301893" w:rsidRDefault="003812B1" w:rsidP="003812B1">
      <w:pPr>
        <w:pStyle w:val="Text"/>
      </w:pPr>
    </w:p>
    <w:p w:rsidR="003812B1" w:rsidRPr="00301893" w:rsidRDefault="003812B1" w:rsidP="003812B1">
      <w:pPr>
        <w:pStyle w:val="Text"/>
      </w:pPr>
      <w:r w:rsidRPr="00301893">
        <w:br w:type="page"/>
      </w:r>
    </w:p>
    <w:p w:rsidR="003A375C" w:rsidRDefault="00FB58E7" w:rsidP="00713DC8">
      <w:pPr>
        <w:pStyle w:val="berschrift2"/>
        <w:rPr>
          <w:lang w:val="en-US"/>
        </w:rPr>
      </w:pPr>
      <w:bookmarkStart w:id="24" w:name="_Toc402957424"/>
      <w:r>
        <w:rPr>
          <w:lang w:val="en-US"/>
        </w:rPr>
        <w:lastRenderedPageBreak/>
        <w:t>Frame Structures</w:t>
      </w:r>
      <w:bookmarkEnd w:id="24"/>
    </w:p>
    <w:p w:rsidR="00D22BDC" w:rsidRPr="00D22BDC" w:rsidRDefault="00D22BDC" w:rsidP="00D22BDC">
      <w:pPr>
        <w:pStyle w:val="FlietextEinzug"/>
        <w:rPr>
          <w:lang w:val="en-US"/>
        </w:rPr>
      </w:pPr>
    </w:p>
    <w:p w:rsidR="00D77A1E" w:rsidRDefault="00F267D6" w:rsidP="009C7C8A">
      <w:pPr>
        <w:pStyle w:val="FlietextEinzug"/>
        <w:jc w:val="both"/>
        <w:rPr>
          <w:rStyle w:val="hps"/>
          <w:lang w:val="en"/>
        </w:rPr>
      </w:pPr>
      <w:r>
        <w:rPr>
          <w:rStyle w:val="hps"/>
          <w:lang w:val="en"/>
        </w:rPr>
        <w:t xml:space="preserve">The </w:t>
      </w:r>
      <w:r w:rsidR="009C7C8A">
        <w:rPr>
          <w:rStyle w:val="hps"/>
          <w:lang w:val="en"/>
        </w:rPr>
        <w:t>Ethernet</w:t>
      </w:r>
      <w:r w:rsidR="009C7C8A">
        <w:rPr>
          <w:lang w:val="en"/>
        </w:rPr>
        <w:t xml:space="preserve"> </w:t>
      </w:r>
      <w:proofErr w:type="gramStart"/>
      <w:r>
        <w:rPr>
          <w:rStyle w:val="hps"/>
          <w:lang w:val="en"/>
        </w:rPr>
        <w:t>frame</w:t>
      </w:r>
      <w:r w:rsidR="009C7C8A">
        <w:rPr>
          <w:lang w:val="en"/>
        </w:rPr>
        <w:t xml:space="preserve"> </w:t>
      </w:r>
      <w:r w:rsidR="009C7C8A">
        <w:rPr>
          <w:rStyle w:val="hps"/>
          <w:lang w:val="en"/>
        </w:rPr>
        <w:t>consist</w:t>
      </w:r>
      <w:proofErr w:type="gramEnd"/>
      <w:r w:rsidR="009C7C8A">
        <w:rPr>
          <w:rStyle w:val="hps"/>
          <w:lang w:val="en"/>
        </w:rPr>
        <w:t xml:space="preserve"> of</w:t>
      </w:r>
      <w:r w:rsidR="009C7C8A">
        <w:rPr>
          <w:lang w:val="en"/>
        </w:rPr>
        <w:t xml:space="preserve"> </w:t>
      </w:r>
      <w:r w:rsidR="009C7C8A">
        <w:rPr>
          <w:rStyle w:val="hps"/>
          <w:lang w:val="en"/>
        </w:rPr>
        <w:t>the</w:t>
      </w:r>
      <w:r w:rsidR="009C7C8A">
        <w:rPr>
          <w:lang w:val="en"/>
        </w:rPr>
        <w:t xml:space="preserve"> </w:t>
      </w:r>
      <w:r w:rsidR="009C7C8A">
        <w:rPr>
          <w:rStyle w:val="hps"/>
          <w:lang w:val="en"/>
        </w:rPr>
        <w:t>Preamble</w:t>
      </w:r>
      <w:r w:rsidR="009C7C8A">
        <w:rPr>
          <w:lang w:val="en"/>
        </w:rPr>
        <w:t xml:space="preserve"> </w:t>
      </w:r>
      <w:r w:rsidR="009C7C8A">
        <w:rPr>
          <w:rStyle w:val="hps"/>
          <w:lang w:val="en"/>
        </w:rPr>
        <w:t>(</w:t>
      </w:r>
      <w:r w:rsidR="009C7C8A">
        <w:rPr>
          <w:lang w:val="en"/>
        </w:rPr>
        <w:t xml:space="preserve">toggling </w:t>
      </w:r>
      <w:r w:rsidR="002A55F9">
        <w:rPr>
          <w:rStyle w:val="hps"/>
          <w:lang w:val="en"/>
        </w:rPr>
        <w:t>Bits</w:t>
      </w:r>
      <w:r w:rsidR="009C7C8A">
        <w:rPr>
          <w:lang w:val="en"/>
        </w:rPr>
        <w:t xml:space="preserve"> </w:t>
      </w:r>
      <w:r w:rsidR="009C7C8A">
        <w:rPr>
          <w:rStyle w:val="hps"/>
          <w:lang w:val="en"/>
        </w:rPr>
        <w:t>for</w:t>
      </w:r>
      <w:r w:rsidR="009C7C8A">
        <w:rPr>
          <w:lang w:val="en"/>
        </w:rPr>
        <w:t xml:space="preserve"> </w:t>
      </w:r>
      <w:r w:rsidR="009C7C8A">
        <w:rPr>
          <w:rStyle w:val="hps"/>
          <w:lang w:val="en"/>
        </w:rPr>
        <w:t>synchronization</w:t>
      </w:r>
      <w:r w:rsidR="009C7C8A">
        <w:rPr>
          <w:lang w:val="en"/>
        </w:rPr>
        <w:t xml:space="preserve">), </w:t>
      </w:r>
      <w:r w:rsidR="009C7C8A">
        <w:rPr>
          <w:rStyle w:val="hps"/>
          <w:lang w:val="en"/>
        </w:rPr>
        <w:t>the</w:t>
      </w:r>
      <w:r w:rsidR="009C7C8A">
        <w:rPr>
          <w:lang w:val="en"/>
        </w:rPr>
        <w:t xml:space="preserve"> </w:t>
      </w:r>
      <w:r w:rsidR="009C7C8A">
        <w:rPr>
          <w:rStyle w:val="hps"/>
          <w:lang w:val="en"/>
        </w:rPr>
        <w:t>Ethernet header</w:t>
      </w:r>
      <w:r w:rsidR="009C7C8A">
        <w:rPr>
          <w:lang w:val="en"/>
        </w:rPr>
        <w:t xml:space="preserve">, data </w:t>
      </w:r>
      <w:r w:rsidR="009C7C8A">
        <w:rPr>
          <w:rStyle w:val="hps"/>
          <w:lang w:val="en"/>
        </w:rPr>
        <w:t>and the</w:t>
      </w:r>
      <w:r w:rsidR="009C7C8A">
        <w:rPr>
          <w:lang w:val="en"/>
        </w:rPr>
        <w:t xml:space="preserve"> </w:t>
      </w:r>
      <w:r w:rsidR="0021129C">
        <w:rPr>
          <w:lang w:val="en"/>
        </w:rPr>
        <w:t xml:space="preserve">Frame Check Sequence (FCS or </w:t>
      </w:r>
      <w:r w:rsidR="009C7C8A">
        <w:rPr>
          <w:rStyle w:val="hps"/>
          <w:lang w:val="en"/>
        </w:rPr>
        <w:t>CRC</w:t>
      </w:r>
      <w:r w:rsidR="0021129C">
        <w:rPr>
          <w:rStyle w:val="hps"/>
          <w:lang w:val="en"/>
        </w:rPr>
        <w:t>)</w:t>
      </w:r>
      <w:r w:rsidR="009C7C8A">
        <w:rPr>
          <w:rStyle w:val="hps"/>
          <w:lang w:val="en"/>
        </w:rPr>
        <w:t xml:space="preserve"> for error detection.</w:t>
      </w:r>
    </w:p>
    <w:p w:rsidR="009C7C8A" w:rsidRDefault="009C7C8A" w:rsidP="009C7C8A">
      <w:pPr>
        <w:pStyle w:val="FlietextEinzug"/>
        <w:jc w:val="both"/>
        <w:rPr>
          <w:lang w:val="en-US"/>
        </w:rPr>
      </w:pPr>
      <w:r>
        <w:rPr>
          <w:lang w:val="en-US"/>
        </w:rPr>
        <w:t xml:space="preserve">A header consists of </w:t>
      </w:r>
      <w:r w:rsidR="0061062B">
        <w:rPr>
          <w:lang w:val="en-US"/>
        </w:rPr>
        <w:t xml:space="preserve">the Mac Addresses and </w:t>
      </w:r>
      <w:r>
        <w:rPr>
          <w:lang w:val="en-US"/>
        </w:rPr>
        <w:t>the information</w:t>
      </w:r>
      <w:r w:rsidR="00D22BDC">
        <w:rPr>
          <w:lang w:val="en-US"/>
        </w:rPr>
        <w:t xml:space="preserve"> about the following </w:t>
      </w:r>
      <w:r w:rsidR="0004497C">
        <w:rPr>
          <w:lang w:val="en-US"/>
        </w:rPr>
        <w:t>payload</w:t>
      </w:r>
      <w:r w:rsidR="00D22BDC">
        <w:rPr>
          <w:lang w:val="en-US"/>
        </w:rPr>
        <w:t xml:space="preserve">. This </w:t>
      </w:r>
      <w:r w:rsidR="0004497C">
        <w:rPr>
          <w:lang w:val="en-US"/>
        </w:rPr>
        <w:t>data</w:t>
      </w:r>
      <w:r w:rsidR="00D22BDC">
        <w:rPr>
          <w:lang w:val="en-US"/>
        </w:rPr>
        <w:t xml:space="preserve"> can carry another header with data of a higher layer. </w:t>
      </w:r>
      <w:r w:rsidR="00D22BDC">
        <w:rPr>
          <w:rStyle w:val="hps"/>
          <w:lang w:val="en"/>
        </w:rPr>
        <w:t>This</w:t>
      </w:r>
      <w:r w:rsidR="00D22BDC">
        <w:rPr>
          <w:rStyle w:val="shorttext"/>
          <w:lang w:val="en"/>
        </w:rPr>
        <w:t xml:space="preserve"> </w:t>
      </w:r>
      <w:r w:rsidR="00FD4E31">
        <w:rPr>
          <w:rStyle w:val="hps"/>
          <w:lang w:val="en"/>
        </w:rPr>
        <w:t>nesting of another protocol</w:t>
      </w:r>
      <w:r w:rsidR="00D22BDC">
        <w:rPr>
          <w:rStyle w:val="shorttext"/>
          <w:lang w:val="en"/>
        </w:rPr>
        <w:t xml:space="preserve"> </w:t>
      </w:r>
      <w:r w:rsidR="00D22BDC">
        <w:rPr>
          <w:rStyle w:val="hps"/>
          <w:lang w:val="en"/>
        </w:rPr>
        <w:t>is called protocol stack.</w:t>
      </w:r>
      <w:r w:rsidR="00D22BDC" w:rsidRPr="00D22BDC">
        <w:rPr>
          <w:lang w:val="en"/>
        </w:rPr>
        <w:t xml:space="preserve"> </w:t>
      </w:r>
      <w:r w:rsidR="00D22BDC">
        <w:rPr>
          <w:rStyle w:val="hps"/>
          <w:lang w:val="en"/>
        </w:rPr>
        <w:t>You can find</w:t>
      </w:r>
      <w:r w:rsidR="00D22BDC">
        <w:rPr>
          <w:lang w:val="en"/>
        </w:rPr>
        <w:t xml:space="preserve"> </w:t>
      </w:r>
      <w:r w:rsidR="00D22BDC">
        <w:rPr>
          <w:rStyle w:val="hps"/>
          <w:lang w:val="en"/>
        </w:rPr>
        <w:t>e.g.</w:t>
      </w:r>
      <w:r w:rsidR="00D22BDC">
        <w:rPr>
          <w:lang w:val="en"/>
        </w:rPr>
        <w:t xml:space="preserve"> </w:t>
      </w:r>
      <w:r w:rsidR="00D22BDC">
        <w:rPr>
          <w:rStyle w:val="hps"/>
          <w:lang w:val="en"/>
        </w:rPr>
        <w:t>HTTP data</w:t>
      </w:r>
      <w:r w:rsidR="00D22BDC">
        <w:rPr>
          <w:lang w:val="en"/>
        </w:rPr>
        <w:t xml:space="preserve"> </w:t>
      </w:r>
      <w:r w:rsidR="00491DAD">
        <w:rPr>
          <w:lang w:val="en"/>
        </w:rPr>
        <w:t>with</w:t>
      </w:r>
      <w:r w:rsidR="00D22BDC">
        <w:rPr>
          <w:rStyle w:val="hps"/>
          <w:lang w:val="en"/>
        </w:rPr>
        <w:t xml:space="preserve"> a</w:t>
      </w:r>
      <w:r w:rsidR="00D22BDC">
        <w:rPr>
          <w:lang w:val="en"/>
        </w:rPr>
        <w:t xml:space="preserve"> </w:t>
      </w:r>
      <w:r w:rsidR="00D22BDC">
        <w:rPr>
          <w:rStyle w:val="hps"/>
          <w:lang w:val="en"/>
        </w:rPr>
        <w:t>TCP header</w:t>
      </w:r>
      <w:r w:rsidR="00D22BDC">
        <w:rPr>
          <w:lang w:val="en"/>
        </w:rPr>
        <w:t xml:space="preserve">, the </w:t>
      </w:r>
      <w:r w:rsidR="00804A98">
        <w:rPr>
          <w:rStyle w:val="hps"/>
          <w:lang w:val="en"/>
        </w:rPr>
        <w:t xml:space="preserve">TCP Frame </w:t>
      </w:r>
      <w:r w:rsidR="00F06649">
        <w:rPr>
          <w:lang w:val="en"/>
        </w:rPr>
        <w:t>has</w:t>
      </w:r>
      <w:r w:rsidR="00D22BDC">
        <w:rPr>
          <w:lang w:val="en"/>
        </w:rPr>
        <w:t xml:space="preserve"> </w:t>
      </w:r>
      <w:r w:rsidR="00D22BDC">
        <w:rPr>
          <w:rStyle w:val="hps"/>
          <w:lang w:val="en"/>
        </w:rPr>
        <w:t>an IP header</w:t>
      </w:r>
      <w:r w:rsidR="00D22BDC">
        <w:rPr>
          <w:lang w:val="en"/>
        </w:rPr>
        <w:t xml:space="preserve"> </w:t>
      </w:r>
      <w:r w:rsidR="00D22BDC">
        <w:rPr>
          <w:rStyle w:val="hps"/>
          <w:lang w:val="en"/>
        </w:rPr>
        <w:t xml:space="preserve">and </w:t>
      </w:r>
      <w:r w:rsidR="00804A98">
        <w:rPr>
          <w:rStyle w:val="hps"/>
          <w:lang w:val="en"/>
        </w:rPr>
        <w:t>the IP Frame</w:t>
      </w:r>
      <w:r w:rsidR="00D22BDC">
        <w:rPr>
          <w:lang w:val="en"/>
        </w:rPr>
        <w:t xml:space="preserve"> </w:t>
      </w:r>
      <w:r w:rsidR="00F06649">
        <w:rPr>
          <w:rStyle w:val="hps"/>
          <w:lang w:val="en"/>
        </w:rPr>
        <w:t>has</w:t>
      </w:r>
      <w:r w:rsidR="00D22BDC">
        <w:rPr>
          <w:rStyle w:val="hps"/>
          <w:lang w:val="en"/>
        </w:rPr>
        <w:t xml:space="preserve"> an Ethernet</w:t>
      </w:r>
      <w:r w:rsidR="00D22BDC">
        <w:rPr>
          <w:lang w:val="en"/>
        </w:rPr>
        <w:t xml:space="preserve"> </w:t>
      </w:r>
      <w:r w:rsidR="00D22BDC">
        <w:rPr>
          <w:rStyle w:val="hps"/>
          <w:lang w:val="en"/>
        </w:rPr>
        <w:t>header.</w:t>
      </w:r>
    </w:p>
    <w:p w:rsidR="00CD2D7C" w:rsidRPr="00A64F8B" w:rsidRDefault="00CD2D7C" w:rsidP="00D22BDC">
      <w:pPr>
        <w:pStyle w:val="FlietextEinzug"/>
        <w:ind w:left="0"/>
      </w:pPr>
    </w:p>
    <w:p w:rsidR="00DA1901" w:rsidRPr="00A64F8B" w:rsidRDefault="00DA1901" w:rsidP="00D22BDC">
      <w:pPr>
        <w:pStyle w:val="FlietextEinzug"/>
        <w:ind w:left="0"/>
      </w:pPr>
    </w:p>
    <w:p w:rsidR="00D77A1E" w:rsidRDefault="00D77A1E" w:rsidP="00D77A1E">
      <w:pPr>
        <w:pStyle w:val="FlietextEinzug"/>
        <w:keepNext/>
      </w:pPr>
      <w:r>
        <w:rPr>
          <w:noProof/>
          <w:lang w:val="de-DE" w:eastAsia="de-DE"/>
        </w:rPr>
        <w:drawing>
          <wp:inline distT="0" distB="0" distL="0" distR="0" wp14:anchorId="68B75C6D" wp14:editId="5D61A194">
            <wp:extent cx="5586724" cy="1847850"/>
            <wp:effectExtent l="0" t="0" r="0" b="0"/>
            <wp:docPr id="4" name="Grafik 4" descr="C:\Users\muelhausens\Desktop\FM_DOKU\FM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FM_DOKU\FM_Fra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8806" cy="1848539"/>
                    </a:xfrm>
                    <a:prstGeom prst="rect">
                      <a:avLst/>
                    </a:prstGeom>
                    <a:noFill/>
                    <a:ln>
                      <a:noFill/>
                    </a:ln>
                  </pic:spPr>
                </pic:pic>
              </a:graphicData>
            </a:graphic>
          </wp:inline>
        </w:drawing>
      </w:r>
    </w:p>
    <w:p w:rsidR="00D77A1E" w:rsidRDefault="00D77A1E" w:rsidP="00D77A1E">
      <w:pPr>
        <w:pStyle w:val="Beschriftung"/>
        <w:rPr>
          <w:lang w:val="en-US"/>
        </w:rPr>
      </w:pPr>
      <w:bookmarkStart w:id="25" w:name="_Toc377388832"/>
      <w:r>
        <w:t xml:space="preserve">Figure </w:t>
      </w:r>
      <w:r>
        <w:fldChar w:fldCharType="begin"/>
      </w:r>
      <w:r>
        <w:instrText xml:space="preserve"> SEQ Figure \* ARABIC </w:instrText>
      </w:r>
      <w:r>
        <w:fldChar w:fldCharType="separate"/>
      </w:r>
      <w:r w:rsidR="00DB4262">
        <w:rPr>
          <w:noProof/>
        </w:rPr>
        <w:t>7</w:t>
      </w:r>
      <w:r>
        <w:fldChar w:fldCharType="end"/>
      </w:r>
      <w:r>
        <w:t xml:space="preserve">: </w:t>
      </w:r>
      <w:r w:rsidRPr="00B1456C">
        <w:t xml:space="preserve">Ethernet and POWERLINK </w:t>
      </w:r>
      <w:r w:rsidR="00202A91">
        <w:t>h</w:t>
      </w:r>
      <w:r w:rsidRPr="00B1456C">
        <w:t>eader</w:t>
      </w:r>
      <w:bookmarkEnd w:id="25"/>
    </w:p>
    <w:p w:rsidR="00CF749D" w:rsidRDefault="00CF749D" w:rsidP="00CF749D">
      <w:pPr>
        <w:pStyle w:val="FlietextEinzug"/>
        <w:jc w:val="both"/>
        <w:rPr>
          <w:lang w:val="en-US"/>
        </w:rPr>
      </w:pPr>
    </w:p>
    <w:p w:rsidR="00CF749D" w:rsidRDefault="00CF749D" w:rsidP="00CF749D">
      <w:pPr>
        <w:pStyle w:val="FlietextEinzug"/>
        <w:jc w:val="both"/>
        <w:rPr>
          <w:lang w:val="en-US"/>
        </w:rPr>
      </w:pPr>
    </w:p>
    <w:p w:rsidR="00F47DDB" w:rsidRDefault="00F47DDB" w:rsidP="00CF749D">
      <w:pPr>
        <w:pStyle w:val="FlietextEinzug"/>
        <w:jc w:val="both"/>
        <w:rPr>
          <w:lang w:val="en-US"/>
        </w:rPr>
      </w:pPr>
      <w:r>
        <w:rPr>
          <w:lang w:val="en-US"/>
        </w:rPr>
        <w:t xml:space="preserve">An </w:t>
      </w:r>
      <w:proofErr w:type="spellStart"/>
      <w:r>
        <w:rPr>
          <w:lang w:val="en-US"/>
        </w:rPr>
        <w:t>Ethertype</w:t>
      </w:r>
      <w:proofErr w:type="spellEnd"/>
      <w:r>
        <w:rPr>
          <w:lang w:val="en-US"/>
        </w:rPr>
        <w:t xml:space="preserve"> of the value </w:t>
      </w:r>
      <w:r w:rsidR="00D95F86">
        <w:rPr>
          <w:lang w:val="en-US"/>
        </w:rPr>
        <w:t>0x</w:t>
      </w:r>
      <w:r>
        <w:rPr>
          <w:lang w:val="en-US"/>
        </w:rPr>
        <w:t>88AB</w:t>
      </w:r>
      <w:r w:rsidR="00CF749D">
        <w:rPr>
          <w:lang w:val="en-US"/>
        </w:rPr>
        <w:t xml:space="preserve"> is the token for a nested POWERLINK </w:t>
      </w:r>
      <w:r w:rsidR="001D62A9">
        <w:rPr>
          <w:lang w:val="en-US"/>
        </w:rPr>
        <w:t>f</w:t>
      </w:r>
      <w:r w:rsidR="00CF749D">
        <w:rPr>
          <w:lang w:val="en-US"/>
        </w:rPr>
        <w:t>rame with POWERLINK-</w:t>
      </w:r>
      <w:r w:rsidR="001D62A9">
        <w:rPr>
          <w:lang w:val="en-US"/>
        </w:rPr>
        <w:t>h</w:t>
      </w:r>
      <w:r w:rsidR="00CF749D">
        <w:rPr>
          <w:lang w:val="en-US"/>
        </w:rPr>
        <w:t>eader. It consists</w:t>
      </w:r>
      <w:r w:rsidR="004A183D">
        <w:rPr>
          <w:lang w:val="en-US"/>
        </w:rPr>
        <w:t xml:space="preserve"> of</w:t>
      </w:r>
      <w:r w:rsidR="001D62A9">
        <w:rPr>
          <w:lang w:val="en-US"/>
        </w:rPr>
        <w:t xml:space="preserve"> the n</w:t>
      </w:r>
      <w:r w:rsidR="00CF749D">
        <w:rPr>
          <w:lang w:val="en-US"/>
        </w:rPr>
        <w:t xml:space="preserve">umber of the Destination and Source Node, the </w:t>
      </w:r>
      <w:proofErr w:type="spellStart"/>
      <w:r w:rsidR="00CF749D">
        <w:rPr>
          <w:lang w:val="en-US"/>
        </w:rPr>
        <w:t>MessageType</w:t>
      </w:r>
      <w:proofErr w:type="spellEnd"/>
      <w:r w:rsidR="00CF749D">
        <w:rPr>
          <w:lang w:val="en-US"/>
        </w:rPr>
        <w:t xml:space="preserve"> and </w:t>
      </w:r>
      <w:proofErr w:type="spellStart"/>
      <w:r w:rsidR="00CF749D">
        <w:rPr>
          <w:lang w:val="en-US"/>
        </w:rPr>
        <w:t>Me</w:t>
      </w:r>
      <w:r w:rsidR="00CF749D">
        <w:rPr>
          <w:lang w:val="en-US"/>
        </w:rPr>
        <w:t>s</w:t>
      </w:r>
      <w:r w:rsidR="00CF749D">
        <w:rPr>
          <w:lang w:val="en-US"/>
        </w:rPr>
        <w:t>sagedata</w:t>
      </w:r>
      <w:proofErr w:type="spellEnd"/>
      <w:r w:rsidR="00CF749D">
        <w:rPr>
          <w:lang w:val="en-US"/>
        </w:rPr>
        <w:t>. The structure of the different messages is depicted below.</w:t>
      </w:r>
    </w:p>
    <w:p w:rsidR="0048690E" w:rsidRDefault="0048690E">
      <w:pPr>
        <w:pStyle w:val="FlietextEinzug"/>
      </w:pPr>
    </w:p>
    <w:p w:rsidR="00DA1901" w:rsidRPr="00CF749D" w:rsidRDefault="00DA1901">
      <w:pPr>
        <w:pStyle w:val="FlietextEinzug"/>
      </w:pPr>
    </w:p>
    <w:p w:rsidR="00CF749D" w:rsidRPr="00CF749D" w:rsidRDefault="00CF749D">
      <w:pPr>
        <w:pStyle w:val="FlietextEinzug"/>
      </w:pPr>
    </w:p>
    <w:p w:rsidR="00FB58E7" w:rsidRDefault="0048690E" w:rsidP="00FB58E7">
      <w:pPr>
        <w:pStyle w:val="FlietextEinzug"/>
        <w:keepNext/>
      </w:pPr>
      <w:r>
        <w:rPr>
          <w:noProof/>
          <w:lang w:val="de-DE" w:eastAsia="de-DE"/>
        </w:rPr>
        <w:drawing>
          <wp:inline distT="0" distB="0" distL="0" distR="0" wp14:anchorId="05809EC2" wp14:editId="325732D9">
            <wp:extent cx="6229350" cy="1425417"/>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FM_Messageframe.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229350" cy="1425417"/>
                    </a:xfrm>
                    <a:prstGeom prst="rect">
                      <a:avLst/>
                    </a:prstGeom>
                    <a:noFill/>
                    <a:ln>
                      <a:noFill/>
                    </a:ln>
                  </pic:spPr>
                </pic:pic>
              </a:graphicData>
            </a:graphic>
          </wp:inline>
        </w:drawing>
      </w:r>
    </w:p>
    <w:p w:rsidR="0048690E" w:rsidRDefault="00FB58E7" w:rsidP="00FB58E7">
      <w:pPr>
        <w:pStyle w:val="Beschriftung"/>
      </w:pPr>
      <w:bookmarkStart w:id="26" w:name="_Toc377388833"/>
      <w:r>
        <w:t xml:space="preserve">Figure </w:t>
      </w:r>
      <w:r>
        <w:fldChar w:fldCharType="begin"/>
      </w:r>
      <w:r>
        <w:instrText xml:space="preserve"> SEQ Figure \* ARABIC </w:instrText>
      </w:r>
      <w:r>
        <w:fldChar w:fldCharType="separate"/>
      </w:r>
      <w:r w:rsidR="00DB4262">
        <w:rPr>
          <w:noProof/>
        </w:rPr>
        <w:t>8</w:t>
      </w:r>
      <w:r>
        <w:fldChar w:fldCharType="end"/>
      </w:r>
      <w:r w:rsidR="00502AFC">
        <w:t>: S</w:t>
      </w:r>
      <w:r>
        <w:t xml:space="preserve">tructure of the </w:t>
      </w:r>
      <w:r w:rsidR="004A183D">
        <w:t>POWERLINK</w:t>
      </w:r>
      <w:r w:rsidR="00502AFC">
        <w:t xml:space="preserve"> </w:t>
      </w:r>
      <w:r w:rsidR="00202A91">
        <w:t>f</w:t>
      </w:r>
      <w:r>
        <w:t>rames</w:t>
      </w:r>
      <w:bookmarkEnd w:id="26"/>
    </w:p>
    <w:p w:rsidR="004D6883" w:rsidRDefault="004D6883" w:rsidP="004D6883">
      <w:pPr>
        <w:pStyle w:val="FlietextEinzug"/>
      </w:pPr>
    </w:p>
    <w:p w:rsidR="00DA1901" w:rsidRDefault="00DA1901" w:rsidP="004D6883">
      <w:pPr>
        <w:pStyle w:val="FlietextEinzug"/>
      </w:pPr>
    </w:p>
    <w:p w:rsidR="002A36B5" w:rsidRPr="00F927AE" w:rsidRDefault="009E50A1" w:rsidP="004D6883">
      <w:pPr>
        <w:pStyle w:val="FlietextEinzug"/>
      </w:pPr>
      <w:r>
        <w:t xml:space="preserve">The structure </w:t>
      </w:r>
      <w:r w:rsidR="003145D4">
        <w:t>varies</w:t>
      </w:r>
      <w:r>
        <w:t xml:space="preserve"> </w:t>
      </w:r>
      <w:r w:rsidR="003145D4">
        <w:t>from</w:t>
      </w:r>
      <w:r>
        <w:t xml:space="preserve"> the</w:t>
      </w:r>
      <w:r w:rsidR="00C34226">
        <w:t xml:space="preserve"> different types of </w:t>
      </w:r>
      <w:r w:rsidR="003145D4">
        <w:t>the POWERLINK frames</w:t>
      </w:r>
      <w:r w:rsidR="00C34226">
        <w:t xml:space="preserve">. </w:t>
      </w:r>
      <w:r w:rsidR="00F927AE">
        <w:t xml:space="preserve">Special </w:t>
      </w:r>
      <w:r w:rsidR="003145D4">
        <w:t>messages like SDO frames of the initialization and settings</w:t>
      </w:r>
      <w:r w:rsidR="00F927AE">
        <w:t xml:space="preserve"> can only be detected with the </w:t>
      </w:r>
      <w:r w:rsidR="00DA1901">
        <w:t>embedded</w:t>
      </w:r>
      <w:r w:rsidR="00F927AE">
        <w:t xml:space="preserve"> information like </w:t>
      </w:r>
      <w:proofErr w:type="spellStart"/>
      <w:r w:rsidR="001D62A9">
        <w:t>Se</w:t>
      </w:r>
      <w:r w:rsidR="001D62A9">
        <w:t>r</w:t>
      </w:r>
      <w:r w:rsidR="001D62A9">
        <w:t>vice</w:t>
      </w:r>
      <w:r w:rsidR="003145D4">
        <w:t>ID</w:t>
      </w:r>
      <w:proofErr w:type="spellEnd"/>
      <w:r w:rsidR="003145D4">
        <w:t xml:space="preserve"> or </w:t>
      </w:r>
      <w:r w:rsidR="00F927AE">
        <w:t>flags.</w:t>
      </w:r>
    </w:p>
    <w:p w:rsidR="009E50A1" w:rsidRDefault="009E50A1" w:rsidP="004D6883">
      <w:pPr>
        <w:pStyle w:val="FlietextEinzug"/>
      </w:pPr>
    </w:p>
    <w:p w:rsidR="0046252D" w:rsidRPr="000A4228" w:rsidRDefault="00542F81" w:rsidP="00542F81">
      <w:r>
        <w:br w:type="page"/>
      </w:r>
    </w:p>
    <w:p w:rsidR="0039557D" w:rsidRPr="005D7215" w:rsidRDefault="002065A1" w:rsidP="00F30EDC">
      <w:pPr>
        <w:pStyle w:val="berschrift1"/>
      </w:pPr>
      <w:bookmarkStart w:id="27" w:name="_Toc402957425"/>
      <w:r>
        <w:lastRenderedPageBreak/>
        <w:t>Features</w:t>
      </w:r>
      <w:bookmarkEnd w:id="27"/>
    </w:p>
    <w:p w:rsidR="005F0205" w:rsidRDefault="00967CE1" w:rsidP="005F0205">
      <w:pPr>
        <w:pStyle w:val="berschrift2"/>
      </w:pPr>
      <w:bookmarkStart w:id="28" w:name="_Toc402957426"/>
      <w:r>
        <w:t>Frame Manipulations</w:t>
      </w:r>
      <w:bookmarkEnd w:id="28"/>
    </w:p>
    <w:p w:rsidR="005F0205" w:rsidRPr="00231FF6" w:rsidRDefault="005F0205" w:rsidP="005F0205">
      <w:pPr>
        <w:pStyle w:val="FlietextEinzug"/>
        <w:jc w:val="both"/>
      </w:pPr>
    </w:p>
    <w:p w:rsidR="005F0205" w:rsidRDefault="005F0205" w:rsidP="005F0205">
      <w:pPr>
        <w:pStyle w:val="FlietextEinzug"/>
        <w:jc w:val="both"/>
      </w:pPr>
      <w:r>
        <w:t>The different tasks of the manipulator are depicted below. The different parts of the frames are coloured like this:</w:t>
      </w:r>
    </w:p>
    <w:p w:rsidR="005F0205" w:rsidRDefault="005F0205" w:rsidP="005F0205">
      <w:pPr>
        <w:pStyle w:val="FlietextEinzug"/>
        <w:jc w:val="both"/>
      </w:pPr>
    </w:p>
    <w:p w:rsidR="005F0205" w:rsidRDefault="005F0205" w:rsidP="005F0205">
      <w:pPr>
        <w:pStyle w:val="FlietextEinzug"/>
        <w:numPr>
          <w:ilvl w:val="0"/>
          <w:numId w:val="24"/>
        </w:numPr>
        <w:jc w:val="both"/>
      </w:pPr>
      <w:r>
        <w:t xml:space="preserve">Preamble </w:t>
      </w:r>
      <w:r>
        <w:tab/>
        <w:t>= Green</w:t>
      </w:r>
    </w:p>
    <w:p w:rsidR="005F0205" w:rsidRDefault="005F0205" w:rsidP="005F0205">
      <w:pPr>
        <w:pStyle w:val="FlietextEinzug"/>
        <w:numPr>
          <w:ilvl w:val="0"/>
          <w:numId w:val="24"/>
        </w:numPr>
        <w:jc w:val="both"/>
      </w:pPr>
      <w:r>
        <w:t>Header data</w:t>
      </w:r>
      <w:r>
        <w:tab/>
        <w:t>= Red</w:t>
      </w:r>
    </w:p>
    <w:p w:rsidR="005F0205" w:rsidRDefault="005F0205" w:rsidP="005F0205">
      <w:pPr>
        <w:pStyle w:val="FlietextEinzug"/>
        <w:numPr>
          <w:ilvl w:val="0"/>
          <w:numId w:val="24"/>
        </w:numPr>
        <w:jc w:val="both"/>
      </w:pPr>
      <w:r>
        <w:t>Payload</w:t>
      </w:r>
      <w:r>
        <w:tab/>
        <w:t>= Blue</w:t>
      </w:r>
    </w:p>
    <w:p w:rsidR="005F0205" w:rsidRDefault="005F0205" w:rsidP="005F0205">
      <w:pPr>
        <w:pStyle w:val="FlietextEinzug"/>
        <w:numPr>
          <w:ilvl w:val="0"/>
          <w:numId w:val="24"/>
        </w:numPr>
        <w:jc w:val="both"/>
      </w:pPr>
      <w:r>
        <w:t>CRC</w:t>
      </w:r>
      <w:r>
        <w:tab/>
        <w:t>= Yellow</w:t>
      </w:r>
    </w:p>
    <w:p w:rsidR="005F0205" w:rsidRDefault="005F0205" w:rsidP="005F0205"/>
    <w:p w:rsidR="005F0205" w:rsidRDefault="005F0205" w:rsidP="005F0205">
      <w:pPr>
        <w:keepNext/>
      </w:pPr>
      <w:r>
        <w:rPr>
          <w:noProof/>
          <w:lang w:val="de-DE" w:eastAsia="de-DE"/>
        </w:rPr>
        <w:drawing>
          <wp:inline distT="0" distB="0" distL="0" distR="0" wp14:anchorId="5646756A" wp14:editId="68134164">
            <wp:extent cx="4253948" cy="1285461"/>
            <wp:effectExtent l="0" t="0" r="0" b="0"/>
            <wp:docPr id="21" name="Grafik 21" descr="C:\Users\muelhausens\Desktop\Mani_aufgab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Mani_aufgaben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1207" cy="1287655"/>
                    </a:xfrm>
                    <a:prstGeom prst="rect">
                      <a:avLst/>
                    </a:prstGeom>
                    <a:noFill/>
                    <a:ln>
                      <a:noFill/>
                    </a:ln>
                  </pic:spPr>
                </pic:pic>
              </a:graphicData>
            </a:graphic>
          </wp:inline>
        </w:drawing>
      </w:r>
    </w:p>
    <w:p w:rsidR="005F0205" w:rsidRPr="00AB68F7" w:rsidRDefault="005F0205" w:rsidP="005F0205">
      <w:pPr>
        <w:pStyle w:val="Beschriftung"/>
      </w:pPr>
      <w:bookmarkStart w:id="29" w:name="_Ref330477679"/>
      <w:bookmarkStart w:id="30" w:name="_Toc377388834"/>
      <w:r>
        <w:t xml:space="preserve">Figure </w:t>
      </w:r>
      <w:r>
        <w:fldChar w:fldCharType="begin"/>
      </w:r>
      <w:r>
        <w:instrText xml:space="preserve"> SEQ Figure \* ARABIC </w:instrText>
      </w:r>
      <w:r>
        <w:fldChar w:fldCharType="separate"/>
      </w:r>
      <w:r w:rsidR="00DB4262">
        <w:rPr>
          <w:noProof/>
        </w:rPr>
        <w:t>9</w:t>
      </w:r>
      <w:r>
        <w:fldChar w:fldCharType="end"/>
      </w:r>
      <w:bookmarkEnd w:id="29"/>
      <w:r>
        <w:t xml:space="preserve">: Tasks </w:t>
      </w:r>
      <w:r w:rsidR="00202A91">
        <w:t>p</w:t>
      </w:r>
      <w:r>
        <w:t xml:space="preserve">ass and </w:t>
      </w:r>
      <w:r w:rsidR="00202A91">
        <w:t>d</w:t>
      </w:r>
      <w:r>
        <w:t xml:space="preserve">elete </w:t>
      </w:r>
      <w:r w:rsidR="00202A91">
        <w:t>f</w:t>
      </w:r>
      <w:r>
        <w:t>rames</w:t>
      </w:r>
      <w:bookmarkEnd w:id="30"/>
    </w:p>
    <w:p w:rsidR="005F0205" w:rsidRPr="00B85D7E" w:rsidRDefault="005F0205" w:rsidP="005F0205">
      <w:pPr>
        <w:pStyle w:val="FlietextEinzug"/>
        <w:ind w:left="0"/>
        <w:rPr>
          <w:b/>
        </w:rPr>
      </w:pPr>
    </w:p>
    <w:p w:rsidR="005F0205" w:rsidRDefault="005F0205" w:rsidP="005F0205">
      <w:pPr>
        <w:pStyle w:val="FlietextEinzug"/>
        <w:numPr>
          <w:ilvl w:val="0"/>
          <w:numId w:val="25"/>
        </w:numPr>
      </w:pPr>
      <w:r w:rsidRPr="00AB68F7">
        <w:rPr>
          <w:b/>
        </w:rPr>
        <w:t>Pass</w:t>
      </w:r>
      <w:r>
        <w:t xml:space="preserve"> unselected frames without any disturbances</w:t>
      </w:r>
    </w:p>
    <w:p w:rsidR="005F0205" w:rsidRDefault="005F0205" w:rsidP="005F0205">
      <w:pPr>
        <w:pStyle w:val="FlietextEinzug"/>
        <w:numPr>
          <w:ilvl w:val="1"/>
          <w:numId w:val="25"/>
        </w:numPr>
      </w:pPr>
      <w:r>
        <w:t xml:space="preserve">Keep a constant delay of all outgoing frames (like in </w:t>
      </w:r>
      <w:r w:rsidRPr="00B85D7E">
        <w:rPr>
          <w:i/>
        </w:rPr>
        <w:fldChar w:fldCharType="begin"/>
      </w:r>
      <w:r w:rsidRPr="00B85D7E">
        <w:rPr>
          <w:i/>
        </w:rPr>
        <w:instrText xml:space="preserve"> REF _Ref330477679 \h </w:instrText>
      </w:r>
      <w:r>
        <w:rPr>
          <w:i/>
        </w:rPr>
        <w:instrText xml:space="preserve"> \* MERGEFORMAT </w:instrText>
      </w:r>
      <w:r w:rsidRPr="00B85D7E">
        <w:rPr>
          <w:i/>
        </w:rPr>
      </w:r>
      <w:r w:rsidRPr="00B85D7E">
        <w:rPr>
          <w:i/>
        </w:rPr>
        <w:fldChar w:fldCharType="separate"/>
      </w:r>
      <w:r w:rsidR="00A23C7D" w:rsidRPr="00A23C7D">
        <w:rPr>
          <w:i/>
        </w:rPr>
        <w:t xml:space="preserve">Figure </w:t>
      </w:r>
      <w:r w:rsidR="00A23C7D" w:rsidRPr="00A23C7D">
        <w:rPr>
          <w:i/>
          <w:noProof/>
        </w:rPr>
        <w:t>7</w:t>
      </w:r>
      <w:r w:rsidRPr="00B85D7E">
        <w:rPr>
          <w:i/>
        </w:rPr>
        <w:fldChar w:fldCharType="end"/>
      </w:r>
      <w:r>
        <w:t>)</w:t>
      </w:r>
    </w:p>
    <w:p w:rsidR="005F0205" w:rsidRPr="00B85D7E" w:rsidRDefault="005F0205" w:rsidP="005F0205">
      <w:pPr>
        <w:pStyle w:val="FlietextEinzug"/>
        <w:ind w:left="0"/>
        <w:rPr>
          <w:b/>
        </w:rPr>
      </w:pPr>
    </w:p>
    <w:p w:rsidR="005F0205" w:rsidRDefault="005F0205" w:rsidP="005F0205">
      <w:pPr>
        <w:pStyle w:val="FlietextEinzug"/>
        <w:numPr>
          <w:ilvl w:val="0"/>
          <w:numId w:val="26"/>
        </w:numPr>
      </w:pPr>
      <w:r w:rsidRPr="00AB68F7">
        <w:rPr>
          <w:b/>
        </w:rPr>
        <w:t>Remove</w:t>
      </w:r>
      <w:r>
        <w:t xml:space="preserve"> selected frames</w:t>
      </w:r>
    </w:p>
    <w:p w:rsidR="005F0205" w:rsidRPr="002045D5" w:rsidRDefault="005F0205" w:rsidP="005F0205">
      <w:pPr>
        <w:pStyle w:val="FlietextEinzug"/>
        <w:ind w:left="0"/>
      </w:pPr>
    </w:p>
    <w:p w:rsidR="005F0205" w:rsidRDefault="005F0205" w:rsidP="005F0205">
      <w:pPr>
        <w:keepNext/>
      </w:pPr>
      <w:r>
        <w:rPr>
          <w:noProof/>
          <w:lang w:val="de-DE" w:eastAsia="de-DE"/>
        </w:rPr>
        <w:drawing>
          <wp:inline distT="0" distB="0" distL="0" distR="0" wp14:anchorId="45C08A05" wp14:editId="067BC2DA">
            <wp:extent cx="4253948" cy="987287"/>
            <wp:effectExtent l="0" t="0" r="0" b="3810"/>
            <wp:docPr id="22" name="Grafik 22" descr="C:\Users\muelhausens\Desktop\Mani_aufgab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Mani_aufgaben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4294" cy="987367"/>
                    </a:xfrm>
                    <a:prstGeom prst="rect">
                      <a:avLst/>
                    </a:prstGeom>
                    <a:noFill/>
                    <a:ln>
                      <a:noFill/>
                    </a:ln>
                  </pic:spPr>
                </pic:pic>
              </a:graphicData>
            </a:graphic>
          </wp:inline>
        </w:drawing>
      </w:r>
    </w:p>
    <w:p w:rsidR="005F0205" w:rsidRDefault="005F0205" w:rsidP="005F0205">
      <w:pPr>
        <w:pStyle w:val="Beschriftung"/>
      </w:pPr>
      <w:bookmarkStart w:id="31" w:name="_Ref330478148"/>
      <w:bookmarkStart w:id="32" w:name="_Toc377388835"/>
      <w:r>
        <w:t xml:space="preserve">Figure </w:t>
      </w:r>
      <w:r>
        <w:fldChar w:fldCharType="begin"/>
      </w:r>
      <w:r>
        <w:instrText xml:space="preserve"> SEQ Figure \* ARABIC </w:instrText>
      </w:r>
      <w:r>
        <w:fldChar w:fldCharType="separate"/>
      </w:r>
      <w:r w:rsidR="00DB4262">
        <w:rPr>
          <w:noProof/>
        </w:rPr>
        <w:t>10</w:t>
      </w:r>
      <w:r>
        <w:fldChar w:fldCharType="end"/>
      </w:r>
      <w:bookmarkEnd w:id="31"/>
      <w:r>
        <w:t xml:space="preserve">: Tasks </w:t>
      </w:r>
      <w:r w:rsidR="00202A91">
        <w:t>m</w:t>
      </w:r>
      <w:r>
        <w:t xml:space="preserve">anipulate </w:t>
      </w:r>
      <w:r w:rsidR="00202A91">
        <w:t>f</w:t>
      </w:r>
      <w:r>
        <w:t xml:space="preserve">rame </w:t>
      </w:r>
      <w:r w:rsidR="00202A91">
        <w:t>h</w:t>
      </w:r>
      <w:r>
        <w:t>eader and CRC</w:t>
      </w:r>
      <w:bookmarkEnd w:id="32"/>
    </w:p>
    <w:p w:rsidR="005F0205" w:rsidRPr="00B85D7E" w:rsidRDefault="005F0205" w:rsidP="005F0205">
      <w:pPr>
        <w:pStyle w:val="FlietextEinzug"/>
        <w:ind w:left="0"/>
        <w:rPr>
          <w:b/>
        </w:rPr>
      </w:pPr>
    </w:p>
    <w:p w:rsidR="005F0205" w:rsidRDefault="005F0205" w:rsidP="005F0205">
      <w:pPr>
        <w:pStyle w:val="FlietextEinzug"/>
        <w:numPr>
          <w:ilvl w:val="0"/>
          <w:numId w:val="26"/>
        </w:numPr>
      </w:pPr>
      <w:r w:rsidRPr="00AB68F7">
        <w:rPr>
          <w:b/>
        </w:rPr>
        <w:t>Manipulate</w:t>
      </w:r>
      <w:r>
        <w:t xml:space="preserve"> the values of the frame headers with a valid CRC (like in </w:t>
      </w:r>
      <w:r w:rsidRPr="00AB68F7">
        <w:rPr>
          <w:i/>
        </w:rPr>
        <w:fldChar w:fldCharType="begin"/>
      </w:r>
      <w:r w:rsidRPr="00AB68F7">
        <w:rPr>
          <w:i/>
        </w:rPr>
        <w:instrText xml:space="preserve"> REF _Ref330478148 \h </w:instrText>
      </w:r>
      <w:r>
        <w:rPr>
          <w:i/>
        </w:rPr>
        <w:instrText xml:space="preserve"> \* MERGEFORMAT </w:instrText>
      </w:r>
      <w:r w:rsidRPr="00AB68F7">
        <w:rPr>
          <w:i/>
        </w:rPr>
      </w:r>
      <w:r w:rsidRPr="00AB68F7">
        <w:rPr>
          <w:i/>
        </w:rPr>
        <w:fldChar w:fldCharType="separate"/>
      </w:r>
      <w:r w:rsidR="00A23C7D" w:rsidRPr="00A23C7D">
        <w:rPr>
          <w:i/>
        </w:rPr>
        <w:t xml:space="preserve">Figure </w:t>
      </w:r>
      <w:r w:rsidR="00A23C7D" w:rsidRPr="00A23C7D">
        <w:rPr>
          <w:i/>
          <w:noProof/>
        </w:rPr>
        <w:t>8</w:t>
      </w:r>
      <w:r w:rsidRPr="00AB68F7">
        <w:rPr>
          <w:i/>
        </w:rPr>
        <w:fldChar w:fldCharType="end"/>
      </w:r>
      <w:r>
        <w:t>)</w:t>
      </w:r>
    </w:p>
    <w:p w:rsidR="005F0205" w:rsidRDefault="005F0205" w:rsidP="005F0205">
      <w:pPr>
        <w:pStyle w:val="FlietextEinzug"/>
        <w:ind w:left="0"/>
        <w:rPr>
          <w:b/>
        </w:rPr>
      </w:pPr>
    </w:p>
    <w:p w:rsidR="005F0205" w:rsidRDefault="005F0205" w:rsidP="005F0205">
      <w:pPr>
        <w:pStyle w:val="FlietextEinzug"/>
        <w:numPr>
          <w:ilvl w:val="0"/>
          <w:numId w:val="26"/>
        </w:numPr>
      </w:pPr>
      <w:r w:rsidRPr="00AB68F7">
        <w:rPr>
          <w:b/>
        </w:rPr>
        <w:t>Distort</w:t>
      </w:r>
      <w:r w:rsidRPr="00B85D7E">
        <w:t xml:space="preserve"> the CRC</w:t>
      </w:r>
    </w:p>
    <w:p w:rsidR="005F0205" w:rsidRDefault="005F0205" w:rsidP="005F0205"/>
    <w:p w:rsidR="005F0205" w:rsidRDefault="005F0205" w:rsidP="005F0205">
      <w:pPr>
        <w:keepNext/>
      </w:pPr>
      <w:r>
        <w:rPr>
          <w:noProof/>
          <w:lang w:val="de-DE" w:eastAsia="de-DE"/>
        </w:rPr>
        <w:drawing>
          <wp:inline distT="0" distB="0" distL="0" distR="0" wp14:anchorId="54EEE149" wp14:editId="6B45A148">
            <wp:extent cx="4238045" cy="1057523"/>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Mani_aufgaben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17355"/>
                    <a:stretch/>
                  </pic:blipFill>
                  <pic:spPr bwMode="auto">
                    <a:xfrm>
                      <a:off x="0" y="0"/>
                      <a:ext cx="4244771" cy="1059201"/>
                    </a:xfrm>
                    <a:prstGeom prst="rect">
                      <a:avLst/>
                    </a:prstGeom>
                    <a:noFill/>
                    <a:ln>
                      <a:noFill/>
                    </a:ln>
                    <a:extLst>
                      <a:ext uri="{53640926-AAD7-44D8-BBD7-CCE9431645EC}">
                        <a14:shadowObscured xmlns:a14="http://schemas.microsoft.com/office/drawing/2010/main"/>
                      </a:ext>
                    </a:extLst>
                  </pic:spPr>
                </pic:pic>
              </a:graphicData>
            </a:graphic>
          </wp:inline>
        </w:drawing>
      </w:r>
    </w:p>
    <w:p w:rsidR="005F0205" w:rsidRDefault="005F0205" w:rsidP="005F0205">
      <w:pPr>
        <w:pStyle w:val="Beschriftung"/>
      </w:pPr>
      <w:bookmarkStart w:id="33" w:name="_Ref330478509"/>
      <w:bookmarkStart w:id="34" w:name="_Toc377388836"/>
      <w:r>
        <w:t xml:space="preserve">Figure </w:t>
      </w:r>
      <w:r>
        <w:fldChar w:fldCharType="begin"/>
      </w:r>
      <w:r>
        <w:instrText xml:space="preserve"> SEQ Figure \* ARABIC </w:instrText>
      </w:r>
      <w:r>
        <w:fldChar w:fldCharType="separate"/>
      </w:r>
      <w:r w:rsidR="00DB4262">
        <w:rPr>
          <w:noProof/>
        </w:rPr>
        <w:t>11</w:t>
      </w:r>
      <w:r>
        <w:fldChar w:fldCharType="end"/>
      </w:r>
      <w:bookmarkEnd w:id="33"/>
      <w:r>
        <w:t xml:space="preserve">: Tasks </w:t>
      </w:r>
      <w:r w:rsidR="00202A91">
        <w:t>d</w:t>
      </w:r>
      <w:r>
        <w:t xml:space="preserve">elay and </w:t>
      </w:r>
      <w:r w:rsidR="00202A91">
        <w:t>t</w:t>
      </w:r>
      <w:r>
        <w:t xml:space="preserve">runcate </w:t>
      </w:r>
      <w:r w:rsidR="00202A91">
        <w:t>f</w:t>
      </w:r>
      <w:r>
        <w:t>rames</w:t>
      </w:r>
      <w:bookmarkEnd w:id="34"/>
    </w:p>
    <w:p w:rsidR="005F0205" w:rsidRDefault="005F0205" w:rsidP="005F0205">
      <w:pPr>
        <w:pStyle w:val="FlietextEinzug"/>
      </w:pPr>
    </w:p>
    <w:p w:rsidR="005F0205" w:rsidRDefault="005F0205" w:rsidP="005F0205">
      <w:pPr>
        <w:pStyle w:val="FlietextEinzug"/>
        <w:numPr>
          <w:ilvl w:val="0"/>
          <w:numId w:val="27"/>
        </w:numPr>
      </w:pPr>
      <w:r w:rsidRPr="00AB68F7">
        <w:rPr>
          <w:b/>
        </w:rPr>
        <w:t>Delay</w:t>
      </w:r>
      <w:r>
        <w:t xml:space="preserve"> frames of a certain amount of time (like in </w:t>
      </w:r>
      <w:r w:rsidRPr="00AB68F7">
        <w:rPr>
          <w:i/>
        </w:rPr>
        <w:fldChar w:fldCharType="begin"/>
      </w:r>
      <w:r w:rsidRPr="00AB68F7">
        <w:rPr>
          <w:i/>
        </w:rPr>
        <w:instrText xml:space="preserve"> REF _Ref330478509 \h </w:instrText>
      </w:r>
      <w:r>
        <w:rPr>
          <w:i/>
        </w:rPr>
        <w:instrText xml:space="preserve"> \* MERGEFORMAT </w:instrText>
      </w:r>
      <w:r w:rsidRPr="00AB68F7">
        <w:rPr>
          <w:i/>
        </w:rPr>
      </w:r>
      <w:r w:rsidRPr="00AB68F7">
        <w:rPr>
          <w:i/>
        </w:rPr>
        <w:fldChar w:fldCharType="separate"/>
      </w:r>
      <w:r w:rsidR="00A23C7D" w:rsidRPr="00A23C7D">
        <w:rPr>
          <w:i/>
        </w:rPr>
        <w:t xml:space="preserve">Figure </w:t>
      </w:r>
      <w:r w:rsidR="00A23C7D" w:rsidRPr="00A23C7D">
        <w:rPr>
          <w:i/>
          <w:noProof/>
        </w:rPr>
        <w:t>9</w:t>
      </w:r>
      <w:r w:rsidRPr="00AB68F7">
        <w:rPr>
          <w:i/>
        </w:rPr>
        <w:fldChar w:fldCharType="end"/>
      </w:r>
      <w:r>
        <w:t>)</w:t>
      </w:r>
    </w:p>
    <w:p w:rsidR="005F0205" w:rsidRDefault="005F0205" w:rsidP="005F0205">
      <w:pPr>
        <w:pStyle w:val="FlietextEinzug"/>
        <w:numPr>
          <w:ilvl w:val="1"/>
          <w:numId w:val="27"/>
        </w:numPr>
      </w:pPr>
      <w:r>
        <w:t>with keeping the IPG (Inter Package Gap) to the following frame</w:t>
      </w:r>
    </w:p>
    <w:p w:rsidR="005F0205" w:rsidRDefault="005F0205" w:rsidP="005F0205">
      <w:pPr>
        <w:pStyle w:val="FlietextEinzug"/>
        <w:ind w:left="644"/>
      </w:pPr>
    </w:p>
    <w:p w:rsidR="00003C2E" w:rsidRDefault="005F0205" w:rsidP="005F0205">
      <w:pPr>
        <w:pStyle w:val="FlietextEinzug"/>
        <w:numPr>
          <w:ilvl w:val="0"/>
          <w:numId w:val="27"/>
        </w:numPr>
      </w:pPr>
      <w:r w:rsidRPr="00AB68F7">
        <w:rPr>
          <w:b/>
        </w:rPr>
        <w:t>Truncate</w:t>
      </w:r>
      <w:r>
        <w:t xml:space="preserve"> frames with a valid CRC</w:t>
      </w:r>
    </w:p>
    <w:p w:rsidR="00E1409A" w:rsidRDefault="00E1409A" w:rsidP="00E1409A">
      <w:pPr>
        <w:pStyle w:val="berschrift2"/>
      </w:pPr>
      <w:bookmarkStart w:id="35" w:name="_Toc402957427"/>
      <w:proofErr w:type="spellStart"/>
      <w:r>
        <w:lastRenderedPageBreak/>
        <w:t>OpenSAFETY</w:t>
      </w:r>
      <w:proofErr w:type="spellEnd"/>
      <w:r>
        <w:t xml:space="preserve"> Packets</w:t>
      </w:r>
      <w:r w:rsidR="00434858">
        <w:t xml:space="preserve"> Manipulation</w:t>
      </w:r>
      <w:bookmarkEnd w:id="35"/>
    </w:p>
    <w:p w:rsidR="00E1409A" w:rsidRDefault="00E1409A" w:rsidP="00E56D61">
      <w:pPr>
        <w:pStyle w:val="FlietextEinzug"/>
        <w:jc w:val="both"/>
      </w:pPr>
    </w:p>
    <w:p w:rsidR="00014A0A" w:rsidRPr="001F470F" w:rsidRDefault="004A3B8C" w:rsidP="001F470F">
      <w:pPr>
        <w:pStyle w:val="FlietextEinzug"/>
        <w:jc w:val="both"/>
      </w:pPr>
      <w:r>
        <w:t xml:space="preserve">There are special frame manipulations to modify the </w:t>
      </w:r>
      <w:r w:rsidR="00D514F2">
        <w:t>DUT-</w:t>
      </w:r>
      <w:r>
        <w:t xml:space="preserve">packets of isochronous </w:t>
      </w:r>
      <w:proofErr w:type="spellStart"/>
      <w:r>
        <w:t>openSAFETY</w:t>
      </w:r>
      <w:proofErr w:type="spellEnd"/>
      <w:r>
        <w:t xml:space="preserve"> frames</w:t>
      </w:r>
      <w:r w:rsidR="00014A0A">
        <w:t xml:space="preserve"> (</w:t>
      </w:r>
      <w:r w:rsidR="001F470F">
        <w:t>packet A</w:t>
      </w:r>
      <w:r w:rsidR="00602CEA">
        <w:t>0</w:t>
      </w:r>
      <w:r w:rsidR="001F470F">
        <w:t xml:space="preserve"> of </w:t>
      </w:r>
      <w:r w:rsidR="00014A0A">
        <w:fldChar w:fldCharType="begin"/>
      </w:r>
      <w:r w:rsidR="00014A0A">
        <w:instrText xml:space="preserve"> REF _Ref377023469 \h </w:instrText>
      </w:r>
      <w:r w:rsidR="00E56D61">
        <w:instrText xml:space="preserve"> \* MERGEFORMAT </w:instrText>
      </w:r>
      <w:r w:rsidR="00014A0A">
        <w:fldChar w:fldCharType="separate"/>
      </w:r>
      <w:r w:rsidR="00320C8A">
        <w:t xml:space="preserve">Figure </w:t>
      </w:r>
      <w:r w:rsidR="00320C8A">
        <w:rPr>
          <w:noProof/>
        </w:rPr>
        <w:t>10</w:t>
      </w:r>
      <w:r w:rsidR="00014A0A">
        <w:fldChar w:fldCharType="end"/>
      </w:r>
      <w:r w:rsidR="00014A0A">
        <w:t>)</w:t>
      </w:r>
      <w:r>
        <w:t>.</w:t>
      </w:r>
      <w:r w:rsidR="00014A0A">
        <w:t xml:space="preserve"> </w:t>
      </w:r>
      <w:r w:rsidR="00C90B4B">
        <w:t xml:space="preserve">To </w:t>
      </w:r>
      <w:r w:rsidR="008C5DAD">
        <w:t xml:space="preserve">use </w:t>
      </w:r>
      <w:r w:rsidR="00E56D61">
        <w:t>these tasks</w:t>
      </w:r>
      <w:r w:rsidR="008C5DAD">
        <w:t>, some condition</w:t>
      </w:r>
      <w:r w:rsidR="00731F89">
        <w:t xml:space="preserve">s have </w:t>
      </w:r>
      <w:r w:rsidR="00F3426C">
        <w:t xml:space="preserve">to </w:t>
      </w:r>
      <w:r w:rsidR="00F3426C" w:rsidRPr="00F3426C">
        <w:t>take into account</w:t>
      </w:r>
      <w:r w:rsidR="00731F89">
        <w:t xml:space="preserve"> (Chapter </w:t>
      </w:r>
      <w:r w:rsidR="00731F89">
        <w:fldChar w:fldCharType="begin"/>
      </w:r>
      <w:r w:rsidR="00731F89">
        <w:instrText xml:space="preserve"> REF _Ref377025862 \r \h </w:instrText>
      </w:r>
      <w:r w:rsidR="00731F89">
        <w:fldChar w:fldCharType="separate"/>
      </w:r>
      <w:r w:rsidR="00731F89">
        <w:t>3</w:t>
      </w:r>
      <w:r w:rsidR="00731F89">
        <w:fldChar w:fldCharType="end"/>
      </w:r>
      <w:r w:rsidR="00731F89">
        <w:t>).</w:t>
      </w:r>
    </w:p>
    <w:p w:rsidR="00014A0A" w:rsidRPr="00731F89" w:rsidRDefault="00014A0A" w:rsidP="00014A0A">
      <w:pPr>
        <w:rPr>
          <w:rFonts w:ascii="Times New Roman" w:hAnsi="Times New Roman"/>
          <w:color w:val="FF0000"/>
        </w:rPr>
      </w:pPr>
    </w:p>
    <w:p w:rsidR="00014A0A" w:rsidRDefault="00014A0A" w:rsidP="00014A0A">
      <w:pPr>
        <w:keepNext/>
        <w:ind w:firstLine="284"/>
      </w:pPr>
      <w:r w:rsidRPr="000F304D">
        <w:rPr>
          <w:noProof/>
          <w:lang w:val="de-DE" w:eastAsia="de-DE"/>
        </w:rPr>
        <w:drawing>
          <wp:inline distT="0" distB="0" distL="0" distR="0" wp14:anchorId="69493958" wp14:editId="3929DE47">
            <wp:extent cx="3286891" cy="741871"/>
            <wp:effectExtent l="0" t="0" r="0" b="1270"/>
            <wp:docPr id="7" name="Grafik 7" descr="C:\Users\muelhausens\Desktop\Proj\FM\Safety\Doku\Spezifikation\Bilder\Fr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Proj\FM\Safety\Doku\Spezifikation\Bilder\Frame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7520" cy="742013"/>
                    </a:xfrm>
                    <a:prstGeom prst="rect">
                      <a:avLst/>
                    </a:prstGeom>
                    <a:noFill/>
                    <a:ln>
                      <a:noFill/>
                    </a:ln>
                  </pic:spPr>
                </pic:pic>
              </a:graphicData>
            </a:graphic>
          </wp:inline>
        </w:drawing>
      </w:r>
    </w:p>
    <w:p w:rsidR="00014A0A" w:rsidRDefault="00014A0A" w:rsidP="00014A0A">
      <w:pPr>
        <w:pStyle w:val="Beschriftung"/>
        <w:rPr>
          <w:rFonts w:ascii="Times New Roman" w:hAnsi="Times New Roman"/>
          <w:color w:val="FF0000"/>
          <w:lang w:val="en-US"/>
        </w:rPr>
      </w:pPr>
      <w:bookmarkStart w:id="36" w:name="_Ref377023469"/>
      <w:bookmarkStart w:id="37" w:name="_Toc377388837"/>
      <w:r>
        <w:t xml:space="preserve">Figure </w:t>
      </w:r>
      <w:r>
        <w:fldChar w:fldCharType="begin"/>
      </w:r>
      <w:r>
        <w:instrText xml:space="preserve"> SEQ Figure \* ARABIC </w:instrText>
      </w:r>
      <w:r>
        <w:fldChar w:fldCharType="separate"/>
      </w:r>
      <w:r w:rsidR="00DB4262">
        <w:rPr>
          <w:noProof/>
        </w:rPr>
        <w:t>12</w:t>
      </w:r>
      <w:r>
        <w:fldChar w:fldCharType="end"/>
      </w:r>
      <w:bookmarkEnd w:id="36"/>
      <w:r>
        <w:t>: Safety frame with two safety packets</w:t>
      </w:r>
      <w:bookmarkEnd w:id="37"/>
    </w:p>
    <w:p w:rsidR="00014A0A" w:rsidRDefault="00014A0A" w:rsidP="00014A0A">
      <w:pPr>
        <w:pStyle w:val="FlietextEinzug"/>
        <w:rPr>
          <w:rFonts w:ascii="Times New Roman" w:hAnsi="Times New Roman"/>
          <w:color w:val="FF0000"/>
          <w:lang w:val="en-US"/>
        </w:rPr>
      </w:pPr>
    </w:p>
    <w:p w:rsidR="00802B91" w:rsidRPr="00014A0A" w:rsidRDefault="00802B91" w:rsidP="00014A0A">
      <w:pPr>
        <w:pStyle w:val="FlietextEinzug"/>
        <w:rPr>
          <w:rFonts w:ascii="Times New Roman" w:hAnsi="Times New Roman"/>
          <w:color w:val="FF0000"/>
          <w:lang w:val="en-US"/>
        </w:rPr>
      </w:pPr>
    </w:p>
    <w:p w:rsidR="00014A0A" w:rsidRDefault="00F3426C" w:rsidP="00E1409A">
      <w:pPr>
        <w:pStyle w:val="FlietextEinzug"/>
        <w:rPr>
          <w:lang w:val="en-US"/>
        </w:rPr>
      </w:pPr>
      <w:r>
        <w:rPr>
          <w:lang w:val="en-US"/>
        </w:rPr>
        <w:t>The manipulations are:</w:t>
      </w:r>
    </w:p>
    <w:p w:rsidR="00F3426C" w:rsidRDefault="00F3426C" w:rsidP="00E1409A">
      <w:pPr>
        <w:pStyle w:val="FlietextEinzug"/>
        <w:rPr>
          <w:lang w:val="en-US"/>
        </w:rPr>
      </w:pPr>
    </w:p>
    <w:p w:rsidR="00341CC6" w:rsidRDefault="00341CC6" w:rsidP="00341CC6">
      <w:pPr>
        <w:pStyle w:val="FlietextEinzug"/>
        <w:numPr>
          <w:ilvl w:val="0"/>
          <w:numId w:val="37"/>
        </w:numPr>
        <w:jc w:val="both"/>
        <w:rPr>
          <w:rFonts w:cs="Arial"/>
          <w:color w:val="000000" w:themeColor="text1"/>
        </w:rPr>
      </w:pPr>
      <w:r w:rsidRPr="0086487B">
        <w:rPr>
          <w:rFonts w:cs="Arial"/>
          <w:b/>
          <w:color w:val="000000" w:themeColor="text1"/>
        </w:rPr>
        <w:t>Repetition</w:t>
      </w:r>
      <w:r w:rsidR="00294A72">
        <w:rPr>
          <w:rFonts w:cs="Arial"/>
          <w:color w:val="000000" w:themeColor="text1"/>
        </w:rPr>
        <w:t xml:space="preserve"> </w:t>
      </w:r>
      <w:r w:rsidR="0086487B">
        <w:rPr>
          <w:rFonts w:cs="Arial"/>
          <w:color w:val="000000" w:themeColor="text1"/>
        </w:rPr>
        <w:t>of</w:t>
      </w:r>
      <w:r w:rsidR="00330CAE">
        <w:rPr>
          <w:rFonts w:cs="Arial"/>
          <w:color w:val="000000" w:themeColor="text1"/>
        </w:rPr>
        <w:t xml:space="preserve"> </w:t>
      </w:r>
      <w:r w:rsidR="00F433A5">
        <w:rPr>
          <w:rFonts w:cs="Arial"/>
          <w:color w:val="000000" w:themeColor="text1"/>
        </w:rPr>
        <w:t>a</w:t>
      </w:r>
      <w:r w:rsidR="00330CAE">
        <w:rPr>
          <w:rFonts w:cs="Arial"/>
          <w:color w:val="000000" w:themeColor="text1"/>
        </w:rPr>
        <w:t xml:space="preserve"> </w:t>
      </w:r>
      <w:r w:rsidR="003E4219">
        <w:rPr>
          <w:rFonts w:cs="Arial"/>
          <w:color w:val="000000" w:themeColor="text1"/>
        </w:rPr>
        <w:t>safety pac</w:t>
      </w:r>
      <w:r w:rsidR="00330CAE">
        <w:rPr>
          <w:rFonts w:cs="Arial"/>
          <w:color w:val="000000" w:themeColor="text1"/>
        </w:rPr>
        <w:t xml:space="preserve">ket </w:t>
      </w:r>
      <w:r w:rsidR="00294A72">
        <w:rPr>
          <w:rFonts w:cs="Arial"/>
          <w:color w:val="000000" w:themeColor="text1"/>
        </w:rPr>
        <w:t xml:space="preserve">with buffering the </w:t>
      </w:r>
      <w:r w:rsidR="0036640F">
        <w:rPr>
          <w:rFonts w:cs="Arial"/>
          <w:color w:val="000000" w:themeColor="text1"/>
        </w:rPr>
        <w:t xml:space="preserve">exchanged ones </w:t>
      </w:r>
      <w:r w:rsidR="00330CAE">
        <w:rPr>
          <w:rFonts w:cs="Arial"/>
          <w:color w:val="000000" w:themeColor="text1"/>
        </w:rPr>
        <w:t>(</w:t>
      </w:r>
      <w:r w:rsidR="00015A74">
        <w:rPr>
          <w:rFonts w:cs="Arial"/>
          <w:color w:val="000000" w:themeColor="text1"/>
        </w:rPr>
        <w:fldChar w:fldCharType="begin"/>
      </w:r>
      <w:r w:rsidR="00015A74">
        <w:rPr>
          <w:rFonts w:cs="Arial"/>
          <w:color w:val="000000" w:themeColor="text1"/>
        </w:rPr>
        <w:instrText xml:space="preserve"> REF _Ref377026529 \h </w:instrText>
      </w:r>
      <w:r w:rsidR="00015A74">
        <w:rPr>
          <w:rFonts w:cs="Arial"/>
          <w:color w:val="000000" w:themeColor="text1"/>
        </w:rPr>
      </w:r>
      <w:r w:rsidR="00015A74">
        <w:rPr>
          <w:rFonts w:cs="Arial"/>
          <w:color w:val="000000" w:themeColor="text1"/>
        </w:rPr>
        <w:fldChar w:fldCharType="separate"/>
      </w:r>
      <w:r w:rsidR="00015A74">
        <w:t xml:space="preserve">Figure </w:t>
      </w:r>
      <w:r w:rsidR="00015A74">
        <w:rPr>
          <w:noProof/>
        </w:rPr>
        <w:t>11</w:t>
      </w:r>
      <w:r w:rsidR="00015A74">
        <w:rPr>
          <w:rFonts w:cs="Arial"/>
          <w:color w:val="000000" w:themeColor="text1"/>
        </w:rPr>
        <w:fldChar w:fldCharType="end"/>
      </w:r>
      <w:r w:rsidR="00330CAE">
        <w:rPr>
          <w:rFonts w:cs="Arial"/>
          <w:color w:val="000000" w:themeColor="text1"/>
        </w:rPr>
        <w:t>)</w:t>
      </w:r>
    </w:p>
    <w:p w:rsidR="00294A72" w:rsidRDefault="0086487B" w:rsidP="00294A72">
      <w:pPr>
        <w:pStyle w:val="FlietextEinzug"/>
        <w:keepNext/>
        <w:ind w:left="1004"/>
        <w:jc w:val="both"/>
      </w:pPr>
      <w:r>
        <w:rPr>
          <w:rFonts w:ascii="Times New Roman" w:hAnsi="Times New Roman"/>
          <w:noProof/>
          <w:sz w:val="24"/>
          <w:lang w:val="de-DE" w:eastAsia="de-DE"/>
        </w:rPr>
        <w:drawing>
          <wp:inline distT="0" distB="0" distL="0" distR="0" wp14:anchorId="1641268F" wp14:editId="5C70EA7A">
            <wp:extent cx="4612760" cy="185663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Proj\Safety\Doku\Spezifikation\Bilder\Repetitio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612760" cy="1856636"/>
                    </a:xfrm>
                    <a:prstGeom prst="rect">
                      <a:avLst/>
                    </a:prstGeom>
                    <a:noFill/>
                    <a:ln>
                      <a:noFill/>
                    </a:ln>
                  </pic:spPr>
                </pic:pic>
              </a:graphicData>
            </a:graphic>
          </wp:inline>
        </w:drawing>
      </w:r>
    </w:p>
    <w:p w:rsidR="00341CC6" w:rsidRDefault="00294A72" w:rsidP="00294A72">
      <w:pPr>
        <w:pStyle w:val="Beschriftung"/>
        <w:ind w:left="579" w:firstLine="425"/>
        <w:jc w:val="both"/>
      </w:pPr>
      <w:bookmarkStart w:id="38" w:name="_Ref377026529"/>
      <w:bookmarkStart w:id="39" w:name="_Ref377026524"/>
      <w:bookmarkStart w:id="40" w:name="_Toc377388838"/>
      <w:r>
        <w:t xml:space="preserve">Figure </w:t>
      </w:r>
      <w:r>
        <w:fldChar w:fldCharType="begin"/>
      </w:r>
      <w:r>
        <w:instrText xml:space="preserve"> SEQ Figure \* ARABIC </w:instrText>
      </w:r>
      <w:r>
        <w:fldChar w:fldCharType="separate"/>
      </w:r>
      <w:r w:rsidR="00DB4262">
        <w:rPr>
          <w:noProof/>
        </w:rPr>
        <w:t>13</w:t>
      </w:r>
      <w:r>
        <w:fldChar w:fldCharType="end"/>
      </w:r>
      <w:bookmarkEnd w:id="38"/>
      <w:r>
        <w:t>: Task Repetition of safety packets</w:t>
      </w:r>
      <w:bookmarkEnd w:id="39"/>
      <w:bookmarkEnd w:id="40"/>
    </w:p>
    <w:p w:rsidR="00294A72" w:rsidRDefault="00294A72" w:rsidP="00294A72">
      <w:pPr>
        <w:pStyle w:val="FlietextEinzug"/>
      </w:pPr>
    </w:p>
    <w:p w:rsidR="009E5FBB" w:rsidRPr="00294A72" w:rsidRDefault="009E5FBB" w:rsidP="00294A72">
      <w:pPr>
        <w:pStyle w:val="FlietextEinzug"/>
      </w:pPr>
    </w:p>
    <w:p w:rsidR="0086487B" w:rsidRPr="007611DD" w:rsidRDefault="0086487B" w:rsidP="00341CC6">
      <w:pPr>
        <w:pStyle w:val="FlietextEinzug"/>
        <w:ind w:left="1004"/>
        <w:jc w:val="both"/>
        <w:rPr>
          <w:rFonts w:cs="Arial"/>
          <w:color w:val="000000" w:themeColor="text1"/>
        </w:rPr>
      </w:pPr>
    </w:p>
    <w:p w:rsidR="00341CC6" w:rsidRDefault="00341CC6" w:rsidP="00341CC6">
      <w:pPr>
        <w:pStyle w:val="FlietextEinzug"/>
        <w:numPr>
          <w:ilvl w:val="0"/>
          <w:numId w:val="37"/>
        </w:numPr>
        <w:jc w:val="both"/>
        <w:rPr>
          <w:rFonts w:cs="Arial"/>
          <w:color w:val="000000" w:themeColor="text1"/>
        </w:rPr>
      </w:pPr>
      <w:r w:rsidRPr="008C33EB">
        <w:rPr>
          <w:rFonts w:cs="Arial"/>
          <w:b/>
          <w:color w:val="000000" w:themeColor="text1"/>
        </w:rPr>
        <w:t>Loss</w:t>
      </w:r>
      <w:r w:rsidR="008C33EB">
        <w:rPr>
          <w:rFonts w:cs="Arial"/>
          <w:color w:val="000000" w:themeColor="text1"/>
        </w:rPr>
        <w:t xml:space="preserve"> of</w:t>
      </w:r>
      <w:r w:rsidR="00880E27">
        <w:rPr>
          <w:rFonts w:cs="Arial"/>
          <w:color w:val="000000" w:themeColor="text1"/>
        </w:rPr>
        <w:t xml:space="preserve"> the safety Packet (</w:t>
      </w:r>
      <w:r w:rsidR="00880E27">
        <w:rPr>
          <w:rFonts w:cs="Arial"/>
          <w:color w:val="000000" w:themeColor="text1"/>
        </w:rPr>
        <w:fldChar w:fldCharType="begin"/>
      </w:r>
      <w:r w:rsidR="00880E27">
        <w:rPr>
          <w:rFonts w:cs="Arial"/>
          <w:color w:val="000000" w:themeColor="text1"/>
        </w:rPr>
        <w:instrText xml:space="preserve"> REF _Ref377026880 \h </w:instrText>
      </w:r>
      <w:r w:rsidR="00880E27">
        <w:rPr>
          <w:rFonts w:cs="Arial"/>
          <w:color w:val="000000" w:themeColor="text1"/>
        </w:rPr>
      </w:r>
      <w:r w:rsidR="00880E27">
        <w:rPr>
          <w:rFonts w:cs="Arial"/>
          <w:color w:val="000000" w:themeColor="text1"/>
        </w:rPr>
        <w:fldChar w:fldCharType="separate"/>
      </w:r>
      <w:r w:rsidR="00880E27">
        <w:t xml:space="preserve">Figure </w:t>
      </w:r>
      <w:r w:rsidR="00880E27">
        <w:rPr>
          <w:noProof/>
        </w:rPr>
        <w:t>12</w:t>
      </w:r>
      <w:r w:rsidR="00880E27">
        <w:rPr>
          <w:rFonts w:cs="Arial"/>
          <w:color w:val="000000" w:themeColor="text1"/>
        </w:rPr>
        <w:fldChar w:fldCharType="end"/>
      </w:r>
      <w:r w:rsidR="00880E27">
        <w:rPr>
          <w:rFonts w:cs="Arial"/>
          <w:color w:val="000000" w:themeColor="text1"/>
        </w:rPr>
        <w:t>)</w:t>
      </w:r>
    </w:p>
    <w:p w:rsidR="00726A99" w:rsidRDefault="00726A99" w:rsidP="00726A99">
      <w:pPr>
        <w:pStyle w:val="FlietextEinzug"/>
        <w:keepNext/>
        <w:ind w:left="1004"/>
        <w:jc w:val="both"/>
      </w:pPr>
      <w:r>
        <w:rPr>
          <w:rFonts w:ascii="Times New Roman" w:hAnsi="Times New Roman"/>
          <w:noProof/>
          <w:sz w:val="24"/>
          <w:lang w:val="de-DE" w:eastAsia="de-DE"/>
        </w:rPr>
        <w:drawing>
          <wp:inline distT="0" distB="0" distL="0" distR="0" wp14:anchorId="72E042CD" wp14:editId="206FB5AD">
            <wp:extent cx="1061049" cy="453096"/>
            <wp:effectExtent l="0" t="0" r="635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Proj\Safety\Doku\Spezifikation\Bilder\Lo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063125" cy="453982"/>
                    </a:xfrm>
                    <a:prstGeom prst="rect">
                      <a:avLst/>
                    </a:prstGeom>
                    <a:noFill/>
                    <a:ln>
                      <a:noFill/>
                    </a:ln>
                  </pic:spPr>
                </pic:pic>
              </a:graphicData>
            </a:graphic>
          </wp:inline>
        </w:drawing>
      </w:r>
    </w:p>
    <w:p w:rsidR="00726A99" w:rsidRDefault="00726A99" w:rsidP="00726A99">
      <w:pPr>
        <w:pStyle w:val="Beschriftung"/>
        <w:ind w:left="579" w:firstLine="425"/>
        <w:jc w:val="both"/>
        <w:rPr>
          <w:rFonts w:cs="Arial"/>
          <w:color w:val="000000" w:themeColor="text1"/>
        </w:rPr>
      </w:pPr>
      <w:bookmarkStart w:id="41" w:name="_Ref377026880"/>
      <w:bookmarkStart w:id="42" w:name="_Toc377388839"/>
      <w:r>
        <w:t xml:space="preserve">Figure </w:t>
      </w:r>
      <w:r>
        <w:fldChar w:fldCharType="begin"/>
      </w:r>
      <w:r>
        <w:instrText xml:space="preserve"> SEQ Figure \* ARABIC </w:instrText>
      </w:r>
      <w:r>
        <w:fldChar w:fldCharType="separate"/>
      </w:r>
      <w:r w:rsidR="00DB4262">
        <w:rPr>
          <w:noProof/>
        </w:rPr>
        <w:t>14</w:t>
      </w:r>
      <w:r>
        <w:fldChar w:fldCharType="end"/>
      </w:r>
      <w:bookmarkEnd w:id="41"/>
      <w:r>
        <w:t>: Task Packet-Loss</w:t>
      </w:r>
      <w:bookmarkEnd w:id="42"/>
    </w:p>
    <w:p w:rsidR="00341CC6" w:rsidRDefault="00341CC6" w:rsidP="00341CC6">
      <w:pPr>
        <w:pStyle w:val="Listenabsatz"/>
        <w:rPr>
          <w:rFonts w:cs="Arial"/>
          <w:color w:val="000000" w:themeColor="text1"/>
        </w:rPr>
      </w:pPr>
    </w:p>
    <w:p w:rsidR="009E5FBB" w:rsidRDefault="009E5FBB" w:rsidP="00341CC6">
      <w:pPr>
        <w:pStyle w:val="Listenabsatz"/>
        <w:rPr>
          <w:rFonts w:cs="Arial"/>
          <w:color w:val="000000" w:themeColor="text1"/>
        </w:rPr>
      </w:pPr>
    </w:p>
    <w:p w:rsidR="00341CC6" w:rsidRPr="007611DD" w:rsidRDefault="00341CC6" w:rsidP="00341CC6">
      <w:pPr>
        <w:pStyle w:val="FlietextEinzug"/>
        <w:ind w:left="1004"/>
        <w:jc w:val="both"/>
        <w:rPr>
          <w:rFonts w:cs="Arial"/>
          <w:color w:val="000000" w:themeColor="text1"/>
        </w:rPr>
      </w:pPr>
    </w:p>
    <w:p w:rsidR="00341CC6" w:rsidRDefault="00341CC6" w:rsidP="009E5FBB">
      <w:pPr>
        <w:pStyle w:val="FlietextEinzug"/>
        <w:numPr>
          <w:ilvl w:val="0"/>
          <w:numId w:val="37"/>
        </w:numPr>
        <w:jc w:val="both"/>
        <w:rPr>
          <w:rFonts w:cs="Arial"/>
          <w:color w:val="000000" w:themeColor="text1"/>
        </w:rPr>
      </w:pPr>
      <w:r w:rsidRPr="00880E27">
        <w:rPr>
          <w:rFonts w:cs="Arial"/>
          <w:b/>
          <w:color w:val="000000" w:themeColor="text1"/>
        </w:rPr>
        <w:t>Insertion</w:t>
      </w:r>
      <w:r w:rsidR="00880E27">
        <w:rPr>
          <w:rFonts w:cs="Arial"/>
          <w:color w:val="000000" w:themeColor="text1"/>
        </w:rPr>
        <w:t xml:space="preserve"> of</w:t>
      </w:r>
      <w:r w:rsidR="00FC7B9D">
        <w:rPr>
          <w:rFonts w:cs="Arial"/>
          <w:color w:val="000000" w:themeColor="text1"/>
        </w:rPr>
        <w:t xml:space="preserve"> a</w:t>
      </w:r>
      <w:r w:rsidR="005169AA">
        <w:rPr>
          <w:rFonts w:cs="Arial"/>
          <w:color w:val="000000" w:themeColor="text1"/>
        </w:rPr>
        <w:t xml:space="preserve"> </w:t>
      </w:r>
      <w:r w:rsidR="009E5FBB">
        <w:rPr>
          <w:rFonts w:cs="Arial"/>
          <w:color w:val="000000" w:themeColor="text1"/>
        </w:rPr>
        <w:t xml:space="preserve">safety packet, which was </w:t>
      </w:r>
      <w:r w:rsidR="009E5FBB" w:rsidRPr="009E5FBB">
        <w:rPr>
          <w:rFonts w:cs="Arial"/>
          <w:color w:val="000000" w:themeColor="text1"/>
        </w:rPr>
        <w:t>originally</w:t>
      </w:r>
      <w:r w:rsidR="009E5FBB">
        <w:rPr>
          <w:rFonts w:cs="Arial"/>
          <w:color w:val="000000" w:themeColor="text1"/>
        </w:rPr>
        <w:t xml:space="preserve"> </w:t>
      </w:r>
      <w:r w:rsidR="009E5FBB" w:rsidRPr="009E5FBB">
        <w:rPr>
          <w:rFonts w:cs="Arial"/>
          <w:color w:val="000000" w:themeColor="text1"/>
        </w:rPr>
        <w:t>destined</w:t>
      </w:r>
      <w:r w:rsidR="009E5FBB">
        <w:rPr>
          <w:rFonts w:cs="Arial"/>
          <w:color w:val="000000" w:themeColor="text1"/>
        </w:rPr>
        <w:t xml:space="preserve"> for another station</w:t>
      </w:r>
      <w:r w:rsidR="00320C8A">
        <w:rPr>
          <w:rFonts w:cs="Arial"/>
          <w:color w:val="000000" w:themeColor="text1"/>
        </w:rPr>
        <w:t xml:space="preserve"> (</w:t>
      </w:r>
      <w:r w:rsidR="00320C8A">
        <w:rPr>
          <w:rFonts w:cs="Arial"/>
          <w:color w:val="000000" w:themeColor="text1"/>
        </w:rPr>
        <w:fldChar w:fldCharType="begin"/>
      </w:r>
      <w:r w:rsidR="00320C8A">
        <w:rPr>
          <w:rFonts w:cs="Arial"/>
          <w:color w:val="000000" w:themeColor="text1"/>
        </w:rPr>
        <w:instrText xml:space="preserve"> REF _Ref377387460 \h </w:instrText>
      </w:r>
      <w:r w:rsidR="00320C8A">
        <w:rPr>
          <w:rFonts w:cs="Arial"/>
          <w:color w:val="000000" w:themeColor="text1"/>
        </w:rPr>
      </w:r>
      <w:r w:rsidR="00320C8A">
        <w:rPr>
          <w:rFonts w:cs="Arial"/>
          <w:color w:val="000000" w:themeColor="text1"/>
        </w:rPr>
        <w:fldChar w:fldCharType="separate"/>
      </w:r>
      <w:r w:rsidR="00320C8A">
        <w:t xml:space="preserve">Figure </w:t>
      </w:r>
      <w:r w:rsidR="00320C8A">
        <w:rPr>
          <w:noProof/>
        </w:rPr>
        <w:t>13</w:t>
      </w:r>
      <w:r w:rsidR="00320C8A">
        <w:rPr>
          <w:rFonts w:cs="Arial"/>
          <w:color w:val="000000" w:themeColor="text1"/>
        </w:rPr>
        <w:fldChar w:fldCharType="end"/>
      </w:r>
      <w:r w:rsidR="00320C8A">
        <w:rPr>
          <w:rFonts w:cs="Arial"/>
          <w:color w:val="000000" w:themeColor="text1"/>
        </w:rPr>
        <w:t>)</w:t>
      </w:r>
    </w:p>
    <w:p w:rsidR="009C7C9B" w:rsidRDefault="00802B91" w:rsidP="009C7C9B">
      <w:pPr>
        <w:pStyle w:val="FlietextEinzug"/>
        <w:keepNext/>
        <w:ind w:left="1004"/>
        <w:jc w:val="both"/>
      </w:pPr>
      <w:r>
        <w:rPr>
          <w:rFonts w:ascii="Times New Roman" w:hAnsi="Times New Roman"/>
          <w:noProof/>
          <w:sz w:val="24"/>
          <w:lang w:val="de-DE" w:eastAsia="de-DE"/>
        </w:rPr>
        <w:drawing>
          <wp:inline distT="0" distB="0" distL="0" distR="0" wp14:anchorId="7899636B" wp14:editId="2F87FB34">
            <wp:extent cx="1061049" cy="562069"/>
            <wp:effectExtent l="0" t="0" r="635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elhausens\Desktop\Proj\Safety\Doku\Spezifikation\Bilder\Insertion.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060349" cy="561698"/>
                    </a:xfrm>
                    <a:prstGeom prst="rect">
                      <a:avLst/>
                    </a:prstGeom>
                    <a:noFill/>
                    <a:ln>
                      <a:noFill/>
                    </a:ln>
                  </pic:spPr>
                </pic:pic>
              </a:graphicData>
            </a:graphic>
          </wp:inline>
        </w:drawing>
      </w:r>
    </w:p>
    <w:p w:rsidR="00802B91" w:rsidRDefault="009C7C9B" w:rsidP="009C7C9B">
      <w:pPr>
        <w:pStyle w:val="Beschriftung"/>
        <w:ind w:left="579" w:firstLine="425"/>
        <w:jc w:val="both"/>
        <w:rPr>
          <w:rFonts w:cs="Arial"/>
          <w:color w:val="000000" w:themeColor="text1"/>
        </w:rPr>
      </w:pPr>
      <w:bookmarkStart w:id="43" w:name="_Ref377387460"/>
      <w:bookmarkStart w:id="44" w:name="_Ref377387459"/>
      <w:bookmarkStart w:id="45" w:name="_Toc377388840"/>
      <w:r>
        <w:t xml:space="preserve">Figure </w:t>
      </w:r>
      <w:r>
        <w:fldChar w:fldCharType="begin"/>
      </w:r>
      <w:r>
        <w:instrText xml:space="preserve"> SEQ Figure \* ARABIC </w:instrText>
      </w:r>
      <w:r>
        <w:fldChar w:fldCharType="separate"/>
      </w:r>
      <w:r w:rsidR="00DB4262">
        <w:rPr>
          <w:noProof/>
        </w:rPr>
        <w:t>15</w:t>
      </w:r>
      <w:r>
        <w:fldChar w:fldCharType="end"/>
      </w:r>
      <w:bookmarkEnd w:id="43"/>
      <w:r>
        <w:t>: Task Insertion</w:t>
      </w:r>
      <w:bookmarkEnd w:id="44"/>
      <w:bookmarkEnd w:id="45"/>
    </w:p>
    <w:p w:rsidR="009E5FBB" w:rsidRDefault="009E5FBB">
      <w:pPr>
        <w:rPr>
          <w:rFonts w:cs="Arial"/>
          <w:color w:val="000000" w:themeColor="text1"/>
        </w:rPr>
      </w:pPr>
      <w:r>
        <w:rPr>
          <w:rFonts w:cs="Arial"/>
          <w:color w:val="000000" w:themeColor="text1"/>
        </w:rPr>
        <w:br w:type="page"/>
      </w:r>
    </w:p>
    <w:p w:rsidR="00543E2A" w:rsidRPr="00543E2A" w:rsidRDefault="00543E2A" w:rsidP="00543E2A">
      <w:pPr>
        <w:pStyle w:val="FlietextEinzug"/>
        <w:numPr>
          <w:ilvl w:val="0"/>
          <w:numId w:val="37"/>
        </w:numPr>
        <w:jc w:val="both"/>
      </w:pPr>
      <w:r>
        <w:rPr>
          <w:rFonts w:cs="Arial"/>
          <w:color w:val="000000" w:themeColor="text1"/>
        </w:rPr>
        <w:lastRenderedPageBreak/>
        <w:t xml:space="preserve">Release safety packets from the buffer in the </w:t>
      </w:r>
      <w:r w:rsidRPr="00704EC0">
        <w:rPr>
          <w:rFonts w:cs="Arial"/>
          <w:b/>
          <w:color w:val="000000" w:themeColor="text1"/>
        </w:rPr>
        <w:t>incorrect sequence</w:t>
      </w:r>
      <w:r>
        <w:rPr>
          <w:rFonts w:cs="Arial"/>
          <w:color w:val="000000" w:themeColor="text1"/>
        </w:rPr>
        <w:t xml:space="preserve"> </w:t>
      </w:r>
      <w:r w:rsidR="00320C8A">
        <w:rPr>
          <w:rFonts w:cs="Arial"/>
          <w:color w:val="000000" w:themeColor="text1"/>
        </w:rPr>
        <w:t>(</w:t>
      </w:r>
      <w:r w:rsidR="00320C8A">
        <w:rPr>
          <w:rFonts w:cs="Arial"/>
          <w:color w:val="000000" w:themeColor="text1"/>
        </w:rPr>
        <w:fldChar w:fldCharType="begin"/>
      </w:r>
      <w:r w:rsidR="00320C8A">
        <w:rPr>
          <w:rFonts w:cs="Arial"/>
          <w:color w:val="000000" w:themeColor="text1"/>
        </w:rPr>
        <w:instrText xml:space="preserve"> REF _Ref377387461 \h </w:instrText>
      </w:r>
      <w:r w:rsidR="00320C8A">
        <w:rPr>
          <w:rFonts w:cs="Arial"/>
          <w:color w:val="000000" w:themeColor="text1"/>
        </w:rPr>
      </w:r>
      <w:r w:rsidR="00320C8A">
        <w:rPr>
          <w:rFonts w:cs="Arial"/>
          <w:color w:val="000000" w:themeColor="text1"/>
        </w:rPr>
        <w:fldChar w:fldCharType="separate"/>
      </w:r>
      <w:r w:rsidR="00320C8A">
        <w:t xml:space="preserve">Figure </w:t>
      </w:r>
      <w:r w:rsidR="00320C8A">
        <w:rPr>
          <w:noProof/>
        </w:rPr>
        <w:t>14</w:t>
      </w:r>
      <w:r w:rsidR="00320C8A">
        <w:rPr>
          <w:rFonts w:cs="Arial"/>
          <w:color w:val="000000" w:themeColor="text1"/>
        </w:rPr>
        <w:fldChar w:fldCharType="end"/>
      </w:r>
      <w:r w:rsidR="00320C8A">
        <w:rPr>
          <w:rFonts w:cs="Arial"/>
          <w:color w:val="000000" w:themeColor="text1"/>
        </w:rPr>
        <w:t>)</w:t>
      </w:r>
    </w:p>
    <w:p w:rsidR="009C7C9B" w:rsidRDefault="00802B91" w:rsidP="00543E2A">
      <w:pPr>
        <w:pStyle w:val="FlietextEinzug"/>
        <w:ind w:left="1004"/>
        <w:jc w:val="both"/>
      </w:pPr>
      <w:r>
        <w:rPr>
          <w:rFonts w:ascii="Times New Roman" w:hAnsi="Times New Roman"/>
          <w:noProof/>
          <w:sz w:val="24"/>
          <w:lang w:val="de-DE" w:eastAsia="de-DE"/>
        </w:rPr>
        <w:drawing>
          <wp:inline distT="0" distB="0" distL="0" distR="0" wp14:anchorId="0EBCD2FC" wp14:editId="7CF6BFE5">
            <wp:extent cx="4615132" cy="1006812"/>
            <wp:effectExtent l="0" t="0" r="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elhausens\Desktop\Proj\Safety\Doku\Spezifikation\Bilder\IncorrectSequenc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65234"/>
                    <a:stretch/>
                  </pic:blipFill>
                  <pic:spPr bwMode="auto">
                    <a:xfrm>
                      <a:off x="0" y="0"/>
                      <a:ext cx="4626615" cy="1009317"/>
                    </a:xfrm>
                    <a:prstGeom prst="rect">
                      <a:avLst/>
                    </a:prstGeom>
                    <a:noFill/>
                    <a:ln>
                      <a:noFill/>
                    </a:ln>
                    <a:extLst>
                      <a:ext uri="{53640926-AAD7-44D8-BBD7-CCE9431645EC}">
                        <a14:shadowObscured xmlns:a14="http://schemas.microsoft.com/office/drawing/2010/main"/>
                      </a:ext>
                    </a:extLst>
                  </pic:spPr>
                </pic:pic>
              </a:graphicData>
            </a:graphic>
          </wp:inline>
        </w:drawing>
      </w:r>
    </w:p>
    <w:p w:rsidR="00341CC6" w:rsidRDefault="009C7C9B" w:rsidP="009C7C9B">
      <w:pPr>
        <w:pStyle w:val="Beschriftung"/>
        <w:ind w:left="579" w:firstLine="425"/>
        <w:rPr>
          <w:rFonts w:cs="Arial"/>
          <w:color w:val="000000" w:themeColor="text1"/>
        </w:rPr>
      </w:pPr>
      <w:bookmarkStart w:id="46" w:name="_Ref377387461"/>
      <w:bookmarkStart w:id="47" w:name="_Toc377388841"/>
      <w:r>
        <w:t xml:space="preserve">Figure </w:t>
      </w:r>
      <w:r>
        <w:fldChar w:fldCharType="begin"/>
      </w:r>
      <w:r>
        <w:instrText xml:space="preserve"> SEQ Figure \* ARABIC </w:instrText>
      </w:r>
      <w:r>
        <w:fldChar w:fldCharType="separate"/>
      </w:r>
      <w:r w:rsidR="00DB4262">
        <w:rPr>
          <w:noProof/>
        </w:rPr>
        <w:t>16</w:t>
      </w:r>
      <w:r>
        <w:fldChar w:fldCharType="end"/>
      </w:r>
      <w:bookmarkEnd w:id="46"/>
      <w:r>
        <w:t>: Task Incorrect-Sequence</w:t>
      </w:r>
      <w:bookmarkEnd w:id="47"/>
    </w:p>
    <w:p w:rsidR="00341CC6" w:rsidRDefault="00341CC6" w:rsidP="00341CC6">
      <w:pPr>
        <w:pStyle w:val="FlietextEinzug"/>
        <w:ind w:left="1004"/>
        <w:jc w:val="both"/>
        <w:rPr>
          <w:rFonts w:cs="Arial"/>
          <w:color w:val="000000" w:themeColor="text1"/>
        </w:rPr>
      </w:pPr>
    </w:p>
    <w:p w:rsidR="00543E2A" w:rsidRPr="007611DD" w:rsidRDefault="00543E2A" w:rsidP="00341CC6">
      <w:pPr>
        <w:pStyle w:val="FlietextEinzug"/>
        <w:ind w:left="1004"/>
        <w:jc w:val="both"/>
        <w:rPr>
          <w:rFonts w:cs="Arial"/>
          <w:color w:val="000000" w:themeColor="text1"/>
        </w:rPr>
      </w:pPr>
    </w:p>
    <w:p w:rsidR="00341CC6" w:rsidRDefault="00FE79C2" w:rsidP="00341CC6">
      <w:pPr>
        <w:pStyle w:val="FlietextEinzug"/>
        <w:numPr>
          <w:ilvl w:val="0"/>
          <w:numId w:val="37"/>
        </w:numPr>
        <w:jc w:val="both"/>
        <w:rPr>
          <w:rFonts w:cs="Arial"/>
          <w:color w:val="000000" w:themeColor="text1"/>
        </w:rPr>
      </w:pPr>
      <w:r>
        <w:rPr>
          <w:rFonts w:cs="Arial"/>
          <w:color w:val="000000" w:themeColor="text1"/>
        </w:rPr>
        <w:t xml:space="preserve">Distort the payload of the safety packet to create </w:t>
      </w:r>
      <w:r w:rsidRPr="00FE79C2">
        <w:rPr>
          <w:rFonts w:cs="Arial"/>
          <w:b/>
          <w:color w:val="000000" w:themeColor="text1"/>
        </w:rPr>
        <w:t>i</w:t>
      </w:r>
      <w:r w:rsidR="00341CC6" w:rsidRPr="00FE79C2">
        <w:rPr>
          <w:rFonts w:cs="Arial"/>
          <w:b/>
          <w:color w:val="000000" w:themeColor="text1"/>
        </w:rPr>
        <w:t xml:space="preserve">ncorrect </w:t>
      </w:r>
      <w:r w:rsidRPr="00FE79C2">
        <w:rPr>
          <w:rFonts w:cs="Arial"/>
          <w:b/>
          <w:color w:val="000000" w:themeColor="text1"/>
        </w:rPr>
        <w:t>d</w:t>
      </w:r>
      <w:r w:rsidR="00341CC6" w:rsidRPr="00FE79C2">
        <w:rPr>
          <w:rFonts w:cs="Arial"/>
          <w:b/>
          <w:color w:val="000000" w:themeColor="text1"/>
        </w:rPr>
        <w:t>ata</w:t>
      </w:r>
      <w:r w:rsidR="009E67A5" w:rsidRPr="009E67A5">
        <w:rPr>
          <w:lang w:val="en-US"/>
        </w:rPr>
        <w:t xml:space="preserve"> </w:t>
      </w:r>
      <w:r w:rsidR="009E67A5">
        <w:rPr>
          <w:lang w:val="en-US"/>
        </w:rPr>
        <w:t>and a false safety CRC</w:t>
      </w:r>
      <w:r w:rsidR="00320C8A">
        <w:rPr>
          <w:lang w:val="en-US"/>
        </w:rPr>
        <w:t xml:space="preserve"> (</w:t>
      </w:r>
      <w:r w:rsidR="00320C8A">
        <w:rPr>
          <w:lang w:val="en-US"/>
        </w:rPr>
        <w:fldChar w:fldCharType="begin"/>
      </w:r>
      <w:r w:rsidR="00320C8A">
        <w:rPr>
          <w:lang w:val="en-US"/>
        </w:rPr>
        <w:instrText xml:space="preserve"> REF _Ref377387472 \h </w:instrText>
      </w:r>
      <w:r w:rsidR="00320C8A">
        <w:rPr>
          <w:lang w:val="en-US"/>
        </w:rPr>
      </w:r>
      <w:r w:rsidR="00320C8A">
        <w:rPr>
          <w:lang w:val="en-US"/>
        </w:rPr>
        <w:fldChar w:fldCharType="separate"/>
      </w:r>
      <w:r w:rsidR="00320C8A">
        <w:t>Figure </w:t>
      </w:r>
      <w:r w:rsidR="00320C8A">
        <w:rPr>
          <w:noProof/>
        </w:rPr>
        <w:t>15</w:t>
      </w:r>
      <w:r w:rsidR="00320C8A">
        <w:rPr>
          <w:lang w:val="en-US"/>
        </w:rPr>
        <w:fldChar w:fldCharType="end"/>
      </w:r>
      <w:r w:rsidR="00320C8A">
        <w:rPr>
          <w:lang w:val="en-US"/>
        </w:rPr>
        <w:t>)</w:t>
      </w:r>
    </w:p>
    <w:p w:rsidR="009C7C9B" w:rsidRDefault="00802B91" w:rsidP="009C7C9B">
      <w:pPr>
        <w:pStyle w:val="FlietextEinzug"/>
        <w:keepNext/>
        <w:ind w:left="1004"/>
        <w:jc w:val="both"/>
      </w:pPr>
      <w:r>
        <w:rPr>
          <w:rFonts w:ascii="Times New Roman" w:hAnsi="Times New Roman"/>
          <w:noProof/>
          <w:sz w:val="24"/>
          <w:lang w:val="de-DE" w:eastAsia="de-DE"/>
        </w:rPr>
        <w:drawing>
          <wp:inline distT="0" distB="0" distL="0" distR="0" wp14:anchorId="212CB6CB" wp14:editId="4B6D544D">
            <wp:extent cx="992038" cy="563049"/>
            <wp:effectExtent l="0" t="0" r="0" b="8890"/>
            <wp:docPr id="16" name="Grafik 16" descr="C:\Users\muelhausens\Desktop\Proj\Safety\Doku\Spezifikation\Bilder\Incorrec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Proj\Safety\Doku\Spezifikation\Bilder\IncorrectDat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4651" cy="564532"/>
                    </a:xfrm>
                    <a:prstGeom prst="rect">
                      <a:avLst/>
                    </a:prstGeom>
                    <a:noFill/>
                    <a:ln>
                      <a:noFill/>
                    </a:ln>
                  </pic:spPr>
                </pic:pic>
              </a:graphicData>
            </a:graphic>
          </wp:inline>
        </w:drawing>
      </w:r>
    </w:p>
    <w:p w:rsidR="00802B91" w:rsidRDefault="009C7C9B" w:rsidP="009C7C9B">
      <w:pPr>
        <w:pStyle w:val="Beschriftung"/>
        <w:ind w:left="579" w:firstLine="425"/>
        <w:jc w:val="both"/>
        <w:rPr>
          <w:rFonts w:cs="Arial"/>
          <w:color w:val="000000" w:themeColor="text1"/>
        </w:rPr>
      </w:pPr>
      <w:bookmarkStart w:id="48" w:name="_Ref377387472"/>
      <w:bookmarkStart w:id="49" w:name="_Toc377388842"/>
      <w:r>
        <w:t xml:space="preserve">Figure </w:t>
      </w:r>
      <w:r>
        <w:fldChar w:fldCharType="begin"/>
      </w:r>
      <w:r>
        <w:instrText xml:space="preserve"> SEQ Figure \* ARABIC </w:instrText>
      </w:r>
      <w:r>
        <w:fldChar w:fldCharType="separate"/>
      </w:r>
      <w:r w:rsidR="00DB4262">
        <w:rPr>
          <w:noProof/>
        </w:rPr>
        <w:t>17</w:t>
      </w:r>
      <w:r>
        <w:fldChar w:fldCharType="end"/>
      </w:r>
      <w:bookmarkEnd w:id="48"/>
      <w:r>
        <w:t>: Task Incorrect-Data</w:t>
      </w:r>
      <w:bookmarkEnd w:id="49"/>
    </w:p>
    <w:p w:rsidR="00341CC6" w:rsidRDefault="00341CC6" w:rsidP="00341CC6">
      <w:pPr>
        <w:pStyle w:val="FlietextEinzug"/>
        <w:ind w:left="1004"/>
        <w:jc w:val="both"/>
        <w:rPr>
          <w:rFonts w:cs="Arial"/>
          <w:color w:val="000000" w:themeColor="text1"/>
        </w:rPr>
      </w:pPr>
    </w:p>
    <w:p w:rsidR="001221EE" w:rsidRPr="007611DD" w:rsidRDefault="001221EE" w:rsidP="00341CC6">
      <w:pPr>
        <w:pStyle w:val="FlietextEinzug"/>
        <w:ind w:left="1004"/>
        <w:jc w:val="both"/>
        <w:rPr>
          <w:rFonts w:cs="Arial"/>
          <w:color w:val="000000" w:themeColor="text1"/>
        </w:rPr>
      </w:pPr>
    </w:p>
    <w:p w:rsidR="00341CC6" w:rsidRDefault="00A5315C" w:rsidP="00341CC6">
      <w:pPr>
        <w:pStyle w:val="FlietextEinzug"/>
        <w:numPr>
          <w:ilvl w:val="0"/>
          <w:numId w:val="37"/>
        </w:numPr>
        <w:jc w:val="both"/>
        <w:rPr>
          <w:rFonts w:cs="Arial"/>
          <w:color w:val="000000" w:themeColor="text1"/>
        </w:rPr>
      </w:pPr>
      <w:r>
        <w:rPr>
          <w:rFonts w:cs="Arial"/>
          <w:color w:val="000000" w:themeColor="text1"/>
        </w:rPr>
        <w:t xml:space="preserve">Buffer safety packets to create an </w:t>
      </w:r>
      <w:r w:rsidRPr="00A5315C">
        <w:rPr>
          <w:rFonts w:cs="Arial"/>
          <w:b/>
          <w:color w:val="000000" w:themeColor="text1"/>
        </w:rPr>
        <w:t>d</w:t>
      </w:r>
      <w:r w:rsidR="00341CC6" w:rsidRPr="00A5315C">
        <w:rPr>
          <w:rFonts w:cs="Arial"/>
          <w:b/>
          <w:color w:val="000000" w:themeColor="text1"/>
        </w:rPr>
        <w:t>elay</w:t>
      </w:r>
      <w:r w:rsidR="00320C8A" w:rsidRPr="00320C8A">
        <w:rPr>
          <w:rFonts w:cs="Arial"/>
          <w:color w:val="000000" w:themeColor="text1"/>
        </w:rPr>
        <w:t xml:space="preserve"> (</w:t>
      </w:r>
      <w:r w:rsidR="00320C8A">
        <w:rPr>
          <w:rFonts w:cs="Arial"/>
          <w:color w:val="000000" w:themeColor="text1"/>
        </w:rPr>
        <w:fldChar w:fldCharType="begin"/>
      </w:r>
      <w:r w:rsidR="00320C8A">
        <w:rPr>
          <w:rFonts w:cs="Arial"/>
          <w:color w:val="000000" w:themeColor="text1"/>
        </w:rPr>
        <w:instrText xml:space="preserve"> REF _Ref377387497 \h </w:instrText>
      </w:r>
      <w:r w:rsidR="00320C8A">
        <w:rPr>
          <w:rFonts w:cs="Arial"/>
          <w:color w:val="000000" w:themeColor="text1"/>
        </w:rPr>
      </w:r>
      <w:r w:rsidR="00320C8A">
        <w:rPr>
          <w:rFonts w:cs="Arial"/>
          <w:color w:val="000000" w:themeColor="text1"/>
        </w:rPr>
        <w:fldChar w:fldCharType="separate"/>
      </w:r>
      <w:r w:rsidR="00320C8A">
        <w:t xml:space="preserve">Figure </w:t>
      </w:r>
      <w:r w:rsidR="00320C8A">
        <w:rPr>
          <w:noProof/>
        </w:rPr>
        <w:t>16</w:t>
      </w:r>
      <w:r w:rsidR="00320C8A">
        <w:rPr>
          <w:rFonts w:cs="Arial"/>
          <w:color w:val="000000" w:themeColor="text1"/>
        </w:rPr>
        <w:fldChar w:fldCharType="end"/>
      </w:r>
      <w:r w:rsidR="00320C8A" w:rsidRPr="00320C8A">
        <w:rPr>
          <w:rFonts w:cs="Arial"/>
          <w:color w:val="000000" w:themeColor="text1"/>
        </w:rPr>
        <w:t>)</w:t>
      </w:r>
    </w:p>
    <w:p w:rsidR="009C7C9B" w:rsidRDefault="00802B91" w:rsidP="009C7C9B">
      <w:pPr>
        <w:pStyle w:val="Listenabsatz"/>
        <w:keepNext/>
        <w:ind w:left="1004"/>
      </w:pPr>
      <w:r>
        <w:rPr>
          <w:rFonts w:ascii="Times New Roman" w:hAnsi="Times New Roman"/>
          <w:noProof/>
          <w:sz w:val="24"/>
          <w:lang w:val="de-DE" w:eastAsia="de-DE"/>
        </w:rPr>
        <w:drawing>
          <wp:inline distT="0" distB="0" distL="0" distR="0" wp14:anchorId="3C47DD8C" wp14:editId="2C0B19F4">
            <wp:extent cx="4615132" cy="18575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elhausens\Desktop\Proj\Safety\Doku\Spezifikation\Bilder\Delay.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620512" cy="1859755"/>
                    </a:xfrm>
                    <a:prstGeom prst="rect">
                      <a:avLst/>
                    </a:prstGeom>
                    <a:noFill/>
                    <a:ln>
                      <a:noFill/>
                    </a:ln>
                  </pic:spPr>
                </pic:pic>
              </a:graphicData>
            </a:graphic>
          </wp:inline>
        </w:drawing>
      </w:r>
    </w:p>
    <w:p w:rsidR="00341CC6" w:rsidRDefault="009C7C9B" w:rsidP="009C7C9B">
      <w:pPr>
        <w:pStyle w:val="Beschriftung"/>
        <w:ind w:left="579" w:firstLine="425"/>
        <w:rPr>
          <w:rFonts w:cs="Arial"/>
          <w:color w:val="000000" w:themeColor="text1"/>
        </w:rPr>
      </w:pPr>
      <w:bookmarkStart w:id="50" w:name="_Ref377387497"/>
      <w:bookmarkStart w:id="51" w:name="_Toc377388843"/>
      <w:r>
        <w:t xml:space="preserve">Figure </w:t>
      </w:r>
      <w:r>
        <w:fldChar w:fldCharType="begin"/>
      </w:r>
      <w:r>
        <w:instrText xml:space="preserve"> SEQ Figure \* ARABIC </w:instrText>
      </w:r>
      <w:r>
        <w:fldChar w:fldCharType="separate"/>
      </w:r>
      <w:r w:rsidR="00DB4262">
        <w:rPr>
          <w:noProof/>
        </w:rPr>
        <w:t>18</w:t>
      </w:r>
      <w:r>
        <w:fldChar w:fldCharType="end"/>
      </w:r>
      <w:bookmarkEnd w:id="50"/>
      <w:r>
        <w:t>: Task Packet-Delay</w:t>
      </w:r>
      <w:bookmarkEnd w:id="51"/>
    </w:p>
    <w:p w:rsidR="00341CC6" w:rsidRDefault="00341CC6" w:rsidP="00341CC6">
      <w:pPr>
        <w:pStyle w:val="FlietextEinzug"/>
        <w:ind w:left="1004"/>
        <w:jc w:val="both"/>
        <w:rPr>
          <w:rFonts w:cs="Arial"/>
          <w:color w:val="000000" w:themeColor="text1"/>
        </w:rPr>
      </w:pPr>
    </w:p>
    <w:p w:rsidR="001221EE" w:rsidRPr="007611DD" w:rsidRDefault="001221EE" w:rsidP="00341CC6">
      <w:pPr>
        <w:pStyle w:val="FlietextEinzug"/>
        <w:ind w:left="1004"/>
        <w:jc w:val="both"/>
        <w:rPr>
          <w:rFonts w:cs="Arial"/>
          <w:color w:val="000000" w:themeColor="text1"/>
        </w:rPr>
      </w:pPr>
    </w:p>
    <w:p w:rsidR="00341CC6" w:rsidRPr="007611DD" w:rsidRDefault="00341CC6" w:rsidP="00341CC6">
      <w:pPr>
        <w:pStyle w:val="FlietextEinzug"/>
        <w:numPr>
          <w:ilvl w:val="0"/>
          <w:numId w:val="37"/>
        </w:numPr>
        <w:rPr>
          <w:rFonts w:cs="Arial"/>
          <w:color w:val="000000" w:themeColor="text1"/>
        </w:rPr>
      </w:pPr>
      <w:r w:rsidRPr="002D2249">
        <w:rPr>
          <w:rFonts w:cs="Arial"/>
          <w:b/>
          <w:color w:val="000000" w:themeColor="text1"/>
        </w:rPr>
        <w:t>Masquerade</w:t>
      </w:r>
      <w:r w:rsidR="002D2249">
        <w:rPr>
          <w:rFonts w:cs="Arial"/>
          <w:color w:val="000000" w:themeColor="text1"/>
        </w:rPr>
        <w:t xml:space="preserve"> the safety frame by exchanging it with </w:t>
      </w:r>
      <w:r w:rsidR="00007DEB">
        <w:rPr>
          <w:rFonts w:cs="Arial"/>
          <w:color w:val="000000" w:themeColor="text1"/>
        </w:rPr>
        <w:t>random data</w:t>
      </w:r>
      <w:r w:rsidR="00320C8A">
        <w:rPr>
          <w:rFonts w:cs="Arial"/>
          <w:color w:val="000000" w:themeColor="text1"/>
        </w:rPr>
        <w:t xml:space="preserve"> (</w:t>
      </w:r>
      <w:r w:rsidR="00320C8A">
        <w:rPr>
          <w:rFonts w:cs="Arial"/>
          <w:color w:val="000000" w:themeColor="text1"/>
        </w:rPr>
        <w:fldChar w:fldCharType="begin"/>
      </w:r>
      <w:r w:rsidR="00320C8A">
        <w:rPr>
          <w:rFonts w:cs="Arial"/>
          <w:color w:val="000000" w:themeColor="text1"/>
        </w:rPr>
        <w:instrText xml:space="preserve"> REF _Ref377387508 \h </w:instrText>
      </w:r>
      <w:r w:rsidR="00320C8A">
        <w:rPr>
          <w:rFonts w:cs="Arial"/>
          <w:color w:val="000000" w:themeColor="text1"/>
        </w:rPr>
      </w:r>
      <w:r w:rsidR="00320C8A">
        <w:rPr>
          <w:rFonts w:cs="Arial"/>
          <w:color w:val="000000" w:themeColor="text1"/>
        </w:rPr>
        <w:fldChar w:fldCharType="separate"/>
      </w:r>
      <w:r w:rsidR="00320C8A">
        <w:t xml:space="preserve">Figure </w:t>
      </w:r>
      <w:r w:rsidR="00320C8A">
        <w:rPr>
          <w:noProof/>
        </w:rPr>
        <w:t>17</w:t>
      </w:r>
      <w:r w:rsidR="00320C8A">
        <w:rPr>
          <w:rFonts w:cs="Arial"/>
          <w:color w:val="000000" w:themeColor="text1"/>
        </w:rPr>
        <w:fldChar w:fldCharType="end"/>
      </w:r>
      <w:r w:rsidR="00320C8A">
        <w:rPr>
          <w:rFonts w:cs="Arial"/>
          <w:color w:val="000000" w:themeColor="text1"/>
        </w:rPr>
        <w:t>)</w:t>
      </w:r>
    </w:p>
    <w:p w:rsidR="009C7C9B" w:rsidRDefault="00802B91" w:rsidP="009C7C9B">
      <w:pPr>
        <w:pStyle w:val="FlietextEinzug"/>
        <w:keepNext/>
        <w:ind w:left="1004"/>
      </w:pPr>
      <w:r>
        <w:rPr>
          <w:rFonts w:ascii="Times New Roman" w:hAnsi="Times New Roman"/>
          <w:noProof/>
          <w:sz w:val="24"/>
          <w:lang w:val="de-DE" w:eastAsia="de-DE"/>
        </w:rPr>
        <w:drawing>
          <wp:inline distT="0" distB="0" distL="0" distR="0" wp14:anchorId="40EF742A" wp14:editId="3D4856E2">
            <wp:extent cx="992038" cy="423627"/>
            <wp:effectExtent l="0" t="0" r="0" b="0"/>
            <wp:docPr id="18" name="Grafik 18" descr="C:\Users\muelhausens\Desktop\Proj\Safety\Doku\Spezifikation\Bilder\Masque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elhausens\Desktop\Proj\Safety\Doku\Spezifikation\Bilder\Masquerad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1054" cy="423207"/>
                    </a:xfrm>
                    <a:prstGeom prst="rect">
                      <a:avLst/>
                    </a:prstGeom>
                    <a:noFill/>
                    <a:ln>
                      <a:noFill/>
                    </a:ln>
                  </pic:spPr>
                </pic:pic>
              </a:graphicData>
            </a:graphic>
          </wp:inline>
        </w:drawing>
      </w:r>
    </w:p>
    <w:p w:rsidR="00F3426C" w:rsidRPr="00014A0A" w:rsidRDefault="009C7C9B" w:rsidP="009C7C9B">
      <w:pPr>
        <w:pStyle w:val="Beschriftung"/>
        <w:ind w:left="579" w:firstLine="425"/>
        <w:rPr>
          <w:lang w:val="en-US"/>
        </w:rPr>
      </w:pPr>
      <w:bookmarkStart w:id="52" w:name="_Ref377387508"/>
      <w:bookmarkStart w:id="53" w:name="_Toc377388844"/>
      <w:r>
        <w:t xml:space="preserve">Figure </w:t>
      </w:r>
      <w:r>
        <w:fldChar w:fldCharType="begin"/>
      </w:r>
      <w:r>
        <w:instrText xml:space="preserve"> SEQ Figure \* ARABIC </w:instrText>
      </w:r>
      <w:r>
        <w:fldChar w:fldCharType="separate"/>
      </w:r>
      <w:r w:rsidR="00DB4262">
        <w:rPr>
          <w:noProof/>
        </w:rPr>
        <w:t>19</w:t>
      </w:r>
      <w:r>
        <w:fldChar w:fldCharType="end"/>
      </w:r>
      <w:bookmarkEnd w:id="52"/>
      <w:r>
        <w:t>: Task Masquerade</w:t>
      </w:r>
      <w:bookmarkEnd w:id="53"/>
    </w:p>
    <w:p w:rsidR="00E1409A" w:rsidRDefault="00E1409A" w:rsidP="00E1409A">
      <w:pPr>
        <w:pStyle w:val="FlietextEinzug"/>
      </w:pPr>
    </w:p>
    <w:p w:rsidR="00E1409A" w:rsidRDefault="00E1409A">
      <w:r>
        <w:br w:type="page"/>
      </w:r>
    </w:p>
    <w:p w:rsidR="0039557D" w:rsidRPr="0039557D" w:rsidRDefault="00676ADF" w:rsidP="0039557D">
      <w:pPr>
        <w:pStyle w:val="berschrift2"/>
      </w:pPr>
      <w:bookmarkStart w:id="54" w:name="_Toc402957428"/>
      <w:r w:rsidRPr="005D7215">
        <w:lastRenderedPageBreak/>
        <w:t xml:space="preserve">Device </w:t>
      </w:r>
      <w:r w:rsidR="00634319">
        <w:t>Features</w:t>
      </w:r>
      <w:bookmarkEnd w:id="54"/>
    </w:p>
    <w:p w:rsidR="0039557D" w:rsidRPr="0039557D" w:rsidRDefault="00676ADF" w:rsidP="0039557D">
      <w:pPr>
        <w:pStyle w:val="berschrift3"/>
      </w:pPr>
      <w:bookmarkStart w:id="55" w:name="_Toc402957429"/>
      <w:proofErr w:type="spellStart"/>
      <w:r w:rsidRPr="005D7215">
        <w:t>Frame</w:t>
      </w:r>
      <w:r w:rsidR="00714A60">
        <w:t>m</w:t>
      </w:r>
      <w:r w:rsidRPr="005D7215">
        <w:t>anipulator</w:t>
      </w:r>
      <w:proofErr w:type="spellEnd"/>
      <w:r w:rsidRPr="005D7215">
        <w:t xml:space="preserve"> Configuration</w:t>
      </w:r>
      <w:bookmarkEnd w:id="55"/>
    </w:p>
    <w:p w:rsidR="00676ADF" w:rsidRPr="005D7215" w:rsidRDefault="00714A60" w:rsidP="00676ADF">
      <w:pPr>
        <w:pStyle w:val="berschrift4"/>
        <w:tabs>
          <w:tab w:val="num" w:pos="864"/>
        </w:tabs>
        <w:spacing w:after="60"/>
        <w:ind w:left="864" w:hanging="864"/>
      </w:pPr>
      <w:bookmarkStart w:id="56" w:name="_Toc402957430"/>
      <w:r>
        <w:t>Control the FM by</w:t>
      </w:r>
      <w:r w:rsidRPr="005D7215">
        <w:t xml:space="preserve"> </w:t>
      </w:r>
      <w:r w:rsidR="00676ADF" w:rsidRPr="005D7215">
        <w:t>using MN-</w:t>
      </w:r>
      <w:proofErr w:type="spellStart"/>
      <w:r w:rsidR="00676ADF" w:rsidRPr="005D7215">
        <w:t>PRes</w:t>
      </w:r>
      <w:proofErr w:type="spellEnd"/>
      <w:r w:rsidR="00676ADF" w:rsidRPr="005D7215">
        <w:t xml:space="preserve"> Payload:</w:t>
      </w:r>
      <w:bookmarkEnd w:id="56"/>
      <w:r w:rsidR="00676ADF" w:rsidRPr="005D7215">
        <w:t xml:space="preserve"> </w:t>
      </w:r>
    </w:p>
    <w:p w:rsidR="00676ADF" w:rsidRPr="005D7215" w:rsidRDefault="00676ADF" w:rsidP="00025C8F">
      <w:pPr>
        <w:pStyle w:val="FlietextEinzug"/>
        <w:jc w:val="both"/>
      </w:pPr>
      <w:r w:rsidRPr="005D7215">
        <w:t>This is an approach for a first test with the drawback of lacking flexibility.</w:t>
      </w:r>
    </w:p>
    <w:p w:rsidR="00676ADF" w:rsidRPr="005D7215" w:rsidRDefault="00676ADF" w:rsidP="00676ADF">
      <w:pPr>
        <w:spacing w:after="60"/>
        <w:ind w:left="567"/>
        <w:jc w:val="both"/>
      </w:pPr>
    </w:p>
    <w:p w:rsidR="00676ADF" w:rsidRPr="005D7215" w:rsidRDefault="00714A60" w:rsidP="005E4CD3">
      <w:pPr>
        <w:numPr>
          <w:ilvl w:val="0"/>
          <w:numId w:val="4"/>
        </w:numPr>
        <w:spacing w:after="60"/>
        <w:jc w:val="both"/>
      </w:pPr>
      <w:r>
        <w:t>S</w:t>
      </w:r>
      <w:r w:rsidR="00676ADF" w:rsidRPr="005D7215">
        <w:t xml:space="preserve">tarting of the test </w:t>
      </w:r>
      <w:r w:rsidR="00AD5976">
        <w:t>is</w:t>
      </w:r>
      <w:r w:rsidR="00676ADF" w:rsidRPr="005D7215">
        <w:t xml:space="preserve"> transmitted by MN-</w:t>
      </w:r>
      <w:proofErr w:type="spellStart"/>
      <w:r w:rsidR="00676ADF" w:rsidRPr="005D7215">
        <w:t>PRe</w:t>
      </w:r>
      <w:r w:rsidR="00AD5976">
        <w:t>q</w:t>
      </w:r>
      <w:proofErr w:type="spellEnd"/>
      <w:r w:rsidR="00676ADF" w:rsidRPr="005D7215">
        <w:t xml:space="preserve">. </w:t>
      </w:r>
    </w:p>
    <w:p w:rsidR="00676ADF" w:rsidRDefault="00676ADF" w:rsidP="005E4CD3">
      <w:pPr>
        <w:numPr>
          <w:ilvl w:val="0"/>
          <w:numId w:val="4"/>
        </w:numPr>
        <w:spacing w:after="60"/>
        <w:jc w:val="both"/>
      </w:pPr>
      <w:r w:rsidRPr="005D7215">
        <w:t>Status indications of the FM take</w:t>
      </w:r>
      <w:r w:rsidR="00AD5976">
        <w:t>s</w:t>
      </w:r>
      <w:r w:rsidRPr="005D7215">
        <w:t xml:space="preserve"> place </w:t>
      </w:r>
      <w:r w:rsidR="00AD5976">
        <w:t xml:space="preserve">by </w:t>
      </w:r>
      <w:r w:rsidRPr="005D7215">
        <w:t>using</w:t>
      </w:r>
      <w:r w:rsidR="00AD5976">
        <w:t xml:space="preserve"> its</w:t>
      </w:r>
      <w:r w:rsidRPr="005D7215">
        <w:t xml:space="preserve"> </w:t>
      </w:r>
      <w:proofErr w:type="spellStart"/>
      <w:r w:rsidRPr="005D7215">
        <w:t>PRes</w:t>
      </w:r>
      <w:proofErr w:type="spellEnd"/>
      <w:r w:rsidR="00AD5976">
        <w:t>-Payload.</w:t>
      </w:r>
    </w:p>
    <w:p w:rsidR="0039557D" w:rsidRPr="005D7215" w:rsidRDefault="0039557D" w:rsidP="0039557D">
      <w:pPr>
        <w:spacing w:after="60"/>
        <w:ind w:left="927"/>
        <w:jc w:val="both"/>
      </w:pPr>
    </w:p>
    <w:p w:rsidR="00676ADF" w:rsidRPr="005D7215" w:rsidRDefault="00676ADF" w:rsidP="00676ADF">
      <w:pPr>
        <w:pStyle w:val="berschrift4"/>
        <w:tabs>
          <w:tab w:val="num" w:pos="864"/>
        </w:tabs>
        <w:spacing w:after="60"/>
        <w:ind w:left="864" w:hanging="864"/>
      </w:pPr>
      <w:bookmarkStart w:id="57" w:name="_Toc402957431"/>
      <w:r w:rsidRPr="005D7215">
        <w:t>Configuration using SDO Transfer:</w:t>
      </w:r>
      <w:bookmarkEnd w:id="57"/>
      <w:r w:rsidRPr="005D7215">
        <w:t xml:space="preserve"> </w:t>
      </w:r>
    </w:p>
    <w:p w:rsidR="00676ADF" w:rsidRPr="005D7215" w:rsidRDefault="00676ADF" w:rsidP="00025C8F">
      <w:pPr>
        <w:pStyle w:val="FlietextEinzug"/>
        <w:jc w:val="both"/>
      </w:pPr>
      <w:r w:rsidRPr="005D7215">
        <w:t>It is very flexible and requires a POWERLINK CN implementation</w:t>
      </w:r>
      <w:r w:rsidR="005F3D0B" w:rsidRPr="005D7215">
        <w:t xml:space="preserve"> </w:t>
      </w:r>
      <w:r w:rsidR="00F267D6">
        <w:t>which</w:t>
      </w:r>
      <w:r w:rsidR="005F3D0B" w:rsidRPr="005D7215">
        <w:t xml:space="preserve"> </w:t>
      </w:r>
      <w:r w:rsidRPr="005D7215">
        <w:t xml:space="preserve">forwards </w:t>
      </w:r>
      <w:r w:rsidR="00714A60">
        <w:t>the tasks</w:t>
      </w:r>
      <w:r w:rsidRPr="005D7215">
        <w:t xml:space="preserve"> to the actual </w:t>
      </w:r>
      <w:proofErr w:type="spellStart"/>
      <w:r w:rsidR="00917854">
        <w:rPr>
          <w:color w:val="000000" w:themeColor="text1"/>
          <w:lang w:val="en-US"/>
        </w:rPr>
        <w:t>Frame</w:t>
      </w:r>
      <w:r w:rsidR="00917854" w:rsidRPr="00356FBC">
        <w:rPr>
          <w:color w:val="000000" w:themeColor="text1"/>
          <w:lang w:val="en-US"/>
        </w:rPr>
        <w:t>manipulator</w:t>
      </w:r>
      <w:proofErr w:type="spellEnd"/>
      <w:r w:rsidR="00917854" w:rsidRPr="00356FBC">
        <w:rPr>
          <w:color w:val="000000" w:themeColor="text1"/>
          <w:lang w:val="en-US"/>
        </w:rPr>
        <w:t xml:space="preserve"> </w:t>
      </w:r>
      <w:r w:rsidRPr="005D7215">
        <w:t>module.</w:t>
      </w:r>
    </w:p>
    <w:p w:rsidR="00676ADF" w:rsidRPr="005D7215" w:rsidRDefault="00676ADF" w:rsidP="00676ADF">
      <w:pPr>
        <w:pStyle w:val="Text"/>
        <w:ind w:left="567"/>
      </w:pPr>
    </w:p>
    <w:p w:rsidR="00676ADF" w:rsidRDefault="00676ADF">
      <w:pPr>
        <w:numPr>
          <w:ilvl w:val="0"/>
          <w:numId w:val="4"/>
        </w:numPr>
        <w:spacing w:after="60"/>
        <w:jc w:val="both"/>
      </w:pPr>
      <w:r w:rsidRPr="005D7215">
        <w:t>Configuration of the te</w:t>
      </w:r>
      <w:r w:rsidR="00025C8F" w:rsidRPr="005D7215">
        <w:t xml:space="preserve">st </w:t>
      </w:r>
      <w:r w:rsidR="00714A60">
        <w:t xml:space="preserve">is </w:t>
      </w:r>
      <w:r w:rsidR="00025C8F" w:rsidRPr="005D7215">
        <w:t>transmitted via SDO-</w:t>
      </w:r>
      <w:r w:rsidR="005F3D0B" w:rsidRPr="005D7215">
        <w:t>W</w:t>
      </w:r>
      <w:r w:rsidRPr="005D7215">
        <w:t xml:space="preserve">rite. </w:t>
      </w:r>
    </w:p>
    <w:p w:rsidR="0039557D" w:rsidRPr="005D7215" w:rsidRDefault="0039557D" w:rsidP="0039557D">
      <w:pPr>
        <w:spacing w:after="60"/>
        <w:ind w:left="927"/>
        <w:jc w:val="both"/>
      </w:pPr>
    </w:p>
    <w:p w:rsidR="00676ADF" w:rsidRPr="005D7215" w:rsidRDefault="00676ADF" w:rsidP="005D7215">
      <w:pPr>
        <w:pStyle w:val="berschrift3"/>
      </w:pPr>
      <w:bookmarkStart w:id="58" w:name="_Toc402957432"/>
      <w:r w:rsidRPr="005D7215">
        <w:t>Ethernet Traffic</w:t>
      </w:r>
      <w:bookmarkEnd w:id="58"/>
    </w:p>
    <w:p w:rsidR="00676ADF" w:rsidRPr="005D7215" w:rsidRDefault="00676ADF" w:rsidP="00025C8F">
      <w:pPr>
        <w:pStyle w:val="FlietextEinzug"/>
        <w:jc w:val="both"/>
      </w:pPr>
      <w:r w:rsidRPr="005D7215">
        <w:t xml:space="preserve">The </w:t>
      </w:r>
      <w:proofErr w:type="spellStart"/>
      <w:r w:rsidR="00917854">
        <w:rPr>
          <w:color w:val="000000" w:themeColor="text1"/>
          <w:lang w:val="en-US"/>
        </w:rPr>
        <w:t>Frame</w:t>
      </w:r>
      <w:r w:rsidR="00917854" w:rsidRPr="00356FBC">
        <w:rPr>
          <w:color w:val="000000" w:themeColor="text1"/>
          <w:lang w:val="en-US"/>
        </w:rPr>
        <w:t>manipulator</w:t>
      </w:r>
      <w:proofErr w:type="spellEnd"/>
      <w:r w:rsidR="00917854" w:rsidRPr="00356FBC">
        <w:rPr>
          <w:color w:val="000000" w:themeColor="text1"/>
          <w:lang w:val="en-US"/>
        </w:rPr>
        <w:t xml:space="preserve"> </w:t>
      </w:r>
      <w:r w:rsidRPr="005D7215">
        <w:t>device introduce</w:t>
      </w:r>
      <w:r w:rsidR="00714A60">
        <w:t>s</w:t>
      </w:r>
    </w:p>
    <w:p w:rsidR="00676ADF" w:rsidRPr="005D7215" w:rsidRDefault="00676ADF" w:rsidP="00676ADF">
      <w:pPr>
        <w:pStyle w:val="Text"/>
      </w:pPr>
    </w:p>
    <w:p w:rsidR="00676ADF" w:rsidRPr="005D7215" w:rsidRDefault="00676ADF" w:rsidP="005E4CD3">
      <w:pPr>
        <w:pStyle w:val="Text"/>
        <w:numPr>
          <w:ilvl w:val="0"/>
          <w:numId w:val="7"/>
        </w:numPr>
      </w:pPr>
      <w:r w:rsidRPr="005D7215">
        <w:t>as less delay</w:t>
      </w:r>
    </w:p>
    <w:p w:rsidR="00676ADF" w:rsidRPr="005D7215" w:rsidRDefault="00676ADF" w:rsidP="005E4CD3">
      <w:pPr>
        <w:pStyle w:val="Text"/>
        <w:numPr>
          <w:ilvl w:val="0"/>
          <w:numId w:val="7"/>
        </w:numPr>
      </w:pPr>
      <w:r w:rsidRPr="005D7215">
        <w:t>as less jitter</w:t>
      </w:r>
    </w:p>
    <w:p w:rsidR="00676ADF" w:rsidRPr="005D7215" w:rsidRDefault="00676ADF" w:rsidP="00676ADF">
      <w:pPr>
        <w:pStyle w:val="Text"/>
        <w:ind w:left="360"/>
      </w:pPr>
    </w:p>
    <w:p w:rsidR="00676ADF" w:rsidRPr="005D7215" w:rsidRDefault="00676ADF" w:rsidP="00025C8F">
      <w:pPr>
        <w:pStyle w:val="FlietextEinzug"/>
        <w:jc w:val="both"/>
      </w:pPr>
      <w:proofErr w:type="gramStart"/>
      <w:r w:rsidRPr="005D7215">
        <w:t>as</w:t>
      </w:r>
      <w:proofErr w:type="gramEnd"/>
      <w:r w:rsidRPr="005D7215">
        <w:t xml:space="preserve"> possible for an forwarded or modified Ethernet frame. Generally speaking, </w:t>
      </w:r>
      <w:r w:rsidR="00F267D6">
        <w:t>the</w:t>
      </w:r>
      <w:r w:rsidRPr="005D7215">
        <w:t xml:space="preserve"> frame pass</w:t>
      </w:r>
      <w:r w:rsidR="00714A60">
        <w:t>es</w:t>
      </w:r>
      <w:r w:rsidRPr="005D7215">
        <w:t xml:space="preserve"> as less layers as possible and software based decisions on forwarding a frame </w:t>
      </w:r>
      <w:r w:rsidR="00714A60">
        <w:t>was</w:t>
      </w:r>
      <w:r w:rsidRPr="005D7215">
        <w:t xml:space="preserve"> avoided.</w:t>
      </w:r>
    </w:p>
    <w:p w:rsidR="00676ADF" w:rsidRPr="005D7215" w:rsidRDefault="00676ADF" w:rsidP="00676ADF">
      <w:pPr>
        <w:pStyle w:val="Text"/>
      </w:pPr>
    </w:p>
    <w:p w:rsidR="00676ADF" w:rsidRPr="005D7215" w:rsidRDefault="00676ADF" w:rsidP="00676ADF">
      <w:pPr>
        <w:pStyle w:val="berschrift3"/>
      </w:pPr>
      <w:bookmarkStart w:id="59" w:name="_Toc402957433"/>
      <w:proofErr w:type="spellStart"/>
      <w:r w:rsidRPr="005D7215">
        <w:t>Frame</w:t>
      </w:r>
      <w:r w:rsidR="00AD6D69">
        <w:t>m</w:t>
      </w:r>
      <w:r w:rsidRPr="005D7215">
        <w:t>anipulator</w:t>
      </w:r>
      <w:proofErr w:type="spellEnd"/>
      <w:r w:rsidRPr="005D7215">
        <w:t xml:space="preserve"> Features</w:t>
      </w:r>
      <w:bookmarkEnd w:id="59"/>
    </w:p>
    <w:p w:rsidR="00676ADF" w:rsidRPr="005D7215" w:rsidRDefault="00676ADF" w:rsidP="00025C8F">
      <w:pPr>
        <w:pStyle w:val="FlietextEinzug"/>
        <w:jc w:val="both"/>
      </w:pPr>
      <w:r w:rsidRPr="005D7215">
        <w:t xml:space="preserve">According to the </w:t>
      </w:r>
      <w:r w:rsidR="00292050">
        <w:t>features</w:t>
      </w:r>
      <w:r w:rsidR="00F267D6" w:rsidRPr="00F267D6">
        <w:t xml:space="preserve"> </w:t>
      </w:r>
      <w:r w:rsidR="00F267D6" w:rsidRPr="005D7215">
        <w:t>above</w:t>
      </w:r>
      <w:r w:rsidRPr="005D7215">
        <w:t xml:space="preserve">, the FM </w:t>
      </w:r>
      <w:r w:rsidR="00292050">
        <w:t>has</w:t>
      </w:r>
      <w:r w:rsidRPr="005D7215">
        <w:t xml:space="preserve"> the following </w:t>
      </w:r>
      <w:r w:rsidR="00F12A52">
        <w:t>tasks</w:t>
      </w:r>
      <w:r w:rsidRPr="005D7215">
        <w:t>:</w:t>
      </w:r>
    </w:p>
    <w:p w:rsidR="00676ADF" w:rsidRPr="005D7215" w:rsidRDefault="00676ADF" w:rsidP="00676ADF">
      <w:pPr>
        <w:pStyle w:val="Text"/>
      </w:pPr>
    </w:p>
    <w:p w:rsidR="00676ADF" w:rsidRPr="005D7215" w:rsidRDefault="00676ADF" w:rsidP="005E4CD3">
      <w:pPr>
        <w:pStyle w:val="Text"/>
        <w:numPr>
          <w:ilvl w:val="0"/>
          <w:numId w:val="6"/>
        </w:numPr>
      </w:pPr>
      <w:r w:rsidRPr="005D7215">
        <w:t xml:space="preserve">Ethernet frame filters which </w:t>
      </w:r>
      <w:r w:rsidR="00222805">
        <w:t xml:space="preserve">react on </w:t>
      </w:r>
      <w:r w:rsidRPr="005D7215">
        <w:t xml:space="preserve"> a matching pattern</w:t>
      </w:r>
    </w:p>
    <w:p w:rsidR="00C62BC5" w:rsidRDefault="00676ADF">
      <w:pPr>
        <w:pStyle w:val="Text"/>
        <w:numPr>
          <w:ilvl w:val="0"/>
          <w:numId w:val="6"/>
        </w:numPr>
      </w:pPr>
      <w:r w:rsidRPr="005D7215">
        <w:t xml:space="preserve">Manipulation of </w:t>
      </w:r>
      <w:r w:rsidR="00C62BC5">
        <w:t>the</w:t>
      </w:r>
      <w:r w:rsidR="00C62BC5" w:rsidRPr="005D7215">
        <w:t xml:space="preserve"> </w:t>
      </w:r>
      <w:r w:rsidRPr="005D7215">
        <w:t xml:space="preserve">Ethernet frame </w:t>
      </w:r>
      <w:r w:rsidR="00C62BC5">
        <w:t>header and CRC is</w:t>
      </w:r>
      <w:r w:rsidRPr="005D7215">
        <w:t xml:space="preserve"> possible </w:t>
      </w:r>
    </w:p>
    <w:p w:rsidR="00676ADF" w:rsidRPr="005D7215" w:rsidRDefault="00676ADF">
      <w:pPr>
        <w:pStyle w:val="Text"/>
        <w:numPr>
          <w:ilvl w:val="0"/>
          <w:numId w:val="6"/>
        </w:numPr>
      </w:pPr>
      <w:r w:rsidRPr="005D7215">
        <w:t>Frame counter (for sequence determination)</w:t>
      </w:r>
    </w:p>
    <w:p w:rsidR="00676ADF" w:rsidRDefault="00676ADF" w:rsidP="005E4CD3">
      <w:pPr>
        <w:pStyle w:val="Text"/>
        <w:numPr>
          <w:ilvl w:val="0"/>
          <w:numId w:val="6"/>
        </w:numPr>
      </w:pPr>
      <w:r w:rsidRPr="005D7215">
        <w:t xml:space="preserve">Control and </w:t>
      </w:r>
      <w:r w:rsidR="00C62BC5">
        <w:t>Task</w:t>
      </w:r>
      <w:r w:rsidR="00C62BC5" w:rsidRPr="005D7215">
        <w:t xml:space="preserve"> </w:t>
      </w:r>
      <w:r w:rsidRPr="005D7215">
        <w:t>Interface</w:t>
      </w:r>
    </w:p>
    <w:p w:rsidR="00884CA8" w:rsidRPr="005D7215" w:rsidRDefault="00884CA8" w:rsidP="00884CA8">
      <w:pPr>
        <w:pStyle w:val="Text"/>
        <w:numPr>
          <w:ilvl w:val="0"/>
          <w:numId w:val="6"/>
        </w:numPr>
      </w:pPr>
      <w:r>
        <w:t xml:space="preserve">Objects for the specific </w:t>
      </w:r>
      <w:r w:rsidRPr="00884CA8">
        <w:t>identification</w:t>
      </w:r>
      <w:r>
        <w:t xml:space="preserve"> of a FM-device</w:t>
      </w:r>
    </w:p>
    <w:p w:rsidR="00F12A52" w:rsidRDefault="00676ADF" w:rsidP="005E4CD3">
      <w:pPr>
        <w:pStyle w:val="Text"/>
        <w:numPr>
          <w:ilvl w:val="0"/>
          <w:numId w:val="6"/>
        </w:numPr>
      </w:pPr>
      <w:r w:rsidRPr="005D7215">
        <w:t xml:space="preserve">Timer functionality for frame delay </w:t>
      </w:r>
    </w:p>
    <w:p w:rsidR="00676ADF" w:rsidRPr="005D7215" w:rsidRDefault="00676ADF" w:rsidP="005E4CD3">
      <w:pPr>
        <w:pStyle w:val="Text"/>
        <w:numPr>
          <w:ilvl w:val="0"/>
          <w:numId w:val="6"/>
        </w:numPr>
      </w:pPr>
      <w:r w:rsidRPr="005D7215">
        <w:t>MAC-CRC bypass capability (</w:t>
      </w:r>
      <w:proofErr w:type="spellStart"/>
      <w:r w:rsidRPr="005D7215">
        <w:t>precalculated</w:t>
      </w:r>
      <w:proofErr w:type="spellEnd"/>
      <w:r w:rsidRPr="005D7215">
        <w:t xml:space="preserve"> CRC) or manipulation of the CRC </w:t>
      </w:r>
    </w:p>
    <w:p w:rsidR="00676ADF" w:rsidRPr="005D7215" w:rsidRDefault="00676ADF" w:rsidP="005E4CD3">
      <w:pPr>
        <w:pStyle w:val="Text"/>
        <w:numPr>
          <w:ilvl w:val="0"/>
          <w:numId w:val="6"/>
        </w:numPr>
      </w:pPr>
      <w:r w:rsidRPr="005D7215">
        <w:t xml:space="preserve">POWERLINK CN implementation which is able to access the control and </w:t>
      </w:r>
      <w:r w:rsidR="00C62BC5">
        <w:t>task</w:t>
      </w:r>
      <w:r w:rsidR="00C62BC5" w:rsidRPr="005D7215">
        <w:t xml:space="preserve"> </w:t>
      </w:r>
      <w:r w:rsidRPr="005D7215">
        <w:t>interface</w:t>
      </w:r>
    </w:p>
    <w:p w:rsidR="00D66B37" w:rsidRDefault="00676ADF" w:rsidP="005E4CD3">
      <w:pPr>
        <w:pStyle w:val="Text"/>
        <w:numPr>
          <w:ilvl w:val="0"/>
          <w:numId w:val="6"/>
        </w:numPr>
      </w:pPr>
      <w:r w:rsidRPr="005D7215">
        <w:t>Two Ethernet ports – also with POWERLINK CN implementation</w:t>
      </w:r>
    </w:p>
    <w:p w:rsidR="00D66B37" w:rsidRDefault="00D66B37">
      <w:r>
        <w:br w:type="page"/>
      </w:r>
    </w:p>
    <w:p w:rsidR="000A4228" w:rsidRDefault="00490FE9" w:rsidP="000A4228">
      <w:pPr>
        <w:pStyle w:val="berschrift1"/>
      </w:pPr>
      <w:bookmarkStart w:id="60" w:name="_Ref377025862"/>
      <w:bookmarkStart w:id="61" w:name="_Toc402957434"/>
      <w:r>
        <w:lastRenderedPageBreak/>
        <w:t>Conditions for</w:t>
      </w:r>
      <w:r w:rsidR="000A4228">
        <w:t xml:space="preserve"> </w:t>
      </w:r>
      <w:proofErr w:type="spellStart"/>
      <w:r>
        <w:t>OpenSAFETY</w:t>
      </w:r>
      <w:proofErr w:type="spellEnd"/>
      <w:r>
        <w:t xml:space="preserve"> </w:t>
      </w:r>
      <w:r w:rsidR="000A4228">
        <w:t>Manipulations</w:t>
      </w:r>
      <w:bookmarkEnd w:id="60"/>
      <w:bookmarkEnd w:id="61"/>
    </w:p>
    <w:p w:rsidR="000A4228" w:rsidRDefault="000A4228" w:rsidP="000A4228">
      <w:pPr>
        <w:pStyle w:val="FlietextEinzug"/>
      </w:pPr>
    </w:p>
    <w:p w:rsidR="000A4228" w:rsidRDefault="000A4228" w:rsidP="000A4228">
      <w:pPr>
        <w:pStyle w:val="FlietextEinzug"/>
        <w:jc w:val="both"/>
        <w:rPr>
          <w:color w:val="000000" w:themeColor="text1"/>
        </w:rPr>
      </w:pPr>
      <w:r>
        <w:t xml:space="preserve">The </w:t>
      </w:r>
      <w:proofErr w:type="spellStart"/>
      <w:r>
        <w:t>Framemanipulator</w:t>
      </w:r>
      <w:proofErr w:type="spellEnd"/>
      <w:r>
        <w:t xml:space="preserve"> is able to run special tasks for the manipulation of </w:t>
      </w:r>
      <w:r w:rsidR="009C3E3F">
        <w:t xml:space="preserve">the </w:t>
      </w:r>
      <w:proofErr w:type="spellStart"/>
      <w:r>
        <w:t>openSAFETY</w:t>
      </w:r>
      <w:proofErr w:type="spellEnd"/>
      <w:r>
        <w:t xml:space="preserve"> packets, which are limited in their usage. They can be used multiple times </w:t>
      </w:r>
      <w:r w:rsidR="00A46523" w:rsidRPr="00A46523">
        <w:t>successively</w:t>
      </w:r>
      <w:r w:rsidR="00A46523">
        <w:t xml:space="preserve"> </w:t>
      </w:r>
      <w:r>
        <w:t xml:space="preserve">in a series of test, but shouldn’t be mixed with </w:t>
      </w:r>
      <w:r w:rsidRPr="007611DD">
        <w:rPr>
          <w:color w:val="000000" w:themeColor="text1"/>
        </w:rPr>
        <w:t xml:space="preserve">another </w:t>
      </w:r>
      <w:proofErr w:type="spellStart"/>
      <w:r w:rsidRPr="007611DD">
        <w:rPr>
          <w:color w:val="000000" w:themeColor="text1"/>
        </w:rPr>
        <w:t>openSAFETY</w:t>
      </w:r>
      <w:proofErr w:type="spellEnd"/>
      <w:r w:rsidRPr="007611DD">
        <w:rPr>
          <w:color w:val="000000" w:themeColor="text1"/>
        </w:rPr>
        <w:t xml:space="preserve">- or a delay-task. A wrong combination will create a task-error (Chapter </w:t>
      </w:r>
      <w:r w:rsidRPr="007611DD">
        <w:rPr>
          <w:color w:val="000000" w:themeColor="text1"/>
        </w:rPr>
        <w:fldChar w:fldCharType="begin"/>
      </w:r>
      <w:r w:rsidRPr="007611DD">
        <w:rPr>
          <w:color w:val="000000" w:themeColor="text1"/>
        </w:rPr>
        <w:instrText xml:space="preserve"> REF _Ref332207139 \r \h </w:instrText>
      </w:r>
      <w:r w:rsidRPr="007611DD">
        <w:rPr>
          <w:color w:val="000000" w:themeColor="text1"/>
        </w:rPr>
      </w:r>
      <w:r w:rsidRPr="007611DD">
        <w:rPr>
          <w:color w:val="000000" w:themeColor="text1"/>
        </w:rPr>
        <w:fldChar w:fldCharType="separate"/>
      </w:r>
      <w:r w:rsidRPr="007611DD">
        <w:rPr>
          <w:color w:val="000000" w:themeColor="text1"/>
        </w:rPr>
        <w:t>5.2</w:t>
      </w:r>
      <w:r w:rsidRPr="007611DD">
        <w:rPr>
          <w:color w:val="000000" w:themeColor="text1"/>
        </w:rPr>
        <w:fldChar w:fldCharType="end"/>
      </w:r>
      <w:r w:rsidRPr="007611DD">
        <w:rPr>
          <w:color w:val="000000" w:themeColor="text1"/>
        </w:rPr>
        <w:t xml:space="preserve">). The </w:t>
      </w:r>
      <w:proofErr w:type="spellStart"/>
      <w:r w:rsidRPr="007611DD">
        <w:rPr>
          <w:color w:val="000000" w:themeColor="text1"/>
        </w:rPr>
        <w:t>openSAFETY</w:t>
      </w:r>
      <w:proofErr w:type="spellEnd"/>
      <w:r w:rsidRPr="007611DD">
        <w:rPr>
          <w:color w:val="000000" w:themeColor="text1"/>
        </w:rPr>
        <w:t xml:space="preserve"> tasks are:</w:t>
      </w:r>
    </w:p>
    <w:p w:rsidR="000A4228" w:rsidRPr="007611DD" w:rsidRDefault="000A4228" w:rsidP="000A4228">
      <w:pPr>
        <w:pStyle w:val="FlietextEinzug"/>
        <w:jc w:val="both"/>
        <w:rPr>
          <w:color w:val="000000" w:themeColor="text1"/>
          <w:lang w:val="en-US"/>
        </w:rPr>
      </w:pPr>
    </w:p>
    <w:p w:rsidR="000A4228" w:rsidRPr="007611DD" w:rsidRDefault="000A4228" w:rsidP="000A4228">
      <w:pPr>
        <w:pStyle w:val="FlietextEinzug"/>
        <w:numPr>
          <w:ilvl w:val="0"/>
          <w:numId w:val="35"/>
        </w:numPr>
        <w:jc w:val="both"/>
        <w:rPr>
          <w:rFonts w:cs="Arial"/>
          <w:color w:val="000000" w:themeColor="text1"/>
        </w:rPr>
      </w:pPr>
      <w:r w:rsidRPr="007611DD">
        <w:rPr>
          <w:rFonts w:cs="Arial"/>
          <w:color w:val="000000" w:themeColor="text1"/>
        </w:rPr>
        <w:t>Repetition</w:t>
      </w:r>
    </w:p>
    <w:p w:rsidR="000A4228" w:rsidRPr="007611DD" w:rsidRDefault="000A4228" w:rsidP="000A4228">
      <w:pPr>
        <w:pStyle w:val="FlietextEinzug"/>
        <w:numPr>
          <w:ilvl w:val="0"/>
          <w:numId w:val="35"/>
        </w:numPr>
        <w:jc w:val="both"/>
        <w:rPr>
          <w:rFonts w:cs="Arial"/>
          <w:color w:val="000000" w:themeColor="text1"/>
        </w:rPr>
      </w:pPr>
      <w:r>
        <w:rPr>
          <w:rFonts w:cs="Arial"/>
          <w:color w:val="000000" w:themeColor="text1"/>
        </w:rPr>
        <w:t>Packet-</w:t>
      </w:r>
      <w:r w:rsidRPr="007611DD">
        <w:rPr>
          <w:rFonts w:cs="Arial"/>
          <w:color w:val="000000" w:themeColor="text1"/>
        </w:rPr>
        <w:t>Loss</w:t>
      </w:r>
    </w:p>
    <w:p w:rsidR="000A4228" w:rsidRPr="007611DD" w:rsidRDefault="000A4228" w:rsidP="000A4228">
      <w:pPr>
        <w:pStyle w:val="FlietextEinzug"/>
        <w:numPr>
          <w:ilvl w:val="0"/>
          <w:numId w:val="35"/>
        </w:numPr>
        <w:jc w:val="both"/>
        <w:rPr>
          <w:rFonts w:cs="Arial"/>
          <w:color w:val="000000" w:themeColor="text1"/>
        </w:rPr>
      </w:pPr>
      <w:r w:rsidRPr="007611DD">
        <w:rPr>
          <w:rFonts w:cs="Arial"/>
          <w:color w:val="000000" w:themeColor="text1"/>
        </w:rPr>
        <w:t>Insertion</w:t>
      </w:r>
    </w:p>
    <w:p w:rsidR="000A4228" w:rsidRPr="007611DD" w:rsidRDefault="000A4228" w:rsidP="000A4228">
      <w:pPr>
        <w:pStyle w:val="FlietextEinzug"/>
        <w:numPr>
          <w:ilvl w:val="0"/>
          <w:numId w:val="35"/>
        </w:numPr>
        <w:jc w:val="both"/>
        <w:rPr>
          <w:rFonts w:cs="Arial"/>
          <w:color w:val="000000" w:themeColor="text1"/>
        </w:rPr>
      </w:pPr>
      <w:r w:rsidRPr="007611DD">
        <w:rPr>
          <w:rFonts w:cs="Arial"/>
          <w:color w:val="000000" w:themeColor="text1"/>
        </w:rPr>
        <w:t>Incorrect Sequence</w:t>
      </w:r>
    </w:p>
    <w:p w:rsidR="000A4228" w:rsidRPr="007611DD" w:rsidRDefault="000A4228" w:rsidP="000A4228">
      <w:pPr>
        <w:pStyle w:val="FlietextEinzug"/>
        <w:numPr>
          <w:ilvl w:val="0"/>
          <w:numId w:val="35"/>
        </w:numPr>
        <w:jc w:val="both"/>
        <w:rPr>
          <w:rFonts w:cs="Arial"/>
          <w:color w:val="000000" w:themeColor="text1"/>
        </w:rPr>
      </w:pPr>
      <w:r w:rsidRPr="007611DD">
        <w:rPr>
          <w:rFonts w:cs="Arial"/>
          <w:color w:val="000000" w:themeColor="text1"/>
        </w:rPr>
        <w:t>Incorrect Data</w:t>
      </w:r>
    </w:p>
    <w:p w:rsidR="000A4228" w:rsidRPr="007611DD" w:rsidRDefault="000A4228" w:rsidP="000A4228">
      <w:pPr>
        <w:pStyle w:val="FlietextEinzug"/>
        <w:numPr>
          <w:ilvl w:val="0"/>
          <w:numId w:val="35"/>
        </w:numPr>
        <w:jc w:val="both"/>
        <w:rPr>
          <w:rFonts w:cs="Arial"/>
          <w:color w:val="000000" w:themeColor="text1"/>
        </w:rPr>
      </w:pPr>
      <w:r>
        <w:rPr>
          <w:rFonts w:cs="Arial"/>
          <w:color w:val="000000" w:themeColor="text1"/>
        </w:rPr>
        <w:t>Packet-</w:t>
      </w:r>
      <w:r w:rsidRPr="007611DD">
        <w:rPr>
          <w:rFonts w:cs="Arial"/>
          <w:color w:val="000000" w:themeColor="text1"/>
        </w:rPr>
        <w:t>Delay</w:t>
      </w:r>
    </w:p>
    <w:p w:rsidR="000A4228" w:rsidRPr="007611DD" w:rsidRDefault="000A4228" w:rsidP="000A4228">
      <w:pPr>
        <w:pStyle w:val="FlietextEinzug"/>
        <w:numPr>
          <w:ilvl w:val="0"/>
          <w:numId w:val="35"/>
        </w:numPr>
        <w:rPr>
          <w:rFonts w:cs="Arial"/>
          <w:color w:val="000000" w:themeColor="text1"/>
        </w:rPr>
      </w:pPr>
      <w:r w:rsidRPr="007611DD">
        <w:rPr>
          <w:rFonts w:cs="Arial"/>
          <w:color w:val="000000" w:themeColor="text1"/>
        </w:rPr>
        <w:t>Masquerade</w:t>
      </w:r>
    </w:p>
    <w:p w:rsidR="000A4228" w:rsidRDefault="000A4228" w:rsidP="000A4228">
      <w:pPr>
        <w:pStyle w:val="FlietextEinzug"/>
      </w:pPr>
    </w:p>
    <w:p w:rsidR="000A4228" w:rsidRDefault="000A4228" w:rsidP="000A4228">
      <w:pPr>
        <w:pStyle w:val="FlietextEinzug"/>
        <w:jc w:val="both"/>
      </w:pPr>
    </w:p>
    <w:p w:rsidR="00B572D2" w:rsidRDefault="00C54EC2" w:rsidP="000A4228">
      <w:pPr>
        <w:pStyle w:val="FlietextEinzug"/>
        <w:jc w:val="both"/>
      </w:pPr>
      <w:r>
        <w:t xml:space="preserve">These manipulations </w:t>
      </w:r>
      <w:r w:rsidR="000808B0">
        <w:t xml:space="preserve">are designed to modify the </w:t>
      </w:r>
      <w:proofErr w:type="spellStart"/>
      <w:r w:rsidR="000808B0">
        <w:t>openSAFETY</w:t>
      </w:r>
      <w:proofErr w:type="spellEnd"/>
      <w:r w:rsidR="000808B0">
        <w:t xml:space="preserve"> packets of the isochronous </w:t>
      </w:r>
      <w:r w:rsidR="004960FE">
        <w:t xml:space="preserve">POWERLINK </w:t>
      </w:r>
      <w:r w:rsidR="000808B0">
        <w:t>phase</w:t>
      </w:r>
      <w:r w:rsidR="00E25F2C">
        <w:t xml:space="preserve">, which are sent </w:t>
      </w:r>
      <w:r w:rsidR="00606F7E">
        <w:t xml:space="preserve">via </w:t>
      </w:r>
      <w:r w:rsidR="00DA4542">
        <w:t xml:space="preserve">cross-communication </w:t>
      </w:r>
      <w:r w:rsidR="006D0F96">
        <w:t>in</w:t>
      </w:r>
      <w:r w:rsidR="00DA4542">
        <w:t xml:space="preserve"> the </w:t>
      </w:r>
      <w:proofErr w:type="spellStart"/>
      <w:r w:rsidR="00DA4542">
        <w:t>PRes</w:t>
      </w:r>
      <w:proofErr w:type="spellEnd"/>
      <w:r w:rsidR="00DA4542">
        <w:t xml:space="preserve"> of a </w:t>
      </w:r>
      <w:proofErr w:type="spellStart"/>
      <w:r w:rsidR="00DA4542">
        <w:t>SafeLogic</w:t>
      </w:r>
      <w:proofErr w:type="spellEnd"/>
      <w:r w:rsidR="00DA4542">
        <w:t xml:space="preserve"> (SL) </w:t>
      </w:r>
      <w:r w:rsidR="00560A22">
        <w:t>and its</w:t>
      </w:r>
      <w:r w:rsidR="00DA4542">
        <w:t xml:space="preserve"> </w:t>
      </w:r>
      <w:proofErr w:type="spellStart"/>
      <w:r w:rsidR="00DA4542">
        <w:t>SafetyNode</w:t>
      </w:r>
      <w:proofErr w:type="spellEnd"/>
      <w:r w:rsidR="00DA4542">
        <w:t xml:space="preserve"> (SN).</w:t>
      </w:r>
      <w:r w:rsidR="00043B29">
        <w:t xml:space="preserve"> </w:t>
      </w:r>
      <w:r w:rsidR="00944010">
        <w:t>Therefore, t</w:t>
      </w:r>
      <w:r w:rsidR="00C57671">
        <w:t xml:space="preserve">he set-up for a SN as </w:t>
      </w:r>
      <w:r w:rsidR="00325D01">
        <w:t>the device under test</w:t>
      </w:r>
      <w:r w:rsidR="00C57671">
        <w:t xml:space="preserve"> </w:t>
      </w:r>
      <w:r w:rsidR="00E660CA">
        <w:t>is extended</w:t>
      </w:r>
      <w:r w:rsidR="00C57671">
        <w:t xml:space="preserve"> </w:t>
      </w:r>
      <w:r w:rsidR="00E660CA">
        <w:t>by</w:t>
      </w:r>
      <w:r w:rsidR="00C57671">
        <w:t xml:space="preserve"> </w:t>
      </w:r>
      <w:r w:rsidR="00B572D2">
        <w:t>a SL and an identical SN</w:t>
      </w:r>
      <w:r w:rsidR="00296E7A">
        <w:t xml:space="preserve"> (</w:t>
      </w:r>
      <w:r w:rsidR="00296E7A">
        <w:fldChar w:fldCharType="begin"/>
      </w:r>
      <w:r w:rsidR="00296E7A">
        <w:instrText xml:space="preserve"> REF _Ref377022484 \h </w:instrText>
      </w:r>
      <w:r w:rsidR="00296E7A">
        <w:fldChar w:fldCharType="separate"/>
      </w:r>
      <w:r w:rsidR="00EB1680">
        <w:t xml:space="preserve">Figure </w:t>
      </w:r>
      <w:r w:rsidR="00EB1680">
        <w:rPr>
          <w:noProof/>
        </w:rPr>
        <w:t>18</w:t>
      </w:r>
      <w:r w:rsidR="00296E7A">
        <w:fldChar w:fldCharType="end"/>
      </w:r>
      <w:r w:rsidR="00296E7A">
        <w:t>, left)</w:t>
      </w:r>
      <w:r w:rsidR="001363BB">
        <w:t xml:space="preserve"> with the same configuration</w:t>
      </w:r>
      <w:r w:rsidR="00296E7A">
        <w:t>.</w:t>
      </w:r>
      <w:r w:rsidR="003D1059">
        <w:t xml:space="preserve"> The identical SN is needed to create a second </w:t>
      </w:r>
      <w:r w:rsidR="00243E2C">
        <w:t>safety packet</w:t>
      </w:r>
      <w:r w:rsidR="000F304D">
        <w:t xml:space="preserve"> </w:t>
      </w:r>
      <w:r w:rsidR="00925570">
        <w:t xml:space="preserve">of the same size </w:t>
      </w:r>
      <w:r w:rsidR="000F304D">
        <w:t>(</w:t>
      </w:r>
      <w:r w:rsidR="00E90ED0">
        <w:t xml:space="preserve">packet </w:t>
      </w:r>
      <w:r w:rsidR="000F304D">
        <w:t xml:space="preserve">B0 in </w:t>
      </w:r>
      <w:r w:rsidR="00CB3CD4">
        <w:fldChar w:fldCharType="begin"/>
      </w:r>
      <w:r w:rsidR="00CB3CD4">
        <w:instrText xml:space="preserve"> REF _Ref377023469 \h </w:instrText>
      </w:r>
      <w:r w:rsidR="00CB3CD4">
        <w:fldChar w:fldCharType="separate"/>
      </w:r>
      <w:r w:rsidR="00EB1680">
        <w:t xml:space="preserve">Figure </w:t>
      </w:r>
      <w:r w:rsidR="00EB1680">
        <w:rPr>
          <w:noProof/>
        </w:rPr>
        <w:t>10</w:t>
      </w:r>
      <w:r w:rsidR="00CB3CD4">
        <w:fldChar w:fldCharType="end"/>
      </w:r>
      <w:r w:rsidR="000F304D">
        <w:t>)</w:t>
      </w:r>
      <w:r w:rsidR="00243E2C">
        <w:t xml:space="preserve">, which </w:t>
      </w:r>
      <w:r w:rsidR="00247F2D">
        <w:t xml:space="preserve">can be exchanged in the </w:t>
      </w:r>
      <w:r w:rsidR="00247F2D" w:rsidRPr="00247F2D">
        <w:rPr>
          <w:i/>
        </w:rPr>
        <w:t>Insertion</w:t>
      </w:r>
      <w:r w:rsidR="00247F2D">
        <w:t xml:space="preserve"> manipulation.</w:t>
      </w:r>
    </w:p>
    <w:p w:rsidR="00B572D2" w:rsidRDefault="00B572D2" w:rsidP="000A4228">
      <w:pPr>
        <w:pStyle w:val="FlietextEinzug"/>
        <w:jc w:val="both"/>
      </w:pPr>
    </w:p>
    <w:p w:rsidR="000A4228" w:rsidRDefault="000A4228" w:rsidP="000A4228">
      <w:pPr>
        <w:pStyle w:val="FlietextEinzug"/>
        <w:jc w:val="both"/>
      </w:pPr>
    </w:p>
    <w:p w:rsidR="000A4228" w:rsidRPr="001025FD" w:rsidRDefault="000A4228" w:rsidP="003A5617">
      <w:pPr>
        <w:pStyle w:val="FlietextEinzug"/>
        <w:ind w:left="0"/>
        <w:rPr>
          <w:rFonts w:ascii="Times New Roman" w:hAnsi="Times New Roman"/>
          <w:color w:val="FF0000"/>
          <w:lang w:val="en-US"/>
        </w:rPr>
      </w:pPr>
    </w:p>
    <w:p w:rsidR="000A4228" w:rsidRDefault="000A4228" w:rsidP="000A4228">
      <w:pPr>
        <w:keepNext/>
        <w:ind w:firstLine="284"/>
      </w:pPr>
      <w:r w:rsidRPr="001025FD">
        <w:rPr>
          <w:rFonts w:ascii="Times New Roman" w:hAnsi="Times New Roman"/>
          <w:noProof/>
          <w:color w:val="FF0000"/>
          <w:lang w:val="de-DE" w:eastAsia="de-DE"/>
        </w:rPr>
        <w:drawing>
          <wp:inline distT="0" distB="0" distL="0" distR="0" wp14:anchorId="1B39FDF6" wp14:editId="1AD08263">
            <wp:extent cx="6143707" cy="1676400"/>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Proj\FM\Safety\Doku\Spezifikation\Bilder\Aufbau2.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43707" cy="1676400"/>
                    </a:xfrm>
                    <a:prstGeom prst="rect">
                      <a:avLst/>
                    </a:prstGeom>
                    <a:noFill/>
                    <a:ln>
                      <a:noFill/>
                    </a:ln>
                  </pic:spPr>
                </pic:pic>
              </a:graphicData>
            </a:graphic>
          </wp:inline>
        </w:drawing>
      </w:r>
    </w:p>
    <w:p w:rsidR="000A4228" w:rsidRPr="001025FD" w:rsidRDefault="000A4228" w:rsidP="000A4228">
      <w:pPr>
        <w:pStyle w:val="Beschriftung"/>
        <w:rPr>
          <w:rFonts w:ascii="Times New Roman" w:hAnsi="Times New Roman"/>
          <w:color w:val="FF0000"/>
          <w:lang w:val="en-US"/>
        </w:rPr>
      </w:pPr>
      <w:bookmarkStart w:id="62" w:name="_Ref377022484"/>
      <w:bookmarkStart w:id="63" w:name="_Toc377388845"/>
      <w:r>
        <w:t xml:space="preserve">Figure </w:t>
      </w:r>
      <w:r>
        <w:fldChar w:fldCharType="begin"/>
      </w:r>
      <w:r>
        <w:instrText xml:space="preserve"> SEQ Figure \* ARABIC </w:instrText>
      </w:r>
      <w:r>
        <w:fldChar w:fldCharType="separate"/>
      </w:r>
      <w:r w:rsidR="00DB4262">
        <w:rPr>
          <w:noProof/>
        </w:rPr>
        <w:t>20</w:t>
      </w:r>
      <w:r>
        <w:fldChar w:fldCharType="end"/>
      </w:r>
      <w:bookmarkEnd w:id="62"/>
      <w:r>
        <w:t xml:space="preserve">: Test </w:t>
      </w:r>
      <w:r w:rsidR="00202A91">
        <w:t>s</w:t>
      </w:r>
      <w:r>
        <w:t>et-up</w:t>
      </w:r>
      <w:r>
        <w:rPr>
          <w:noProof/>
        </w:rPr>
        <w:t xml:space="preserve"> for </w:t>
      </w:r>
      <w:r w:rsidR="00E90ED0">
        <w:rPr>
          <w:noProof/>
        </w:rPr>
        <w:t>o</w:t>
      </w:r>
      <w:r>
        <w:rPr>
          <w:noProof/>
        </w:rPr>
        <w:t xml:space="preserve">penSAFETY-Manipulations: Testing of </w:t>
      </w:r>
      <w:r w:rsidR="00AF7D91">
        <w:rPr>
          <w:noProof/>
        </w:rPr>
        <w:t xml:space="preserve">a </w:t>
      </w:r>
      <w:r>
        <w:rPr>
          <w:noProof/>
        </w:rPr>
        <w:t>SN</w:t>
      </w:r>
      <w:r w:rsidR="00CA1FFB">
        <w:rPr>
          <w:noProof/>
        </w:rPr>
        <w:t xml:space="preserve"> (left and middle)</w:t>
      </w:r>
      <w:r>
        <w:rPr>
          <w:noProof/>
        </w:rPr>
        <w:t>, SL on the right</w:t>
      </w:r>
      <w:bookmarkEnd w:id="63"/>
    </w:p>
    <w:p w:rsidR="000A4228" w:rsidRPr="00294A72" w:rsidRDefault="000A4228" w:rsidP="000A4228">
      <w:pPr>
        <w:rPr>
          <w:rFonts w:eastAsia="Times New Roman"/>
          <w:szCs w:val="24"/>
          <w:lang w:val="en-US" w:eastAsia="de-DE"/>
        </w:rPr>
      </w:pPr>
      <w:r w:rsidRPr="00294A72">
        <w:rPr>
          <w:lang w:val="en-US"/>
        </w:rPr>
        <w:br w:type="page"/>
      </w:r>
    </w:p>
    <w:p w:rsidR="00235E85" w:rsidRDefault="00ED1E0E" w:rsidP="00EE38DF">
      <w:pPr>
        <w:pStyle w:val="berschrift1"/>
      </w:pPr>
      <w:bookmarkStart w:id="64" w:name="_Toc332203137"/>
      <w:bookmarkStart w:id="65" w:name="_Toc333470469"/>
      <w:bookmarkStart w:id="66" w:name="_Toc333470477"/>
      <w:bookmarkStart w:id="67" w:name="_Toc333470478"/>
      <w:bookmarkStart w:id="68" w:name="_Toc402957435"/>
      <w:bookmarkEnd w:id="64"/>
      <w:bookmarkEnd w:id="65"/>
      <w:bookmarkEnd w:id="66"/>
      <w:bookmarkEnd w:id="67"/>
      <w:r>
        <w:lastRenderedPageBreak/>
        <w:t>Automation Studio</w:t>
      </w:r>
      <w:r w:rsidR="00CF21F3">
        <w:t xml:space="preserve"> Integration</w:t>
      </w:r>
      <w:bookmarkEnd w:id="68"/>
    </w:p>
    <w:p w:rsidR="00EE38DF" w:rsidRDefault="00EE38DF" w:rsidP="00FD4098">
      <w:pPr>
        <w:pStyle w:val="FlietextEinzug"/>
        <w:jc w:val="both"/>
      </w:pPr>
    </w:p>
    <w:p w:rsidR="00EE38DF" w:rsidRDefault="00FD4098" w:rsidP="00C457E1">
      <w:pPr>
        <w:pStyle w:val="FlietextEinzug"/>
      </w:pPr>
      <w:r>
        <w:t xml:space="preserve">The </w:t>
      </w:r>
      <w:proofErr w:type="spellStart"/>
      <w:r>
        <w:t>Framemanipulator</w:t>
      </w:r>
      <w:proofErr w:type="spellEnd"/>
      <w:r w:rsidR="00C12E9F">
        <w:t xml:space="preserve">-Slave </w:t>
      </w:r>
      <w:r w:rsidR="00D564F4">
        <w:t>is</w:t>
      </w:r>
      <w:r>
        <w:t xml:space="preserve"> connected for testing purpose</w:t>
      </w:r>
      <w:r w:rsidR="009C3E3F">
        <w:t>s</w:t>
      </w:r>
      <w:r w:rsidRPr="00FD4098">
        <w:t xml:space="preserve"> </w:t>
      </w:r>
      <w:r w:rsidR="00C457E1">
        <w:t xml:space="preserve">to a POWERLINK Master. </w:t>
      </w:r>
      <w:r w:rsidR="00EA09E5">
        <w:t>In this exa</w:t>
      </w:r>
      <w:r w:rsidR="00EA09E5">
        <w:t>m</w:t>
      </w:r>
      <w:r w:rsidR="00EA09E5">
        <w:t>ple, an</w:t>
      </w:r>
      <w:r>
        <w:t xml:space="preserve"> </w:t>
      </w:r>
      <w:r w:rsidR="00445DD4">
        <w:t>X20CP1484-1</w:t>
      </w:r>
      <w:r>
        <w:t>-PLC from B&amp;R</w:t>
      </w:r>
      <w:r w:rsidR="00EA09E5">
        <w:t xml:space="preserve"> is used</w:t>
      </w:r>
      <w:r w:rsidR="00445DD4">
        <w:t xml:space="preserve"> with the Automation Studio V3.0.90.21 SP03</w:t>
      </w:r>
      <w:r w:rsidR="00445DD4" w:rsidRPr="00445DD4">
        <w:t xml:space="preserve"> </w:t>
      </w:r>
      <w:r w:rsidR="00445DD4">
        <w:t>software</w:t>
      </w:r>
      <w:r w:rsidR="009E1999">
        <w:t>:</w:t>
      </w:r>
    </w:p>
    <w:p w:rsidR="006101D0" w:rsidRDefault="006101D0" w:rsidP="00FD4098">
      <w:pPr>
        <w:pStyle w:val="FlietextEinzug"/>
        <w:jc w:val="both"/>
      </w:pPr>
    </w:p>
    <w:p w:rsidR="00D42CC9" w:rsidRDefault="00D42CC9" w:rsidP="00FD4098">
      <w:pPr>
        <w:pStyle w:val="FlietextEinzug"/>
        <w:jc w:val="both"/>
      </w:pPr>
    </w:p>
    <w:p w:rsidR="00D42CC9" w:rsidRDefault="009E1999" w:rsidP="00FD4098">
      <w:pPr>
        <w:pStyle w:val="FlietextEinzug"/>
        <w:jc w:val="both"/>
      </w:pPr>
      <w:r w:rsidRPr="00FE76E7">
        <w:rPr>
          <w:b/>
        </w:rPr>
        <w:t>1.</w:t>
      </w:r>
      <w:r w:rsidR="00D42CC9">
        <w:t xml:space="preserve"> </w:t>
      </w:r>
      <w:r>
        <w:t>I</w:t>
      </w:r>
      <w:r w:rsidR="00D42CC9">
        <w:t>mport</w:t>
      </w:r>
      <w:r>
        <w:t xml:space="preserve"> of</w:t>
      </w:r>
      <w:r w:rsidR="00D42CC9">
        <w:t xml:space="preserve"> the .</w:t>
      </w:r>
      <w:proofErr w:type="spellStart"/>
      <w:r w:rsidR="00D42CC9">
        <w:t>xdc</w:t>
      </w:r>
      <w:proofErr w:type="spellEnd"/>
      <w:r w:rsidR="00D42CC9">
        <w:t xml:space="preserve">-file, which </w:t>
      </w:r>
      <w:r w:rsidR="00D564F4">
        <w:t>is</w:t>
      </w:r>
      <w:r w:rsidR="00D42CC9">
        <w:t xml:space="preserve"> </w:t>
      </w:r>
      <w:r w:rsidR="00C92668">
        <w:t xml:space="preserve">located in folder </w:t>
      </w:r>
      <w:r w:rsidR="00C92668" w:rsidRPr="004A06E4">
        <w:rPr>
          <w:i/>
        </w:rPr>
        <w:t>\app\</w:t>
      </w:r>
      <w:proofErr w:type="spellStart"/>
      <w:r w:rsidR="00C92668" w:rsidRPr="004A06E4">
        <w:rPr>
          <w:i/>
        </w:rPr>
        <w:t>objdict</w:t>
      </w:r>
      <w:proofErr w:type="spellEnd"/>
      <w:r w:rsidR="006A519F" w:rsidRPr="006A519F">
        <w:t>:</w:t>
      </w:r>
    </w:p>
    <w:p w:rsidR="006101D0" w:rsidRDefault="006101D0" w:rsidP="006101D0">
      <w:pPr>
        <w:pStyle w:val="FlietextEinzug"/>
        <w:keepNext/>
        <w:jc w:val="both"/>
      </w:pPr>
      <w:r>
        <w:rPr>
          <w:noProof/>
          <w:lang w:val="de-DE" w:eastAsia="de-DE"/>
        </w:rPr>
        <w:drawing>
          <wp:inline distT="0" distB="0" distL="0" distR="0" wp14:anchorId="4C26D666" wp14:editId="08FBD702">
            <wp:extent cx="2910410" cy="2083242"/>
            <wp:effectExtent l="0" t="0" r="444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0128" r="24536" b="54657"/>
                    <a:stretch/>
                  </pic:blipFill>
                  <pic:spPr bwMode="auto">
                    <a:xfrm>
                      <a:off x="0" y="0"/>
                      <a:ext cx="2915276" cy="2086725"/>
                    </a:xfrm>
                    <a:prstGeom prst="rect">
                      <a:avLst/>
                    </a:prstGeom>
                    <a:ln>
                      <a:noFill/>
                    </a:ln>
                    <a:extLst>
                      <a:ext uri="{53640926-AAD7-44D8-BBD7-CCE9431645EC}">
                        <a14:shadowObscured xmlns:a14="http://schemas.microsoft.com/office/drawing/2010/main"/>
                      </a:ext>
                    </a:extLst>
                  </pic:spPr>
                </pic:pic>
              </a:graphicData>
            </a:graphic>
          </wp:inline>
        </w:drawing>
      </w:r>
    </w:p>
    <w:p w:rsidR="00C457E1" w:rsidRDefault="006101D0" w:rsidP="006101D0">
      <w:pPr>
        <w:pStyle w:val="Beschriftung"/>
        <w:jc w:val="both"/>
      </w:pPr>
      <w:bookmarkStart w:id="69" w:name="_Toc377388846"/>
      <w:r>
        <w:t xml:space="preserve">Figure </w:t>
      </w:r>
      <w:r>
        <w:fldChar w:fldCharType="begin"/>
      </w:r>
      <w:r>
        <w:instrText xml:space="preserve"> SEQ Figure \* ARABIC </w:instrText>
      </w:r>
      <w:r>
        <w:fldChar w:fldCharType="separate"/>
      </w:r>
      <w:r w:rsidR="00DB4262">
        <w:rPr>
          <w:noProof/>
        </w:rPr>
        <w:t>21</w:t>
      </w:r>
      <w:r>
        <w:fldChar w:fldCharType="end"/>
      </w:r>
      <w:r>
        <w:t>: Aut</w:t>
      </w:r>
      <w:r w:rsidR="00202A91">
        <w:t>omation Studio; Import Fieldbus-</w:t>
      </w:r>
      <w:r>
        <w:t>Device</w:t>
      </w:r>
      <w:bookmarkEnd w:id="69"/>
    </w:p>
    <w:p w:rsidR="006A519F" w:rsidRDefault="006A519F" w:rsidP="00136A4B">
      <w:pPr>
        <w:pStyle w:val="FlietextEinzug"/>
        <w:jc w:val="both"/>
      </w:pPr>
    </w:p>
    <w:p w:rsidR="00136A4B" w:rsidRDefault="00136A4B" w:rsidP="00136A4B">
      <w:pPr>
        <w:pStyle w:val="FlietextEinzug"/>
        <w:jc w:val="both"/>
      </w:pPr>
    </w:p>
    <w:p w:rsidR="00136A4B" w:rsidRDefault="009E1999" w:rsidP="00136A4B">
      <w:pPr>
        <w:pStyle w:val="FlietextEinzug"/>
        <w:jc w:val="both"/>
      </w:pPr>
      <w:r w:rsidRPr="00FE76E7">
        <w:rPr>
          <w:b/>
        </w:rPr>
        <w:t>2.</w:t>
      </w:r>
      <w:r>
        <w:t xml:space="preserve"> G</w:t>
      </w:r>
      <w:r w:rsidR="00136A4B">
        <w:t xml:space="preserve">o to the X20-PLC and select “Open POWERLINK” via right click to insert our CN with the </w:t>
      </w:r>
      <w:proofErr w:type="spellStart"/>
      <w:r w:rsidR="00136A4B">
        <w:t>Fram</w:t>
      </w:r>
      <w:r w:rsidR="00136A4B">
        <w:t>e</w:t>
      </w:r>
      <w:r w:rsidR="00136A4B">
        <w:t>manipulator</w:t>
      </w:r>
      <w:proofErr w:type="spellEnd"/>
      <w:r w:rsidR="00136A4B">
        <w:t xml:space="preserve"> with e.g. </w:t>
      </w:r>
      <w:proofErr w:type="spellStart"/>
      <w:r w:rsidR="00136A4B">
        <w:t>NodeID</w:t>
      </w:r>
      <w:proofErr w:type="spellEnd"/>
      <w:r w:rsidR="00136A4B">
        <w:t xml:space="preserve"> </w:t>
      </w:r>
      <w:r w:rsidR="001A7772">
        <w:t>2</w:t>
      </w:r>
      <w:r w:rsidR="00FD61BF">
        <w:t xml:space="preserve"> (</w:t>
      </w:r>
      <w:r w:rsidR="00D564F4">
        <w:t>as well as our</w:t>
      </w:r>
      <w:r w:rsidR="00FD61BF">
        <w:t xml:space="preserve"> DUT)</w:t>
      </w:r>
      <w:r w:rsidR="005665AA">
        <w:t>:</w:t>
      </w:r>
    </w:p>
    <w:p w:rsidR="005665AA" w:rsidRDefault="00136A4B" w:rsidP="005665AA">
      <w:pPr>
        <w:pStyle w:val="FlietextEinzug"/>
        <w:keepNext/>
        <w:jc w:val="both"/>
      </w:pPr>
      <w:r>
        <w:rPr>
          <w:noProof/>
          <w:lang w:val="de-DE" w:eastAsia="de-DE"/>
        </w:rPr>
        <w:drawing>
          <wp:inline distT="0" distB="0" distL="0" distR="0" wp14:anchorId="407413EF" wp14:editId="402D981B">
            <wp:extent cx="2912591" cy="2234317"/>
            <wp:effectExtent l="0" t="0" r="2540" b="0"/>
            <wp:docPr id="1000448" name="Grafik 100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13235" cy="2234811"/>
                    </a:xfrm>
                    <a:prstGeom prst="rect">
                      <a:avLst/>
                    </a:prstGeom>
                  </pic:spPr>
                </pic:pic>
              </a:graphicData>
            </a:graphic>
          </wp:inline>
        </w:drawing>
      </w:r>
    </w:p>
    <w:p w:rsidR="00136A4B" w:rsidRDefault="005665AA" w:rsidP="005665AA">
      <w:pPr>
        <w:pStyle w:val="Beschriftung"/>
        <w:jc w:val="both"/>
      </w:pPr>
      <w:bookmarkStart w:id="70" w:name="_Toc377388847"/>
      <w:r>
        <w:t xml:space="preserve">Figure </w:t>
      </w:r>
      <w:r>
        <w:fldChar w:fldCharType="begin"/>
      </w:r>
      <w:r>
        <w:instrText xml:space="preserve"> SEQ Figure \* ARABIC </w:instrText>
      </w:r>
      <w:r>
        <w:fldChar w:fldCharType="separate"/>
      </w:r>
      <w:r w:rsidR="00DB4262">
        <w:rPr>
          <w:noProof/>
        </w:rPr>
        <w:t>22</w:t>
      </w:r>
      <w:r>
        <w:fldChar w:fldCharType="end"/>
      </w:r>
      <w:r>
        <w:t>: Selection of the</w:t>
      </w:r>
      <w:r>
        <w:rPr>
          <w:noProof/>
        </w:rPr>
        <w:t xml:space="preserve"> CN with the Framemanipulator</w:t>
      </w:r>
      <w:bookmarkEnd w:id="70"/>
    </w:p>
    <w:p w:rsidR="006A519F" w:rsidRDefault="006A519F" w:rsidP="00136A4B">
      <w:pPr>
        <w:pStyle w:val="FlietextEinzug"/>
        <w:jc w:val="both"/>
      </w:pPr>
    </w:p>
    <w:p w:rsidR="006A519F" w:rsidRDefault="006A519F" w:rsidP="00136A4B">
      <w:pPr>
        <w:pStyle w:val="FlietextEinzug"/>
        <w:jc w:val="both"/>
      </w:pPr>
    </w:p>
    <w:p w:rsidR="00380C95" w:rsidRDefault="00380C95" w:rsidP="00380C95">
      <w:r>
        <w:br w:type="page"/>
      </w:r>
    </w:p>
    <w:p w:rsidR="00380C95" w:rsidRDefault="009E1999" w:rsidP="00380A44">
      <w:pPr>
        <w:pStyle w:val="FlietextEinzug"/>
        <w:jc w:val="both"/>
      </w:pPr>
      <w:r w:rsidRPr="00FE76E7">
        <w:rPr>
          <w:b/>
        </w:rPr>
        <w:lastRenderedPageBreak/>
        <w:t>3.</w:t>
      </w:r>
      <w:r>
        <w:t xml:space="preserve"> The </w:t>
      </w:r>
      <w:r w:rsidR="00380C95">
        <w:t>changes of the .</w:t>
      </w:r>
      <w:proofErr w:type="spellStart"/>
      <w:r w:rsidR="00380C95">
        <w:t>xdd</w:t>
      </w:r>
      <w:proofErr w:type="spellEnd"/>
      <w:r w:rsidR="00380C95">
        <w:t>-file can be seen in the “</w:t>
      </w:r>
      <w:r w:rsidR="00380C95" w:rsidRPr="00380C95">
        <w:rPr>
          <w:i/>
        </w:rPr>
        <w:t>I/O Configuration</w:t>
      </w:r>
      <w:r w:rsidR="00380C95">
        <w:t xml:space="preserve">” of the </w:t>
      </w:r>
      <w:proofErr w:type="spellStart"/>
      <w:r w:rsidR="00380C95">
        <w:t>Framemanipulator</w:t>
      </w:r>
      <w:proofErr w:type="spellEnd"/>
      <w:r w:rsidR="00380C95">
        <w:t xml:space="preserve"> CN:</w:t>
      </w:r>
    </w:p>
    <w:p w:rsidR="00380C95" w:rsidRDefault="00380C95" w:rsidP="00380A44">
      <w:pPr>
        <w:pStyle w:val="FlietextEinzug"/>
        <w:jc w:val="both"/>
      </w:pPr>
    </w:p>
    <w:p w:rsidR="00380C95" w:rsidRDefault="00380C95" w:rsidP="00380A44">
      <w:pPr>
        <w:pStyle w:val="FlietextEinzug"/>
        <w:keepNext/>
        <w:ind w:left="0"/>
        <w:jc w:val="both"/>
      </w:pPr>
      <w:r>
        <w:rPr>
          <w:noProof/>
          <w:lang w:val="de-DE" w:eastAsia="de-DE"/>
        </w:rPr>
        <w:drawing>
          <wp:inline distT="0" distB="0" distL="0" distR="0" wp14:anchorId="30312D4F" wp14:editId="69A3FFF2">
            <wp:extent cx="6114415" cy="3718867"/>
            <wp:effectExtent l="0" t="0" r="635" b="0"/>
            <wp:docPr id="1000450" name="Grafik 100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AS_Confi.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14415" cy="3718867"/>
                    </a:xfrm>
                    <a:prstGeom prst="rect">
                      <a:avLst/>
                    </a:prstGeom>
                    <a:noFill/>
                    <a:ln>
                      <a:noFill/>
                    </a:ln>
                  </pic:spPr>
                </pic:pic>
              </a:graphicData>
            </a:graphic>
          </wp:inline>
        </w:drawing>
      </w:r>
    </w:p>
    <w:p w:rsidR="00380C95" w:rsidRDefault="00380C95" w:rsidP="00380A44">
      <w:pPr>
        <w:pStyle w:val="Beschriftung"/>
        <w:jc w:val="both"/>
      </w:pPr>
      <w:bookmarkStart w:id="71" w:name="_Toc377388848"/>
      <w:r>
        <w:t xml:space="preserve">Figure </w:t>
      </w:r>
      <w:r>
        <w:fldChar w:fldCharType="begin"/>
      </w:r>
      <w:r>
        <w:instrText xml:space="preserve"> SEQ Figure \* ARABIC </w:instrText>
      </w:r>
      <w:r>
        <w:fldChar w:fldCharType="separate"/>
      </w:r>
      <w:r w:rsidR="00DB4262">
        <w:rPr>
          <w:noProof/>
        </w:rPr>
        <w:t>23</w:t>
      </w:r>
      <w:r>
        <w:fldChar w:fldCharType="end"/>
      </w:r>
      <w:r>
        <w:t xml:space="preserve">: Automation Studio: I/O </w:t>
      </w:r>
      <w:r w:rsidR="00202A91">
        <w:t>c</w:t>
      </w:r>
      <w:r>
        <w:t xml:space="preserve">onfiguration of the </w:t>
      </w:r>
      <w:proofErr w:type="spellStart"/>
      <w:r>
        <w:t>Framemanipulator</w:t>
      </w:r>
      <w:proofErr w:type="spellEnd"/>
      <w:r>
        <w:t xml:space="preserve"> CN</w:t>
      </w:r>
      <w:bookmarkEnd w:id="71"/>
    </w:p>
    <w:p w:rsidR="00380A44" w:rsidRPr="00380A44" w:rsidRDefault="00380A44" w:rsidP="00380A44">
      <w:pPr>
        <w:pStyle w:val="FlietextEinzug"/>
        <w:jc w:val="both"/>
      </w:pPr>
    </w:p>
    <w:p w:rsidR="00380A44" w:rsidRDefault="00380A44" w:rsidP="00380A44">
      <w:pPr>
        <w:pStyle w:val="FlietextEinzug"/>
        <w:jc w:val="both"/>
      </w:pPr>
      <w:r>
        <w:t>The PDO-</w:t>
      </w:r>
      <w:r w:rsidR="00F05828">
        <w:t>operation</w:t>
      </w:r>
      <w:r>
        <w:t>-object can be mapped in the “I/O Mapping” to another signal or variable.</w:t>
      </w:r>
    </w:p>
    <w:p w:rsidR="00380A44" w:rsidRDefault="00380A44" w:rsidP="00380A44">
      <w:pPr>
        <w:pStyle w:val="FlietextEinzug"/>
        <w:jc w:val="both"/>
      </w:pPr>
    </w:p>
    <w:p w:rsidR="00380A44" w:rsidRDefault="00380A44" w:rsidP="00380A44">
      <w:pPr>
        <w:pStyle w:val="FlietextEinzug"/>
        <w:jc w:val="both"/>
      </w:pPr>
      <w:r>
        <w:t>The objects for the manipulation tasks can be used by filling it with an initial value or using the function “</w:t>
      </w:r>
      <w:proofErr w:type="spellStart"/>
      <w:r w:rsidRPr="00F05828">
        <w:rPr>
          <w:i/>
        </w:rPr>
        <w:t>EplSDOWrite</w:t>
      </w:r>
      <w:proofErr w:type="spellEnd"/>
      <w:r>
        <w:t>” of the “</w:t>
      </w:r>
      <w:proofErr w:type="spellStart"/>
      <w:r w:rsidRPr="00F05828">
        <w:rPr>
          <w:i/>
        </w:rPr>
        <w:t>AsEPL</w:t>
      </w:r>
      <w:proofErr w:type="spellEnd"/>
      <w:r>
        <w:t>” library.</w:t>
      </w:r>
      <w:r w:rsidR="0000088D">
        <w:t xml:space="preserve"> </w:t>
      </w:r>
      <w:r w:rsidR="00D763C3">
        <w:t xml:space="preserve">Please </w:t>
      </w:r>
      <w:r w:rsidR="00D763C3" w:rsidRPr="00D763C3">
        <w:t>consider</w:t>
      </w:r>
      <w:r w:rsidR="00D763C3">
        <w:t xml:space="preserve"> w</w:t>
      </w:r>
      <w:r w:rsidR="001C4BD0">
        <w:t>hen</w:t>
      </w:r>
      <w:r w:rsidR="0000088D">
        <w:t xml:space="preserve"> using </w:t>
      </w:r>
      <w:r w:rsidR="00FA2D63">
        <w:t>Automation-</w:t>
      </w:r>
      <w:r w:rsidR="00225BDB">
        <w:t>Studio that</w:t>
      </w:r>
      <w:r w:rsidR="00D763C3">
        <w:t xml:space="preserve"> the byte-order of the configuration is </w:t>
      </w:r>
      <w:r w:rsidR="00155E7C">
        <w:t>in reverse</w:t>
      </w:r>
      <w:r w:rsidR="00A9546D">
        <w:t xml:space="preserve"> (</w:t>
      </w:r>
      <w:r w:rsidR="00C51A7A">
        <w:rPr>
          <w:color w:val="FF0000"/>
        </w:rPr>
        <w:fldChar w:fldCharType="begin"/>
      </w:r>
      <w:r w:rsidR="00C51A7A">
        <w:instrText xml:space="preserve"> REF _Ref376950592 \h </w:instrText>
      </w:r>
      <w:r w:rsidR="00C51A7A">
        <w:rPr>
          <w:color w:val="FF0000"/>
        </w:rPr>
      </w:r>
      <w:r w:rsidR="00C51A7A">
        <w:rPr>
          <w:color w:val="FF0000"/>
        </w:rPr>
        <w:fldChar w:fldCharType="separate"/>
      </w:r>
      <w:r w:rsidR="00EB1680">
        <w:t xml:space="preserve">Figure </w:t>
      </w:r>
      <w:r w:rsidR="00EB1680">
        <w:rPr>
          <w:noProof/>
        </w:rPr>
        <w:t>22</w:t>
      </w:r>
      <w:r w:rsidR="00C51A7A">
        <w:rPr>
          <w:color w:val="FF0000"/>
        </w:rPr>
        <w:fldChar w:fldCharType="end"/>
      </w:r>
      <w:r w:rsidR="00A9546D">
        <w:t>)</w:t>
      </w:r>
      <w:r w:rsidR="00C22457">
        <w:t>.</w:t>
      </w:r>
    </w:p>
    <w:p w:rsidR="00F05828" w:rsidRDefault="00F05828" w:rsidP="00380A44">
      <w:pPr>
        <w:pStyle w:val="FlietextEinzug"/>
        <w:jc w:val="both"/>
      </w:pPr>
    </w:p>
    <w:p w:rsidR="00F05828" w:rsidRDefault="00F05828" w:rsidP="00380A44">
      <w:pPr>
        <w:pStyle w:val="FlietextEinzug"/>
        <w:jc w:val="both"/>
      </w:pPr>
    </w:p>
    <w:p w:rsidR="00A9546D" w:rsidRDefault="00A9546D" w:rsidP="004A06E4">
      <w:pPr>
        <w:pStyle w:val="FlietextEinzug"/>
        <w:keepNext/>
        <w:jc w:val="both"/>
      </w:pPr>
      <w:r>
        <w:rPr>
          <w:noProof/>
          <w:lang w:val="de-DE" w:eastAsia="de-DE"/>
        </w:rPr>
        <w:drawing>
          <wp:inline distT="0" distB="0" distL="0" distR="0" wp14:anchorId="539ED55C" wp14:editId="0F6BFA39">
            <wp:extent cx="5080959" cy="945823"/>
            <wp:effectExtent l="0" t="0" r="5715" b="6985"/>
            <wp:docPr id="1000475" name="Grafik 1000475" descr="C:\Users\muelhausens\Desktop\Proj\FM\Safety\Doku\Spezifikation\Bild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Proj\FM\Safety\Doku\Spezifikation\Bilder\AS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8935" cy="947308"/>
                    </a:xfrm>
                    <a:prstGeom prst="rect">
                      <a:avLst/>
                    </a:prstGeom>
                    <a:noFill/>
                    <a:ln>
                      <a:noFill/>
                    </a:ln>
                  </pic:spPr>
                </pic:pic>
              </a:graphicData>
            </a:graphic>
          </wp:inline>
        </w:drawing>
      </w:r>
    </w:p>
    <w:p w:rsidR="00A9546D" w:rsidRDefault="00A9546D" w:rsidP="004A06E4">
      <w:pPr>
        <w:pStyle w:val="Beschriftung"/>
        <w:jc w:val="both"/>
      </w:pPr>
      <w:bookmarkStart w:id="72" w:name="_Ref376950592"/>
      <w:bookmarkStart w:id="73" w:name="_Toc377388849"/>
      <w:r>
        <w:t xml:space="preserve">Figure </w:t>
      </w:r>
      <w:r>
        <w:fldChar w:fldCharType="begin"/>
      </w:r>
      <w:r>
        <w:instrText xml:space="preserve"> SEQ Figure \* ARABIC </w:instrText>
      </w:r>
      <w:r>
        <w:fldChar w:fldCharType="separate"/>
      </w:r>
      <w:r w:rsidR="00DB4262">
        <w:rPr>
          <w:noProof/>
        </w:rPr>
        <w:t>24</w:t>
      </w:r>
      <w:r>
        <w:fldChar w:fldCharType="end"/>
      </w:r>
      <w:bookmarkEnd w:id="72"/>
      <w:r>
        <w:t>: Reverse order of bytes in the AS-configuration</w:t>
      </w:r>
      <w:bookmarkEnd w:id="73"/>
    </w:p>
    <w:p w:rsidR="00A9546D" w:rsidRDefault="00A9546D" w:rsidP="00380A44">
      <w:pPr>
        <w:pStyle w:val="FlietextEinzug"/>
        <w:jc w:val="both"/>
      </w:pPr>
    </w:p>
    <w:p w:rsidR="00A9546D" w:rsidRDefault="00A9546D" w:rsidP="00380A44">
      <w:pPr>
        <w:pStyle w:val="FlietextEinzug"/>
        <w:jc w:val="both"/>
      </w:pPr>
    </w:p>
    <w:p w:rsidR="00571D3D" w:rsidRDefault="00EE38DF" w:rsidP="00411926">
      <w:pPr>
        <w:pStyle w:val="berschrift1"/>
      </w:pPr>
      <w:r>
        <w:br w:type="page"/>
      </w:r>
      <w:bookmarkStart w:id="74" w:name="_Toc402957436"/>
      <w:r w:rsidR="00411926" w:rsidRPr="00411926">
        <w:lastRenderedPageBreak/>
        <w:t>Control Interface</w:t>
      </w:r>
      <w:bookmarkEnd w:id="74"/>
    </w:p>
    <w:p w:rsidR="00571D3D" w:rsidRDefault="00571D3D" w:rsidP="00DC4F9A">
      <w:pPr>
        <w:pStyle w:val="FlietextEinzug"/>
      </w:pPr>
    </w:p>
    <w:p w:rsidR="00426527" w:rsidRDefault="00034BA4">
      <w:pPr>
        <w:pStyle w:val="FlietextEinzug"/>
        <w:jc w:val="both"/>
      </w:pPr>
      <w:r>
        <w:t xml:space="preserve">The </w:t>
      </w:r>
      <w:proofErr w:type="spellStart"/>
      <w:r w:rsidR="000C7F39">
        <w:t>Framemanipulator</w:t>
      </w:r>
      <w:proofErr w:type="spellEnd"/>
      <w:r w:rsidR="000C7F39">
        <w:t xml:space="preserve"> control </w:t>
      </w:r>
      <w:r w:rsidR="00426527">
        <w:t xml:space="preserve">is the interface to the </w:t>
      </w:r>
      <w:proofErr w:type="spellStart"/>
      <w:r w:rsidR="00426527">
        <w:t>openConformance</w:t>
      </w:r>
      <w:proofErr w:type="spellEnd"/>
      <w:r w:rsidR="00426527">
        <w:t xml:space="preserve"> software. It is connected to </w:t>
      </w:r>
      <w:r w:rsidR="009C3E3F">
        <w:t xml:space="preserve">the </w:t>
      </w:r>
      <w:r w:rsidR="00426527">
        <w:t xml:space="preserve">object </w:t>
      </w:r>
      <w:r w:rsidR="00C51A7A">
        <w:t>0x</w:t>
      </w:r>
      <w:r w:rsidR="00426527">
        <w:t>3000 and transfers the data via PDO.</w:t>
      </w:r>
      <w:r w:rsidR="00692BD0">
        <w:t xml:space="preserve"> </w:t>
      </w:r>
      <w:r w:rsidR="00426527">
        <w:t xml:space="preserve">The controlling is done via different operations of </w:t>
      </w:r>
      <w:proofErr w:type="spellStart"/>
      <w:r w:rsidR="00426527">
        <w:t>subindex</w:t>
      </w:r>
      <w:proofErr w:type="spellEnd"/>
      <w:r w:rsidR="00426527">
        <w:t xml:space="preserve"> 1. The resulting states and errors are collected in </w:t>
      </w:r>
      <w:r w:rsidR="00C51A7A">
        <w:t>0x</w:t>
      </w:r>
      <w:r w:rsidR="00A60367">
        <w:t>3000/</w:t>
      </w:r>
      <w:r w:rsidR="00426527">
        <w:t>2.</w:t>
      </w:r>
    </w:p>
    <w:p w:rsidR="000C7F39" w:rsidRDefault="000B4CBC" w:rsidP="00625243">
      <w:pPr>
        <w:pStyle w:val="FlietextEinzug"/>
        <w:jc w:val="both"/>
      </w:pPr>
      <w:r>
        <w:t xml:space="preserve">There are also two status LEDs to display the execution of the series of test or the occurrence of an </w:t>
      </w:r>
      <w:r w:rsidR="00F04089">
        <w:t>inte</w:t>
      </w:r>
      <w:r w:rsidR="00F04089">
        <w:t>r</w:t>
      </w:r>
      <w:r w:rsidR="00F04089">
        <w:t xml:space="preserve">nal </w:t>
      </w:r>
      <w:r>
        <w:t>error.</w:t>
      </w:r>
    </w:p>
    <w:p w:rsidR="00625243" w:rsidRPr="00571D3D" w:rsidRDefault="00625243" w:rsidP="00625243">
      <w:pPr>
        <w:pStyle w:val="FlietextEinzug"/>
        <w:jc w:val="both"/>
      </w:pPr>
    </w:p>
    <w:p w:rsidR="008F2276" w:rsidRDefault="008F2276" w:rsidP="00DC4F9A">
      <w:pPr>
        <w:pStyle w:val="berschrift2"/>
      </w:pPr>
      <w:bookmarkStart w:id="75" w:name="_Toc333470492"/>
      <w:bookmarkStart w:id="76" w:name="_Ref377041874"/>
      <w:bookmarkStart w:id="77" w:name="_Ref377041880"/>
      <w:bookmarkStart w:id="78" w:name="_Ref377041884"/>
      <w:bookmarkStart w:id="79" w:name="_Ref330207377"/>
      <w:bookmarkStart w:id="80" w:name="_Ref330207521"/>
      <w:bookmarkStart w:id="81" w:name="_Toc402957437"/>
      <w:bookmarkEnd w:id="75"/>
      <w:r w:rsidRPr="006C5533">
        <w:t>Operations</w:t>
      </w:r>
      <w:bookmarkEnd w:id="76"/>
      <w:bookmarkEnd w:id="77"/>
      <w:bookmarkEnd w:id="78"/>
      <w:bookmarkEnd w:id="81"/>
    </w:p>
    <w:p w:rsidR="00615926" w:rsidRPr="00615926" w:rsidRDefault="00615926" w:rsidP="00615926">
      <w:pPr>
        <w:pStyle w:val="FlietextEinzug"/>
      </w:pPr>
    </w:p>
    <w:p w:rsidR="003E211D" w:rsidRDefault="00615926" w:rsidP="00625243">
      <w:pPr>
        <w:pStyle w:val="FlietextEinzug"/>
      </w:pPr>
      <w:r>
        <w:t xml:space="preserve">The different operations of the </w:t>
      </w:r>
      <w:proofErr w:type="spellStart"/>
      <w:r>
        <w:t>Framemanipulator</w:t>
      </w:r>
      <w:proofErr w:type="spellEnd"/>
      <w:r>
        <w:t xml:space="preserve"> are sent via </w:t>
      </w:r>
      <w:proofErr w:type="spellStart"/>
      <w:r w:rsidR="000C7F39">
        <w:t>PReq</w:t>
      </w:r>
      <w:proofErr w:type="spellEnd"/>
      <w:r w:rsidR="000C7F39">
        <w:t xml:space="preserve"> </w:t>
      </w:r>
      <w:r>
        <w:t xml:space="preserve">to object </w:t>
      </w:r>
      <w:r w:rsidR="00C51A7A">
        <w:t>0x</w:t>
      </w:r>
      <w:r w:rsidR="00E42D5A">
        <w:t>3000</w:t>
      </w:r>
      <w:r>
        <w:t>/1.</w:t>
      </w:r>
      <w:r w:rsidR="00625243">
        <w:t xml:space="preserve"> </w:t>
      </w:r>
      <w:r>
        <w:t>The following ones are currently available:</w:t>
      </w:r>
    </w:p>
    <w:p w:rsidR="00B347AB" w:rsidRDefault="00B347AB" w:rsidP="00615926">
      <w:pPr>
        <w:pStyle w:val="FlietextEinzug"/>
      </w:pPr>
    </w:p>
    <w:p w:rsidR="003E211D" w:rsidRDefault="003E211D" w:rsidP="004638EE">
      <w:pPr>
        <w:pStyle w:val="FlietextEinzug"/>
        <w:keepNext/>
      </w:pPr>
      <w:r>
        <w:rPr>
          <w:noProof/>
          <w:lang w:val="de-DE" w:eastAsia="de-DE"/>
        </w:rPr>
        <w:drawing>
          <wp:inline distT="0" distB="0" distL="0" distR="0" wp14:anchorId="3C6B2158" wp14:editId="74EAEF21">
            <wp:extent cx="4033191" cy="603849"/>
            <wp:effectExtent l="0" t="0" r="5715" b="6350"/>
            <wp:docPr id="1000471" name="Grafik 10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Operations.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132830" cy="618767"/>
                    </a:xfrm>
                    <a:prstGeom prst="rect">
                      <a:avLst/>
                    </a:prstGeom>
                    <a:noFill/>
                    <a:ln>
                      <a:noFill/>
                    </a:ln>
                    <a:extLst>
                      <a:ext uri="{53640926-AAD7-44D8-BBD7-CCE9431645EC}">
                        <a14:shadowObscured xmlns:a14="http://schemas.microsoft.com/office/drawing/2010/main"/>
                      </a:ext>
                    </a:extLst>
                  </pic:spPr>
                </pic:pic>
              </a:graphicData>
            </a:graphic>
          </wp:inline>
        </w:drawing>
      </w:r>
    </w:p>
    <w:p w:rsidR="00615926" w:rsidRDefault="003E211D" w:rsidP="004638EE">
      <w:pPr>
        <w:pStyle w:val="Beschriftung"/>
      </w:pPr>
      <w:bookmarkStart w:id="82" w:name="_Toc377388850"/>
      <w:r>
        <w:t xml:space="preserve">Figure </w:t>
      </w:r>
      <w:r>
        <w:fldChar w:fldCharType="begin"/>
      </w:r>
      <w:r>
        <w:instrText xml:space="preserve"> SEQ Figure \* ARABIC </w:instrText>
      </w:r>
      <w:r>
        <w:fldChar w:fldCharType="separate"/>
      </w:r>
      <w:r w:rsidR="00DB4262">
        <w:rPr>
          <w:noProof/>
        </w:rPr>
        <w:t>25</w:t>
      </w:r>
      <w:r>
        <w:fldChar w:fldCharType="end"/>
      </w:r>
      <w:r>
        <w:t xml:space="preserve">: </w:t>
      </w:r>
      <w:r w:rsidRPr="000F3B69">
        <w:t xml:space="preserve">FM </w:t>
      </w:r>
      <w:r w:rsidR="00202A91">
        <w:t>o</w:t>
      </w:r>
      <w:r w:rsidRPr="000F3B69">
        <w:t xml:space="preserve">peration </w:t>
      </w:r>
      <w:r w:rsidR="00202A91">
        <w:t>r</w:t>
      </w:r>
      <w:r w:rsidRPr="000F3B69">
        <w:t>egister</w:t>
      </w:r>
      <w:bookmarkEnd w:id="82"/>
    </w:p>
    <w:p w:rsidR="00DA355A" w:rsidRDefault="00DA355A" w:rsidP="00615926">
      <w:pPr>
        <w:pStyle w:val="FlietextEinzug"/>
      </w:pPr>
    </w:p>
    <w:p w:rsidR="00DA355A" w:rsidRPr="00836D32" w:rsidRDefault="00836D32" w:rsidP="00615926">
      <w:pPr>
        <w:pStyle w:val="FlietextEinzug"/>
        <w:rPr>
          <w:b/>
        </w:rPr>
      </w:pPr>
      <w:r>
        <w:rPr>
          <w:b/>
        </w:rPr>
        <w:t>Start manipulations</w:t>
      </w:r>
      <w:r w:rsidR="003E211D">
        <w:rPr>
          <w:b/>
        </w:rPr>
        <w:t xml:space="preserve"> (0x01)</w:t>
      </w:r>
      <w:r w:rsidR="001A58DE" w:rsidRPr="00836D32">
        <w:rPr>
          <w:b/>
        </w:rPr>
        <w:t>:</w:t>
      </w:r>
    </w:p>
    <w:p w:rsidR="001A58DE" w:rsidRDefault="001A58DE" w:rsidP="00615926">
      <w:pPr>
        <w:pStyle w:val="FlietextEinzug"/>
      </w:pPr>
    </w:p>
    <w:p w:rsidR="00051F36" w:rsidRDefault="00836D32">
      <w:pPr>
        <w:pStyle w:val="FlietextEinzug"/>
        <w:numPr>
          <w:ilvl w:val="0"/>
          <w:numId w:val="9"/>
        </w:numPr>
      </w:pPr>
      <w:r>
        <w:t>Starts a new series of test</w:t>
      </w:r>
      <w:r w:rsidR="00051F36">
        <w:t xml:space="preserve"> (as long as </w:t>
      </w:r>
      <w:r w:rsidR="003E211D">
        <w:t>the error register is empty</w:t>
      </w:r>
      <w:r w:rsidR="00051F36">
        <w:t>)</w:t>
      </w:r>
    </w:p>
    <w:p w:rsidR="008A10E8" w:rsidRDefault="008A10E8" w:rsidP="00DC4F9A">
      <w:pPr>
        <w:pStyle w:val="FlietextEinzug"/>
        <w:ind w:left="0"/>
      </w:pPr>
    </w:p>
    <w:p w:rsidR="00E76196" w:rsidRDefault="00E76196" w:rsidP="005E4CD3">
      <w:pPr>
        <w:pStyle w:val="FlietextEinzug"/>
        <w:numPr>
          <w:ilvl w:val="0"/>
          <w:numId w:val="9"/>
        </w:numPr>
      </w:pPr>
      <w:r>
        <w:t>Restarts if the current test hasn’t finished</w:t>
      </w:r>
    </w:p>
    <w:p w:rsidR="00836D32" w:rsidRDefault="00836D32" w:rsidP="00836D32">
      <w:pPr>
        <w:pStyle w:val="FlietextEinzug"/>
        <w:ind w:left="1004"/>
      </w:pPr>
    </w:p>
    <w:p w:rsidR="00E76196" w:rsidRDefault="00836D32" w:rsidP="005E4CD3">
      <w:pPr>
        <w:pStyle w:val="FlietextEinzug"/>
        <w:numPr>
          <w:ilvl w:val="0"/>
          <w:numId w:val="9"/>
        </w:numPr>
      </w:pPr>
      <w:r>
        <w:t xml:space="preserve">The </w:t>
      </w:r>
      <w:r w:rsidR="002543C2">
        <w:t>following</w:t>
      </w:r>
      <w:r>
        <w:t xml:space="preserve"> </w:t>
      </w:r>
      <w:r w:rsidR="002543C2">
        <w:t>f</w:t>
      </w:r>
      <w:r>
        <w:t>rames are manipulated by the rules of the different tasks</w:t>
      </w:r>
    </w:p>
    <w:p w:rsidR="00441EDE" w:rsidRDefault="00441EDE" w:rsidP="00E76196">
      <w:pPr>
        <w:pStyle w:val="FlietextEinzug"/>
        <w:ind w:left="0"/>
      </w:pPr>
    </w:p>
    <w:p w:rsidR="002378C7" w:rsidRDefault="002378C7" w:rsidP="002378C7">
      <w:pPr>
        <w:ind w:firstLine="284"/>
        <w:rPr>
          <w:b/>
        </w:rPr>
      </w:pPr>
      <w:r w:rsidRPr="002378C7">
        <w:rPr>
          <w:b/>
        </w:rPr>
        <w:t>Stop manipulations</w:t>
      </w:r>
      <w:r w:rsidR="003E211D">
        <w:rPr>
          <w:b/>
        </w:rPr>
        <w:t xml:space="preserve"> (0x02)</w:t>
      </w:r>
      <w:r w:rsidRPr="002378C7">
        <w:rPr>
          <w:b/>
        </w:rPr>
        <w:t>:</w:t>
      </w:r>
    </w:p>
    <w:p w:rsidR="002378C7" w:rsidRPr="002378C7" w:rsidRDefault="002378C7" w:rsidP="002378C7">
      <w:pPr>
        <w:ind w:firstLine="284"/>
      </w:pPr>
    </w:p>
    <w:p w:rsidR="002378C7" w:rsidRPr="002378C7" w:rsidRDefault="002378C7" w:rsidP="005E4CD3">
      <w:pPr>
        <w:pStyle w:val="Listenabsatz"/>
        <w:numPr>
          <w:ilvl w:val="0"/>
          <w:numId w:val="11"/>
        </w:numPr>
      </w:pPr>
      <w:r w:rsidRPr="002378C7">
        <w:t>De</w:t>
      </w:r>
      <w:r>
        <w:t>activates the current test</w:t>
      </w:r>
    </w:p>
    <w:p w:rsidR="00441EDE" w:rsidRDefault="00441EDE" w:rsidP="00DC4F9A">
      <w:pPr>
        <w:pStyle w:val="FlietextEinzug"/>
        <w:ind w:left="0"/>
      </w:pPr>
    </w:p>
    <w:p w:rsidR="00836D32" w:rsidRPr="00836D32" w:rsidRDefault="00836D32" w:rsidP="00836D32">
      <w:pPr>
        <w:pStyle w:val="FlietextEinzug"/>
        <w:rPr>
          <w:b/>
        </w:rPr>
      </w:pPr>
      <w:r w:rsidRPr="00836D32">
        <w:rPr>
          <w:b/>
        </w:rPr>
        <w:t>Delete all tasks</w:t>
      </w:r>
      <w:r w:rsidR="003E211D">
        <w:rPr>
          <w:b/>
        </w:rPr>
        <w:t xml:space="preserve"> (0x04)</w:t>
      </w:r>
      <w:r w:rsidRPr="00836D32">
        <w:rPr>
          <w:b/>
        </w:rPr>
        <w:t>:</w:t>
      </w:r>
    </w:p>
    <w:p w:rsidR="00836D32" w:rsidRDefault="00836D32" w:rsidP="00836D32">
      <w:pPr>
        <w:pStyle w:val="FlietextEinzug"/>
      </w:pPr>
    </w:p>
    <w:p w:rsidR="00836D32" w:rsidRDefault="00836D32" w:rsidP="005E4CD3">
      <w:pPr>
        <w:pStyle w:val="FlietextEinzug"/>
        <w:numPr>
          <w:ilvl w:val="0"/>
          <w:numId w:val="10"/>
        </w:numPr>
      </w:pPr>
      <w:r>
        <w:t>Sets all task objects to zero</w:t>
      </w:r>
    </w:p>
    <w:p w:rsidR="00836D32" w:rsidRDefault="00836D32" w:rsidP="00836D32">
      <w:pPr>
        <w:pStyle w:val="FlietextEinzug"/>
        <w:ind w:left="1004"/>
      </w:pPr>
    </w:p>
    <w:p w:rsidR="002378C7" w:rsidRDefault="00836D32" w:rsidP="005E4CD3">
      <w:pPr>
        <w:pStyle w:val="FlietextEinzug"/>
        <w:numPr>
          <w:ilvl w:val="0"/>
          <w:numId w:val="10"/>
        </w:numPr>
      </w:pPr>
      <w:r>
        <w:t>Deactivates</w:t>
      </w:r>
      <w:r w:rsidR="002378C7">
        <w:t xml:space="preserve"> the </w:t>
      </w:r>
      <w:r>
        <w:t>currently running test</w:t>
      </w:r>
    </w:p>
    <w:p w:rsidR="006F2985" w:rsidRDefault="006F2985" w:rsidP="006F2985">
      <w:pPr>
        <w:pStyle w:val="Listenabsatz"/>
      </w:pPr>
    </w:p>
    <w:p w:rsidR="006F2985" w:rsidRDefault="006F2985" w:rsidP="00DB2DE2">
      <w:pPr>
        <w:pStyle w:val="FlietextEinzug"/>
        <w:numPr>
          <w:ilvl w:val="0"/>
          <w:numId w:val="10"/>
        </w:numPr>
        <w:jc w:val="both"/>
      </w:pPr>
      <w:r>
        <w:t xml:space="preserve">Needed after an </w:t>
      </w:r>
      <w:r w:rsidRPr="00441EDE">
        <w:rPr>
          <w:i/>
        </w:rPr>
        <w:t>Incorrect-Sequence</w:t>
      </w:r>
      <w:r>
        <w:t xml:space="preserve"> task </w:t>
      </w:r>
      <w:r w:rsidR="00E00FD1">
        <w:t xml:space="preserve">together with the packet-buffer operation 0x10 </w:t>
      </w:r>
      <w:r>
        <w:t>to pr</w:t>
      </w:r>
      <w:r>
        <w:t>e</w:t>
      </w:r>
      <w:r>
        <w:t>vent the creation of a new delay</w:t>
      </w:r>
    </w:p>
    <w:p w:rsidR="00441EDE" w:rsidRDefault="00441EDE" w:rsidP="00441EDE">
      <w:pPr>
        <w:pStyle w:val="FlietextEinzug"/>
        <w:ind w:left="0"/>
      </w:pPr>
    </w:p>
    <w:p w:rsidR="00CF0386" w:rsidRPr="004638EE" w:rsidRDefault="00CF0386" w:rsidP="002378C7">
      <w:pPr>
        <w:pStyle w:val="FlietextEinzug"/>
        <w:rPr>
          <w:b/>
        </w:rPr>
      </w:pPr>
      <w:r w:rsidRPr="004638EE">
        <w:rPr>
          <w:b/>
        </w:rPr>
        <w:t xml:space="preserve">Clear all </w:t>
      </w:r>
      <w:r w:rsidR="00A25102">
        <w:rPr>
          <w:b/>
        </w:rPr>
        <w:t>e</w:t>
      </w:r>
      <w:r w:rsidRPr="004638EE">
        <w:rPr>
          <w:b/>
        </w:rPr>
        <w:t>rror</w:t>
      </w:r>
      <w:r w:rsidR="00A25102">
        <w:rPr>
          <w:b/>
        </w:rPr>
        <w:t>s of the error register</w:t>
      </w:r>
      <w:r w:rsidRPr="004638EE">
        <w:rPr>
          <w:b/>
        </w:rPr>
        <w:t xml:space="preserve"> </w:t>
      </w:r>
      <w:r w:rsidR="003E211D">
        <w:rPr>
          <w:b/>
        </w:rPr>
        <w:t>(0x08)</w:t>
      </w:r>
      <w:r w:rsidRPr="004638EE">
        <w:rPr>
          <w:b/>
        </w:rPr>
        <w:t>:</w:t>
      </w:r>
    </w:p>
    <w:p w:rsidR="00CF0386" w:rsidRDefault="00CF0386" w:rsidP="002378C7">
      <w:pPr>
        <w:pStyle w:val="FlietextEinzug"/>
      </w:pPr>
    </w:p>
    <w:p w:rsidR="0023011D" w:rsidRDefault="004F6638" w:rsidP="004638EE">
      <w:pPr>
        <w:pStyle w:val="FlietextEinzug"/>
        <w:numPr>
          <w:ilvl w:val="0"/>
          <w:numId w:val="28"/>
        </w:numPr>
      </w:pPr>
      <w:r>
        <w:t xml:space="preserve">Set of all error </w:t>
      </w:r>
      <w:r w:rsidR="00A25102">
        <w:t xml:space="preserve">bits (of chapter </w:t>
      </w:r>
      <w:r w:rsidR="00A25102">
        <w:fldChar w:fldCharType="begin"/>
      </w:r>
      <w:r w:rsidR="00A25102">
        <w:instrText xml:space="preserve"> REF _Ref332207139 \r \h </w:instrText>
      </w:r>
      <w:r w:rsidR="00A25102">
        <w:fldChar w:fldCharType="separate"/>
      </w:r>
      <w:r w:rsidR="002507AC">
        <w:t>5.2</w:t>
      </w:r>
      <w:r w:rsidR="00A25102">
        <w:fldChar w:fldCharType="end"/>
      </w:r>
      <w:r w:rsidR="00A25102">
        <w:t>)</w:t>
      </w:r>
      <w:r>
        <w:t xml:space="preserve"> to zero</w:t>
      </w:r>
    </w:p>
    <w:p w:rsidR="00625243" w:rsidRDefault="00625243" w:rsidP="00441EDE">
      <w:pPr>
        <w:pStyle w:val="FlietextEinzug"/>
        <w:ind w:left="0"/>
      </w:pPr>
    </w:p>
    <w:p w:rsidR="00625243" w:rsidRPr="00625243" w:rsidRDefault="00625243" w:rsidP="00625243">
      <w:pPr>
        <w:pStyle w:val="FlietextEinzug"/>
        <w:rPr>
          <w:b/>
        </w:rPr>
      </w:pPr>
      <w:r w:rsidRPr="00625243">
        <w:rPr>
          <w:b/>
        </w:rPr>
        <w:t xml:space="preserve">Reset the delay of packets created by </w:t>
      </w:r>
      <w:proofErr w:type="spellStart"/>
      <w:r w:rsidRPr="00625243">
        <w:rPr>
          <w:b/>
        </w:rPr>
        <w:t>openSAFETY</w:t>
      </w:r>
      <w:proofErr w:type="spellEnd"/>
      <w:r w:rsidRPr="00625243">
        <w:rPr>
          <w:b/>
        </w:rPr>
        <w:t xml:space="preserve"> tasks (0x10):</w:t>
      </w:r>
    </w:p>
    <w:p w:rsidR="00625243" w:rsidRDefault="00625243" w:rsidP="00625243">
      <w:pPr>
        <w:pStyle w:val="FlietextEinzug"/>
      </w:pPr>
    </w:p>
    <w:p w:rsidR="00441EDE" w:rsidRDefault="00625243" w:rsidP="00441EDE">
      <w:pPr>
        <w:pStyle w:val="FlietextEinzug"/>
        <w:numPr>
          <w:ilvl w:val="0"/>
          <w:numId w:val="38"/>
        </w:numPr>
        <w:jc w:val="both"/>
      </w:pPr>
      <w:r>
        <w:t xml:space="preserve">All stored packets </w:t>
      </w:r>
      <w:r w:rsidR="00A36912">
        <w:t xml:space="preserve">of the tasks </w:t>
      </w:r>
      <w:r w:rsidR="00A36912" w:rsidRPr="00441EDE">
        <w:rPr>
          <w:i/>
        </w:rPr>
        <w:t>Repetition</w:t>
      </w:r>
      <w:r w:rsidR="00A36912">
        <w:t xml:space="preserve">, </w:t>
      </w:r>
      <w:r w:rsidR="00A36912" w:rsidRPr="00441EDE">
        <w:rPr>
          <w:i/>
        </w:rPr>
        <w:t>Incorrect-Sequence</w:t>
      </w:r>
      <w:r w:rsidR="00A36912">
        <w:t xml:space="preserve"> and </w:t>
      </w:r>
      <w:r w:rsidR="00A36912" w:rsidRPr="00441EDE">
        <w:rPr>
          <w:i/>
        </w:rPr>
        <w:t>Packet-Delay</w:t>
      </w:r>
      <w:r w:rsidR="00A36912">
        <w:t xml:space="preserve"> </w:t>
      </w:r>
      <w:r>
        <w:t>will be deleted</w:t>
      </w:r>
      <w:r w:rsidR="00441EDE">
        <w:t xml:space="preserve">. </w:t>
      </w:r>
      <w:r w:rsidR="002627AD">
        <w:t xml:space="preserve">This operation should be used after the series of test. </w:t>
      </w:r>
      <w:r w:rsidR="00441EDE">
        <w:t xml:space="preserve">The loss of these </w:t>
      </w:r>
      <w:r w:rsidR="00DE7E56">
        <w:t xml:space="preserve">packets could </w:t>
      </w:r>
      <w:r w:rsidR="002627AD">
        <w:t>affect</w:t>
      </w:r>
      <w:r w:rsidR="00DE7E56">
        <w:t xml:space="preserve"> the value of the error counter. </w:t>
      </w:r>
    </w:p>
    <w:p w:rsidR="002627AD" w:rsidRDefault="002627AD" w:rsidP="00DB2DE2">
      <w:pPr>
        <w:pStyle w:val="FlietextEinzug"/>
        <w:ind w:left="0"/>
      </w:pPr>
    </w:p>
    <w:p w:rsidR="00625243" w:rsidRDefault="003E211D" w:rsidP="00625243">
      <w:pPr>
        <w:pStyle w:val="FlietextEinzug"/>
        <w:jc w:val="both"/>
      </w:pPr>
      <w:r>
        <w:t>The different operation bits can also be sent in combination with each other.</w:t>
      </w:r>
      <w:r w:rsidR="00403CB8">
        <w:t xml:space="preserve"> </w:t>
      </w:r>
      <w:r w:rsidR="00277323">
        <w:t>The first four</w:t>
      </w:r>
      <w:r w:rsidR="00403CB8">
        <w:t xml:space="preserve"> operations </w:t>
      </w:r>
      <w:r w:rsidR="00277323">
        <w:t xml:space="preserve">(lower Nibble) </w:t>
      </w:r>
      <w:r w:rsidR="00403CB8">
        <w:t xml:space="preserve">are activated by the positive edge of this signal. </w:t>
      </w:r>
      <w:r w:rsidR="00625243">
        <w:br w:type="page"/>
      </w:r>
    </w:p>
    <w:p w:rsidR="00E66AA1" w:rsidRDefault="00D20C62" w:rsidP="00DC4F9A">
      <w:pPr>
        <w:pStyle w:val="berschrift2"/>
      </w:pPr>
      <w:bookmarkStart w:id="83" w:name="_Ref332207139"/>
      <w:bookmarkStart w:id="84" w:name="_Toc402957438"/>
      <w:r>
        <w:lastRenderedPageBreak/>
        <w:t xml:space="preserve">Status </w:t>
      </w:r>
      <w:r w:rsidR="00392744">
        <w:t>and E</w:t>
      </w:r>
      <w:r w:rsidR="0085786A">
        <w:t xml:space="preserve">rror </w:t>
      </w:r>
      <w:r w:rsidR="00266023">
        <w:t>Flags</w:t>
      </w:r>
      <w:bookmarkEnd w:id="83"/>
      <w:bookmarkEnd w:id="84"/>
    </w:p>
    <w:p w:rsidR="00E66AA1" w:rsidRDefault="00E66AA1">
      <w:pPr>
        <w:pStyle w:val="FlietextEinzug"/>
      </w:pPr>
    </w:p>
    <w:p w:rsidR="00E66AA1" w:rsidRDefault="00E42D5A" w:rsidP="00E66AA1">
      <w:pPr>
        <w:pStyle w:val="FlietextEinzug"/>
      </w:pPr>
      <w:r>
        <w:t>The status and errors</w:t>
      </w:r>
      <w:r w:rsidR="00E66AA1">
        <w:t xml:space="preserve"> </w:t>
      </w:r>
      <w:r w:rsidR="00266023">
        <w:t xml:space="preserve">flags </w:t>
      </w:r>
      <w:r>
        <w:t>of</w:t>
      </w:r>
      <w:r w:rsidR="00E66AA1">
        <w:t xml:space="preserve"> the </w:t>
      </w:r>
      <w:proofErr w:type="spellStart"/>
      <w:r w:rsidR="00E66AA1">
        <w:t>Framemanipulator</w:t>
      </w:r>
      <w:proofErr w:type="spellEnd"/>
      <w:r>
        <w:t xml:space="preserve"> are stored in </w:t>
      </w:r>
      <w:r w:rsidR="00266023">
        <w:t>the following</w:t>
      </w:r>
      <w:r>
        <w:t xml:space="preserve"> register</w:t>
      </w:r>
      <w:r w:rsidR="000626AE">
        <w:t xml:space="preserve">. </w:t>
      </w:r>
      <w:r w:rsidR="00266023">
        <w:t xml:space="preserve">These </w:t>
      </w:r>
      <w:r w:rsidR="000626AE">
        <w:t xml:space="preserve">are sent </w:t>
      </w:r>
      <w:r w:rsidR="00266023">
        <w:t xml:space="preserve">by </w:t>
      </w:r>
      <w:r w:rsidR="00007AAD">
        <w:t>the</w:t>
      </w:r>
      <w:r w:rsidR="000626AE">
        <w:t xml:space="preserve"> </w:t>
      </w:r>
      <w:proofErr w:type="spellStart"/>
      <w:r w:rsidR="000626AE">
        <w:t>PRes</w:t>
      </w:r>
      <w:proofErr w:type="spellEnd"/>
      <w:r w:rsidR="000626AE">
        <w:t xml:space="preserve"> to the MN via</w:t>
      </w:r>
      <w:r w:rsidR="00E66AA1">
        <w:t xml:space="preserve"> object </w:t>
      </w:r>
      <w:r w:rsidR="00C51A7A">
        <w:t>0x</w:t>
      </w:r>
      <w:r>
        <w:t>3000</w:t>
      </w:r>
      <w:r w:rsidR="00E66AA1">
        <w:t>/</w:t>
      </w:r>
      <w:r>
        <w:t>2</w:t>
      </w:r>
      <w:r w:rsidR="00E66AA1">
        <w:t>.</w:t>
      </w:r>
    </w:p>
    <w:p w:rsidR="00E66AA1" w:rsidRDefault="00E66AA1" w:rsidP="00E66AA1">
      <w:pPr>
        <w:pStyle w:val="FlietextEinzug"/>
      </w:pPr>
    </w:p>
    <w:p w:rsidR="00C66E90" w:rsidRDefault="00E66AA1">
      <w:pPr>
        <w:pStyle w:val="FlietextEinzug"/>
      </w:pPr>
      <w:r>
        <w:t>The following ones are currently available:</w:t>
      </w:r>
    </w:p>
    <w:p w:rsidR="00EB6A97" w:rsidRDefault="00EB6A97">
      <w:pPr>
        <w:pStyle w:val="FlietextEinzug"/>
      </w:pPr>
    </w:p>
    <w:p w:rsidR="00114AFA" w:rsidRDefault="00114AFA" w:rsidP="004638EE">
      <w:pPr>
        <w:pStyle w:val="FlietextEinzug"/>
        <w:keepNext/>
      </w:pPr>
      <w:r>
        <w:rPr>
          <w:noProof/>
          <w:lang w:val="de-DE" w:eastAsia="de-DE"/>
        </w:rPr>
        <w:drawing>
          <wp:inline distT="0" distB="0" distL="0" distR="0" wp14:anchorId="73E4ADBC" wp14:editId="26EA02F4">
            <wp:extent cx="4485736" cy="608234"/>
            <wp:effectExtent l="0" t="0" r="0" b="1905"/>
            <wp:docPr id="1000472" name="Grafik 100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tasks\reg_Error.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488057" cy="608549"/>
                    </a:xfrm>
                    <a:prstGeom prst="rect">
                      <a:avLst/>
                    </a:prstGeom>
                    <a:noFill/>
                    <a:ln>
                      <a:noFill/>
                    </a:ln>
                    <a:extLst>
                      <a:ext uri="{53640926-AAD7-44D8-BBD7-CCE9431645EC}">
                        <a14:shadowObscured xmlns:a14="http://schemas.microsoft.com/office/drawing/2010/main"/>
                      </a:ext>
                    </a:extLst>
                  </pic:spPr>
                </pic:pic>
              </a:graphicData>
            </a:graphic>
          </wp:inline>
        </w:drawing>
      </w:r>
    </w:p>
    <w:p w:rsidR="00114AFA" w:rsidRDefault="00114AFA" w:rsidP="004638EE">
      <w:pPr>
        <w:pStyle w:val="Beschriftung"/>
      </w:pPr>
      <w:bookmarkStart w:id="85" w:name="_Toc377388851"/>
      <w:r>
        <w:t xml:space="preserve">Figure </w:t>
      </w:r>
      <w:r>
        <w:fldChar w:fldCharType="begin"/>
      </w:r>
      <w:r>
        <w:instrText xml:space="preserve"> SEQ Figure \* ARABIC </w:instrText>
      </w:r>
      <w:r>
        <w:fldChar w:fldCharType="separate"/>
      </w:r>
      <w:r w:rsidR="00DB4262">
        <w:rPr>
          <w:noProof/>
        </w:rPr>
        <w:t>26</w:t>
      </w:r>
      <w:r>
        <w:fldChar w:fldCharType="end"/>
      </w:r>
      <w:r>
        <w:t xml:space="preserve">: FM </w:t>
      </w:r>
      <w:r w:rsidR="00202A91">
        <w:t>s</w:t>
      </w:r>
      <w:r w:rsidR="00A4789C">
        <w:t xml:space="preserve">tatus </w:t>
      </w:r>
      <w:r w:rsidR="00202A91">
        <w:t>r</w:t>
      </w:r>
      <w:r>
        <w:t>egister</w:t>
      </w:r>
      <w:bookmarkEnd w:id="85"/>
    </w:p>
    <w:p w:rsidR="00EB6A97" w:rsidRPr="00617D9B" w:rsidRDefault="00EB6A97" w:rsidP="00DC4F9A">
      <w:pPr>
        <w:pStyle w:val="FlietextEinzug"/>
      </w:pPr>
    </w:p>
    <w:p w:rsidR="00F97545" w:rsidRDefault="00F97545" w:rsidP="00DC4F9A">
      <w:pPr>
        <w:pStyle w:val="FlietextEinzug"/>
        <w:ind w:left="0"/>
      </w:pPr>
    </w:p>
    <w:p w:rsidR="0060548B" w:rsidRDefault="0060548B" w:rsidP="00E66AA1">
      <w:pPr>
        <w:pStyle w:val="FlietextEinzug"/>
        <w:rPr>
          <w:b/>
        </w:rPr>
      </w:pPr>
      <w:r w:rsidRPr="00DC4F9A">
        <w:rPr>
          <w:b/>
        </w:rPr>
        <w:t xml:space="preserve">Operation </w:t>
      </w:r>
      <w:r w:rsidR="00DD4CD8">
        <w:rPr>
          <w:b/>
        </w:rPr>
        <w:t>Status</w:t>
      </w:r>
      <w:r w:rsidRPr="00DC4F9A">
        <w:rPr>
          <w:b/>
        </w:rPr>
        <w:t xml:space="preserve"> (0x01-0x0F):</w:t>
      </w:r>
    </w:p>
    <w:p w:rsidR="0060548B" w:rsidRPr="00DC4F9A" w:rsidRDefault="0060548B" w:rsidP="00E66AA1">
      <w:pPr>
        <w:pStyle w:val="FlietextEinzug"/>
        <w:rPr>
          <w:b/>
        </w:rPr>
      </w:pPr>
    </w:p>
    <w:p w:rsidR="0060548B" w:rsidRDefault="0060548B" w:rsidP="00815CA2">
      <w:pPr>
        <w:pStyle w:val="FlietextEinzug"/>
        <w:numPr>
          <w:ilvl w:val="0"/>
          <w:numId w:val="28"/>
        </w:numPr>
        <w:jc w:val="both"/>
      </w:pPr>
      <w:r>
        <w:t>The</w:t>
      </w:r>
      <w:r w:rsidR="00866C12">
        <w:t xml:space="preserve"> tagged </w:t>
      </w:r>
      <w:r w:rsidR="0001028D">
        <w:t xml:space="preserve">operation </w:t>
      </w:r>
      <w:r w:rsidR="0038480B">
        <w:t xml:space="preserve">bit </w:t>
      </w:r>
      <w:r w:rsidR="0001028D">
        <w:t xml:space="preserve">is </w:t>
      </w:r>
      <w:r w:rsidR="000D63B9">
        <w:t xml:space="preserve">currently </w:t>
      </w:r>
      <w:r w:rsidR="0001028D">
        <w:t>processed</w:t>
      </w:r>
    </w:p>
    <w:p w:rsidR="0060548B" w:rsidRDefault="0060548B" w:rsidP="00815CA2">
      <w:pPr>
        <w:pStyle w:val="FlietextEinzug"/>
        <w:ind w:left="0"/>
        <w:jc w:val="both"/>
      </w:pPr>
    </w:p>
    <w:p w:rsidR="005F14AF" w:rsidRDefault="005F14AF" w:rsidP="00815CA2">
      <w:pPr>
        <w:pStyle w:val="FlietextEinzug"/>
        <w:ind w:left="0"/>
        <w:jc w:val="both"/>
      </w:pPr>
    </w:p>
    <w:p w:rsidR="00FC43D9" w:rsidRPr="00836D32" w:rsidRDefault="00FC43D9" w:rsidP="00815CA2">
      <w:pPr>
        <w:pStyle w:val="FlietextEinzug"/>
        <w:jc w:val="both"/>
        <w:rPr>
          <w:b/>
        </w:rPr>
      </w:pPr>
      <w:r>
        <w:rPr>
          <w:b/>
        </w:rPr>
        <w:t>Overflow of Address-Buffer</w:t>
      </w:r>
      <w:r w:rsidR="00114AFA">
        <w:rPr>
          <w:b/>
        </w:rPr>
        <w:t xml:space="preserve"> (0x</w:t>
      </w:r>
      <w:r w:rsidR="0060548B">
        <w:rPr>
          <w:b/>
        </w:rPr>
        <w:t>10</w:t>
      </w:r>
      <w:r w:rsidR="00114AFA">
        <w:rPr>
          <w:b/>
        </w:rPr>
        <w:t>)</w:t>
      </w:r>
      <w:r w:rsidRPr="00836D32">
        <w:rPr>
          <w:b/>
        </w:rPr>
        <w:t>:</w:t>
      </w:r>
    </w:p>
    <w:p w:rsidR="005F14AF" w:rsidRDefault="005F14AF" w:rsidP="00815CA2">
      <w:pPr>
        <w:pStyle w:val="FlietextEinzug"/>
        <w:jc w:val="both"/>
      </w:pPr>
    </w:p>
    <w:p w:rsidR="00FC43D9" w:rsidRDefault="00FC43D9" w:rsidP="00815CA2">
      <w:pPr>
        <w:pStyle w:val="FlietextEinzug"/>
        <w:numPr>
          <w:ilvl w:val="0"/>
          <w:numId w:val="9"/>
        </w:numPr>
        <w:jc w:val="both"/>
      </w:pPr>
      <w:r>
        <w:t>Too many frames were stored during a delay task</w:t>
      </w:r>
    </w:p>
    <w:p w:rsidR="00FC43D9" w:rsidRDefault="00FC43D9" w:rsidP="00815CA2">
      <w:pPr>
        <w:pStyle w:val="FlietextEinzug"/>
        <w:ind w:left="1004"/>
        <w:jc w:val="both"/>
      </w:pPr>
    </w:p>
    <w:p w:rsidR="00FC43D9" w:rsidRDefault="00FC43D9" w:rsidP="00815CA2">
      <w:pPr>
        <w:pStyle w:val="FlietextEinzug"/>
        <w:numPr>
          <w:ilvl w:val="0"/>
          <w:numId w:val="9"/>
        </w:numPr>
        <w:jc w:val="both"/>
      </w:pPr>
      <w:r>
        <w:t>The defau</w:t>
      </w:r>
      <w:r w:rsidR="006F422C">
        <w:t>lt settings allow a storage of 64</w:t>
      </w:r>
      <w:r>
        <w:t xml:space="preserve"> different frames</w:t>
      </w:r>
    </w:p>
    <w:p w:rsidR="00FC43D9" w:rsidRDefault="00FC43D9" w:rsidP="00815CA2">
      <w:pPr>
        <w:pStyle w:val="FlietextEinzug"/>
        <w:ind w:left="0"/>
        <w:jc w:val="both"/>
      </w:pPr>
    </w:p>
    <w:p w:rsidR="005F14AF" w:rsidRDefault="005F14AF" w:rsidP="00815CA2">
      <w:pPr>
        <w:pStyle w:val="FlietextEinzug"/>
        <w:ind w:left="0"/>
        <w:jc w:val="both"/>
      </w:pPr>
    </w:p>
    <w:p w:rsidR="00FC43D9" w:rsidRPr="00836D32" w:rsidRDefault="00FC43D9" w:rsidP="00815CA2">
      <w:pPr>
        <w:pStyle w:val="FlietextEinzug"/>
        <w:jc w:val="both"/>
        <w:rPr>
          <w:b/>
        </w:rPr>
      </w:pPr>
      <w:r>
        <w:rPr>
          <w:b/>
        </w:rPr>
        <w:t>Overflow of Frame-Data-Buffer</w:t>
      </w:r>
      <w:r w:rsidR="00114AFA">
        <w:rPr>
          <w:b/>
        </w:rPr>
        <w:t xml:space="preserve"> (0x2</w:t>
      </w:r>
      <w:r w:rsidR="0060548B">
        <w:rPr>
          <w:b/>
        </w:rPr>
        <w:t>0</w:t>
      </w:r>
      <w:r w:rsidR="00114AFA">
        <w:rPr>
          <w:b/>
        </w:rPr>
        <w:t>)</w:t>
      </w:r>
      <w:r w:rsidRPr="00836D32">
        <w:rPr>
          <w:b/>
        </w:rPr>
        <w:t>:</w:t>
      </w:r>
    </w:p>
    <w:p w:rsidR="00FC43D9" w:rsidRDefault="00FC43D9" w:rsidP="00815CA2">
      <w:pPr>
        <w:pStyle w:val="FlietextEinzug"/>
        <w:jc w:val="both"/>
      </w:pPr>
    </w:p>
    <w:p w:rsidR="00FC43D9" w:rsidRDefault="00FC43D9" w:rsidP="00815CA2">
      <w:pPr>
        <w:pStyle w:val="FlietextEinzug"/>
        <w:numPr>
          <w:ilvl w:val="0"/>
          <w:numId w:val="9"/>
        </w:numPr>
        <w:jc w:val="both"/>
      </w:pPr>
      <w:r>
        <w:t>Too many frames or too big frames were stored during a delay task</w:t>
      </w:r>
    </w:p>
    <w:p w:rsidR="00FC43D9" w:rsidRDefault="00FC43D9" w:rsidP="00815CA2">
      <w:pPr>
        <w:pStyle w:val="FlietextEinzug"/>
        <w:ind w:left="1004"/>
        <w:jc w:val="both"/>
      </w:pPr>
    </w:p>
    <w:p w:rsidR="00FC43D9" w:rsidRDefault="00E14ACE" w:rsidP="00815CA2">
      <w:pPr>
        <w:pStyle w:val="FlietextEinzug"/>
        <w:numPr>
          <w:ilvl w:val="0"/>
          <w:numId w:val="9"/>
        </w:numPr>
        <w:jc w:val="both"/>
      </w:pPr>
      <w:r>
        <w:t>The default setting</w:t>
      </w:r>
      <w:r w:rsidR="00FC43D9">
        <w:t xml:space="preserve"> allow</w:t>
      </w:r>
      <w:r>
        <w:t>s</w:t>
      </w:r>
      <w:r w:rsidR="00FC43D9">
        <w:t xml:space="preserve"> </w:t>
      </w:r>
      <w:r w:rsidR="00AC57A6">
        <w:t>to store</w:t>
      </w:r>
      <w:r w:rsidR="00FC43D9">
        <w:t xml:space="preserve"> 2048 Bytes of data</w:t>
      </w:r>
    </w:p>
    <w:p w:rsidR="00EB6A97" w:rsidRDefault="00EB6A97" w:rsidP="00EB6A97">
      <w:pPr>
        <w:pStyle w:val="Listenabsatz"/>
      </w:pPr>
    </w:p>
    <w:p w:rsidR="00EB6A97" w:rsidRDefault="00EB6A97" w:rsidP="00EB6A97">
      <w:pPr>
        <w:pStyle w:val="Listenabsatz"/>
      </w:pPr>
    </w:p>
    <w:p w:rsidR="00EB6A97" w:rsidRPr="00AE44BE" w:rsidRDefault="00EB6A97" w:rsidP="00EB6A97">
      <w:pPr>
        <w:pStyle w:val="FlietextEinzug"/>
        <w:rPr>
          <w:b/>
        </w:rPr>
      </w:pPr>
      <w:r w:rsidRPr="00A02C01">
        <w:rPr>
          <w:i/>
        </w:rPr>
        <w:t>Solution</w:t>
      </w:r>
      <w:r>
        <w:rPr>
          <w:i/>
        </w:rPr>
        <w:t>s for Frame-Data- and Address-Buffer overflow</w:t>
      </w:r>
      <w:r w:rsidRPr="00A02C01">
        <w:rPr>
          <w:b/>
        </w:rPr>
        <w:t>:</w:t>
      </w:r>
    </w:p>
    <w:p w:rsidR="00EB6A97" w:rsidRDefault="00EB6A97" w:rsidP="00EB6A97">
      <w:pPr>
        <w:pStyle w:val="FlietextEinzug"/>
        <w:numPr>
          <w:ilvl w:val="0"/>
          <w:numId w:val="9"/>
        </w:numPr>
      </w:pPr>
      <w:r>
        <w:t>Reducing the number of stored frames</w:t>
      </w:r>
    </w:p>
    <w:p w:rsidR="00EB6A97" w:rsidRDefault="00EB6A97" w:rsidP="00EB6A97">
      <w:pPr>
        <w:pStyle w:val="Listenabsatz"/>
        <w:numPr>
          <w:ilvl w:val="1"/>
          <w:numId w:val="9"/>
        </w:numPr>
      </w:pPr>
      <w:r>
        <w:t>Reduction the delay-time</w:t>
      </w:r>
    </w:p>
    <w:p w:rsidR="00EB6A97" w:rsidRDefault="00EB6A97" w:rsidP="00EB6A97">
      <w:pPr>
        <w:pStyle w:val="Listenabsatz"/>
        <w:numPr>
          <w:ilvl w:val="1"/>
          <w:numId w:val="9"/>
        </w:numPr>
      </w:pPr>
      <w:r>
        <w:t>Changing the delay-type to e.g. 0x04 (</w:t>
      </w:r>
      <w:r w:rsidRPr="00A02C01">
        <w:rPr>
          <w:i/>
        </w:rPr>
        <w:t xml:space="preserve">store only </w:t>
      </w:r>
      <w:proofErr w:type="spellStart"/>
      <w:r w:rsidRPr="00A02C01">
        <w:rPr>
          <w:i/>
        </w:rPr>
        <w:t>SoCs</w:t>
      </w:r>
      <w:proofErr w:type="spellEnd"/>
      <w:r>
        <w:t>)</w:t>
      </w:r>
    </w:p>
    <w:p w:rsidR="00980C4A" w:rsidRDefault="00980C4A" w:rsidP="00815CA2">
      <w:pPr>
        <w:pStyle w:val="FlietextEinzug"/>
        <w:ind w:left="1004"/>
        <w:jc w:val="both"/>
      </w:pPr>
    </w:p>
    <w:p w:rsidR="00487811" w:rsidRDefault="00487811" w:rsidP="00815CA2">
      <w:pPr>
        <w:pStyle w:val="FlietextEinzug"/>
        <w:ind w:left="1004"/>
        <w:jc w:val="both"/>
      </w:pPr>
    </w:p>
    <w:p w:rsidR="00995DE2" w:rsidRDefault="00995DE2" w:rsidP="00815CA2">
      <w:pPr>
        <w:pStyle w:val="FlietextEinzug"/>
        <w:ind w:left="1004"/>
        <w:jc w:val="both"/>
      </w:pPr>
    </w:p>
    <w:p w:rsidR="00487811" w:rsidRPr="00836D32" w:rsidRDefault="00487811" w:rsidP="00815CA2">
      <w:pPr>
        <w:pStyle w:val="FlietextEinzug"/>
        <w:jc w:val="both"/>
        <w:rPr>
          <w:b/>
        </w:rPr>
      </w:pPr>
      <w:r>
        <w:rPr>
          <w:b/>
        </w:rPr>
        <w:t>Overflow of Packet-Buffer</w:t>
      </w:r>
      <w:r w:rsidR="000A1A8F">
        <w:rPr>
          <w:b/>
        </w:rPr>
        <w:t xml:space="preserve"> (0x4</w:t>
      </w:r>
      <w:r>
        <w:rPr>
          <w:b/>
        </w:rPr>
        <w:t>0)</w:t>
      </w:r>
      <w:r w:rsidRPr="00836D32">
        <w:rPr>
          <w:b/>
        </w:rPr>
        <w:t>:</w:t>
      </w:r>
    </w:p>
    <w:p w:rsidR="00487811" w:rsidRDefault="00487811" w:rsidP="00815CA2">
      <w:pPr>
        <w:pStyle w:val="FlietextEinzug"/>
        <w:jc w:val="both"/>
      </w:pPr>
    </w:p>
    <w:p w:rsidR="00487811" w:rsidRDefault="00487811" w:rsidP="00815CA2">
      <w:pPr>
        <w:pStyle w:val="FlietextEinzug"/>
        <w:numPr>
          <w:ilvl w:val="0"/>
          <w:numId w:val="9"/>
        </w:numPr>
        <w:jc w:val="both"/>
      </w:pPr>
      <w:r>
        <w:t xml:space="preserve">Too many </w:t>
      </w:r>
      <w:r w:rsidR="00586BD9">
        <w:t>safety packets</w:t>
      </w:r>
      <w:r>
        <w:t xml:space="preserve"> were stored during a task</w:t>
      </w:r>
    </w:p>
    <w:p w:rsidR="000A1A8F" w:rsidRDefault="000A1A8F" w:rsidP="00815CA2">
      <w:pPr>
        <w:pStyle w:val="FlietextEinzug"/>
        <w:ind w:left="1004"/>
        <w:jc w:val="both"/>
      </w:pPr>
    </w:p>
    <w:p w:rsidR="000A1A8F" w:rsidRDefault="00487811" w:rsidP="007E649D">
      <w:pPr>
        <w:pStyle w:val="FlietextEinzug"/>
        <w:numPr>
          <w:ilvl w:val="0"/>
          <w:numId w:val="9"/>
        </w:numPr>
        <w:jc w:val="both"/>
      </w:pPr>
      <w:r>
        <w:t>The default setting allows</w:t>
      </w:r>
      <w:r w:rsidR="00AC6931">
        <w:t xml:space="preserve"> </w:t>
      </w:r>
      <w:proofErr w:type="gramStart"/>
      <w:r w:rsidR="00AC57A6">
        <w:t>to store</w:t>
      </w:r>
      <w:proofErr w:type="gramEnd"/>
      <w:r w:rsidR="00AC6931">
        <w:t xml:space="preserve"> </w:t>
      </w:r>
      <w:r w:rsidR="00F4264D">
        <w:t>1024</w:t>
      </w:r>
      <w:r w:rsidR="008752CD">
        <w:t xml:space="preserve"> different packets </w:t>
      </w:r>
      <w:r w:rsidR="00F4264D">
        <w:t xml:space="preserve">(512 at </w:t>
      </w:r>
      <w:r w:rsidR="00F4264D" w:rsidRPr="00F4264D">
        <w:rPr>
          <w:i/>
        </w:rPr>
        <w:t>Incorrect-</w:t>
      </w:r>
      <w:proofErr w:type="spellStart"/>
      <w:r w:rsidR="00F4264D" w:rsidRPr="00F4264D">
        <w:rPr>
          <w:i/>
        </w:rPr>
        <w:t>Sequece</w:t>
      </w:r>
      <w:proofErr w:type="spellEnd"/>
      <w:r w:rsidR="00F4264D">
        <w:t xml:space="preserve">) </w:t>
      </w:r>
      <w:r w:rsidR="008752CD">
        <w:t xml:space="preserve">with </w:t>
      </w:r>
      <w:r w:rsidR="00CF2ACB">
        <w:t xml:space="preserve">a total of </w:t>
      </w:r>
      <w:r w:rsidR="008752CD">
        <w:t xml:space="preserve">up to </w:t>
      </w:r>
      <w:r w:rsidR="00586BD9">
        <w:t>16384</w:t>
      </w:r>
      <w:r w:rsidR="000A1A8F">
        <w:t xml:space="preserve"> Bytes of data.</w:t>
      </w:r>
    </w:p>
    <w:p w:rsidR="00681BA1" w:rsidRDefault="00681BA1" w:rsidP="00815CA2">
      <w:pPr>
        <w:pStyle w:val="Listenabsatz"/>
        <w:jc w:val="both"/>
      </w:pPr>
    </w:p>
    <w:p w:rsidR="00681BA1" w:rsidRDefault="00815CA2" w:rsidP="00815CA2">
      <w:pPr>
        <w:pStyle w:val="FlietextEinzug"/>
        <w:numPr>
          <w:ilvl w:val="0"/>
          <w:numId w:val="9"/>
        </w:numPr>
        <w:jc w:val="both"/>
      </w:pPr>
      <w:r>
        <w:t>This c</w:t>
      </w:r>
      <w:r w:rsidR="00681BA1">
        <w:t xml:space="preserve">ould happen, when </w:t>
      </w:r>
      <w:r>
        <w:t xml:space="preserve">the </w:t>
      </w:r>
      <w:r w:rsidR="00681BA1">
        <w:t xml:space="preserve">packet buffer </w:t>
      </w:r>
      <w:r>
        <w:t>wasn’t</w:t>
      </w:r>
      <w:r w:rsidR="00681BA1">
        <w:t xml:space="preserve"> cleared </w:t>
      </w:r>
      <w:r>
        <w:t>with its operation (0x10) after the last series of test with safety tasks</w:t>
      </w:r>
    </w:p>
    <w:p w:rsidR="004E0945" w:rsidRDefault="004E0945" w:rsidP="004E0945">
      <w:pPr>
        <w:pStyle w:val="Listenabsatz"/>
      </w:pPr>
    </w:p>
    <w:p w:rsidR="004E0945" w:rsidRDefault="004E0945" w:rsidP="00815CA2">
      <w:pPr>
        <w:pStyle w:val="FlietextEinzug"/>
        <w:numPr>
          <w:ilvl w:val="0"/>
          <w:numId w:val="9"/>
        </w:numPr>
        <w:jc w:val="both"/>
      </w:pPr>
      <w:r>
        <w:t xml:space="preserve">A reset of this Buffer </w:t>
      </w:r>
      <w:r w:rsidR="000E1449">
        <w:t xml:space="preserve">via operation-flag 0x10 </w:t>
      </w:r>
      <w:r>
        <w:t xml:space="preserve">is recommended </w:t>
      </w:r>
    </w:p>
    <w:p w:rsidR="006B3EC1" w:rsidRDefault="006B3EC1" w:rsidP="006B3EC1">
      <w:pPr>
        <w:pStyle w:val="FlietextEinzug"/>
        <w:ind w:left="1004"/>
        <w:jc w:val="both"/>
      </w:pPr>
    </w:p>
    <w:p w:rsidR="00C54140" w:rsidRDefault="00C54140" w:rsidP="006B3EC1">
      <w:pPr>
        <w:pStyle w:val="FlietextEinzug"/>
        <w:ind w:left="1004"/>
        <w:jc w:val="both"/>
      </w:pPr>
    </w:p>
    <w:p w:rsidR="00EB6A97" w:rsidRDefault="00EB6A97">
      <w:r>
        <w:br w:type="page"/>
      </w:r>
    </w:p>
    <w:p w:rsidR="006B3EC1" w:rsidRPr="00836D32" w:rsidRDefault="006B3EC1" w:rsidP="006B3EC1">
      <w:pPr>
        <w:pStyle w:val="FlietextEinzug"/>
        <w:jc w:val="both"/>
        <w:rPr>
          <w:b/>
        </w:rPr>
      </w:pPr>
      <w:r>
        <w:rPr>
          <w:b/>
        </w:rPr>
        <w:lastRenderedPageBreak/>
        <w:t>Error in the safety</w:t>
      </w:r>
      <w:r w:rsidR="00EF73AB">
        <w:rPr>
          <w:b/>
        </w:rPr>
        <w:t xml:space="preserve"> task</w:t>
      </w:r>
      <w:r>
        <w:rPr>
          <w:b/>
        </w:rPr>
        <w:t xml:space="preserve"> configuration occurred (0x80)</w:t>
      </w:r>
      <w:r w:rsidRPr="00836D32">
        <w:rPr>
          <w:b/>
        </w:rPr>
        <w:t>:</w:t>
      </w:r>
    </w:p>
    <w:p w:rsidR="006B3EC1" w:rsidRDefault="006B3EC1" w:rsidP="006B3EC1">
      <w:pPr>
        <w:pStyle w:val="FlietextEinzug"/>
        <w:jc w:val="both"/>
      </w:pPr>
    </w:p>
    <w:p w:rsidR="006B3EC1" w:rsidRDefault="0072343C" w:rsidP="006B3EC1">
      <w:pPr>
        <w:pStyle w:val="FlietextEinzug"/>
        <w:numPr>
          <w:ilvl w:val="0"/>
          <w:numId w:val="9"/>
        </w:numPr>
        <w:jc w:val="both"/>
      </w:pPr>
      <w:r>
        <w:t xml:space="preserve">Different safety tasks were used in </w:t>
      </w:r>
      <w:r w:rsidR="00295EBD">
        <w:t>a</w:t>
      </w:r>
      <w:r>
        <w:t xml:space="preserve"> series of test</w:t>
      </w:r>
      <w:r w:rsidR="0080462F">
        <w:t>, or…</w:t>
      </w:r>
    </w:p>
    <w:p w:rsidR="006D4E2B" w:rsidRDefault="006D4E2B" w:rsidP="006D4E2B">
      <w:pPr>
        <w:pStyle w:val="FlietextEinzug"/>
        <w:ind w:left="1004"/>
        <w:jc w:val="both"/>
      </w:pPr>
    </w:p>
    <w:p w:rsidR="006D4E2B" w:rsidRDefault="001F5EE1" w:rsidP="006D4E2B">
      <w:pPr>
        <w:pStyle w:val="FlietextEinzug"/>
        <w:numPr>
          <w:ilvl w:val="0"/>
          <w:numId w:val="9"/>
        </w:numPr>
        <w:jc w:val="both"/>
      </w:pPr>
      <w:r>
        <w:t>The configured tasks</w:t>
      </w:r>
      <w:r w:rsidR="00202C9D">
        <w:t xml:space="preserve"> are overlapping </w:t>
      </w:r>
      <w:r w:rsidR="006A18E8">
        <w:t xml:space="preserve">(A safety task was started, while the last one hasn’t been finished </w:t>
      </w:r>
      <w:r w:rsidR="009C3E3F">
        <w:t>y</w:t>
      </w:r>
      <w:r w:rsidR="006A18E8">
        <w:t>et)</w:t>
      </w:r>
      <w:r w:rsidR="00351C46">
        <w:t>,</w:t>
      </w:r>
      <w:r w:rsidR="006A18E8">
        <w:t xml:space="preserve"> or…</w:t>
      </w:r>
    </w:p>
    <w:p w:rsidR="0072343C" w:rsidRDefault="0072343C" w:rsidP="0072343C">
      <w:pPr>
        <w:pStyle w:val="FlietextEinzug"/>
        <w:ind w:left="1004"/>
        <w:jc w:val="both"/>
      </w:pPr>
    </w:p>
    <w:p w:rsidR="0072343C" w:rsidRDefault="009F577F" w:rsidP="006B3EC1">
      <w:pPr>
        <w:pStyle w:val="FlietextEinzug"/>
        <w:numPr>
          <w:ilvl w:val="0"/>
          <w:numId w:val="9"/>
        </w:numPr>
        <w:jc w:val="both"/>
      </w:pPr>
      <w:r>
        <w:t xml:space="preserve">The two different safety packets are overlapping (wrong configuration of an </w:t>
      </w:r>
      <w:r w:rsidRPr="009F577F">
        <w:rPr>
          <w:i/>
        </w:rPr>
        <w:t>Insertion</w:t>
      </w:r>
      <w:r>
        <w:t>-task), or…</w:t>
      </w:r>
    </w:p>
    <w:p w:rsidR="009F577F" w:rsidRDefault="009F577F" w:rsidP="009F577F">
      <w:pPr>
        <w:pStyle w:val="Listenabsatz"/>
      </w:pPr>
    </w:p>
    <w:p w:rsidR="00887C94" w:rsidRDefault="0071503F" w:rsidP="0071503F">
      <w:pPr>
        <w:pStyle w:val="FlietextEinzug"/>
        <w:numPr>
          <w:ilvl w:val="0"/>
          <w:numId w:val="9"/>
        </w:numPr>
        <w:jc w:val="both"/>
      </w:pPr>
      <w:r>
        <w:t xml:space="preserve">The packet </w:t>
      </w:r>
      <w:proofErr w:type="gramStart"/>
      <w:r>
        <w:t>sizes of multiple safety tasks</w:t>
      </w:r>
      <w:r w:rsidRPr="0071503F">
        <w:t xml:space="preserve"> </w:t>
      </w:r>
      <w:r>
        <w:t>differs</w:t>
      </w:r>
      <w:proofErr w:type="gramEnd"/>
      <w:r>
        <w:t xml:space="preserve"> in </w:t>
      </w:r>
      <w:r w:rsidR="00295EBD">
        <w:t>a</w:t>
      </w:r>
      <w:r>
        <w:t xml:space="preserve"> series of test</w:t>
      </w:r>
      <w:r w:rsidR="00B26C07">
        <w:t>, or</w:t>
      </w:r>
      <w:r w:rsidR="00EC4E9D">
        <w:t>…</w:t>
      </w:r>
    </w:p>
    <w:p w:rsidR="00B53B77" w:rsidRDefault="00B53B77" w:rsidP="00B53B77">
      <w:pPr>
        <w:pStyle w:val="Listenabsatz"/>
      </w:pPr>
    </w:p>
    <w:p w:rsidR="00B53B77" w:rsidRDefault="00B53B77" w:rsidP="00B53B77">
      <w:pPr>
        <w:pStyle w:val="FlietextEinzug"/>
        <w:numPr>
          <w:ilvl w:val="0"/>
          <w:numId w:val="9"/>
        </w:numPr>
        <w:jc w:val="both"/>
      </w:pPr>
      <w:r>
        <w:t xml:space="preserve">The number of manipulated safety frames </w:t>
      </w:r>
      <w:r w:rsidRPr="00B53B77">
        <w:rPr>
          <w:i/>
        </w:rPr>
        <w:t>N</w:t>
      </w:r>
      <w:r>
        <w:t xml:space="preserve"> of multiple </w:t>
      </w:r>
      <w:r w:rsidRPr="00B53B77">
        <w:rPr>
          <w:i/>
        </w:rPr>
        <w:t>Incorrect-Sequence</w:t>
      </w:r>
      <w:r>
        <w:t>-tasks differs</w:t>
      </w:r>
      <w:r w:rsidRPr="00B53B77">
        <w:t xml:space="preserve"> </w:t>
      </w:r>
      <w:r>
        <w:t>in a s</w:t>
      </w:r>
      <w:r>
        <w:t>e</w:t>
      </w:r>
      <w:r>
        <w:t>ries of test, or…</w:t>
      </w:r>
    </w:p>
    <w:p w:rsidR="00B53B77" w:rsidRDefault="00B53B77" w:rsidP="00B53B77">
      <w:pPr>
        <w:pStyle w:val="FlietextEinzug"/>
        <w:ind w:left="0"/>
        <w:jc w:val="both"/>
      </w:pPr>
    </w:p>
    <w:p w:rsidR="00B53B77" w:rsidRDefault="007A13DE" w:rsidP="0071503F">
      <w:pPr>
        <w:pStyle w:val="FlietextEinzug"/>
        <w:numPr>
          <w:ilvl w:val="0"/>
          <w:numId w:val="9"/>
        </w:numPr>
        <w:jc w:val="both"/>
      </w:pPr>
      <w:r>
        <w:t>A safety manipulation is used with a delay-task in a series of test</w:t>
      </w:r>
    </w:p>
    <w:p w:rsidR="00887C94" w:rsidRDefault="00887C94" w:rsidP="00887C94">
      <w:pPr>
        <w:pStyle w:val="Listenabsatz"/>
      </w:pPr>
    </w:p>
    <w:p w:rsidR="00C530DC" w:rsidRDefault="00C530DC" w:rsidP="00C530DC">
      <w:pPr>
        <w:pStyle w:val="FlietextEinzug"/>
      </w:pPr>
    </w:p>
    <w:p w:rsidR="0042791F" w:rsidRDefault="0042791F" w:rsidP="003466C7">
      <w:pPr>
        <w:pStyle w:val="FlietextEinzug"/>
        <w:ind w:left="0"/>
      </w:pPr>
    </w:p>
    <w:p w:rsidR="00E62F5F" w:rsidRDefault="00E62F5F" w:rsidP="00254610">
      <w:pPr>
        <w:pStyle w:val="FlietextEinzug"/>
        <w:ind w:left="0"/>
      </w:pPr>
    </w:p>
    <w:p w:rsidR="004420F3" w:rsidRDefault="00325C3B" w:rsidP="00DC4F9A">
      <w:pPr>
        <w:pStyle w:val="FlietextEinzug"/>
      </w:pPr>
      <w:r>
        <w:t xml:space="preserve">Occurred errors abort the current test of series and </w:t>
      </w:r>
      <w:r w:rsidR="00980C4A">
        <w:t>prevent the start of new ones. Their</w:t>
      </w:r>
      <w:r w:rsidR="00C530DC">
        <w:t xml:space="preserve"> Error-Flags can be </w:t>
      </w:r>
      <w:proofErr w:type="spellStart"/>
      <w:r w:rsidR="00C530DC">
        <w:t>reset</w:t>
      </w:r>
      <w:r w:rsidR="009C3E3F">
        <w:t>ed</w:t>
      </w:r>
      <w:proofErr w:type="spellEnd"/>
      <w:r w:rsidR="00C530DC">
        <w:t xml:space="preserve"> by writing the </w:t>
      </w:r>
      <w:r w:rsidR="00C530DC" w:rsidRPr="004638EE">
        <w:rPr>
          <w:i/>
        </w:rPr>
        <w:t>Clear all Error Flags</w:t>
      </w:r>
      <w:r w:rsidR="00C530DC">
        <w:rPr>
          <w:i/>
        </w:rPr>
        <w:t xml:space="preserve"> </w:t>
      </w:r>
      <w:r w:rsidR="00C530DC" w:rsidRPr="004638EE">
        <w:t>operation</w:t>
      </w:r>
      <w:r w:rsidR="00C530DC">
        <w:t xml:space="preserve"> (0x08).</w:t>
      </w:r>
    </w:p>
    <w:p w:rsidR="004420F3" w:rsidRDefault="004420F3" w:rsidP="00254610">
      <w:pPr>
        <w:pStyle w:val="FlietextEinzug"/>
        <w:ind w:left="0"/>
      </w:pPr>
    </w:p>
    <w:p w:rsidR="007A13DE" w:rsidRDefault="007A13DE" w:rsidP="00254610">
      <w:pPr>
        <w:pStyle w:val="FlietextEinzug"/>
        <w:ind w:left="0"/>
      </w:pPr>
    </w:p>
    <w:p w:rsidR="00254610" w:rsidRDefault="004420F3" w:rsidP="00CE32BE">
      <w:pPr>
        <w:pStyle w:val="berschrift2"/>
      </w:pPr>
      <w:bookmarkStart w:id="86" w:name="_Toc402957439"/>
      <w:r>
        <w:t>Status LEDs</w:t>
      </w:r>
      <w:bookmarkEnd w:id="86"/>
    </w:p>
    <w:p w:rsidR="00CE32BE" w:rsidRDefault="00CE32BE" w:rsidP="00254610">
      <w:pPr>
        <w:pStyle w:val="FlietextEinzug"/>
      </w:pPr>
    </w:p>
    <w:p w:rsidR="00F7235E" w:rsidRDefault="00607BCE" w:rsidP="00A31BCF">
      <w:pPr>
        <w:pStyle w:val="FlietextEinzug"/>
        <w:jc w:val="both"/>
      </w:pPr>
      <w:r>
        <w:t xml:space="preserve">The </w:t>
      </w:r>
      <w:proofErr w:type="spellStart"/>
      <w:r>
        <w:t>Framemanipulator</w:t>
      </w:r>
      <w:proofErr w:type="spellEnd"/>
      <w:r>
        <w:t xml:space="preserve"> also has two status LEDs</w:t>
      </w:r>
      <w:r w:rsidR="0089674E">
        <w:t xml:space="preserve"> on the left side of the device</w:t>
      </w:r>
      <w:r w:rsidR="007B5F07">
        <w:t xml:space="preserve"> (</w:t>
      </w:r>
      <w:r w:rsidR="007B5F07">
        <w:fldChar w:fldCharType="begin"/>
      </w:r>
      <w:r w:rsidR="007B5F07">
        <w:instrText xml:space="preserve"> REF _Ref376961214 \h </w:instrText>
      </w:r>
      <w:r w:rsidR="007B5F07">
        <w:fldChar w:fldCharType="separate"/>
      </w:r>
      <w:r w:rsidR="003466C7">
        <w:t xml:space="preserve">Figure </w:t>
      </w:r>
      <w:r w:rsidR="003466C7">
        <w:rPr>
          <w:noProof/>
        </w:rPr>
        <w:t>25</w:t>
      </w:r>
      <w:r w:rsidR="007B5F07">
        <w:fldChar w:fldCharType="end"/>
      </w:r>
      <w:r w:rsidR="007B5F07">
        <w:t>)</w:t>
      </w:r>
      <w:r>
        <w:t>. One of them is the</w:t>
      </w:r>
      <w:r w:rsidR="00F12CA4">
        <w:t xml:space="preserve"> active-LED</w:t>
      </w:r>
      <w:r w:rsidR="00192AA0">
        <w:t xml:space="preserve">, which is turned on during the series of test. </w:t>
      </w:r>
      <w:r w:rsidR="00EE519C">
        <w:t>The other one is the abort-LED. It will be act</w:t>
      </w:r>
      <w:r w:rsidR="00EE519C">
        <w:t>i</w:t>
      </w:r>
      <w:r w:rsidR="00EE519C">
        <w:t xml:space="preserve">vated, when the </w:t>
      </w:r>
      <w:r w:rsidR="00AD70FB">
        <w:t>test was</w:t>
      </w:r>
      <w:r w:rsidR="00EE519C">
        <w:t xml:space="preserve"> stopped by the user or an </w:t>
      </w:r>
      <w:r w:rsidR="009C3E3F">
        <w:t xml:space="preserve">error </w:t>
      </w:r>
      <w:r w:rsidR="00AD70FB">
        <w:t>occurred</w:t>
      </w:r>
      <w:r w:rsidR="00EE519C">
        <w:t>.</w:t>
      </w:r>
      <w:r w:rsidR="00A31BCF">
        <w:t xml:space="preserve"> It will only turn off, when all errors </w:t>
      </w:r>
      <w:r w:rsidR="006B329D">
        <w:t>are</w:t>
      </w:r>
      <w:r w:rsidR="00A31BCF">
        <w:t xml:space="preserve"> cleared with the corresponding flag of the operation register.</w:t>
      </w:r>
    </w:p>
    <w:p w:rsidR="00352C28" w:rsidRDefault="00352C28" w:rsidP="00A31BCF">
      <w:pPr>
        <w:pStyle w:val="FlietextEinzug"/>
        <w:jc w:val="both"/>
      </w:pPr>
    </w:p>
    <w:p w:rsidR="00CE32BE" w:rsidRDefault="00CE32BE" w:rsidP="00A31BCF">
      <w:pPr>
        <w:pStyle w:val="FlietextEinzug"/>
        <w:jc w:val="both"/>
      </w:pPr>
    </w:p>
    <w:p w:rsidR="006B329D" w:rsidRDefault="00984621" w:rsidP="006B329D">
      <w:pPr>
        <w:pStyle w:val="FlietextEinzug"/>
        <w:keepNext/>
      </w:pPr>
      <w:r w:rsidRPr="006B329D">
        <w:rPr>
          <w:noProof/>
          <w:lang w:val="de-DE" w:eastAsia="de-DE"/>
        </w:rPr>
        <w:drawing>
          <wp:inline distT="0" distB="0" distL="0" distR="0" wp14:anchorId="7A8015A4" wp14:editId="1ECB2DF7">
            <wp:extent cx="2280582" cy="793630"/>
            <wp:effectExtent l="0" t="0" r="5715" b="6985"/>
            <wp:docPr id="6" name="Grafik 6" descr="C:\Users\muelhausens\Desktop\Proj\FM\Safety\Doku\Spezifikation\Bilder\L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Proj\FM\Safety\Doku\Spezifikation\Bilder\LEDs.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0155"/>
                    <a:stretch/>
                  </pic:blipFill>
                  <pic:spPr bwMode="auto">
                    <a:xfrm>
                      <a:off x="0" y="0"/>
                      <a:ext cx="2280582" cy="793630"/>
                    </a:xfrm>
                    <a:prstGeom prst="rect">
                      <a:avLst/>
                    </a:prstGeom>
                    <a:noFill/>
                    <a:ln>
                      <a:noFill/>
                    </a:ln>
                    <a:extLst>
                      <a:ext uri="{53640926-AAD7-44D8-BBD7-CCE9431645EC}">
                        <a14:shadowObscured xmlns:a14="http://schemas.microsoft.com/office/drawing/2010/main"/>
                      </a:ext>
                    </a:extLst>
                  </pic:spPr>
                </pic:pic>
              </a:graphicData>
            </a:graphic>
          </wp:inline>
        </w:drawing>
      </w:r>
    </w:p>
    <w:p w:rsidR="00571D3D" w:rsidRDefault="006B329D" w:rsidP="00352C28">
      <w:pPr>
        <w:pStyle w:val="Beschriftung"/>
      </w:pPr>
      <w:bookmarkStart w:id="87" w:name="_Ref376961214"/>
      <w:bookmarkStart w:id="88" w:name="_Toc377388852"/>
      <w:r>
        <w:t xml:space="preserve">Figure </w:t>
      </w:r>
      <w:r>
        <w:fldChar w:fldCharType="begin"/>
      </w:r>
      <w:r>
        <w:instrText xml:space="preserve"> SEQ Figure \* ARABIC </w:instrText>
      </w:r>
      <w:r>
        <w:fldChar w:fldCharType="separate"/>
      </w:r>
      <w:r w:rsidR="00DB4262">
        <w:rPr>
          <w:noProof/>
        </w:rPr>
        <w:t>27</w:t>
      </w:r>
      <w:r>
        <w:fldChar w:fldCharType="end"/>
      </w:r>
      <w:bookmarkEnd w:id="87"/>
      <w:r>
        <w:t>: LEDs of the</w:t>
      </w:r>
      <w:r w:rsidR="00352C28">
        <w:t xml:space="preserve"> </w:t>
      </w:r>
      <w:proofErr w:type="spellStart"/>
      <w:r w:rsidR="00352C28">
        <w:t>Framemanipulator</w:t>
      </w:r>
      <w:proofErr w:type="spellEnd"/>
      <w:r w:rsidR="00352C28">
        <w:t xml:space="preserve"> device: </w:t>
      </w:r>
      <w:r w:rsidR="006F25F0">
        <w:t>FM-</w:t>
      </w:r>
      <w:r w:rsidR="00352C28">
        <w:t xml:space="preserve"> on the left, PL-status-LEDs on the right.</w:t>
      </w:r>
      <w:bookmarkEnd w:id="88"/>
      <w:r w:rsidR="00571D3D">
        <w:br w:type="page"/>
      </w:r>
    </w:p>
    <w:p w:rsidR="00C530DC" w:rsidRDefault="00426527" w:rsidP="00DC4F9A">
      <w:pPr>
        <w:pStyle w:val="berschrift2"/>
      </w:pPr>
      <w:bookmarkStart w:id="89" w:name="_Toc402957440"/>
      <w:r>
        <w:lastRenderedPageBreak/>
        <w:t xml:space="preserve">Control </w:t>
      </w:r>
      <w:r w:rsidR="00571D3D">
        <w:t>Examples</w:t>
      </w:r>
      <w:bookmarkEnd w:id="89"/>
    </w:p>
    <w:p w:rsidR="00C530DC" w:rsidRDefault="00C530DC" w:rsidP="00DC4F9A">
      <w:pPr>
        <w:pStyle w:val="FlietextEinzug"/>
        <w:jc w:val="both"/>
      </w:pPr>
    </w:p>
    <w:p w:rsidR="00CC7F97" w:rsidRDefault="00CD2588" w:rsidP="00DC4F9A">
      <w:pPr>
        <w:pStyle w:val="FlietextEinzug"/>
        <w:jc w:val="both"/>
      </w:pPr>
      <w:r>
        <w:t xml:space="preserve">The following examples are made for a better understanding of the behaviour of the </w:t>
      </w:r>
      <w:proofErr w:type="spellStart"/>
      <w:r>
        <w:t>Framemanipulator</w:t>
      </w:r>
      <w:proofErr w:type="spellEnd"/>
      <w:r>
        <w:t xml:space="preserve"> and the usage of the different operations.</w:t>
      </w:r>
    </w:p>
    <w:p w:rsidR="00571D3D" w:rsidRDefault="00571D3D" w:rsidP="00DC4F9A">
      <w:pPr>
        <w:pStyle w:val="FlietextEinzug"/>
        <w:jc w:val="both"/>
      </w:pPr>
    </w:p>
    <w:p w:rsidR="00CD2588" w:rsidRDefault="00CD2588" w:rsidP="00DC4F9A">
      <w:pPr>
        <w:pStyle w:val="FlietextEinzug"/>
        <w:jc w:val="both"/>
      </w:pPr>
    </w:p>
    <w:p w:rsidR="00571D3D" w:rsidRPr="008E28EE" w:rsidRDefault="00571D3D" w:rsidP="00DC4F9A">
      <w:pPr>
        <w:pStyle w:val="FlietextEinzug"/>
        <w:jc w:val="both"/>
        <w:rPr>
          <w:i/>
        </w:rPr>
      </w:pPr>
      <w:r w:rsidRPr="008E28EE">
        <w:rPr>
          <w:i/>
        </w:rPr>
        <w:t>Example 1</w:t>
      </w:r>
      <w:r w:rsidR="00BB4EA3">
        <w:rPr>
          <w:i/>
        </w:rPr>
        <w:t>:</w:t>
      </w:r>
      <w:r w:rsidR="00CD2588">
        <w:rPr>
          <w:i/>
        </w:rPr>
        <w:t xml:space="preserve"> Clear </w:t>
      </w:r>
      <w:r w:rsidR="00321C5C">
        <w:rPr>
          <w:i/>
        </w:rPr>
        <w:t>E</w:t>
      </w:r>
      <w:r w:rsidR="00CD2588">
        <w:rPr>
          <w:i/>
        </w:rPr>
        <w:t>rror</w:t>
      </w:r>
      <w:r w:rsidRPr="008E28EE">
        <w:rPr>
          <w:i/>
        </w:rPr>
        <w:t>:</w:t>
      </w:r>
    </w:p>
    <w:p w:rsidR="00571D3D" w:rsidRDefault="00571D3D" w:rsidP="00DC4F9A">
      <w:pPr>
        <w:pStyle w:val="FlietextEinzug"/>
        <w:jc w:val="both"/>
      </w:pPr>
    </w:p>
    <w:p w:rsidR="00561857" w:rsidRDefault="00A44DC7" w:rsidP="00DC4F9A">
      <w:pPr>
        <w:pStyle w:val="FlietextEinzug"/>
        <w:jc w:val="both"/>
      </w:pPr>
      <w:r>
        <w:t>An overflow of the frame-data-buffer occurred (</w:t>
      </w:r>
      <w:proofErr w:type="spellStart"/>
      <w:r>
        <w:t>PRes</w:t>
      </w:r>
      <w:proofErr w:type="spellEnd"/>
      <w:r>
        <w:t xml:space="preserve"> has a value of 0x20</w:t>
      </w:r>
      <w:r w:rsidR="00561857">
        <w:t xml:space="preserve">) as shown in </w:t>
      </w:r>
      <w:r w:rsidR="00321C5C" w:rsidRPr="00DC4F9A">
        <w:rPr>
          <w:i/>
        </w:rPr>
        <w:fldChar w:fldCharType="begin"/>
      </w:r>
      <w:r w:rsidR="00321C5C" w:rsidRPr="00DC4F9A">
        <w:rPr>
          <w:i/>
        </w:rPr>
        <w:instrText xml:space="preserve"> REF _Ref333413276 \h </w:instrText>
      </w:r>
      <w:r w:rsidR="00321C5C">
        <w:rPr>
          <w:i/>
        </w:rPr>
        <w:instrText xml:space="preserve"> \* MERGEFORMAT </w:instrText>
      </w:r>
      <w:r w:rsidR="00321C5C" w:rsidRPr="00DC4F9A">
        <w:rPr>
          <w:i/>
        </w:rPr>
      </w:r>
      <w:r w:rsidR="00321C5C" w:rsidRPr="00DC4F9A">
        <w:rPr>
          <w:i/>
        </w:rPr>
        <w:fldChar w:fldCharType="separate"/>
      </w:r>
      <w:r w:rsidR="00EB1680" w:rsidRPr="00EB1680">
        <w:rPr>
          <w:i/>
        </w:rPr>
        <w:t xml:space="preserve">Figure </w:t>
      </w:r>
      <w:r w:rsidR="00EB1680" w:rsidRPr="00EB1680">
        <w:rPr>
          <w:i/>
          <w:noProof/>
        </w:rPr>
        <w:t>26</w:t>
      </w:r>
      <w:r w:rsidR="00321C5C" w:rsidRPr="00DC4F9A">
        <w:rPr>
          <w:i/>
        </w:rPr>
        <w:fldChar w:fldCharType="end"/>
      </w:r>
      <w:r w:rsidR="00561857" w:rsidRPr="00DC4F9A">
        <w:rPr>
          <w:i/>
        </w:rPr>
        <w:t>.</w:t>
      </w:r>
    </w:p>
    <w:p w:rsidR="00561857" w:rsidRDefault="00561857" w:rsidP="00DC4F9A">
      <w:pPr>
        <w:pStyle w:val="FlietextEinzug"/>
        <w:jc w:val="both"/>
      </w:pPr>
    </w:p>
    <w:p w:rsidR="00321C5C" w:rsidRDefault="00321C5C" w:rsidP="00DC4F9A">
      <w:pPr>
        <w:pStyle w:val="FlietextEinzug"/>
        <w:keepNext/>
        <w:jc w:val="both"/>
      </w:pPr>
      <w:r>
        <w:rPr>
          <w:noProof/>
          <w:lang w:val="de-DE" w:eastAsia="de-DE"/>
        </w:rPr>
        <w:drawing>
          <wp:inline distT="0" distB="0" distL="0" distR="0" wp14:anchorId="73AF1A18" wp14:editId="1F8901DB">
            <wp:extent cx="3419061" cy="1138046"/>
            <wp:effectExtent l="0" t="0" r="0" b="5080"/>
            <wp:docPr id="8" name="Grafik 8" descr="C:\Users\muelhausens\Desktop\FM_DOKU\tasks\timing_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FM_DOKU\tasks\timing_de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8995" cy="1138024"/>
                    </a:xfrm>
                    <a:prstGeom prst="rect">
                      <a:avLst/>
                    </a:prstGeom>
                    <a:noFill/>
                    <a:ln>
                      <a:noFill/>
                    </a:ln>
                  </pic:spPr>
                </pic:pic>
              </a:graphicData>
            </a:graphic>
          </wp:inline>
        </w:drawing>
      </w:r>
    </w:p>
    <w:p w:rsidR="00561857" w:rsidRDefault="00321C5C" w:rsidP="00DC4F9A">
      <w:pPr>
        <w:pStyle w:val="Beschriftung"/>
        <w:jc w:val="both"/>
      </w:pPr>
      <w:bookmarkStart w:id="90" w:name="_Ref333413276"/>
      <w:bookmarkStart w:id="91" w:name="_Toc377388853"/>
      <w:r>
        <w:t xml:space="preserve">Figure </w:t>
      </w:r>
      <w:r>
        <w:fldChar w:fldCharType="begin"/>
      </w:r>
      <w:r>
        <w:instrText xml:space="preserve"> SEQ Figure \* ARABIC </w:instrText>
      </w:r>
      <w:r>
        <w:fldChar w:fldCharType="separate"/>
      </w:r>
      <w:r w:rsidR="00DB4262">
        <w:rPr>
          <w:noProof/>
        </w:rPr>
        <w:t>28</w:t>
      </w:r>
      <w:r>
        <w:fldChar w:fldCharType="end"/>
      </w:r>
      <w:bookmarkEnd w:id="90"/>
      <w:r w:rsidR="00202A91">
        <w:t>: Clear error o</w:t>
      </w:r>
      <w:r>
        <w:t>peration</w:t>
      </w:r>
      <w:bookmarkEnd w:id="91"/>
    </w:p>
    <w:p w:rsidR="00321C5C" w:rsidRDefault="00321C5C" w:rsidP="00DC4F9A">
      <w:pPr>
        <w:pStyle w:val="FlietextEinzug"/>
        <w:jc w:val="both"/>
      </w:pPr>
    </w:p>
    <w:p w:rsidR="00617D9B" w:rsidRDefault="00561857">
      <w:pPr>
        <w:pStyle w:val="FlietextEinzug"/>
        <w:jc w:val="both"/>
      </w:pPr>
      <w:r>
        <w:t xml:space="preserve">We start a </w:t>
      </w:r>
      <w:r w:rsidRPr="004638EE">
        <w:rPr>
          <w:i/>
        </w:rPr>
        <w:t>Clear all Error Flags</w:t>
      </w:r>
      <w:r>
        <w:rPr>
          <w:i/>
        </w:rPr>
        <w:t xml:space="preserve"> </w:t>
      </w:r>
      <w:r w:rsidRPr="004638EE">
        <w:t>operation</w:t>
      </w:r>
      <w:r>
        <w:t xml:space="preserve"> </w:t>
      </w:r>
      <w:r w:rsidR="00617D9B">
        <w:t xml:space="preserve">with a </w:t>
      </w:r>
      <w:r>
        <w:t>0x08</w:t>
      </w:r>
      <w:r w:rsidR="00617D9B">
        <w:t xml:space="preserve"> of the </w:t>
      </w:r>
      <w:proofErr w:type="spellStart"/>
      <w:r w:rsidR="00617D9B">
        <w:t>PReq</w:t>
      </w:r>
      <w:proofErr w:type="spellEnd"/>
      <w:r w:rsidR="00617D9B">
        <w:t xml:space="preserve"> Payload. This value stays for the fo</w:t>
      </w:r>
      <w:r w:rsidR="00617D9B">
        <w:t>l</w:t>
      </w:r>
      <w:r w:rsidR="00617D9B">
        <w:t xml:space="preserve">lowing </w:t>
      </w:r>
      <w:proofErr w:type="spellStart"/>
      <w:r w:rsidR="00617D9B">
        <w:t>PReqs</w:t>
      </w:r>
      <w:proofErr w:type="spellEnd"/>
      <w:r w:rsidR="00617D9B">
        <w:t>, but it doesn’t need to be constant</w:t>
      </w:r>
      <w:r w:rsidR="009B31C4">
        <w:t>.</w:t>
      </w:r>
    </w:p>
    <w:p w:rsidR="009B31C4" w:rsidRDefault="001B2B4B">
      <w:pPr>
        <w:pStyle w:val="FlietextEinzug"/>
        <w:jc w:val="both"/>
      </w:pPr>
      <w:r w:rsidRPr="001B2B4B">
        <w:t xml:space="preserve">The </w:t>
      </w:r>
      <w:proofErr w:type="spellStart"/>
      <w:r w:rsidRPr="001B2B4B">
        <w:t>Framemanipulator</w:t>
      </w:r>
      <w:proofErr w:type="spellEnd"/>
      <w:r w:rsidRPr="001B2B4B">
        <w:t xml:space="preserve"> receives the positive edge of the flag </w:t>
      </w:r>
      <w:r w:rsidR="009B31C4">
        <w:t xml:space="preserve">in the following POWERLINK-cycle. The processing of the operation is tagged with the set of the corresponding status bit (error &amp; 0x08). </w:t>
      </w:r>
    </w:p>
    <w:p w:rsidR="009B31C4" w:rsidRDefault="009B31C4">
      <w:pPr>
        <w:pStyle w:val="FlietextEinzug"/>
        <w:jc w:val="both"/>
      </w:pPr>
    </w:p>
    <w:p w:rsidR="00C970A1" w:rsidRDefault="00C970A1">
      <w:pPr>
        <w:pStyle w:val="FlietextEinzug"/>
        <w:jc w:val="both"/>
      </w:pPr>
      <w:r>
        <w:t xml:space="preserve">After the reset, the payload of the </w:t>
      </w:r>
      <w:proofErr w:type="spellStart"/>
      <w:r>
        <w:t>PRes</w:t>
      </w:r>
      <w:proofErr w:type="spellEnd"/>
      <w:r>
        <w:t xml:space="preserve"> is set to 0x00 again.</w:t>
      </w:r>
    </w:p>
    <w:p w:rsidR="00571D3D" w:rsidRDefault="00571D3D" w:rsidP="00DC4F9A">
      <w:pPr>
        <w:pStyle w:val="FlietextEinzug"/>
        <w:jc w:val="both"/>
      </w:pPr>
    </w:p>
    <w:p w:rsidR="00C970A1" w:rsidRDefault="00C970A1" w:rsidP="00DC4F9A">
      <w:pPr>
        <w:pStyle w:val="FlietextEinzug"/>
        <w:jc w:val="both"/>
      </w:pPr>
    </w:p>
    <w:p w:rsidR="00C970A1" w:rsidRDefault="00C970A1" w:rsidP="00DC4F9A">
      <w:pPr>
        <w:pStyle w:val="FlietextEinzug"/>
        <w:jc w:val="both"/>
      </w:pPr>
    </w:p>
    <w:p w:rsidR="00571D3D" w:rsidRDefault="00571D3D" w:rsidP="00DC4F9A">
      <w:pPr>
        <w:pStyle w:val="FlietextEinzug"/>
        <w:jc w:val="both"/>
      </w:pPr>
      <w:r w:rsidRPr="008E28EE">
        <w:rPr>
          <w:i/>
        </w:rPr>
        <w:t>Example 2</w:t>
      </w:r>
      <w:r w:rsidR="00BB4EA3">
        <w:rPr>
          <w:i/>
        </w:rPr>
        <w:t>:</w:t>
      </w:r>
      <w:r w:rsidR="005D0C94">
        <w:rPr>
          <w:i/>
        </w:rPr>
        <w:t xml:space="preserve"> </w:t>
      </w:r>
      <w:r w:rsidR="00BB4EA3">
        <w:rPr>
          <w:i/>
        </w:rPr>
        <w:t>B</w:t>
      </w:r>
      <w:r w:rsidR="005D0C94">
        <w:rPr>
          <w:i/>
        </w:rPr>
        <w:t>ehaviour of</w:t>
      </w:r>
      <w:r w:rsidR="00CD2588">
        <w:rPr>
          <w:i/>
        </w:rPr>
        <w:t xml:space="preserve"> series of test</w:t>
      </w:r>
      <w:r w:rsidR="005D0C94">
        <w:rPr>
          <w:i/>
        </w:rPr>
        <w:t>s</w:t>
      </w:r>
      <w:r>
        <w:t xml:space="preserve">: </w:t>
      </w:r>
    </w:p>
    <w:p w:rsidR="00571D3D" w:rsidRDefault="00571D3D" w:rsidP="00DC4F9A">
      <w:pPr>
        <w:pStyle w:val="FlietextEinzug"/>
        <w:jc w:val="both"/>
      </w:pPr>
    </w:p>
    <w:p w:rsidR="000B1B64" w:rsidRDefault="000B1B64" w:rsidP="00DC4F9A">
      <w:pPr>
        <w:pStyle w:val="FlietextEinzug"/>
        <w:jc w:val="both"/>
      </w:pPr>
      <w:r>
        <w:t xml:space="preserve">A task with the drop of the </w:t>
      </w:r>
      <w:proofErr w:type="spellStart"/>
      <w:r>
        <w:t>SoC</w:t>
      </w:r>
      <w:proofErr w:type="spellEnd"/>
      <w:r>
        <w:t xml:space="preserve"> of the fifth cycle has to be started</w:t>
      </w:r>
      <w:r w:rsidR="00B35FCF">
        <w:t>:</w:t>
      </w:r>
    </w:p>
    <w:p w:rsidR="00B35FCF" w:rsidRDefault="00B35FCF" w:rsidP="00DC4F9A">
      <w:pPr>
        <w:pStyle w:val="FlietextEinzug"/>
        <w:keepNext/>
        <w:jc w:val="both"/>
      </w:pPr>
      <w:r>
        <w:rPr>
          <w:noProof/>
          <w:lang w:val="de-DE" w:eastAsia="de-DE"/>
        </w:rPr>
        <w:drawing>
          <wp:inline distT="0" distB="0" distL="0" distR="0" wp14:anchorId="6619010D" wp14:editId="684A4F66">
            <wp:extent cx="6469522" cy="1078253"/>
            <wp:effectExtent l="0" t="0" r="7620" b="7620"/>
            <wp:docPr id="1000474" name="Grafik 100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FM_DOKU\tasks\timing_task.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469522" cy="1078253"/>
                    </a:xfrm>
                    <a:prstGeom prst="rect">
                      <a:avLst/>
                    </a:prstGeom>
                    <a:noFill/>
                    <a:ln>
                      <a:noFill/>
                    </a:ln>
                  </pic:spPr>
                </pic:pic>
              </a:graphicData>
            </a:graphic>
          </wp:inline>
        </w:drawing>
      </w:r>
    </w:p>
    <w:p w:rsidR="00E37041" w:rsidRDefault="00B35FCF" w:rsidP="00DC4F9A">
      <w:pPr>
        <w:pStyle w:val="Beschriftung"/>
        <w:jc w:val="both"/>
      </w:pPr>
      <w:bookmarkStart w:id="92" w:name="_Toc377388854"/>
      <w:r>
        <w:t xml:space="preserve">Figure </w:t>
      </w:r>
      <w:r>
        <w:fldChar w:fldCharType="begin"/>
      </w:r>
      <w:r>
        <w:instrText xml:space="preserve"> SEQ Figure \* ARABIC </w:instrText>
      </w:r>
      <w:r>
        <w:fldChar w:fldCharType="separate"/>
      </w:r>
      <w:r w:rsidR="00DB4262">
        <w:rPr>
          <w:noProof/>
        </w:rPr>
        <w:t>29</w:t>
      </w:r>
      <w:r>
        <w:fldChar w:fldCharType="end"/>
      </w:r>
      <w:r w:rsidR="00202A91">
        <w:t>: Start task o</w:t>
      </w:r>
      <w:r>
        <w:t>perati</w:t>
      </w:r>
      <w:r w:rsidR="00422610">
        <w:t>on with</w:t>
      </w:r>
      <w:r>
        <w:t xml:space="preserve"> dropping the fifth </w:t>
      </w:r>
      <w:proofErr w:type="spellStart"/>
      <w:r>
        <w:t>SoC</w:t>
      </w:r>
      <w:bookmarkEnd w:id="92"/>
      <w:proofErr w:type="spellEnd"/>
    </w:p>
    <w:p w:rsidR="00E37041" w:rsidRDefault="00E37041" w:rsidP="00DC4F9A">
      <w:pPr>
        <w:pStyle w:val="FlietextEinzug"/>
        <w:jc w:val="both"/>
      </w:pPr>
    </w:p>
    <w:p w:rsidR="00BB4EA3" w:rsidRDefault="00B347AB">
      <w:pPr>
        <w:pStyle w:val="FlietextEinzug"/>
        <w:jc w:val="both"/>
      </w:pPr>
      <w:r>
        <w:t xml:space="preserve">After receiving the positive edge of the start flag, the </w:t>
      </w:r>
      <w:proofErr w:type="spellStart"/>
      <w:r>
        <w:t>Framemanipulator</w:t>
      </w:r>
      <w:proofErr w:type="spellEnd"/>
      <w:r>
        <w:t xml:space="preserve"> starts a series of test and r</w:t>
      </w:r>
      <w:r>
        <w:t>e</w:t>
      </w:r>
      <w:r>
        <w:t>sponses with setting the corresponding bit.</w:t>
      </w:r>
      <w:r w:rsidR="00D50B98">
        <w:t xml:space="preserve"> The transfer-time of the start-flag takes the FM of </w:t>
      </w:r>
      <w:r w:rsidR="008652B8">
        <w:t>v</w:t>
      </w:r>
      <w:r w:rsidR="00D50B98" w:rsidRPr="00D50B98">
        <w:t>e</w:t>
      </w:r>
      <w:r w:rsidR="00D50B98" w:rsidRPr="00D50B98">
        <w:t>r</w:t>
      </w:r>
      <w:r w:rsidR="00D50B98" w:rsidRPr="00D50B98">
        <w:t>sion</w:t>
      </w:r>
      <w:r w:rsidR="00D50B98">
        <w:t> </w:t>
      </w:r>
      <w:r w:rsidR="00D50B98" w:rsidRPr="00D50B98">
        <w:t>0</w:t>
      </w:r>
      <w:r w:rsidR="00BA101C">
        <w:t>.2.0</w:t>
      </w:r>
      <w:r w:rsidR="00D50B98">
        <w:t xml:space="preserve"> always two POWERLINK cycles.</w:t>
      </w:r>
      <w:r w:rsidR="00254148">
        <w:t xml:space="preserve"> </w:t>
      </w:r>
      <w:r w:rsidR="008E2FB6">
        <w:t xml:space="preserve">This time </w:t>
      </w:r>
      <w:r w:rsidR="00E07289">
        <w:t xml:space="preserve">could </w:t>
      </w:r>
      <w:r w:rsidR="008E2FB6">
        <w:t xml:space="preserve">differ </w:t>
      </w:r>
      <w:r w:rsidR="006F7C95">
        <w:t>when</w:t>
      </w:r>
      <w:r w:rsidR="008E2FB6">
        <w:t xml:space="preserve"> </w:t>
      </w:r>
      <w:r w:rsidR="006F7C95">
        <w:t>an</w:t>
      </w:r>
      <w:r w:rsidR="008E2FB6">
        <w:t xml:space="preserve">other </w:t>
      </w:r>
      <w:r w:rsidR="00011CB3">
        <w:t>v</w:t>
      </w:r>
      <w:r w:rsidR="008E2FB6">
        <w:t>ersion</w:t>
      </w:r>
      <w:r w:rsidR="006F7C95">
        <w:t xml:space="preserve"> is used. </w:t>
      </w:r>
      <w:r w:rsidR="003D6052">
        <w:t>For that reason it is recommended to use the status-register of the FM for c</w:t>
      </w:r>
      <w:r w:rsidR="003C0C54">
        <w:t xml:space="preserve">hecking the </w:t>
      </w:r>
      <w:r w:rsidR="00ED0A75">
        <w:t xml:space="preserve">actual </w:t>
      </w:r>
      <w:r w:rsidR="003C0C54">
        <w:t xml:space="preserve">start of the </w:t>
      </w:r>
      <w:r w:rsidR="003D6052">
        <w:t>series of test.</w:t>
      </w:r>
    </w:p>
    <w:p w:rsidR="001577A1" w:rsidRDefault="001577A1" w:rsidP="00DC4F9A">
      <w:pPr>
        <w:pStyle w:val="FlietextEinzug"/>
        <w:jc w:val="both"/>
      </w:pPr>
    </w:p>
    <w:p w:rsidR="001577A1" w:rsidRDefault="001577A1" w:rsidP="00DC4F9A">
      <w:pPr>
        <w:pStyle w:val="FlietextEinzug"/>
        <w:jc w:val="both"/>
      </w:pPr>
      <w:r>
        <w:t xml:space="preserve">The dropping of the </w:t>
      </w:r>
      <w:proofErr w:type="spellStart"/>
      <w:r>
        <w:t>SoC</w:t>
      </w:r>
      <w:proofErr w:type="spellEnd"/>
      <w:r>
        <w:t xml:space="preserve"> is processed in the fifth cycle. Thus it is the only configured task, the series of test ends </w:t>
      </w:r>
      <w:r w:rsidR="003B0856">
        <w:t>with reaching the</w:t>
      </w:r>
      <w:r>
        <w:t xml:space="preserve"> sixth cycle and resets the status bit in the </w:t>
      </w:r>
      <w:r w:rsidR="00AD07F0">
        <w:t>following</w:t>
      </w:r>
      <w:r>
        <w:t xml:space="preserve"> one.</w:t>
      </w:r>
    </w:p>
    <w:p w:rsidR="0023011D" w:rsidRDefault="00E66AA1" w:rsidP="00DC4F9A">
      <w:pPr>
        <w:pStyle w:val="FlietextEinzug"/>
        <w:jc w:val="both"/>
      </w:pPr>
      <w:r>
        <w:br w:type="page"/>
      </w:r>
    </w:p>
    <w:p w:rsidR="003C58CC" w:rsidRPr="003C58CC" w:rsidRDefault="00A70C5A" w:rsidP="00DC4F9A">
      <w:pPr>
        <w:pStyle w:val="berschrift1"/>
      </w:pPr>
      <w:bookmarkStart w:id="93" w:name="_Toc402957441"/>
      <w:r>
        <w:lastRenderedPageBreak/>
        <w:t xml:space="preserve">Manipulation </w:t>
      </w:r>
      <w:r w:rsidR="00235E85" w:rsidRPr="0058722F">
        <w:t>Task</w:t>
      </w:r>
      <w:bookmarkEnd w:id="79"/>
      <w:bookmarkEnd w:id="80"/>
      <w:r w:rsidR="00DF7E1D">
        <w:t>s</w:t>
      </w:r>
      <w:bookmarkEnd w:id="93"/>
    </w:p>
    <w:p w:rsidR="003C58CC" w:rsidRDefault="009A777A" w:rsidP="003C58CC">
      <w:pPr>
        <w:pStyle w:val="FlietextEinzug"/>
        <w:keepNext/>
      </w:pPr>
      <w:r>
        <w:rPr>
          <w:noProof/>
          <w:lang w:val="de-DE" w:eastAsia="de-DE"/>
        </w:rPr>
        <w:drawing>
          <wp:inline distT="0" distB="0" distL="0" distR="0" wp14:anchorId="05D4E9AE" wp14:editId="541561B8">
            <wp:extent cx="3252084" cy="1459800"/>
            <wp:effectExtent l="0" t="0" r="5715" b="7620"/>
            <wp:docPr id="1000451" name="Grafik 1000451" descr="C:\Users\muelhausens\Desktop\FM_DOKU\Task_resgi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Task_resgister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2385" cy="1459935"/>
                    </a:xfrm>
                    <a:prstGeom prst="rect">
                      <a:avLst/>
                    </a:prstGeom>
                    <a:noFill/>
                    <a:ln>
                      <a:noFill/>
                    </a:ln>
                  </pic:spPr>
                </pic:pic>
              </a:graphicData>
            </a:graphic>
          </wp:inline>
        </w:drawing>
      </w:r>
    </w:p>
    <w:p w:rsidR="007C2CFE" w:rsidRDefault="003C58CC" w:rsidP="003C58CC">
      <w:pPr>
        <w:pStyle w:val="Beschriftung"/>
      </w:pPr>
      <w:bookmarkStart w:id="94" w:name="_Ref330381846"/>
      <w:bookmarkStart w:id="95" w:name="_Ref330381806"/>
      <w:bookmarkStart w:id="96" w:name="_Toc377388855"/>
      <w:r>
        <w:t xml:space="preserve">Figure </w:t>
      </w:r>
      <w:r>
        <w:fldChar w:fldCharType="begin"/>
      </w:r>
      <w:r>
        <w:instrText xml:space="preserve"> SEQ Figure \* ARABIC </w:instrText>
      </w:r>
      <w:r>
        <w:fldChar w:fldCharType="separate"/>
      </w:r>
      <w:r w:rsidR="00DB4262">
        <w:rPr>
          <w:noProof/>
        </w:rPr>
        <w:t>30</w:t>
      </w:r>
      <w:r>
        <w:fldChar w:fldCharType="end"/>
      </w:r>
      <w:bookmarkEnd w:id="94"/>
      <w:r>
        <w:t xml:space="preserve">: Objects of the </w:t>
      </w:r>
      <w:r w:rsidR="00202A91">
        <w:t>m</w:t>
      </w:r>
      <w:r>
        <w:t xml:space="preserve">anipulation </w:t>
      </w:r>
      <w:r w:rsidR="00202A91">
        <w:t>ta</w:t>
      </w:r>
      <w:r>
        <w:t>sks</w:t>
      </w:r>
      <w:bookmarkEnd w:id="95"/>
      <w:bookmarkEnd w:id="96"/>
    </w:p>
    <w:p w:rsidR="009A777A" w:rsidRDefault="009A777A" w:rsidP="007C2CFE">
      <w:pPr>
        <w:pStyle w:val="FlietextEinzug"/>
      </w:pPr>
    </w:p>
    <w:p w:rsidR="009A777A" w:rsidRDefault="009A777A" w:rsidP="007C2CFE">
      <w:pPr>
        <w:pStyle w:val="FlietextEinzug"/>
      </w:pPr>
    </w:p>
    <w:p w:rsidR="00662945" w:rsidRDefault="003C58CC" w:rsidP="003C58CC">
      <w:pPr>
        <w:pStyle w:val="FlietextEinzug"/>
        <w:jc w:val="both"/>
      </w:pPr>
      <w:r>
        <w:t xml:space="preserve">The different manipulation tasks are configured by the </w:t>
      </w:r>
      <w:proofErr w:type="spellStart"/>
      <w:r w:rsidR="009C55FF">
        <w:t>subindices</w:t>
      </w:r>
      <w:proofErr w:type="spellEnd"/>
      <w:r w:rsidR="00662945">
        <w:t xml:space="preserve"> </w:t>
      </w:r>
      <w:r>
        <w:t xml:space="preserve">of the objects </w:t>
      </w:r>
      <w:r w:rsidR="00D2712C">
        <w:t>0x</w:t>
      </w:r>
      <w:r>
        <w:t xml:space="preserve">3001 – </w:t>
      </w:r>
      <w:r w:rsidR="00D2712C">
        <w:t>0x</w:t>
      </w:r>
      <w:r>
        <w:t>3004.</w:t>
      </w:r>
      <w:r w:rsidR="00662945">
        <w:t xml:space="preserve"> Their data content is </w:t>
      </w:r>
      <w:r w:rsidR="00D81EA3">
        <w:t xml:space="preserve">shown </w:t>
      </w:r>
      <w:r w:rsidR="00662945">
        <w:t xml:space="preserve">in </w:t>
      </w:r>
      <w:r w:rsidR="00662945" w:rsidRPr="00662945">
        <w:rPr>
          <w:i/>
        </w:rPr>
        <w:fldChar w:fldCharType="begin"/>
      </w:r>
      <w:r w:rsidR="00662945" w:rsidRPr="00662945">
        <w:rPr>
          <w:i/>
        </w:rPr>
        <w:instrText xml:space="preserve"> REF _Ref330381846 \h </w:instrText>
      </w:r>
      <w:r w:rsidR="00662945">
        <w:rPr>
          <w:i/>
        </w:rPr>
        <w:instrText xml:space="preserve"> \* MERGEFORMAT </w:instrText>
      </w:r>
      <w:r w:rsidR="00662945" w:rsidRPr="00662945">
        <w:rPr>
          <w:i/>
        </w:rPr>
      </w:r>
      <w:r w:rsidR="00662945" w:rsidRPr="00662945">
        <w:rPr>
          <w:i/>
        </w:rPr>
        <w:fldChar w:fldCharType="separate"/>
      </w:r>
      <w:r w:rsidR="00EB1680" w:rsidRPr="00EB1680">
        <w:rPr>
          <w:i/>
        </w:rPr>
        <w:t xml:space="preserve">Figure </w:t>
      </w:r>
      <w:r w:rsidR="00EB1680" w:rsidRPr="00EB1680">
        <w:rPr>
          <w:i/>
          <w:noProof/>
        </w:rPr>
        <w:t>28</w:t>
      </w:r>
      <w:r w:rsidR="00662945" w:rsidRPr="00662945">
        <w:rPr>
          <w:i/>
        </w:rPr>
        <w:fldChar w:fldCharType="end"/>
      </w:r>
      <w:r w:rsidR="00662945">
        <w:t>.</w:t>
      </w:r>
    </w:p>
    <w:p w:rsidR="00662945" w:rsidRDefault="00662945" w:rsidP="003C58CC">
      <w:pPr>
        <w:pStyle w:val="FlietextEinzug"/>
        <w:jc w:val="both"/>
      </w:pPr>
    </w:p>
    <w:p w:rsidR="00662945" w:rsidRDefault="00662945" w:rsidP="002774FD">
      <w:pPr>
        <w:pStyle w:val="FlietextEinzug"/>
        <w:ind w:left="0"/>
        <w:jc w:val="both"/>
      </w:pPr>
    </w:p>
    <w:p w:rsidR="002774FD" w:rsidRDefault="009C55FF" w:rsidP="002774FD">
      <w:pPr>
        <w:pStyle w:val="FlietextEinzug"/>
        <w:jc w:val="both"/>
      </w:pPr>
      <w:proofErr w:type="spellStart"/>
      <w:r>
        <w:t>Subindex</w:t>
      </w:r>
      <w:proofErr w:type="spellEnd"/>
      <w:r w:rsidR="00325234">
        <w:t xml:space="preserve"> 0 contains </w:t>
      </w:r>
      <w:r w:rsidR="00D81EA3">
        <w:t xml:space="preserve">the </w:t>
      </w:r>
      <w:r w:rsidR="00325234">
        <w:t xml:space="preserve">number of following </w:t>
      </w:r>
      <w:proofErr w:type="spellStart"/>
      <w:r>
        <w:t>subindices</w:t>
      </w:r>
      <w:proofErr w:type="spellEnd"/>
      <w:r w:rsidR="00C96D27">
        <w:t xml:space="preserve">. </w:t>
      </w:r>
      <w:r w:rsidR="00D81EA3">
        <w:t>These</w:t>
      </w:r>
      <w:r w:rsidR="002774FD">
        <w:t xml:space="preserve"> are </w:t>
      </w:r>
      <w:r w:rsidR="00D81EA3">
        <w:t>written via</w:t>
      </w:r>
      <w:r w:rsidR="002774FD">
        <w:t xml:space="preserve"> SDO and contain eight byte of data</w:t>
      </w:r>
      <w:r w:rsidR="00D81EA3">
        <w:t xml:space="preserve"> each</w:t>
      </w:r>
      <w:r w:rsidR="002774FD">
        <w:t xml:space="preserve">. </w:t>
      </w:r>
      <w:r w:rsidR="00D81EA3">
        <w:t xml:space="preserve">The configuration of a specific task consists of 4 corresponding </w:t>
      </w:r>
      <w:proofErr w:type="spellStart"/>
      <w:r w:rsidR="00D81EA3">
        <w:t>subindexes</w:t>
      </w:r>
      <w:proofErr w:type="spellEnd"/>
      <w:r w:rsidR="00D81EA3">
        <w:t xml:space="preserve"> in the o</w:t>
      </w:r>
      <w:r w:rsidR="00D81EA3">
        <w:t>b</w:t>
      </w:r>
      <w:r w:rsidR="00D81EA3">
        <w:t xml:space="preserve">jects </w:t>
      </w:r>
      <w:r w:rsidR="007A60E2">
        <w:t>0x</w:t>
      </w:r>
      <w:r w:rsidR="00D74A37">
        <w:t>3001-</w:t>
      </w:r>
      <w:r w:rsidR="007A60E2">
        <w:t>0x</w:t>
      </w:r>
      <w:r w:rsidR="00D74A37">
        <w:t>3004</w:t>
      </w:r>
      <w:r w:rsidR="002774FD">
        <w:t xml:space="preserve">. </w:t>
      </w:r>
    </w:p>
    <w:p w:rsidR="00325234" w:rsidRDefault="002774FD" w:rsidP="002774FD">
      <w:pPr>
        <w:pStyle w:val="FlietextEinzug"/>
        <w:jc w:val="both"/>
      </w:pPr>
      <w:r>
        <w:t xml:space="preserve">E.g. the first task has its settings in </w:t>
      </w:r>
      <w:r w:rsidR="007A60E2">
        <w:t>0x</w:t>
      </w:r>
      <w:r>
        <w:t xml:space="preserve">3001/1 and </w:t>
      </w:r>
      <w:r w:rsidR="007A60E2">
        <w:t>0x</w:t>
      </w:r>
      <w:r>
        <w:t>3002</w:t>
      </w:r>
      <w:r w:rsidR="00794902">
        <w:t xml:space="preserve">/1. </w:t>
      </w:r>
      <w:r w:rsidR="005C6295">
        <w:t>The configuration of its</w:t>
      </w:r>
      <w:r w:rsidR="004948C6">
        <w:t xml:space="preserve"> f</w:t>
      </w:r>
      <w:r>
        <w:t>rame</w:t>
      </w:r>
      <w:r w:rsidR="005C6295">
        <w:t>-filter</w:t>
      </w:r>
      <w:r>
        <w:t xml:space="preserve"> </w:t>
      </w:r>
      <w:r w:rsidR="00794902">
        <w:t>is co</w:t>
      </w:r>
      <w:r w:rsidR="00794902">
        <w:t>n</w:t>
      </w:r>
      <w:r w:rsidR="00794902">
        <w:t>tained in</w:t>
      </w:r>
      <w:r w:rsidR="004948C6">
        <w:t xml:space="preserve"> </w:t>
      </w:r>
      <w:r w:rsidR="007A60E2">
        <w:t>0x</w:t>
      </w:r>
      <w:r>
        <w:t>3003/1</w:t>
      </w:r>
      <w:r w:rsidR="004948C6">
        <w:t xml:space="preserve"> and its corresponding mask </w:t>
      </w:r>
      <w:r w:rsidR="00794902">
        <w:t xml:space="preserve">in </w:t>
      </w:r>
      <w:r w:rsidR="007A60E2">
        <w:t>0x</w:t>
      </w:r>
      <w:r w:rsidR="004948C6">
        <w:t xml:space="preserve">3004/1. </w:t>
      </w:r>
    </w:p>
    <w:p w:rsidR="00980C7F" w:rsidRDefault="00980C7F" w:rsidP="002774FD">
      <w:pPr>
        <w:pStyle w:val="FlietextEinzug"/>
        <w:jc w:val="both"/>
      </w:pPr>
    </w:p>
    <w:p w:rsidR="00BD1ACE" w:rsidRDefault="00110ACC" w:rsidP="002774FD">
      <w:pPr>
        <w:pStyle w:val="FlietextEinzug"/>
        <w:jc w:val="both"/>
      </w:pPr>
      <w:r>
        <w:t xml:space="preserve">The sequence of different </w:t>
      </w:r>
      <w:r w:rsidR="005C6295">
        <w:t xml:space="preserve">tasks </w:t>
      </w:r>
      <w:r w:rsidR="00E175C8">
        <w:t xml:space="preserve">is </w:t>
      </w:r>
      <w:r>
        <w:t>negligible</w:t>
      </w:r>
      <w:r w:rsidR="005C6295">
        <w:t xml:space="preserve"> (meaning: a task which should run in POWERLINK-Cycle 5 can be configured before one that runs in cycle 3)</w:t>
      </w:r>
      <w:r>
        <w:t xml:space="preserve">. </w:t>
      </w:r>
      <w:r w:rsidR="00E175C8">
        <w:t xml:space="preserve">However, it </w:t>
      </w:r>
      <w:r w:rsidR="002F005D">
        <w:t>should</w:t>
      </w:r>
      <w:r w:rsidR="00E175C8">
        <w:t xml:space="preserve"> be </w:t>
      </w:r>
      <w:r w:rsidR="002F005D">
        <w:t>avoided to create gaps between different tasks</w:t>
      </w:r>
      <w:r w:rsidR="00BD1ACE">
        <w:t>.</w:t>
      </w:r>
    </w:p>
    <w:p w:rsidR="00BD1ACE" w:rsidRDefault="00BD1ACE" w:rsidP="002774FD">
      <w:pPr>
        <w:pStyle w:val="FlietextEinzug"/>
        <w:jc w:val="both"/>
      </w:pPr>
    </w:p>
    <w:p w:rsidR="00BD1ACE" w:rsidRDefault="00BD1ACE" w:rsidP="002774FD">
      <w:pPr>
        <w:pStyle w:val="FlietextEinzug"/>
        <w:jc w:val="both"/>
      </w:pPr>
      <w:r>
        <w:t xml:space="preserve">The </w:t>
      </w:r>
      <w:proofErr w:type="spellStart"/>
      <w:r>
        <w:t>Framemanipulator</w:t>
      </w:r>
      <w:proofErr w:type="spellEnd"/>
      <w:r>
        <w:t xml:space="preserve"> compares the received frame with </w:t>
      </w:r>
      <w:r w:rsidR="008B18B7">
        <w:t xml:space="preserve">all configured </w:t>
      </w:r>
      <w:r>
        <w:t>tasks</w:t>
      </w:r>
      <w:r w:rsidR="008B18B7">
        <w:t xml:space="preserve"> to find a matching frame-filter,</w:t>
      </w:r>
      <w:r>
        <w:t xml:space="preserve"> until </w:t>
      </w:r>
      <w:r w:rsidR="008B18B7">
        <w:t>it</w:t>
      </w:r>
      <w:r>
        <w:t xml:space="preserve"> reaches the last </w:t>
      </w:r>
      <w:r w:rsidR="00DF4A36">
        <w:t>entry</w:t>
      </w:r>
      <w:r>
        <w:t xml:space="preserve"> or an empty </w:t>
      </w:r>
      <w:r w:rsidR="00DF4A36">
        <w:t>task</w:t>
      </w:r>
      <w:r w:rsidR="008B18B7">
        <w:t xml:space="preserve"> (gap)</w:t>
      </w:r>
      <w:r w:rsidR="00DF4A36">
        <w:t>.</w:t>
      </w:r>
      <w:r w:rsidR="008B18B7">
        <w:t xml:space="preserve"> This behaviour was chosen in order to achieve a constant and deterministic time-delay for frame-processing.</w:t>
      </w:r>
    </w:p>
    <w:p w:rsidR="00BD1ACE" w:rsidRDefault="00BD1ACE" w:rsidP="002774FD">
      <w:pPr>
        <w:pStyle w:val="FlietextEinzug"/>
        <w:jc w:val="both"/>
      </w:pPr>
    </w:p>
    <w:p w:rsidR="009B4BAD" w:rsidRDefault="00BD1ACE" w:rsidP="002774FD">
      <w:pPr>
        <w:pStyle w:val="FlietextEinzug"/>
        <w:jc w:val="both"/>
      </w:pPr>
      <w:r>
        <w:t>For example: A</w:t>
      </w:r>
      <w:r w:rsidR="00E40EEF">
        <w:t xml:space="preserve"> configur</w:t>
      </w:r>
      <w:r>
        <w:t xml:space="preserve">ation of ten tasks on </w:t>
      </w:r>
      <w:proofErr w:type="spellStart"/>
      <w:r w:rsidR="009C55FF">
        <w:t>subindices</w:t>
      </w:r>
      <w:proofErr w:type="spellEnd"/>
      <w:r>
        <w:t xml:space="preserve"> 1 to 11 without using </w:t>
      </w:r>
      <w:r w:rsidR="001B2B4B">
        <w:t xml:space="preserve">the </w:t>
      </w:r>
      <w:proofErr w:type="spellStart"/>
      <w:r>
        <w:t>subindex</w:t>
      </w:r>
      <w:proofErr w:type="spellEnd"/>
      <w:r>
        <w:t xml:space="preserve"> number 8 will only </w:t>
      </w:r>
      <w:r w:rsidR="00794902">
        <w:t>process the tasks</w:t>
      </w:r>
      <w:r>
        <w:t xml:space="preserve"> of </w:t>
      </w:r>
      <w:proofErr w:type="spellStart"/>
      <w:r>
        <w:t>subindex</w:t>
      </w:r>
      <w:proofErr w:type="spellEnd"/>
      <w:r>
        <w:t xml:space="preserve"> 1 to 7</w:t>
      </w:r>
      <w:r w:rsidR="006F765C">
        <w:t xml:space="preserve"> (</w:t>
      </w:r>
      <w:r w:rsidR="006F765C">
        <w:fldChar w:fldCharType="begin"/>
      </w:r>
      <w:r w:rsidR="006F765C">
        <w:instrText xml:space="preserve"> REF _Ref377447243 \h </w:instrText>
      </w:r>
      <w:r w:rsidR="006F765C">
        <w:fldChar w:fldCharType="separate"/>
      </w:r>
      <w:r w:rsidR="006F765C">
        <w:t xml:space="preserve">Figure </w:t>
      </w:r>
      <w:r w:rsidR="006F765C">
        <w:rPr>
          <w:noProof/>
        </w:rPr>
        <w:t>29</w:t>
      </w:r>
      <w:r w:rsidR="006F765C">
        <w:fldChar w:fldCharType="end"/>
      </w:r>
      <w:r w:rsidR="006F765C">
        <w:t>)</w:t>
      </w:r>
      <w:r>
        <w:t>.</w:t>
      </w:r>
    </w:p>
    <w:p w:rsidR="009B4BAD" w:rsidRDefault="009B4BAD" w:rsidP="002774FD">
      <w:pPr>
        <w:pStyle w:val="FlietextEinzug"/>
        <w:jc w:val="both"/>
      </w:pPr>
    </w:p>
    <w:p w:rsidR="009B4BAD" w:rsidRDefault="009B4BAD" w:rsidP="009B4BAD">
      <w:pPr>
        <w:pStyle w:val="FlietextEinzug"/>
        <w:keepNext/>
        <w:jc w:val="both"/>
      </w:pPr>
      <w:r>
        <w:rPr>
          <w:noProof/>
          <w:lang w:val="de-DE" w:eastAsia="de-DE"/>
        </w:rPr>
        <w:drawing>
          <wp:inline distT="0" distB="0" distL="0" distR="0" wp14:anchorId="5352C1CF" wp14:editId="28E2069B">
            <wp:extent cx="3251429" cy="2321520"/>
            <wp:effectExtent l="0" t="0" r="6350" b="3175"/>
            <wp:docPr id="1000452" name="Grafik 100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FM_DOKU\tasks\gap_example.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251429" cy="2321520"/>
                    </a:xfrm>
                    <a:prstGeom prst="rect">
                      <a:avLst/>
                    </a:prstGeom>
                    <a:noFill/>
                    <a:ln>
                      <a:noFill/>
                    </a:ln>
                  </pic:spPr>
                </pic:pic>
              </a:graphicData>
            </a:graphic>
          </wp:inline>
        </w:drawing>
      </w:r>
    </w:p>
    <w:p w:rsidR="00980C7F" w:rsidRDefault="009B4BAD" w:rsidP="009B4BAD">
      <w:pPr>
        <w:pStyle w:val="Beschriftung"/>
        <w:jc w:val="both"/>
      </w:pPr>
      <w:bookmarkStart w:id="97" w:name="_Ref377447243"/>
      <w:bookmarkStart w:id="98" w:name="_Toc377388856"/>
      <w:bookmarkStart w:id="99" w:name="_Ref377447240"/>
      <w:r>
        <w:t xml:space="preserve">Figure </w:t>
      </w:r>
      <w:r>
        <w:fldChar w:fldCharType="begin"/>
      </w:r>
      <w:r>
        <w:instrText xml:space="preserve"> SEQ Figure \* ARABIC </w:instrText>
      </w:r>
      <w:r>
        <w:fldChar w:fldCharType="separate"/>
      </w:r>
      <w:r w:rsidR="00DB4262">
        <w:rPr>
          <w:noProof/>
        </w:rPr>
        <w:t>31</w:t>
      </w:r>
      <w:r>
        <w:fldChar w:fldCharType="end"/>
      </w:r>
      <w:bookmarkEnd w:id="97"/>
      <w:r>
        <w:t>: Example</w:t>
      </w:r>
      <w:r>
        <w:rPr>
          <w:noProof/>
        </w:rPr>
        <w:t xml:space="preserve"> of the used </w:t>
      </w:r>
      <w:r w:rsidR="00202A91">
        <w:rPr>
          <w:noProof/>
        </w:rPr>
        <w:t>t</w:t>
      </w:r>
      <w:r>
        <w:rPr>
          <w:noProof/>
        </w:rPr>
        <w:t xml:space="preserve">ask </w:t>
      </w:r>
      <w:r w:rsidR="00202A91">
        <w:rPr>
          <w:noProof/>
        </w:rPr>
        <w:t>o</w:t>
      </w:r>
      <w:r>
        <w:rPr>
          <w:noProof/>
        </w:rPr>
        <w:t>bjects</w:t>
      </w:r>
      <w:bookmarkEnd w:id="98"/>
      <w:bookmarkEnd w:id="99"/>
    </w:p>
    <w:p w:rsidR="00F9435F" w:rsidRDefault="00F9435F" w:rsidP="002774FD">
      <w:pPr>
        <w:pStyle w:val="FlietextEinzug"/>
        <w:jc w:val="both"/>
      </w:pPr>
    </w:p>
    <w:p w:rsidR="009B4BAD" w:rsidRDefault="00D73938" w:rsidP="00DC4F9A">
      <w:pPr>
        <w:pStyle w:val="FlietextEinzug"/>
        <w:jc w:val="both"/>
      </w:pPr>
      <w:r>
        <w:t xml:space="preserve">Unused tasks can be deactivated </w:t>
      </w:r>
      <w:r w:rsidR="00E63F0F">
        <w:t>by writing</w:t>
      </w:r>
      <w:r>
        <w:t xml:space="preserve"> a cycle</w:t>
      </w:r>
      <w:r w:rsidR="00E63F0F">
        <w:t>-</w:t>
      </w:r>
      <w:r>
        <w:t xml:space="preserve">number of 0 </w:t>
      </w:r>
      <w:r w:rsidR="00E63F0F">
        <w:t xml:space="preserve">to </w:t>
      </w:r>
      <w:r>
        <w:t xml:space="preserve">the </w:t>
      </w:r>
      <w:r w:rsidR="00E63F0F">
        <w:t xml:space="preserve">corresponding </w:t>
      </w:r>
      <w:proofErr w:type="spellStart"/>
      <w:r w:rsidR="00E63F0F">
        <w:t>subobject</w:t>
      </w:r>
      <w:proofErr w:type="spellEnd"/>
      <w:r w:rsidR="00E63F0F">
        <w:t xml:space="preserve"> of </w:t>
      </w:r>
      <w:r>
        <w:t xml:space="preserve">object </w:t>
      </w:r>
      <w:r w:rsidR="00847528">
        <w:t>0x</w:t>
      </w:r>
      <w:r>
        <w:t>3001.</w:t>
      </w:r>
      <w:r w:rsidR="009B4BAD">
        <w:br w:type="page"/>
      </w:r>
    </w:p>
    <w:p w:rsidR="003C58CC" w:rsidRDefault="009B4BAD" w:rsidP="009B4BAD">
      <w:pPr>
        <w:pStyle w:val="berschrift2"/>
        <w:rPr>
          <w:lang w:val="de-DE"/>
        </w:rPr>
      </w:pPr>
      <w:bookmarkStart w:id="100" w:name="_Toc402957442"/>
      <w:r>
        <w:rPr>
          <w:lang w:val="de-DE"/>
        </w:rPr>
        <w:lastRenderedPageBreak/>
        <w:t>T</w:t>
      </w:r>
      <w:r w:rsidR="003C58CC">
        <w:rPr>
          <w:lang w:val="de-DE"/>
        </w:rPr>
        <w:t>ask Settings</w:t>
      </w:r>
      <w:bookmarkEnd w:id="100"/>
    </w:p>
    <w:p w:rsidR="004D5C03" w:rsidRPr="004D5C03" w:rsidRDefault="004D5C03" w:rsidP="004D5C03">
      <w:pPr>
        <w:pStyle w:val="FlietextEinzug"/>
        <w:rPr>
          <w:lang w:val="de-DE"/>
        </w:rPr>
      </w:pPr>
    </w:p>
    <w:p w:rsidR="00BD5BE9" w:rsidRDefault="00BD5BE9" w:rsidP="00BD5BE9">
      <w:pPr>
        <w:pStyle w:val="FlietextEinzug"/>
        <w:keepNext/>
      </w:pPr>
      <w:r>
        <w:rPr>
          <w:noProof/>
          <w:lang w:val="de-DE" w:eastAsia="de-DE"/>
        </w:rPr>
        <w:drawing>
          <wp:inline distT="0" distB="0" distL="0" distR="0" wp14:anchorId="02242B13" wp14:editId="4095254F">
            <wp:extent cx="4661022" cy="485029"/>
            <wp:effectExtent l="0" t="0" r="0" b="0"/>
            <wp:docPr id="1000455" name="Grafik 1000455" descr="C:\Users\muelhausens\Desktop\FM_DOKU\tasks\Buffe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elhausens\Desktop\FM_DOKU\tasks\Buffer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2238" cy="485156"/>
                    </a:xfrm>
                    <a:prstGeom prst="rect">
                      <a:avLst/>
                    </a:prstGeom>
                    <a:noFill/>
                    <a:ln>
                      <a:noFill/>
                    </a:ln>
                  </pic:spPr>
                </pic:pic>
              </a:graphicData>
            </a:graphic>
          </wp:inline>
        </w:drawing>
      </w:r>
    </w:p>
    <w:p w:rsidR="000404E2" w:rsidRDefault="00BD5BE9" w:rsidP="00BD5BE9">
      <w:pPr>
        <w:pStyle w:val="Beschriftung"/>
        <w:rPr>
          <w:noProof/>
        </w:rPr>
      </w:pPr>
      <w:bookmarkStart w:id="101" w:name="_Ref330388860"/>
      <w:bookmarkStart w:id="102" w:name="_Toc377388857"/>
      <w:r>
        <w:t xml:space="preserve">Figure </w:t>
      </w:r>
      <w:r>
        <w:fldChar w:fldCharType="begin"/>
      </w:r>
      <w:r>
        <w:instrText xml:space="preserve"> SEQ Figure \* ARABIC </w:instrText>
      </w:r>
      <w:r>
        <w:fldChar w:fldCharType="separate"/>
      </w:r>
      <w:r w:rsidR="00DB4262">
        <w:rPr>
          <w:noProof/>
        </w:rPr>
        <w:t>32</w:t>
      </w:r>
      <w:r>
        <w:fldChar w:fldCharType="end"/>
      </w:r>
      <w:bookmarkEnd w:id="101"/>
      <w:r>
        <w:t xml:space="preserve">: Basic </w:t>
      </w:r>
      <w:r w:rsidR="00202A91">
        <w:t>s</w:t>
      </w:r>
      <w:r>
        <w:t xml:space="preserve">tructure of the </w:t>
      </w:r>
      <w:r w:rsidR="00202A91">
        <w:t>t</w:t>
      </w:r>
      <w:r>
        <w:t xml:space="preserve">ask </w:t>
      </w:r>
      <w:r w:rsidR="00202A91">
        <w:t>s</w:t>
      </w:r>
      <w:r>
        <w:t>etting</w:t>
      </w:r>
      <w:r>
        <w:rPr>
          <w:noProof/>
        </w:rPr>
        <w:t xml:space="preserve"> </w:t>
      </w:r>
      <w:r w:rsidR="00202A91">
        <w:rPr>
          <w:noProof/>
        </w:rPr>
        <w:t>o</w:t>
      </w:r>
      <w:r>
        <w:rPr>
          <w:noProof/>
        </w:rPr>
        <w:t>bjects</w:t>
      </w:r>
      <w:bookmarkEnd w:id="102"/>
    </w:p>
    <w:p w:rsidR="00BD5BE9" w:rsidRDefault="00BD5BE9" w:rsidP="00BD5BE9">
      <w:pPr>
        <w:pStyle w:val="FlietextEinzug"/>
      </w:pPr>
    </w:p>
    <w:p w:rsidR="004E5789" w:rsidRPr="00BD5BE9" w:rsidRDefault="004E5789" w:rsidP="00BD5BE9">
      <w:pPr>
        <w:pStyle w:val="FlietextEinzug"/>
      </w:pPr>
    </w:p>
    <w:p w:rsidR="0058522E" w:rsidRDefault="00BD5BE9" w:rsidP="009941DE">
      <w:pPr>
        <w:pStyle w:val="FlietextEinzug"/>
        <w:jc w:val="both"/>
      </w:pPr>
      <w:r w:rsidRPr="00BD5BE9">
        <w:t xml:space="preserve">The basic structure of the setting objects </w:t>
      </w:r>
      <w:r w:rsidR="00BA2137">
        <w:t>0x</w:t>
      </w:r>
      <w:r w:rsidRPr="00BD5BE9">
        <w:t xml:space="preserve">3001 and </w:t>
      </w:r>
      <w:r w:rsidR="00BA2137">
        <w:t>0x</w:t>
      </w:r>
      <w:r w:rsidRPr="00BD5BE9">
        <w:t>3002</w:t>
      </w:r>
      <w:r>
        <w:t xml:space="preserve"> </w:t>
      </w:r>
      <w:r w:rsidR="00F542CB">
        <w:t>is shown</w:t>
      </w:r>
      <w:r>
        <w:t xml:space="preserve"> in </w:t>
      </w:r>
      <w:r w:rsidRPr="00BD5BE9">
        <w:rPr>
          <w:i/>
        </w:rPr>
        <w:fldChar w:fldCharType="begin"/>
      </w:r>
      <w:r w:rsidRPr="00BD5BE9">
        <w:rPr>
          <w:i/>
        </w:rPr>
        <w:instrText xml:space="preserve"> REF _Ref330388860 \h </w:instrText>
      </w:r>
      <w:r>
        <w:rPr>
          <w:i/>
        </w:rPr>
        <w:instrText xml:space="preserve"> \* MERGEFORMAT </w:instrText>
      </w:r>
      <w:r w:rsidRPr="00BD5BE9">
        <w:rPr>
          <w:i/>
        </w:rPr>
      </w:r>
      <w:r w:rsidRPr="00BD5BE9">
        <w:rPr>
          <w:i/>
        </w:rPr>
        <w:fldChar w:fldCharType="separate"/>
      </w:r>
      <w:r w:rsidR="00EB1680" w:rsidRPr="00EB1680">
        <w:rPr>
          <w:i/>
        </w:rPr>
        <w:t xml:space="preserve">Figure </w:t>
      </w:r>
      <w:r w:rsidR="00EB1680" w:rsidRPr="00EB1680">
        <w:rPr>
          <w:i/>
          <w:noProof/>
        </w:rPr>
        <w:t>30</w:t>
      </w:r>
      <w:r w:rsidRPr="00BD5BE9">
        <w:rPr>
          <w:i/>
        </w:rPr>
        <w:fldChar w:fldCharType="end"/>
      </w:r>
      <w:r>
        <w:t>. T</w:t>
      </w:r>
      <w:r w:rsidRPr="00BD5BE9">
        <w:t xml:space="preserve">he first </w:t>
      </w:r>
      <w:r w:rsidR="00F542CB">
        <w:t>b</w:t>
      </w:r>
      <w:r w:rsidRPr="00BD5BE9">
        <w:t>yte of o</w:t>
      </w:r>
      <w:r w:rsidRPr="00BD5BE9">
        <w:t>b</w:t>
      </w:r>
      <w:r w:rsidRPr="00BD5BE9">
        <w:t xml:space="preserve">ject </w:t>
      </w:r>
      <w:r w:rsidR="00BA2137">
        <w:t>0x</w:t>
      </w:r>
      <w:r w:rsidRPr="00BD5BE9">
        <w:t xml:space="preserve">3001 contains the </w:t>
      </w:r>
      <w:r>
        <w:t>active cycle for this task.</w:t>
      </w:r>
    </w:p>
    <w:p w:rsidR="008C2FB2" w:rsidRDefault="008C2FB2" w:rsidP="009941DE">
      <w:pPr>
        <w:pStyle w:val="FlietextEinzug"/>
        <w:jc w:val="both"/>
      </w:pPr>
    </w:p>
    <w:p w:rsidR="0058522E" w:rsidRPr="0058522E" w:rsidRDefault="0058522E" w:rsidP="009941DE">
      <w:pPr>
        <w:pStyle w:val="FlietextEinzug"/>
        <w:jc w:val="both"/>
        <w:rPr>
          <w:b/>
        </w:rPr>
      </w:pPr>
      <w:r w:rsidRPr="0058522E">
        <w:rPr>
          <w:b/>
        </w:rPr>
        <w:t>Byte 1: Cycle:</w:t>
      </w:r>
    </w:p>
    <w:p w:rsidR="004D5C03" w:rsidRDefault="004D5C03" w:rsidP="009941DE">
      <w:pPr>
        <w:pStyle w:val="FlietextEinzug"/>
        <w:ind w:left="0"/>
        <w:jc w:val="both"/>
      </w:pPr>
    </w:p>
    <w:p w:rsidR="009941DE" w:rsidRDefault="004D5C03" w:rsidP="005E4CD3">
      <w:pPr>
        <w:pStyle w:val="FlietextEinzug"/>
        <w:numPr>
          <w:ilvl w:val="0"/>
          <w:numId w:val="12"/>
        </w:numPr>
        <w:jc w:val="both"/>
      </w:pPr>
      <w:r w:rsidRPr="009941DE">
        <w:rPr>
          <w:b/>
        </w:rPr>
        <w:t>0</w:t>
      </w:r>
      <w:r w:rsidR="009941DE">
        <w:t>: Task is</w:t>
      </w:r>
      <w:r>
        <w:t xml:space="preserve"> inactive</w:t>
      </w:r>
    </w:p>
    <w:p w:rsidR="009941DE" w:rsidRDefault="009941DE" w:rsidP="005E4CD3">
      <w:pPr>
        <w:pStyle w:val="FlietextEinzug"/>
        <w:numPr>
          <w:ilvl w:val="1"/>
          <w:numId w:val="12"/>
        </w:numPr>
        <w:jc w:val="both"/>
      </w:pPr>
      <w:r>
        <w:t>U</w:t>
      </w:r>
      <w:r w:rsidR="004D5C03">
        <w:t>seful for small reconfigurations</w:t>
      </w:r>
    </w:p>
    <w:p w:rsidR="004D5C03" w:rsidRDefault="00DF4A36" w:rsidP="00DF4A36">
      <w:pPr>
        <w:pStyle w:val="FlietextEinzug"/>
        <w:numPr>
          <w:ilvl w:val="1"/>
          <w:numId w:val="12"/>
        </w:numPr>
        <w:jc w:val="both"/>
      </w:pPr>
      <w:r>
        <w:t>Deactivated tasks</w:t>
      </w:r>
      <w:r w:rsidR="004D5C03">
        <w:t xml:space="preserve"> are not interpreted as</w:t>
      </w:r>
      <w:r w:rsidR="009941DE">
        <w:t xml:space="preserve"> </w:t>
      </w:r>
      <w:r>
        <w:t xml:space="preserve">a </w:t>
      </w:r>
      <w:r w:rsidR="009941DE">
        <w:t xml:space="preserve">gaps </w:t>
      </w:r>
    </w:p>
    <w:p w:rsidR="00BD5BE9" w:rsidRDefault="00BD5BE9" w:rsidP="009941DE">
      <w:pPr>
        <w:pStyle w:val="FlietextEinzug"/>
        <w:jc w:val="both"/>
      </w:pPr>
    </w:p>
    <w:p w:rsidR="009941DE" w:rsidRDefault="009941DE" w:rsidP="005E4CD3">
      <w:pPr>
        <w:pStyle w:val="FlietextEinzug"/>
        <w:numPr>
          <w:ilvl w:val="0"/>
          <w:numId w:val="12"/>
        </w:numPr>
        <w:jc w:val="both"/>
      </w:pPr>
      <w:r w:rsidRPr="009941DE">
        <w:rPr>
          <w:b/>
        </w:rPr>
        <w:t>1 – 254</w:t>
      </w:r>
      <w:r>
        <w:t xml:space="preserve">: Task is active in </w:t>
      </w:r>
      <w:r w:rsidR="00D5764B">
        <w:t xml:space="preserve">the </w:t>
      </w:r>
      <w:r>
        <w:t xml:space="preserve">cycle </w:t>
      </w:r>
      <w:r w:rsidR="00D5764B">
        <w:t>of</w:t>
      </w:r>
      <w:r>
        <w:t xml:space="preserve"> this number</w:t>
      </w:r>
    </w:p>
    <w:p w:rsidR="009941DE" w:rsidRDefault="009941DE" w:rsidP="005E4CD3">
      <w:pPr>
        <w:pStyle w:val="FlietextEinzug"/>
        <w:numPr>
          <w:ilvl w:val="1"/>
          <w:numId w:val="12"/>
        </w:numPr>
        <w:jc w:val="both"/>
      </w:pPr>
      <w:r>
        <w:t xml:space="preserve">The </w:t>
      </w:r>
      <w:proofErr w:type="spellStart"/>
      <w:r>
        <w:t>Framemanipulator</w:t>
      </w:r>
      <w:proofErr w:type="spellEnd"/>
      <w:r>
        <w:t xml:space="preserve"> starts counting incoming </w:t>
      </w:r>
      <w:proofErr w:type="spellStart"/>
      <w:r>
        <w:t>SoCs</w:t>
      </w:r>
      <w:proofErr w:type="spellEnd"/>
      <w:r>
        <w:t xml:space="preserve"> after receiving the start signal</w:t>
      </w:r>
    </w:p>
    <w:p w:rsidR="009941DE" w:rsidRDefault="009941DE" w:rsidP="009941DE">
      <w:pPr>
        <w:pStyle w:val="FlietextEinzug"/>
        <w:jc w:val="both"/>
      </w:pPr>
    </w:p>
    <w:p w:rsidR="00BD5BE9" w:rsidRDefault="009941DE" w:rsidP="005E4CD3">
      <w:pPr>
        <w:pStyle w:val="FlietextEinzug"/>
        <w:numPr>
          <w:ilvl w:val="0"/>
          <w:numId w:val="13"/>
        </w:numPr>
        <w:jc w:val="both"/>
      </w:pPr>
      <w:r w:rsidRPr="009941DE">
        <w:rPr>
          <w:b/>
        </w:rPr>
        <w:t>255</w:t>
      </w:r>
      <w:r>
        <w:t xml:space="preserve">: Task is active </w:t>
      </w:r>
      <w:r w:rsidR="00F542CB">
        <w:t>in all cycles until test is finished</w:t>
      </w:r>
    </w:p>
    <w:p w:rsidR="009941DE" w:rsidRDefault="009941DE" w:rsidP="005E4CD3">
      <w:pPr>
        <w:pStyle w:val="FlietextEinzug"/>
        <w:numPr>
          <w:ilvl w:val="1"/>
          <w:numId w:val="13"/>
        </w:numPr>
        <w:jc w:val="both"/>
      </w:pPr>
      <w:r w:rsidRPr="009941DE">
        <w:t>Useful</w:t>
      </w:r>
      <w:r>
        <w:t xml:space="preserve"> for manipulating infrequent events, whose cycle number is </w:t>
      </w:r>
      <w:proofErr w:type="gramStart"/>
      <w:r>
        <w:t>unknown.</w:t>
      </w:r>
      <w:proofErr w:type="gramEnd"/>
    </w:p>
    <w:p w:rsidR="003D21FA" w:rsidRDefault="009941DE" w:rsidP="009941DE">
      <w:pPr>
        <w:pStyle w:val="FlietextEinzug"/>
        <w:jc w:val="both"/>
      </w:pPr>
      <w:r>
        <w:t xml:space="preserve"> </w:t>
      </w:r>
    </w:p>
    <w:p w:rsidR="00DF4A36" w:rsidRDefault="00DF4A36" w:rsidP="009941DE">
      <w:pPr>
        <w:pStyle w:val="FlietextEinzug"/>
        <w:jc w:val="both"/>
      </w:pPr>
    </w:p>
    <w:p w:rsidR="00347E00" w:rsidRDefault="00347E00" w:rsidP="009941DE">
      <w:pPr>
        <w:pStyle w:val="FlietextEinzug"/>
        <w:jc w:val="both"/>
      </w:pPr>
      <w:r>
        <w:t xml:space="preserve">The </w:t>
      </w:r>
      <w:r w:rsidR="00133835">
        <w:t xml:space="preserve">second </w:t>
      </w:r>
      <w:r w:rsidR="00F542CB">
        <w:t>b</w:t>
      </w:r>
      <w:r w:rsidR="00133835">
        <w:t xml:space="preserve">yte </w:t>
      </w:r>
      <w:r w:rsidR="00F542CB">
        <w:t xml:space="preserve">contains </w:t>
      </w:r>
      <w:r w:rsidR="00133835">
        <w:t xml:space="preserve">the </w:t>
      </w:r>
      <w:r w:rsidR="00F542CB">
        <w:t>task-type:</w:t>
      </w:r>
    </w:p>
    <w:p w:rsidR="00133835" w:rsidRDefault="00133835" w:rsidP="009941DE">
      <w:pPr>
        <w:pStyle w:val="FlietextEinzug"/>
        <w:jc w:val="both"/>
      </w:pPr>
    </w:p>
    <w:p w:rsidR="00133835" w:rsidRPr="00133835" w:rsidRDefault="00133835" w:rsidP="009941DE">
      <w:pPr>
        <w:pStyle w:val="FlietextEinzug"/>
        <w:jc w:val="both"/>
        <w:rPr>
          <w:b/>
        </w:rPr>
      </w:pPr>
      <w:r w:rsidRPr="00133835">
        <w:rPr>
          <w:b/>
        </w:rPr>
        <w:t>Byte 2: Task:</w:t>
      </w:r>
    </w:p>
    <w:p w:rsidR="00133835" w:rsidRDefault="00133835" w:rsidP="009941DE">
      <w:pPr>
        <w:pStyle w:val="FlietextEinzug"/>
        <w:jc w:val="both"/>
      </w:pPr>
    </w:p>
    <w:p w:rsidR="00133835" w:rsidRDefault="00133835" w:rsidP="005E4CD3">
      <w:pPr>
        <w:pStyle w:val="FlietextEinzug"/>
        <w:numPr>
          <w:ilvl w:val="0"/>
          <w:numId w:val="13"/>
        </w:numPr>
        <w:jc w:val="both"/>
      </w:pPr>
      <w:r w:rsidRPr="00133835">
        <w:rPr>
          <w:b/>
        </w:rPr>
        <w:t>0x01</w:t>
      </w:r>
      <w:r>
        <w:t xml:space="preserve">: </w:t>
      </w:r>
      <w:r w:rsidR="00F542CB">
        <w:t>Drop f</w:t>
      </w:r>
      <w:r>
        <w:t>rames</w:t>
      </w:r>
    </w:p>
    <w:p w:rsidR="00133835" w:rsidRDefault="00133835" w:rsidP="00133835">
      <w:pPr>
        <w:pStyle w:val="FlietextEinzug"/>
        <w:jc w:val="both"/>
      </w:pPr>
    </w:p>
    <w:p w:rsidR="00133835" w:rsidRDefault="00133835" w:rsidP="005E4CD3">
      <w:pPr>
        <w:pStyle w:val="FlietextEinzug"/>
        <w:numPr>
          <w:ilvl w:val="0"/>
          <w:numId w:val="13"/>
        </w:numPr>
        <w:jc w:val="both"/>
      </w:pPr>
      <w:r w:rsidRPr="00133835">
        <w:rPr>
          <w:b/>
        </w:rPr>
        <w:t>0x02</w:t>
      </w:r>
      <w:r>
        <w:t xml:space="preserve">: Delay </w:t>
      </w:r>
      <w:r w:rsidR="00F542CB">
        <w:t>f</w:t>
      </w:r>
      <w:r>
        <w:t>rames</w:t>
      </w:r>
    </w:p>
    <w:p w:rsidR="00133835" w:rsidRDefault="00133835" w:rsidP="00133835">
      <w:pPr>
        <w:pStyle w:val="Listenabsatz"/>
      </w:pPr>
    </w:p>
    <w:p w:rsidR="00133835" w:rsidRDefault="00133835" w:rsidP="005E4CD3">
      <w:pPr>
        <w:pStyle w:val="FlietextEinzug"/>
        <w:numPr>
          <w:ilvl w:val="0"/>
          <w:numId w:val="13"/>
        </w:numPr>
        <w:jc w:val="both"/>
      </w:pPr>
      <w:r w:rsidRPr="00133835">
        <w:rPr>
          <w:b/>
        </w:rPr>
        <w:t>0x04</w:t>
      </w:r>
      <w:r>
        <w:t>: Manipulat</w:t>
      </w:r>
      <w:r w:rsidR="00F542CB">
        <w:t>e</w:t>
      </w:r>
      <w:r>
        <w:t xml:space="preserve"> the </w:t>
      </w:r>
      <w:r w:rsidR="00F542CB">
        <w:t>frame-header fields</w:t>
      </w:r>
    </w:p>
    <w:p w:rsidR="00133835" w:rsidRDefault="00133835" w:rsidP="00133835">
      <w:pPr>
        <w:pStyle w:val="Listenabsatz"/>
      </w:pPr>
    </w:p>
    <w:p w:rsidR="00133835" w:rsidRDefault="00133835" w:rsidP="005E4CD3">
      <w:pPr>
        <w:pStyle w:val="FlietextEinzug"/>
        <w:numPr>
          <w:ilvl w:val="0"/>
          <w:numId w:val="13"/>
        </w:numPr>
        <w:jc w:val="both"/>
      </w:pPr>
      <w:r w:rsidRPr="00133835">
        <w:rPr>
          <w:b/>
        </w:rPr>
        <w:t>0x08</w:t>
      </w:r>
      <w:r>
        <w:t>: Distort CRC</w:t>
      </w:r>
    </w:p>
    <w:p w:rsidR="008C2FB2" w:rsidRDefault="008C2FB2" w:rsidP="008C2FB2">
      <w:pPr>
        <w:pStyle w:val="Listenabsatz"/>
      </w:pPr>
    </w:p>
    <w:p w:rsidR="008C2FB2" w:rsidRDefault="008C2FB2" w:rsidP="008C2FB2">
      <w:pPr>
        <w:pStyle w:val="FlietextEinzug"/>
        <w:numPr>
          <w:ilvl w:val="0"/>
          <w:numId w:val="13"/>
        </w:numPr>
        <w:jc w:val="both"/>
      </w:pPr>
      <w:r w:rsidRPr="00133835">
        <w:rPr>
          <w:b/>
        </w:rPr>
        <w:t>0x10</w:t>
      </w:r>
      <w:r>
        <w:t>: Truncate frames</w:t>
      </w:r>
    </w:p>
    <w:p w:rsidR="008C2FB2" w:rsidRDefault="008C2FB2" w:rsidP="008C2FB2">
      <w:pPr>
        <w:pStyle w:val="Listenabsatz"/>
      </w:pPr>
    </w:p>
    <w:p w:rsidR="008C2FB2" w:rsidRPr="000409D8" w:rsidRDefault="008C2FB2" w:rsidP="000409D8">
      <w:pPr>
        <w:pStyle w:val="FlietextEinzug"/>
        <w:numPr>
          <w:ilvl w:val="0"/>
          <w:numId w:val="35"/>
        </w:numPr>
        <w:jc w:val="both"/>
        <w:rPr>
          <w:rFonts w:cs="Arial"/>
          <w:color w:val="000000" w:themeColor="text1"/>
        </w:rPr>
      </w:pPr>
      <w:r>
        <w:rPr>
          <w:b/>
        </w:rPr>
        <w:t>0x81</w:t>
      </w:r>
      <w:r>
        <w:t xml:space="preserve">: </w:t>
      </w:r>
      <w:r w:rsidR="000409D8" w:rsidRPr="007611DD">
        <w:rPr>
          <w:rFonts w:cs="Arial"/>
          <w:color w:val="000000" w:themeColor="text1"/>
        </w:rPr>
        <w:t>Repetition</w:t>
      </w:r>
    </w:p>
    <w:p w:rsidR="008C2FB2" w:rsidRDefault="008C2FB2" w:rsidP="008C2FB2">
      <w:pPr>
        <w:pStyle w:val="Listenabsatz"/>
      </w:pPr>
    </w:p>
    <w:p w:rsidR="000409D8" w:rsidRPr="007611DD" w:rsidRDefault="008C2FB2" w:rsidP="000409D8">
      <w:pPr>
        <w:pStyle w:val="FlietextEinzug"/>
        <w:numPr>
          <w:ilvl w:val="0"/>
          <w:numId w:val="35"/>
        </w:numPr>
        <w:jc w:val="both"/>
        <w:rPr>
          <w:rFonts w:cs="Arial"/>
          <w:color w:val="000000" w:themeColor="text1"/>
        </w:rPr>
      </w:pPr>
      <w:r w:rsidRPr="000409D8">
        <w:rPr>
          <w:b/>
        </w:rPr>
        <w:t>0x82</w:t>
      </w:r>
      <w:r>
        <w:t xml:space="preserve">: </w:t>
      </w:r>
      <w:r w:rsidR="000409D8">
        <w:rPr>
          <w:rFonts w:cs="Arial"/>
          <w:color w:val="000000" w:themeColor="text1"/>
        </w:rPr>
        <w:t>Packet-</w:t>
      </w:r>
      <w:r w:rsidR="000409D8" w:rsidRPr="007611DD">
        <w:rPr>
          <w:rFonts w:cs="Arial"/>
          <w:color w:val="000000" w:themeColor="text1"/>
        </w:rPr>
        <w:t>Loss</w:t>
      </w:r>
    </w:p>
    <w:p w:rsidR="008C2FB2" w:rsidRDefault="008C2FB2" w:rsidP="000409D8">
      <w:pPr>
        <w:pStyle w:val="FlietextEinzug"/>
        <w:ind w:left="1004"/>
        <w:jc w:val="both"/>
      </w:pPr>
    </w:p>
    <w:p w:rsidR="008C2FB2" w:rsidRPr="000409D8" w:rsidRDefault="008C2FB2" w:rsidP="000409D8">
      <w:pPr>
        <w:pStyle w:val="FlietextEinzug"/>
        <w:numPr>
          <w:ilvl w:val="0"/>
          <w:numId w:val="35"/>
        </w:numPr>
        <w:jc w:val="both"/>
        <w:rPr>
          <w:rFonts w:cs="Arial"/>
          <w:color w:val="000000" w:themeColor="text1"/>
        </w:rPr>
      </w:pPr>
      <w:r>
        <w:rPr>
          <w:b/>
        </w:rPr>
        <w:t>0x83</w:t>
      </w:r>
      <w:r>
        <w:t xml:space="preserve">: </w:t>
      </w:r>
      <w:r w:rsidR="000409D8" w:rsidRPr="007611DD">
        <w:rPr>
          <w:rFonts w:cs="Arial"/>
          <w:color w:val="000000" w:themeColor="text1"/>
        </w:rPr>
        <w:t>Insertion</w:t>
      </w:r>
    </w:p>
    <w:p w:rsidR="008C2FB2" w:rsidRDefault="008C2FB2" w:rsidP="008C2FB2">
      <w:pPr>
        <w:pStyle w:val="Listenabsatz"/>
      </w:pPr>
    </w:p>
    <w:p w:rsidR="000409D8" w:rsidRPr="007611DD" w:rsidRDefault="008C2FB2" w:rsidP="000409D8">
      <w:pPr>
        <w:pStyle w:val="FlietextEinzug"/>
        <w:numPr>
          <w:ilvl w:val="0"/>
          <w:numId w:val="35"/>
        </w:numPr>
        <w:jc w:val="both"/>
        <w:rPr>
          <w:rFonts w:cs="Arial"/>
          <w:color w:val="000000" w:themeColor="text1"/>
        </w:rPr>
      </w:pPr>
      <w:r>
        <w:rPr>
          <w:b/>
        </w:rPr>
        <w:t>0x84</w:t>
      </w:r>
      <w:r>
        <w:t xml:space="preserve">: </w:t>
      </w:r>
      <w:r w:rsidR="000409D8" w:rsidRPr="007611DD">
        <w:rPr>
          <w:rFonts w:cs="Arial"/>
          <w:color w:val="000000" w:themeColor="text1"/>
        </w:rPr>
        <w:t>Incorrect Sequence</w:t>
      </w:r>
    </w:p>
    <w:p w:rsidR="008C2FB2" w:rsidRDefault="008C2FB2" w:rsidP="000409D8">
      <w:pPr>
        <w:pStyle w:val="FlietextEinzug"/>
        <w:ind w:left="1004"/>
        <w:jc w:val="both"/>
      </w:pPr>
    </w:p>
    <w:p w:rsidR="008C2FB2" w:rsidRPr="000409D8" w:rsidRDefault="008C2FB2" w:rsidP="000409D8">
      <w:pPr>
        <w:pStyle w:val="FlietextEinzug"/>
        <w:numPr>
          <w:ilvl w:val="0"/>
          <w:numId w:val="35"/>
        </w:numPr>
        <w:jc w:val="both"/>
        <w:rPr>
          <w:rFonts w:cs="Arial"/>
          <w:color w:val="000000" w:themeColor="text1"/>
        </w:rPr>
      </w:pPr>
      <w:r>
        <w:rPr>
          <w:b/>
        </w:rPr>
        <w:t>0x85</w:t>
      </w:r>
      <w:r>
        <w:t xml:space="preserve">: </w:t>
      </w:r>
      <w:r w:rsidR="000409D8" w:rsidRPr="007611DD">
        <w:rPr>
          <w:rFonts w:cs="Arial"/>
          <w:color w:val="000000" w:themeColor="text1"/>
        </w:rPr>
        <w:t>Incorrect Data</w:t>
      </w:r>
    </w:p>
    <w:p w:rsidR="008C2FB2" w:rsidRDefault="008C2FB2" w:rsidP="008C2FB2">
      <w:pPr>
        <w:pStyle w:val="Listenabsatz"/>
      </w:pPr>
    </w:p>
    <w:p w:rsidR="008C2FB2" w:rsidRPr="000409D8" w:rsidRDefault="008C2FB2" w:rsidP="000409D8">
      <w:pPr>
        <w:pStyle w:val="FlietextEinzug"/>
        <w:numPr>
          <w:ilvl w:val="0"/>
          <w:numId w:val="35"/>
        </w:numPr>
        <w:jc w:val="both"/>
        <w:rPr>
          <w:rFonts w:cs="Arial"/>
          <w:color w:val="000000" w:themeColor="text1"/>
        </w:rPr>
      </w:pPr>
      <w:r>
        <w:rPr>
          <w:b/>
        </w:rPr>
        <w:t>0x86</w:t>
      </w:r>
      <w:r>
        <w:t xml:space="preserve">: </w:t>
      </w:r>
      <w:r w:rsidR="000409D8">
        <w:rPr>
          <w:rFonts w:cs="Arial"/>
          <w:color w:val="000000" w:themeColor="text1"/>
        </w:rPr>
        <w:t>Packet-</w:t>
      </w:r>
      <w:r w:rsidR="000409D8" w:rsidRPr="007611DD">
        <w:rPr>
          <w:rFonts w:cs="Arial"/>
          <w:color w:val="000000" w:themeColor="text1"/>
        </w:rPr>
        <w:t>Delay</w:t>
      </w:r>
    </w:p>
    <w:p w:rsidR="008C2FB2" w:rsidRDefault="008C2FB2" w:rsidP="008C2FB2">
      <w:pPr>
        <w:pStyle w:val="Listenabsatz"/>
      </w:pPr>
    </w:p>
    <w:p w:rsidR="000409D8" w:rsidRPr="007611DD" w:rsidRDefault="008C2FB2" w:rsidP="000409D8">
      <w:pPr>
        <w:pStyle w:val="FlietextEinzug"/>
        <w:numPr>
          <w:ilvl w:val="0"/>
          <w:numId w:val="35"/>
        </w:numPr>
        <w:rPr>
          <w:rFonts w:cs="Arial"/>
          <w:color w:val="000000" w:themeColor="text1"/>
        </w:rPr>
      </w:pPr>
      <w:r>
        <w:rPr>
          <w:b/>
        </w:rPr>
        <w:t>0x87</w:t>
      </w:r>
      <w:r>
        <w:t xml:space="preserve">: </w:t>
      </w:r>
      <w:r w:rsidR="000409D8" w:rsidRPr="007611DD">
        <w:rPr>
          <w:rFonts w:cs="Arial"/>
          <w:color w:val="000000" w:themeColor="text1"/>
        </w:rPr>
        <w:t>Masquerade</w:t>
      </w:r>
    </w:p>
    <w:p w:rsidR="008C2FB2" w:rsidRDefault="008C2FB2" w:rsidP="000409D8">
      <w:pPr>
        <w:pStyle w:val="FlietextEinzug"/>
        <w:ind w:left="1004"/>
        <w:jc w:val="both"/>
      </w:pPr>
    </w:p>
    <w:p w:rsidR="009941DE" w:rsidRPr="00BD5BE9" w:rsidRDefault="009941DE" w:rsidP="009941DE">
      <w:pPr>
        <w:pStyle w:val="FlietextEinzug"/>
        <w:ind w:left="1724"/>
        <w:jc w:val="both"/>
      </w:pPr>
    </w:p>
    <w:p w:rsidR="004E5789" w:rsidRPr="00BD5BE9" w:rsidRDefault="004E5789" w:rsidP="009941DE">
      <w:pPr>
        <w:pStyle w:val="FlietextEinzug"/>
        <w:jc w:val="both"/>
      </w:pPr>
    </w:p>
    <w:p w:rsidR="009B4BAD" w:rsidRDefault="004E5789" w:rsidP="009941DE">
      <w:pPr>
        <w:pStyle w:val="FlietextEinzug"/>
        <w:jc w:val="both"/>
      </w:pPr>
      <w:r>
        <w:lastRenderedPageBreak/>
        <w:t xml:space="preserve">The </w:t>
      </w:r>
      <w:r w:rsidR="00F542CB">
        <w:t xml:space="preserve">meaning of the remaining </w:t>
      </w:r>
      <w:r>
        <w:t xml:space="preserve">14 </w:t>
      </w:r>
      <w:r w:rsidR="00F542CB">
        <w:t>b</w:t>
      </w:r>
      <w:r>
        <w:t>ytes</w:t>
      </w:r>
      <w:r w:rsidR="000404E2">
        <w:t xml:space="preserve"> depend</w:t>
      </w:r>
      <w:r w:rsidR="00F542CB">
        <w:t>s</w:t>
      </w:r>
      <w:r w:rsidR="000404E2">
        <w:t xml:space="preserve"> on the </w:t>
      </w:r>
      <w:r>
        <w:t>selected</w:t>
      </w:r>
      <w:r w:rsidR="000404E2">
        <w:t xml:space="preserve"> </w:t>
      </w:r>
      <w:r w:rsidR="00F542CB">
        <w:t>task-type</w:t>
      </w:r>
      <w:r w:rsidR="000404E2">
        <w:t>. The different possibilities</w:t>
      </w:r>
      <w:r w:rsidR="00F37638">
        <w:t xml:space="preserve"> </w:t>
      </w:r>
      <w:r w:rsidR="000404E2">
        <w:t xml:space="preserve">are </w:t>
      </w:r>
      <w:r w:rsidR="00F542CB">
        <w:t xml:space="preserve">shown </w:t>
      </w:r>
      <w:r w:rsidR="000404E2">
        <w:t>below</w:t>
      </w:r>
      <w:r>
        <w:t xml:space="preserve"> and explained in detail in the following chapters</w:t>
      </w:r>
      <w:r w:rsidR="000404E2">
        <w:t>:</w:t>
      </w:r>
    </w:p>
    <w:p w:rsidR="008C2FB2" w:rsidRDefault="008C2FB2" w:rsidP="009941DE">
      <w:pPr>
        <w:pStyle w:val="FlietextEinzug"/>
        <w:jc w:val="both"/>
      </w:pPr>
    </w:p>
    <w:p w:rsidR="004E5789" w:rsidRDefault="000404E2" w:rsidP="004E5789">
      <w:pPr>
        <w:pStyle w:val="FlietextEinzug"/>
        <w:keepNext/>
        <w:jc w:val="both"/>
      </w:pPr>
      <w:r>
        <w:rPr>
          <w:noProof/>
          <w:lang w:val="de-DE" w:eastAsia="de-DE"/>
        </w:rPr>
        <w:drawing>
          <wp:inline distT="0" distB="0" distL="0" distR="0" wp14:anchorId="34C52464" wp14:editId="0A11CEE6">
            <wp:extent cx="5595566" cy="3269411"/>
            <wp:effectExtent l="0" t="0" r="5715" b="7620"/>
            <wp:docPr id="1000453" name="Grafik 100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FM_DOKU\tasks\Buffer1.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12692" cy="3279417"/>
                    </a:xfrm>
                    <a:prstGeom prst="rect">
                      <a:avLst/>
                    </a:prstGeom>
                    <a:noFill/>
                    <a:ln>
                      <a:noFill/>
                    </a:ln>
                  </pic:spPr>
                </pic:pic>
              </a:graphicData>
            </a:graphic>
          </wp:inline>
        </w:drawing>
      </w:r>
    </w:p>
    <w:p w:rsidR="004E5789" w:rsidRDefault="004E5789" w:rsidP="004E5789">
      <w:pPr>
        <w:pStyle w:val="Beschriftung"/>
        <w:jc w:val="both"/>
      </w:pPr>
      <w:bookmarkStart w:id="103" w:name="_Toc377388858"/>
      <w:r>
        <w:t xml:space="preserve">Figure </w:t>
      </w:r>
      <w:r>
        <w:fldChar w:fldCharType="begin"/>
      </w:r>
      <w:r>
        <w:instrText xml:space="preserve"> SEQ Figure \* ARABIC </w:instrText>
      </w:r>
      <w:r>
        <w:fldChar w:fldCharType="separate"/>
      </w:r>
      <w:r w:rsidR="00DB4262">
        <w:rPr>
          <w:noProof/>
        </w:rPr>
        <w:t>33</w:t>
      </w:r>
      <w:r>
        <w:fldChar w:fldCharType="end"/>
      </w:r>
      <w:r>
        <w:t xml:space="preserve">: Whole </w:t>
      </w:r>
      <w:r w:rsidR="00202A91">
        <w:t>s</w:t>
      </w:r>
      <w:r>
        <w:t xml:space="preserve">tructure of the </w:t>
      </w:r>
      <w:r w:rsidR="00202A91">
        <w:t>t</w:t>
      </w:r>
      <w:r>
        <w:t xml:space="preserve">ask </w:t>
      </w:r>
      <w:r w:rsidR="00202A91">
        <w:t>s</w:t>
      </w:r>
      <w:r>
        <w:t>etting</w:t>
      </w:r>
      <w:r>
        <w:rPr>
          <w:noProof/>
        </w:rPr>
        <w:t xml:space="preserve"> </w:t>
      </w:r>
      <w:r w:rsidR="00202A91">
        <w:rPr>
          <w:noProof/>
        </w:rPr>
        <w:t>o</w:t>
      </w:r>
      <w:r>
        <w:rPr>
          <w:noProof/>
        </w:rPr>
        <w:t>bjects</w:t>
      </w:r>
      <w:bookmarkEnd w:id="103"/>
      <w:r>
        <w:br w:type="page"/>
      </w:r>
    </w:p>
    <w:p w:rsidR="00235E85" w:rsidRDefault="00235E85" w:rsidP="003C58CC">
      <w:pPr>
        <w:pStyle w:val="berschrift3"/>
        <w:jc w:val="both"/>
      </w:pPr>
      <w:bookmarkStart w:id="104" w:name="_Toc402957443"/>
      <w:r w:rsidRPr="0058722F">
        <w:lastRenderedPageBreak/>
        <w:t>Dro</w:t>
      </w:r>
      <w:r w:rsidR="00A70C5A">
        <w:t>pping Frames</w:t>
      </w:r>
      <w:bookmarkEnd w:id="104"/>
    </w:p>
    <w:p w:rsidR="00C52249" w:rsidRDefault="00C52249" w:rsidP="00C52249">
      <w:pPr>
        <w:pStyle w:val="FlietextEinzug"/>
      </w:pPr>
    </w:p>
    <w:p w:rsidR="00C52249" w:rsidRDefault="00C52249" w:rsidP="00C52249">
      <w:pPr>
        <w:pStyle w:val="FlietextEinzug"/>
        <w:keepNext/>
      </w:pPr>
      <w:r>
        <w:rPr>
          <w:noProof/>
          <w:lang w:val="de-DE" w:eastAsia="de-DE"/>
        </w:rPr>
        <w:drawing>
          <wp:inline distT="0" distB="0" distL="0" distR="0" wp14:anchorId="683AF45E" wp14:editId="38BD976F">
            <wp:extent cx="2576223" cy="873846"/>
            <wp:effectExtent l="0" t="0" r="0" b="2540"/>
            <wp:docPr id="1000456" name="Grafik 1000456" descr="C:\Users\muelhausens\Desktop\FM_DOKU\tasks\task1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elhausens\Desktop\FM_DOKU\tasks\task1_dele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6381" cy="873900"/>
                    </a:xfrm>
                    <a:prstGeom prst="rect">
                      <a:avLst/>
                    </a:prstGeom>
                    <a:noFill/>
                    <a:ln>
                      <a:noFill/>
                    </a:ln>
                  </pic:spPr>
                </pic:pic>
              </a:graphicData>
            </a:graphic>
          </wp:inline>
        </w:drawing>
      </w:r>
    </w:p>
    <w:p w:rsidR="00C52249" w:rsidRDefault="00C52249" w:rsidP="00C52249">
      <w:pPr>
        <w:pStyle w:val="Beschriftung"/>
      </w:pPr>
      <w:bookmarkStart w:id="105" w:name="_Toc377388859"/>
      <w:r>
        <w:t xml:space="preserve">Figure </w:t>
      </w:r>
      <w:r>
        <w:fldChar w:fldCharType="begin"/>
      </w:r>
      <w:r>
        <w:instrText xml:space="preserve"> SEQ Figure \* ARABIC </w:instrText>
      </w:r>
      <w:r>
        <w:fldChar w:fldCharType="separate"/>
      </w:r>
      <w:r w:rsidR="00DB4262">
        <w:rPr>
          <w:noProof/>
        </w:rPr>
        <w:t>34</w:t>
      </w:r>
      <w:r>
        <w:fldChar w:fldCharType="end"/>
      </w:r>
      <w:r>
        <w:t xml:space="preserve">: Task: Dropping </w:t>
      </w:r>
      <w:r w:rsidR="00202A91">
        <w:t>f</w:t>
      </w:r>
      <w:r>
        <w:t>rames</w:t>
      </w:r>
      <w:bookmarkEnd w:id="105"/>
    </w:p>
    <w:p w:rsidR="00C52249" w:rsidRDefault="00C52249" w:rsidP="00C52249">
      <w:pPr>
        <w:pStyle w:val="FlietextEinzug"/>
      </w:pPr>
    </w:p>
    <w:p w:rsidR="00F329A2" w:rsidRDefault="00F329A2" w:rsidP="00F329A2">
      <w:pPr>
        <w:pStyle w:val="FlietextEinzug"/>
        <w:keepNext/>
        <w:ind w:left="0"/>
      </w:pPr>
      <w:r>
        <w:rPr>
          <w:noProof/>
          <w:lang w:val="de-DE" w:eastAsia="de-DE"/>
        </w:rPr>
        <w:drawing>
          <wp:inline distT="0" distB="0" distL="0" distR="0" wp14:anchorId="5C675CA2" wp14:editId="04598E7E">
            <wp:extent cx="5177779" cy="485030"/>
            <wp:effectExtent l="0" t="0" r="4445" b="0"/>
            <wp:docPr id="1000457" name="Grafik 1000457" descr="C:\Users\muelhausens\Desktop\FM_DOKU\tasks\obj_tas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FM_DOKU\tasks\obj_task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0275" cy="485264"/>
                    </a:xfrm>
                    <a:prstGeom prst="rect">
                      <a:avLst/>
                    </a:prstGeom>
                    <a:noFill/>
                    <a:ln>
                      <a:noFill/>
                    </a:ln>
                  </pic:spPr>
                </pic:pic>
              </a:graphicData>
            </a:graphic>
          </wp:inline>
        </w:drawing>
      </w:r>
    </w:p>
    <w:p w:rsidR="001F224D" w:rsidRDefault="00F329A2" w:rsidP="00F329A2">
      <w:pPr>
        <w:pStyle w:val="Beschriftung"/>
      </w:pPr>
      <w:bookmarkStart w:id="106" w:name="_Toc377388860"/>
      <w:r>
        <w:t xml:space="preserve">Figure </w:t>
      </w:r>
      <w:r>
        <w:fldChar w:fldCharType="begin"/>
      </w:r>
      <w:r>
        <w:instrText xml:space="preserve"> SEQ Figure \* ARABIC </w:instrText>
      </w:r>
      <w:r>
        <w:fldChar w:fldCharType="separate"/>
      </w:r>
      <w:r w:rsidR="00DB4262">
        <w:rPr>
          <w:noProof/>
        </w:rPr>
        <w:t>35</w:t>
      </w:r>
      <w:r>
        <w:fldChar w:fldCharType="end"/>
      </w:r>
      <w:r>
        <w:t xml:space="preserve">: Task </w:t>
      </w:r>
      <w:r w:rsidR="00202A91">
        <w:t>s</w:t>
      </w:r>
      <w:r>
        <w:t xml:space="preserve">etting of </w:t>
      </w:r>
      <w:r w:rsidR="00202A91">
        <w:t>d</w:t>
      </w:r>
      <w:r>
        <w:t xml:space="preserve">ropping </w:t>
      </w:r>
      <w:r w:rsidR="00202A91">
        <w:t>f</w:t>
      </w:r>
      <w:r>
        <w:t>rames</w:t>
      </w:r>
      <w:bookmarkEnd w:id="106"/>
    </w:p>
    <w:p w:rsidR="00C52249" w:rsidRDefault="00C52249" w:rsidP="00C52249">
      <w:pPr>
        <w:pStyle w:val="FlietextEinzug"/>
      </w:pPr>
    </w:p>
    <w:p w:rsidR="00F329A2" w:rsidRDefault="00F329A2" w:rsidP="000D102C">
      <w:pPr>
        <w:pStyle w:val="FlietextEinzug"/>
        <w:jc w:val="both"/>
      </w:pPr>
    </w:p>
    <w:p w:rsidR="0083295F" w:rsidRDefault="000D102C" w:rsidP="000D102C">
      <w:pPr>
        <w:pStyle w:val="FlietextEinzug"/>
        <w:jc w:val="both"/>
      </w:pPr>
      <w:r>
        <w:t>The task for dropping selected frames doesn’t require further settings. Deleted frames can be used for e</w:t>
      </w:r>
      <w:r>
        <w:t>r</w:t>
      </w:r>
      <w:r>
        <w:t xml:space="preserve">ror detection, like “Loss of </w:t>
      </w:r>
      <w:proofErr w:type="spellStart"/>
      <w:r>
        <w:t>SoC</w:t>
      </w:r>
      <w:proofErr w:type="spellEnd"/>
      <w:r>
        <w:t>”</w:t>
      </w:r>
    </w:p>
    <w:p w:rsidR="00F329A2" w:rsidRDefault="00F329A2" w:rsidP="000D102C">
      <w:pPr>
        <w:pStyle w:val="FlietextEinzug"/>
        <w:jc w:val="both"/>
      </w:pPr>
    </w:p>
    <w:p w:rsidR="001020C1" w:rsidRPr="00C52249" w:rsidRDefault="001020C1" w:rsidP="000D102C">
      <w:pPr>
        <w:pStyle w:val="FlietextEinzug"/>
        <w:jc w:val="both"/>
      </w:pPr>
    </w:p>
    <w:p w:rsidR="00235E85" w:rsidRDefault="00235E85" w:rsidP="003C58CC">
      <w:pPr>
        <w:pStyle w:val="berschrift3"/>
        <w:jc w:val="both"/>
      </w:pPr>
      <w:bookmarkStart w:id="107" w:name="_Toc402957444"/>
      <w:r w:rsidRPr="006C5533">
        <w:t>Delay</w:t>
      </w:r>
      <w:r w:rsidR="00A70C5A">
        <w:t>ing Frames</w:t>
      </w:r>
      <w:bookmarkEnd w:id="107"/>
    </w:p>
    <w:p w:rsidR="001020C1" w:rsidRPr="001020C1" w:rsidRDefault="001020C1" w:rsidP="001020C1">
      <w:pPr>
        <w:pStyle w:val="FlietextEinzug"/>
      </w:pPr>
    </w:p>
    <w:p w:rsidR="001020C1" w:rsidRDefault="001020C1" w:rsidP="001020C1">
      <w:pPr>
        <w:pStyle w:val="FlietextEinzug"/>
        <w:keepNext/>
      </w:pPr>
      <w:r>
        <w:rPr>
          <w:noProof/>
          <w:lang w:val="de-DE" w:eastAsia="de-DE"/>
        </w:rPr>
        <w:drawing>
          <wp:inline distT="0" distB="0" distL="0" distR="0" wp14:anchorId="7ABC30DE" wp14:editId="20AB9E3A">
            <wp:extent cx="2552956" cy="858741"/>
            <wp:effectExtent l="0" t="0" r="0" b="0"/>
            <wp:docPr id="1000458" name="Grafik 1000458" descr="C:\Users\muelhausens\Desktop\FM_DOKU\tasks\task2_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elhausens\Desktop\FM_DOKU\tasks\task2_dela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3075" cy="858781"/>
                    </a:xfrm>
                    <a:prstGeom prst="rect">
                      <a:avLst/>
                    </a:prstGeom>
                    <a:noFill/>
                    <a:ln>
                      <a:noFill/>
                    </a:ln>
                  </pic:spPr>
                </pic:pic>
              </a:graphicData>
            </a:graphic>
          </wp:inline>
        </w:drawing>
      </w:r>
    </w:p>
    <w:p w:rsidR="000D102C" w:rsidRDefault="001020C1" w:rsidP="001020C1">
      <w:pPr>
        <w:pStyle w:val="Beschriftung"/>
      </w:pPr>
      <w:bookmarkStart w:id="108" w:name="_Toc377388861"/>
      <w:r>
        <w:t xml:space="preserve">Figure </w:t>
      </w:r>
      <w:r>
        <w:fldChar w:fldCharType="begin"/>
      </w:r>
      <w:r>
        <w:instrText xml:space="preserve"> SEQ Figure \* ARABIC </w:instrText>
      </w:r>
      <w:r>
        <w:fldChar w:fldCharType="separate"/>
      </w:r>
      <w:r w:rsidR="00DB4262">
        <w:rPr>
          <w:noProof/>
        </w:rPr>
        <w:t>36</w:t>
      </w:r>
      <w:r>
        <w:fldChar w:fldCharType="end"/>
      </w:r>
      <w:r w:rsidRPr="00A71D7A">
        <w:t xml:space="preserve">: Task: </w:t>
      </w:r>
      <w:r>
        <w:t>Delaying</w:t>
      </w:r>
      <w:r w:rsidRPr="00A71D7A">
        <w:t xml:space="preserve"> </w:t>
      </w:r>
      <w:r w:rsidR="00202A91">
        <w:t>f</w:t>
      </w:r>
      <w:r w:rsidRPr="00A71D7A">
        <w:t>rames</w:t>
      </w:r>
      <w:bookmarkEnd w:id="108"/>
    </w:p>
    <w:p w:rsidR="001020C1" w:rsidRPr="001020C1" w:rsidRDefault="001020C1" w:rsidP="001020C1">
      <w:pPr>
        <w:pStyle w:val="FlietextEinzug"/>
      </w:pPr>
    </w:p>
    <w:p w:rsidR="001020C1" w:rsidRDefault="001020C1" w:rsidP="001020C1">
      <w:pPr>
        <w:pStyle w:val="FlietextEinzug"/>
        <w:keepNext/>
      </w:pPr>
      <w:r>
        <w:rPr>
          <w:noProof/>
          <w:lang w:val="de-DE" w:eastAsia="de-DE"/>
        </w:rPr>
        <w:drawing>
          <wp:inline distT="0" distB="0" distL="0" distR="0" wp14:anchorId="72E1C7FF" wp14:editId="5AC272ED">
            <wp:extent cx="5001371" cy="507461"/>
            <wp:effectExtent l="0" t="0" r="0" b="6985"/>
            <wp:docPr id="1000459" name="Grafik 1000459" descr="C:\Users\muelhausens\Desktop\FM_DOKU\tasks\obj_tas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elhausens\Desktop\FM_DOKU\tasks\obj_task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2927" cy="507619"/>
                    </a:xfrm>
                    <a:prstGeom prst="rect">
                      <a:avLst/>
                    </a:prstGeom>
                    <a:noFill/>
                    <a:ln>
                      <a:noFill/>
                    </a:ln>
                  </pic:spPr>
                </pic:pic>
              </a:graphicData>
            </a:graphic>
          </wp:inline>
        </w:drawing>
      </w:r>
    </w:p>
    <w:p w:rsidR="000D102C" w:rsidRDefault="001020C1" w:rsidP="001020C1">
      <w:pPr>
        <w:pStyle w:val="Beschriftung"/>
      </w:pPr>
      <w:bookmarkStart w:id="109" w:name="_Toc377388862"/>
      <w:r>
        <w:t xml:space="preserve">Figure </w:t>
      </w:r>
      <w:r>
        <w:fldChar w:fldCharType="begin"/>
      </w:r>
      <w:r>
        <w:instrText xml:space="preserve"> SEQ Figure \* ARABIC </w:instrText>
      </w:r>
      <w:r>
        <w:fldChar w:fldCharType="separate"/>
      </w:r>
      <w:r w:rsidR="00DB4262">
        <w:rPr>
          <w:noProof/>
        </w:rPr>
        <w:t>37</w:t>
      </w:r>
      <w:r>
        <w:fldChar w:fldCharType="end"/>
      </w:r>
      <w:r w:rsidRPr="00614621">
        <w:t xml:space="preserve">: Task </w:t>
      </w:r>
      <w:r w:rsidR="00202A91">
        <w:t>s</w:t>
      </w:r>
      <w:r w:rsidRPr="00614621">
        <w:t xml:space="preserve">etting of </w:t>
      </w:r>
      <w:r w:rsidR="00202A91">
        <w:t>d</w:t>
      </w:r>
      <w:r>
        <w:t>elaying</w:t>
      </w:r>
      <w:r w:rsidRPr="00614621">
        <w:t xml:space="preserve"> </w:t>
      </w:r>
      <w:r w:rsidR="00202A91">
        <w:t>f</w:t>
      </w:r>
      <w:r w:rsidRPr="00614621">
        <w:t>rames</w:t>
      </w:r>
      <w:bookmarkEnd w:id="109"/>
    </w:p>
    <w:p w:rsidR="001020C1" w:rsidRDefault="001020C1" w:rsidP="007C6118">
      <w:pPr>
        <w:pStyle w:val="FlietextEinzug"/>
        <w:jc w:val="both"/>
      </w:pPr>
    </w:p>
    <w:p w:rsidR="001020C1" w:rsidRDefault="001020C1" w:rsidP="007C6118">
      <w:pPr>
        <w:pStyle w:val="FlietextEinzug"/>
        <w:jc w:val="both"/>
      </w:pPr>
    </w:p>
    <w:p w:rsidR="006636C2" w:rsidRDefault="006636C2" w:rsidP="007C6118">
      <w:pPr>
        <w:pStyle w:val="FlietextEinzug"/>
        <w:jc w:val="both"/>
      </w:pPr>
      <w:r>
        <w:t xml:space="preserve">The setting for delaying frames also contains a </w:t>
      </w:r>
      <w:r w:rsidRPr="006636C2">
        <w:rPr>
          <w:b/>
        </w:rPr>
        <w:t>delay-type</w:t>
      </w:r>
      <w:r>
        <w:t xml:space="preserve"> Byte, as well as the desired </w:t>
      </w:r>
      <w:r w:rsidRPr="006636C2">
        <w:rPr>
          <w:b/>
        </w:rPr>
        <w:t>delay-time</w:t>
      </w:r>
      <w:r w:rsidR="00B67CE7">
        <w:t xml:space="preserve"> in </w:t>
      </w:r>
      <w:r w:rsidR="009D5946">
        <w:t>1</w:t>
      </w:r>
      <w:r w:rsidR="00B67CE7">
        <w:t>0ns steps:</w:t>
      </w:r>
    </w:p>
    <w:p w:rsidR="00B67CE7" w:rsidRDefault="00B67CE7" w:rsidP="007C6118">
      <w:pPr>
        <w:pStyle w:val="FlietextEinzug"/>
        <w:jc w:val="both"/>
      </w:pPr>
    </w:p>
    <w:p w:rsidR="00B67CE7" w:rsidRDefault="00B67CE7" w:rsidP="007C6118">
      <w:pPr>
        <w:pStyle w:val="FlietextEinzug"/>
        <w:jc w:val="both"/>
      </w:pPr>
    </w:p>
    <w:p w:rsidR="00B67CE7" w:rsidRDefault="00B67CE7" w:rsidP="007C6118">
      <w:pPr>
        <w:pStyle w:val="FlietextEinzug"/>
        <w:jc w:val="both"/>
        <w:rPr>
          <w:b/>
        </w:rPr>
      </w:pPr>
      <w:r w:rsidRPr="00B67CE7">
        <w:rPr>
          <w:b/>
        </w:rPr>
        <w:t>Byte 4 to 8: delay-time</w:t>
      </w:r>
      <w:r>
        <w:rPr>
          <w:b/>
        </w:rPr>
        <w:t>:</w:t>
      </w:r>
    </w:p>
    <w:p w:rsidR="00B67CE7" w:rsidRDefault="00B67CE7" w:rsidP="007C6118">
      <w:pPr>
        <w:pStyle w:val="FlietextEinzug"/>
        <w:jc w:val="both"/>
      </w:pPr>
    </w:p>
    <w:p w:rsidR="00B67CE7" w:rsidRDefault="00B67CE7" w:rsidP="005E4CD3">
      <w:pPr>
        <w:pStyle w:val="FlietextEinzug"/>
        <w:numPr>
          <w:ilvl w:val="0"/>
          <w:numId w:val="15"/>
        </w:numPr>
        <w:jc w:val="both"/>
      </w:pPr>
      <w:r>
        <w:t xml:space="preserve">Adds an additional delay </w:t>
      </w:r>
      <w:proofErr w:type="gramStart"/>
      <w:r>
        <w:t>of</w:t>
      </w:r>
      <w:r w:rsidR="00E74075">
        <w:t xml:space="preserve"> </w:t>
      </w:r>
      <w:r>
        <w:t xml:space="preserve"> </w:t>
      </w:r>
      <w:proofErr w:type="gramEnd"/>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del.mani.</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delay</m:t>
            </m:r>
          </m:sub>
        </m:sSub>
        <m:r>
          <w:rPr>
            <w:rFonts w:ascii="Cambria Math" w:hAnsi="Cambria Math"/>
          </w:rPr>
          <m:t>*10ns</m:t>
        </m:r>
      </m:oMath>
      <w:r>
        <w:t>.</w:t>
      </w:r>
    </w:p>
    <w:p w:rsidR="00B67CE7" w:rsidRPr="009D5946" w:rsidRDefault="00B67CE7">
      <w:pPr>
        <w:pStyle w:val="FlietextEinzug"/>
        <w:numPr>
          <w:ilvl w:val="1"/>
          <w:numId w:val="15"/>
        </w:numPr>
        <w:jc w:val="both"/>
      </w:pPr>
      <w:r>
        <w:t xml:space="preserve">Delays up to </w:t>
      </w:r>
      <m:oMath>
        <m:sSup>
          <m:sSupPr>
            <m:ctrlPr>
              <w:rPr>
                <w:rFonts w:ascii="Cambria Math" w:hAnsi="Cambria Math"/>
                <w:i/>
              </w:rPr>
            </m:ctrlPr>
          </m:sSupPr>
          <m:e>
            <m:r>
              <w:rPr>
                <w:rFonts w:ascii="Cambria Math" w:hAnsi="Cambria Math"/>
              </w:rPr>
              <m:t>2</m:t>
            </m:r>
          </m:e>
          <m:sup>
            <m:r>
              <w:rPr>
                <w:rFonts w:ascii="Cambria Math" w:hAnsi="Cambria Math"/>
              </w:rPr>
              <m:t>40</m:t>
            </m:r>
          </m:sup>
        </m:sSup>
        <m:r>
          <w:rPr>
            <w:rFonts w:ascii="Cambria Math" w:hAnsi="Cambria Math"/>
          </w:rPr>
          <m:t>*10</m:t>
        </m:r>
      </m:oMath>
      <w:r>
        <w:t xml:space="preserve"> </w:t>
      </w:r>
      <w:r w:rsidR="009D5946">
        <w:t xml:space="preserve">ns </w:t>
      </w:r>
      <w:r>
        <w:t xml:space="preserve">=&gt; </w:t>
      </w:r>
      <w:r w:rsidR="009D5946">
        <w:rPr>
          <w:rFonts w:cs="Arial"/>
        </w:rPr>
        <w:t xml:space="preserve">≈ </w:t>
      </w:r>
      <w:r w:rsidR="009D5946">
        <w:t>3</w:t>
      </w:r>
      <w:r>
        <w:t xml:space="preserve"> hours</w:t>
      </w:r>
    </w:p>
    <w:p w:rsidR="00B67CE7" w:rsidRDefault="00B67CE7" w:rsidP="00EF3695">
      <w:pPr>
        <w:pStyle w:val="FlietextEinzug"/>
        <w:jc w:val="both"/>
      </w:pPr>
    </w:p>
    <w:p w:rsidR="00B67CE7" w:rsidRDefault="00B67CE7" w:rsidP="005E4CD3">
      <w:pPr>
        <w:pStyle w:val="FlietextEinzug"/>
        <w:numPr>
          <w:ilvl w:val="0"/>
          <w:numId w:val="12"/>
        </w:numPr>
        <w:jc w:val="both"/>
      </w:pPr>
      <w:r>
        <w:t xml:space="preserve">The delay of the </w:t>
      </w:r>
      <w:proofErr w:type="spellStart"/>
      <w:r>
        <w:t>Framemanipulator</w:t>
      </w:r>
      <w:proofErr w:type="spellEnd"/>
      <w:r>
        <w:t xml:space="preserve"> design</w:t>
      </w:r>
      <w:r w:rsidR="002C19C0">
        <w:t xml:space="preserve"> (about 2,8µs)</w:t>
      </w:r>
      <w:r>
        <w:t xml:space="preserve"> is </w:t>
      </w:r>
      <w:r w:rsidRPr="00B67CE7">
        <w:t>negligible</w:t>
      </w:r>
      <w:r>
        <w:t xml:space="preserve"> for the purpose of delaying frames</w:t>
      </w:r>
    </w:p>
    <w:p w:rsidR="00B67CE7" w:rsidRDefault="00B67CE7" w:rsidP="00EF3695">
      <w:pPr>
        <w:pStyle w:val="FlietextEinzug"/>
        <w:jc w:val="both"/>
      </w:pPr>
    </w:p>
    <w:p w:rsidR="002C19C0" w:rsidRDefault="002C19C0">
      <w:r>
        <w:br w:type="page"/>
      </w:r>
    </w:p>
    <w:p w:rsidR="00805379" w:rsidRDefault="007C6118" w:rsidP="00EF3695">
      <w:pPr>
        <w:pStyle w:val="FlietextEinzug"/>
        <w:jc w:val="both"/>
      </w:pPr>
      <w:r>
        <w:lastRenderedPageBreak/>
        <w:t xml:space="preserve">The </w:t>
      </w:r>
      <w:proofErr w:type="spellStart"/>
      <w:r>
        <w:t>Framemanipulator</w:t>
      </w:r>
      <w:proofErr w:type="spellEnd"/>
      <w:r>
        <w:t xml:space="preserve"> is able to manipulate a frame for a multiple amount of POWERLINK cycles. </w:t>
      </w:r>
      <w:r w:rsidR="00F240F5">
        <w:t xml:space="preserve">The </w:t>
      </w:r>
      <w:r w:rsidR="00B87178">
        <w:t>incoming frames</w:t>
      </w:r>
      <w:r w:rsidR="00F240F5">
        <w:t xml:space="preserve"> during this time</w:t>
      </w:r>
      <w:r w:rsidR="00B87178">
        <w:t xml:space="preserve"> can be handled in different ways.</w:t>
      </w:r>
    </w:p>
    <w:p w:rsidR="00B87178" w:rsidRDefault="00B87178" w:rsidP="00EF3695">
      <w:pPr>
        <w:pStyle w:val="FlietextEinzug"/>
        <w:jc w:val="both"/>
      </w:pPr>
    </w:p>
    <w:p w:rsidR="00B87178" w:rsidRDefault="00B87178" w:rsidP="00EF3695">
      <w:pPr>
        <w:pStyle w:val="FlietextEinzug"/>
        <w:jc w:val="both"/>
      </w:pPr>
      <w:r>
        <w:t xml:space="preserve">The third Byte for the </w:t>
      </w:r>
      <w:r w:rsidR="00F240F5" w:rsidRPr="00F240F5">
        <w:rPr>
          <w:b/>
        </w:rPr>
        <w:t>delay-</w:t>
      </w:r>
      <w:r w:rsidRPr="00F240F5">
        <w:rPr>
          <w:b/>
        </w:rPr>
        <w:t>type</w:t>
      </w:r>
      <w:r>
        <w:t xml:space="preserve"> </w:t>
      </w:r>
      <w:r w:rsidR="00B67CE7">
        <w:t xml:space="preserve">contains </w:t>
      </w:r>
      <w:r w:rsidR="005E303D">
        <w:t>following</w:t>
      </w:r>
      <w:r w:rsidR="00B67CE7">
        <w:t xml:space="preserve"> information:</w:t>
      </w:r>
    </w:p>
    <w:p w:rsidR="00B67CE7" w:rsidRDefault="00B67CE7" w:rsidP="00EF3695">
      <w:pPr>
        <w:pStyle w:val="FlietextEinzug"/>
        <w:jc w:val="both"/>
      </w:pPr>
    </w:p>
    <w:p w:rsidR="00E63528" w:rsidRDefault="00E63528" w:rsidP="00EF3695">
      <w:pPr>
        <w:pStyle w:val="FlietextEinzug"/>
        <w:jc w:val="both"/>
      </w:pPr>
    </w:p>
    <w:p w:rsidR="00B67CE7" w:rsidRPr="00B67CE7" w:rsidRDefault="00B67CE7" w:rsidP="00EF3695">
      <w:pPr>
        <w:pStyle w:val="FlietextEinzug"/>
        <w:jc w:val="both"/>
        <w:rPr>
          <w:b/>
        </w:rPr>
      </w:pPr>
      <w:r w:rsidRPr="00B67CE7">
        <w:rPr>
          <w:b/>
        </w:rPr>
        <w:t>Third Byte</w:t>
      </w:r>
      <w:r w:rsidR="00E63528">
        <w:rPr>
          <w:b/>
        </w:rPr>
        <w:t>: delay-type</w:t>
      </w:r>
    </w:p>
    <w:p w:rsidR="00B67CE7" w:rsidRDefault="00B67CE7" w:rsidP="00EF3695">
      <w:pPr>
        <w:pStyle w:val="FlietextEinzug"/>
        <w:jc w:val="both"/>
      </w:pPr>
    </w:p>
    <w:p w:rsidR="00B67CE7" w:rsidRDefault="00C9777D" w:rsidP="005E4CD3">
      <w:pPr>
        <w:pStyle w:val="FlietextEinzug"/>
        <w:numPr>
          <w:ilvl w:val="0"/>
          <w:numId w:val="14"/>
        </w:numPr>
        <w:jc w:val="both"/>
      </w:pPr>
      <w:r w:rsidRPr="00C9777D">
        <w:rPr>
          <w:b/>
        </w:rPr>
        <w:t>0x01</w:t>
      </w:r>
      <w:r>
        <w:t>: stores all incoming frames</w:t>
      </w:r>
    </w:p>
    <w:p w:rsidR="00A45AFC" w:rsidRDefault="00A45AFC" w:rsidP="005E4CD3">
      <w:pPr>
        <w:pStyle w:val="FlietextEinzug"/>
        <w:numPr>
          <w:ilvl w:val="1"/>
          <w:numId w:val="14"/>
        </w:numPr>
        <w:jc w:val="both"/>
      </w:pPr>
      <w:r>
        <w:t xml:space="preserve">All frames are stored while frame 2 of </w:t>
      </w:r>
      <w:r w:rsidRPr="00A45AFC">
        <w:rPr>
          <w:i/>
        </w:rPr>
        <w:fldChar w:fldCharType="begin"/>
      </w:r>
      <w:r w:rsidRPr="00A45AFC">
        <w:rPr>
          <w:i/>
        </w:rPr>
        <w:instrText xml:space="preserve"> REF _Ref330452038 \h </w:instrText>
      </w:r>
      <w:r>
        <w:rPr>
          <w:i/>
        </w:rPr>
        <w:instrText xml:space="preserve"> \* MERGEFORMAT </w:instrText>
      </w:r>
      <w:r w:rsidRPr="00A45AFC">
        <w:rPr>
          <w:i/>
        </w:rPr>
      </w:r>
      <w:r w:rsidRPr="00A45AFC">
        <w:rPr>
          <w:i/>
        </w:rPr>
        <w:fldChar w:fldCharType="separate"/>
      </w:r>
      <w:r w:rsidR="00EB1680" w:rsidRPr="00EB1680">
        <w:rPr>
          <w:i/>
        </w:rPr>
        <w:t xml:space="preserve">Figure </w:t>
      </w:r>
      <w:r w:rsidR="00EB1680" w:rsidRPr="00EB1680">
        <w:rPr>
          <w:i/>
          <w:noProof/>
        </w:rPr>
        <w:t>36</w:t>
      </w:r>
      <w:r w:rsidRPr="00A45AFC">
        <w:rPr>
          <w:i/>
        </w:rPr>
        <w:fldChar w:fldCharType="end"/>
      </w:r>
      <w:r w:rsidRPr="00A45AFC">
        <w:t xml:space="preserve"> </w:t>
      </w:r>
      <w:r>
        <w:t>is delayed:</w:t>
      </w:r>
    </w:p>
    <w:p w:rsidR="00A45AFC" w:rsidRDefault="00A45AFC" w:rsidP="00EF3695">
      <w:pPr>
        <w:pStyle w:val="FlietextEinzug"/>
        <w:keepNext/>
        <w:ind w:left="993" w:firstLine="425"/>
        <w:jc w:val="both"/>
      </w:pPr>
      <w:r>
        <w:rPr>
          <w:b/>
          <w:noProof/>
          <w:lang w:val="de-DE" w:eastAsia="de-DE"/>
        </w:rPr>
        <w:drawing>
          <wp:inline distT="0" distB="0" distL="0" distR="0" wp14:anchorId="70BFE083" wp14:editId="0C14E972">
            <wp:extent cx="2870421" cy="683071"/>
            <wp:effectExtent l="0" t="0" r="6350" b="3175"/>
            <wp:docPr id="30" name="Grafik 30" descr="C:\Users\muelhausens\Desktop\FM_DOKU\tasks\delay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FM_DOKU\tasks\delay_pas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23636"/>
                    <a:stretch/>
                  </pic:blipFill>
                  <pic:spPr bwMode="auto">
                    <a:xfrm>
                      <a:off x="0" y="0"/>
                      <a:ext cx="2870593" cy="683112"/>
                    </a:xfrm>
                    <a:prstGeom prst="rect">
                      <a:avLst/>
                    </a:prstGeom>
                    <a:noFill/>
                    <a:ln>
                      <a:noFill/>
                    </a:ln>
                    <a:extLst>
                      <a:ext uri="{53640926-AAD7-44D8-BBD7-CCE9431645EC}">
                        <a14:shadowObscured xmlns:a14="http://schemas.microsoft.com/office/drawing/2010/main"/>
                      </a:ext>
                    </a:extLst>
                  </pic:spPr>
                </pic:pic>
              </a:graphicData>
            </a:graphic>
          </wp:inline>
        </w:drawing>
      </w:r>
    </w:p>
    <w:p w:rsidR="00A45AFC" w:rsidRDefault="00A45AFC" w:rsidP="00EF3695">
      <w:pPr>
        <w:pStyle w:val="Beschriftung"/>
        <w:ind w:left="993" w:firstLine="425"/>
        <w:jc w:val="both"/>
      </w:pPr>
      <w:bookmarkStart w:id="110" w:name="_Ref330452038"/>
      <w:bookmarkStart w:id="111" w:name="_Ref330452022"/>
      <w:bookmarkStart w:id="112" w:name="_Toc377388863"/>
      <w:r>
        <w:t xml:space="preserve">Figure </w:t>
      </w:r>
      <w:r>
        <w:fldChar w:fldCharType="begin"/>
      </w:r>
      <w:r>
        <w:instrText xml:space="preserve"> SEQ Figure \* ARABIC </w:instrText>
      </w:r>
      <w:r>
        <w:fldChar w:fldCharType="separate"/>
      </w:r>
      <w:r w:rsidR="00DB4262">
        <w:rPr>
          <w:noProof/>
        </w:rPr>
        <w:t>38</w:t>
      </w:r>
      <w:r>
        <w:fldChar w:fldCharType="end"/>
      </w:r>
      <w:bookmarkEnd w:id="110"/>
      <w:r>
        <w:t xml:space="preserve">: Delaying </w:t>
      </w:r>
      <w:r w:rsidR="00202A91">
        <w:t>f</w:t>
      </w:r>
      <w:r>
        <w:t xml:space="preserve">rame 2; </w:t>
      </w:r>
      <w:proofErr w:type="gramStart"/>
      <w:r>
        <w:t>Storing</w:t>
      </w:r>
      <w:proofErr w:type="gramEnd"/>
      <w:r w:rsidR="00202A91">
        <w:t xml:space="preserve"> all other f</w:t>
      </w:r>
      <w:r>
        <w:t xml:space="preserve">rames until </w:t>
      </w:r>
      <w:r w:rsidR="00202A91">
        <w:t>f</w:t>
      </w:r>
      <w:r>
        <w:t xml:space="preserve">rame 2 is </w:t>
      </w:r>
      <w:r w:rsidR="00202A91">
        <w:t>p</w:t>
      </w:r>
      <w:r>
        <w:t xml:space="preserve">assed </w:t>
      </w:r>
      <w:bookmarkEnd w:id="111"/>
      <w:r w:rsidR="009C55FF">
        <w:t>on</w:t>
      </w:r>
      <w:bookmarkEnd w:id="112"/>
    </w:p>
    <w:p w:rsidR="00A45AFC" w:rsidRDefault="00A45AFC" w:rsidP="00EF3695">
      <w:pPr>
        <w:pStyle w:val="FlietextEinzug"/>
        <w:ind w:left="993" w:firstLine="425"/>
        <w:jc w:val="both"/>
      </w:pPr>
    </w:p>
    <w:p w:rsidR="00A45AFC" w:rsidRDefault="00A45AFC" w:rsidP="00EF3695">
      <w:pPr>
        <w:pStyle w:val="FlietextEinzug"/>
        <w:ind w:left="1004"/>
        <w:jc w:val="both"/>
      </w:pPr>
    </w:p>
    <w:p w:rsidR="00C9777D" w:rsidRDefault="00C9777D" w:rsidP="005E4CD3">
      <w:pPr>
        <w:pStyle w:val="FlietextEinzug"/>
        <w:numPr>
          <w:ilvl w:val="0"/>
          <w:numId w:val="14"/>
        </w:numPr>
        <w:jc w:val="both"/>
      </w:pPr>
      <w:r>
        <w:rPr>
          <w:b/>
        </w:rPr>
        <w:t>0x02</w:t>
      </w:r>
      <w:r w:rsidRPr="00C9777D">
        <w:t>:</w:t>
      </w:r>
      <w:r>
        <w:t xml:space="preserve"> delete all incoming frames</w:t>
      </w:r>
    </w:p>
    <w:p w:rsidR="002D2150" w:rsidRDefault="002D2150" w:rsidP="005E4CD3">
      <w:pPr>
        <w:pStyle w:val="FlietextEinzug"/>
        <w:numPr>
          <w:ilvl w:val="1"/>
          <w:numId w:val="14"/>
        </w:numPr>
        <w:jc w:val="both"/>
      </w:pPr>
      <w:r>
        <w:t>All incoming frames are dropped during the delay:</w:t>
      </w:r>
    </w:p>
    <w:p w:rsidR="002D2150" w:rsidRDefault="002D2150" w:rsidP="00EF3695">
      <w:pPr>
        <w:pStyle w:val="FlietextEinzug"/>
        <w:keepNext/>
        <w:ind w:left="939" w:firstLine="425"/>
        <w:jc w:val="both"/>
      </w:pPr>
      <w:r>
        <w:rPr>
          <w:noProof/>
          <w:lang w:val="de-DE" w:eastAsia="de-DE"/>
        </w:rPr>
        <w:drawing>
          <wp:inline distT="0" distB="0" distL="0" distR="0" wp14:anchorId="194C6474" wp14:editId="22B665CC">
            <wp:extent cx="2959806" cy="707666"/>
            <wp:effectExtent l="0" t="0" r="0" b="0"/>
            <wp:docPr id="1000449" name="Grafik 1000449" descr="C:\Users\muelhausens\Desktop\FM_DOKU\tasks\delay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tasks\delay_delet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23275"/>
                    <a:stretch/>
                  </pic:blipFill>
                  <pic:spPr bwMode="auto">
                    <a:xfrm>
                      <a:off x="0" y="0"/>
                      <a:ext cx="2966012" cy="709150"/>
                    </a:xfrm>
                    <a:prstGeom prst="rect">
                      <a:avLst/>
                    </a:prstGeom>
                    <a:noFill/>
                    <a:ln>
                      <a:noFill/>
                    </a:ln>
                    <a:extLst>
                      <a:ext uri="{53640926-AAD7-44D8-BBD7-CCE9431645EC}">
                        <a14:shadowObscured xmlns:a14="http://schemas.microsoft.com/office/drawing/2010/main"/>
                      </a:ext>
                    </a:extLst>
                  </pic:spPr>
                </pic:pic>
              </a:graphicData>
            </a:graphic>
          </wp:inline>
        </w:drawing>
      </w:r>
    </w:p>
    <w:p w:rsidR="002D2150" w:rsidRDefault="002D2150" w:rsidP="00EF3695">
      <w:pPr>
        <w:pStyle w:val="Beschriftung"/>
        <w:ind w:left="939" w:firstLine="425"/>
        <w:jc w:val="both"/>
      </w:pPr>
      <w:bookmarkStart w:id="113" w:name="_Toc377388864"/>
      <w:r>
        <w:t xml:space="preserve">Figure </w:t>
      </w:r>
      <w:r>
        <w:fldChar w:fldCharType="begin"/>
      </w:r>
      <w:r>
        <w:instrText xml:space="preserve"> SEQ Figure \* ARABIC </w:instrText>
      </w:r>
      <w:r>
        <w:fldChar w:fldCharType="separate"/>
      </w:r>
      <w:r w:rsidR="00DB4262">
        <w:rPr>
          <w:noProof/>
        </w:rPr>
        <w:t>39</w:t>
      </w:r>
      <w:r>
        <w:fldChar w:fldCharType="end"/>
      </w:r>
      <w:r>
        <w:t xml:space="preserve">: Delaying </w:t>
      </w:r>
      <w:r w:rsidR="00202A91">
        <w:t>f</w:t>
      </w:r>
      <w:r>
        <w:t xml:space="preserve">rame 2; Dropping of all other </w:t>
      </w:r>
      <w:r w:rsidR="00202A91">
        <w:t>f</w:t>
      </w:r>
      <w:r>
        <w:t xml:space="preserve">rames during the </w:t>
      </w:r>
      <w:r w:rsidR="00202A91">
        <w:t>d</w:t>
      </w:r>
      <w:r>
        <w:t>elay</w:t>
      </w:r>
      <w:bookmarkEnd w:id="113"/>
    </w:p>
    <w:p w:rsidR="00A45AFC" w:rsidRDefault="00A45AFC" w:rsidP="00EF3695">
      <w:pPr>
        <w:pStyle w:val="FlietextEinzug"/>
        <w:ind w:left="0"/>
        <w:jc w:val="both"/>
      </w:pPr>
    </w:p>
    <w:p w:rsidR="002D2150" w:rsidRDefault="002D2150" w:rsidP="00EF3695">
      <w:pPr>
        <w:pStyle w:val="FlietextEinzug"/>
        <w:ind w:left="0"/>
        <w:jc w:val="both"/>
      </w:pPr>
    </w:p>
    <w:p w:rsidR="00C9777D" w:rsidRPr="002D2150" w:rsidRDefault="00654E6C" w:rsidP="005E4CD3">
      <w:pPr>
        <w:pStyle w:val="FlietextEinzug"/>
        <w:numPr>
          <w:ilvl w:val="0"/>
          <w:numId w:val="14"/>
        </w:numPr>
        <w:jc w:val="both"/>
      </w:pPr>
      <w:r>
        <w:rPr>
          <w:b/>
        </w:rPr>
        <w:t>0x04</w:t>
      </w:r>
      <w:r w:rsidRPr="00654E6C">
        <w:t>:</w:t>
      </w:r>
      <w:r>
        <w:t xml:space="preserve"> </w:t>
      </w:r>
      <w:r w:rsidR="00BB62D3">
        <w:t>stores</w:t>
      </w:r>
      <w:r w:rsidRPr="002D2150">
        <w:t xml:space="preserve"> only </w:t>
      </w:r>
      <w:proofErr w:type="spellStart"/>
      <w:r w:rsidRPr="002D2150">
        <w:t>SoCs</w:t>
      </w:r>
      <w:proofErr w:type="spellEnd"/>
    </w:p>
    <w:p w:rsidR="002D2150" w:rsidRDefault="002D2150" w:rsidP="005E4CD3">
      <w:pPr>
        <w:pStyle w:val="FlietextEinzug"/>
        <w:numPr>
          <w:ilvl w:val="1"/>
          <w:numId w:val="14"/>
        </w:numPr>
        <w:jc w:val="both"/>
      </w:pPr>
      <w:r w:rsidRPr="002D2150">
        <w:t>Only</w:t>
      </w:r>
      <w:r>
        <w:t xml:space="preserve"> </w:t>
      </w:r>
      <w:proofErr w:type="spellStart"/>
      <w:r>
        <w:t>SoCs</w:t>
      </w:r>
      <w:proofErr w:type="spellEnd"/>
      <w:r>
        <w:t xml:space="preserve"> are stored. Other frame-types are dropped</w:t>
      </w:r>
      <w:r w:rsidR="00D4499B">
        <w:t>:</w:t>
      </w:r>
    </w:p>
    <w:p w:rsidR="002D2150" w:rsidRDefault="002D2150" w:rsidP="00EF3695">
      <w:pPr>
        <w:pStyle w:val="FlietextEinzug"/>
        <w:keepNext/>
        <w:ind w:left="1364"/>
        <w:jc w:val="both"/>
      </w:pPr>
      <w:r>
        <w:rPr>
          <w:noProof/>
          <w:lang w:val="de-DE" w:eastAsia="de-DE"/>
        </w:rPr>
        <w:drawing>
          <wp:inline distT="0" distB="0" distL="0" distR="0" wp14:anchorId="4A6C0AAA" wp14:editId="2DE20782">
            <wp:extent cx="2957885" cy="707666"/>
            <wp:effectExtent l="0" t="0" r="0" b="0"/>
            <wp:docPr id="1000460" name="Grafik 1000460" descr="C:\Users\muelhausens\Desktop\FM_DOKU\tasks\delay_only_S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FM_DOKU\tasks\delay_only_SoC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3226"/>
                    <a:stretch/>
                  </pic:blipFill>
                  <pic:spPr bwMode="auto">
                    <a:xfrm>
                      <a:off x="0" y="0"/>
                      <a:ext cx="2958060" cy="707708"/>
                    </a:xfrm>
                    <a:prstGeom prst="rect">
                      <a:avLst/>
                    </a:prstGeom>
                    <a:noFill/>
                    <a:ln>
                      <a:noFill/>
                    </a:ln>
                    <a:extLst>
                      <a:ext uri="{53640926-AAD7-44D8-BBD7-CCE9431645EC}">
                        <a14:shadowObscured xmlns:a14="http://schemas.microsoft.com/office/drawing/2010/main"/>
                      </a:ext>
                    </a:extLst>
                  </pic:spPr>
                </pic:pic>
              </a:graphicData>
            </a:graphic>
          </wp:inline>
        </w:drawing>
      </w:r>
    </w:p>
    <w:p w:rsidR="002D2150" w:rsidRPr="002D2150" w:rsidRDefault="002D2150" w:rsidP="00EF3695">
      <w:pPr>
        <w:pStyle w:val="Beschriftung"/>
        <w:ind w:left="939" w:firstLine="425"/>
        <w:jc w:val="both"/>
      </w:pPr>
      <w:bookmarkStart w:id="114" w:name="_Toc377388865"/>
      <w:r>
        <w:t xml:space="preserve">Figure </w:t>
      </w:r>
      <w:r>
        <w:fldChar w:fldCharType="begin"/>
      </w:r>
      <w:r>
        <w:instrText xml:space="preserve"> SEQ Figure \* ARABIC </w:instrText>
      </w:r>
      <w:r>
        <w:fldChar w:fldCharType="separate"/>
      </w:r>
      <w:r w:rsidR="00DB4262">
        <w:rPr>
          <w:noProof/>
        </w:rPr>
        <w:t>40</w:t>
      </w:r>
      <w:r>
        <w:fldChar w:fldCharType="end"/>
      </w:r>
      <w:r>
        <w:t xml:space="preserve">: Delaying </w:t>
      </w:r>
      <w:r w:rsidR="00202A91">
        <w:t>f</w:t>
      </w:r>
      <w:r>
        <w:t xml:space="preserve">rame 2; Storing of </w:t>
      </w:r>
      <w:r w:rsidR="003A1C87">
        <w:t xml:space="preserve">the </w:t>
      </w:r>
      <w:r w:rsidR="00202A91">
        <w:t>g</w:t>
      </w:r>
      <w:r w:rsidR="003A1C87">
        <w:t xml:space="preserve">reen </w:t>
      </w:r>
      <w:r w:rsidR="00202A91">
        <w:t>c</w:t>
      </w:r>
      <w:r w:rsidR="003A1C87">
        <w:t xml:space="preserve">oloured </w:t>
      </w:r>
      <w:proofErr w:type="spellStart"/>
      <w:r>
        <w:t>SoC</w:t>
      </w:r>
      <w:proofErr w:type="spellEnd"/>
      <w:r>
        <w:t>-</w:t>
      </w:r>
      <w:r w:rsidR="00202A91">
        <w:t>f</w:t>
      </w:r>
      <w:r>
        <w:t xml:space="preserve">rames </w:t>
      </w:r>
      <w:r w:rsidR="003A1C87">
        <w:t xml:space="preserve">like </w:t>
      </w:r>
      <w:r w:rsidR="00202A91">
        <w:t>f</w:t>
      </w:r>
      <w:r w:rsidR="003A1C87">
        <w:t>rame 5</w:t>
      </w:r>
      <w:bookmarkEnd w:id="114"/>
    </w:p>
    <w:p w:rsidR="00805379" w:rsidRDefault="00805379" w:rsidP="00EF3695">
      <w:pPr>
        <w:pStyle w:val="FlietextEinzug"/>
        <w:jc w:val="both"/>
      </w:pPr>
    </w:p>
    <w:p w:rsidR="00E63528" w:rsidRDefault="00E63528" w:rsidP="00EF3695">
      <w:pPr>
        <w:pStyle w:val="FlietextEinzug"/>
        <w:jc w:val="both"/>
      </w:pPr>
    </w:p>
    <w:p w:rsidR="00E4757D" w:rsidRDefault="00E4757D" w:rsidP="00EF3695">
      <w:pPr>
        <w:pStyle w:val="FlietextEinzug"/>
        <w:jc w:val="both"/>
      </w:pPr>
    </w:p>
    <w:p w:rsidR="003A1C87" w:rsidRDefault="00B97CF9" w:rsidP="00EF3695">
      <w:pPr>
        <w:pStyle w:val="FlietextEinzug"/>
        <w:jc w:val="both"/>
      </w:pPr>
      <w:r>
        <w:t>The number of storable frames depends on the</w:t>
      </w:r>
      <w:r w:rsidR="001D2A95">
        <w:t xml:space="preserve"> variable </w:t>
      </w:r>
      <w:proofErr w:type="spellStart"/>
      <w:r w:rsidR="001D2A95" w:rsidRPr="00357D66">
        <w:rPr>
          <w:i/>
        </w:rPr>
        <w:t>gBytesOfTheFrameBuffer</w:t>
      </w:r>
      <w:proofErr w:type="spellEnd"/>
      <w:r w:rsidR="001D2A95" w:rsidRPr="004638EE">
        <w:t>, which</w:t>
      </w:r>
      <w:r w:rsidR="001D2A95">
        <w:t xml:space="preserve"> is adjustable in the component of the SOPC-Builder </w:t>
      </w:r>
      <w:r w:rsidR="001D2A95" w:rsidRPr="00207760">
        <w:t>design.</w:t>
      </w:r>
      <w:r w:rsidR="00207760">
        <w:t xml:space="preserve"> </w:t>
      </w:r>
      <w:r w:rsidR="00187CBC" w:rsidRPr="00207760">
        <w:t xml:space="preserve">The default value </w:t>
      </w:r>
      <w:r w:rsidR="009E25A6" w:rsidRPr="00207760">
        <w:t xml:space="preserve">generates a </w:t>
      </w:r>
      <w:r w:rsidR="00767915" w:rsidRPr="00207760">
        <w:t>memory</w:t>
      </w:r>
      <w:r w:rsidR="009E25A6" w:rsidRPr="00207760">
        <w:t xml:space="preserve"> for</w:t>
      </w:r>
      <w:r w:rsidR="00187CBC" w:rsidRPr="00207760">
        <w:t xml:space="preserve"> </w:t>
      </w:r>
      <w:r w:rsidR="00187CBC">
        <w:t>up to 34 different frames.</w:t>
      </w:r>
    </w:p>
    <w:p w:rsidR="00F36B4B" w:rsidRDefault="00F36B4B" w:rsidP="00EF3695">
      <w:pPr>
        <w:pStyle w:val="FlietextEinzug"/>
        <w:jc w:val="both"/>
      </w:pPr>
    </w:p>
    <w:p w:rsidR="00F36B4B" w:rsidRDefault="00F36B4B" w:rsidP="00EF3695">
      <w:pPr>
        <w:pStyle w:val="FlietextEinzug"/>
        <w:jc w:val="both"/>
      </w:pPr>
    </w:p>
    <w:p w:rsidR="00F36B4B" w:rsidRPr="00801ACD" w:rsidRDefault="00F36B4B" w:rsidP="00EF3695">
      <w:pPr>
        <w:pStyle w:val="FlietextEinzug"/>
        <w:jc w:val="both"/>
        <w:rPr>
          <w:b/>
          <w:sz w:val="24"/>
        </w:rPr>
      </w:pPr>
      <w:r w:rsidRPr="00801ACD">
        <w:rPr>
          <w:b/>
          <w:sz w:val="24"/>
        </w:rPr>
        <w:t>Attention:</w:t>
      </w:r>
    </w:p>
    <w:p w:rsidR="00F36B4B" w:rsidRDefault="00F36B4B" w:rsidP="00EF3695">
      <w:pPr>
        <w:pStyle w:val="FlietextEinzug"/>
        <w:jc w:val="both"/>
      </w:pPr>
    </w:p>
    <w:p w:rsidR="00F36B4B" w:rsidRDefault="00F36B4B" w:rsidP="00EF3695">
      <w:pPr>
        <w:pStyle w:val="FlietextEinzug"/>
        <w:jc w:val="both"/>
      </w:pPr>
      <w:r>
        <w:t>Don’t forget, that also manipul</w:t>
      </w:r>
      <w:r w:rsidR="003E7D50">
        <w:t>ated</w:t>
      </w:r>
      <w:r w:rsidR="00610718">
        <w:t xml:space="preserve"> and delayed</w:t>
      </w:r>
      <w:r>
        <w:t xml:space="preserve"> </w:t>
      </w:r>
      <w:r w:rsidR="002116BF">
        <w:t>frames</w:t>
      </w:r>
      <w:r w:rsidR="00610718">
        <w:t xml:space="preserve"> can be dropped </w:t>
      </w:r>
      <w:r w:rsidR="001D2920">
        <w:t>by</w:t>
      </w:r>
      <w:r>
        <w:t xml:space="preserve"> the</w:t>
      </w:r>
      <w:r w:rsidR="00610718">
        <w:t xml:space="preserve"> wrong</w:t>
      </w:r>
      <w:r>
        <w:t xml:space="preserve"> </w:t>
      </w:r>
      <w:r w:rsidRPr="00801ACD">
        <w:rPr>
          <w:i/>
        </w:rPr>
        <w:t>delay-type</w:t>
      </w:r>
      <w:r>
        <w:t xml:space="preserve"> and won’t be processed</w:t>
      </w:r>
      <w:r w:rsidR="002116BF">
        <w:t xml:space="preserve"> with its tasks</w:t>
      </w:r>
      <w:r>
        <w:t>.</w:t>
      </w:r>
    </w:p>
    <w:p w:rsidR="003A1C87" w:rsidRDefault="003A1C87" w:rsidP="00EF3695">
      <w:pPr>
        <w:jc w:val="both"/>
      </w:pPr>
      <w:r>
        <w:br w:type="page"/>
      </w:r>
    </w:p>
    <w:p w:rsidR="00235E85" w:rsidRDefault="00235E85" w:rsidP="003C58CC">
      <w:pPr>
        <w:pStyle w:val="berschrift3"/>
        <w:jc w:val="both"/>
      </w:pPr>
      <w:bookmarkStart w:id="115" w:name="_Toc402957445"/>
      <w:r w:rsidRPr="006C5533">
        <w:lastRenderedPageBreak/>
        <w:t>Mani</w:t>
      </w:r>
      <w:r w:rsidR="00A70C5A">
        <w:t>pulating the Header</w:t>
      </w:r>
      <w:r w:rsidR="003830D8">
        <w:t>s</w:t>
      </w:r>
      <w:bookmarkEnd w:id="115"/>
    </w:p>
    <w:p w:rsidR="003830D8" w:rsidRPr="003830D8" w:rsidRDefault="003830D8" w:rsidP="003830D8">
      <w:pPr>
        <w:pStyle w:val="FlietextEinzug"/>
      </w:pPr>
    </w:p>
    <w:p w:rsidR="003830D8" w:rsidRDefault="003830D8" w:rsidP="00EF3695">
      <w:pPr>
        <w:pStyle w:val="FlietextEinzug"/>
        <w:keepNext/>
        <w:jc w:val="both"/>
      </w:pPr>
      <w:r>
        <w:rPr>
          <w:noProof/>
          <w:lang w:val="de-DE" w:eastAsia="de-DE"/>
        </w:rPr>
        <w:drawing>
          <wp:inline distT="0" distB="0" distL="0" distR="0" wp14:anchorId="5346C158" wp14:editId="5C7432DF">
            <wp:extent cx="2520539" cy="842838"/>
            <wp:effectExtent l="0" t="0" r="0" b="0"/>
            <wp:docPr id="1000461" name="Grafik 1000461" descr="C:\Users\muelhausens\Desktop\FM_DOKU\tasks\task3_mani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FM_DOKU\tasks\task3_mani_heade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470" cy="842815"/>
                    </a:xfrm>
                    <a:prstGeom prst="rect">
                      <a:avLst/>
                    </a:prstGeom>
                    <a:noFill/>
                    <a:ln>
                      <a:noFill/>
                    </a:ln>
                  </pic:spPr>
                </pic:pic>
              </a:graphicData>
            </a:graphic>
          </wp:inline>
        </w:drawing>
      </w:r>
    </w:p>
    <w:p w:rsidR="003A1C87" w:rsidRDefault="003830D8" w:rsidP="00EF3695">
      <w:pPr>
        <w:pStyle w:val="Beschriftung"/>
        <w:jc w:val="both"/>
      </w:pPr>
      <w:bookmarkStart w:id="116" w:name="_Toc377388866"/>
      <w:r>
        <w:t xml:space="preserve">Figure </w:t>
      </w:r>
      <w:r>
        <w:fldChar w:fldCharType="begin"/>
      </w:r>
      <w:r>
        <w:instrText xml:space="preserve"> SEQ Figure \* ARABIC </w:instrText>
      </w:r>
      <w:r>
        <w:fldChar w:fldCharType="separate"/>
      </w:r>
      <w:r w:rsidR="00DB4262">
        <w:rPr>
          <w:noProof/>
        </w:rPr>
        <w:t>41</w:t>
      </w:r>
      <w:r>
        <w:fldChar w:fldCharType="end"/>
      </w:r>
      <w:r w:rsidRPr="00587883">
        <w:t xml:space="preserve">: Task: </w:t>
      </w:r>
      <w:r>
        <w:t xml:space="preserve">Manipulating the </w:t>
      </w:r>
      <w:r w:rsidR="000B5631">
        <w:t>h</w:t>
      </w:r>
      <w:r>
        <w:t>eaders</w:t>
      </w:r>
      <w:bookmarkEnd w:id="116"/>
    </w:p>
    <w:p w:rsidR="003830D8" w:rsidRDefault="003830D8" w:rsidP="00EF3695">
      <w:pPr>
        <w:pStyle w:val="FlietextEinzug"/>
        <w:jc w:val="both"/>
      </w:pPr>
    </w:p>
    <w:p w:rsidR="003830D8" w:rsidRDefault="003830D8" w:rsidP="00EF3695">
      <w:pPr>
        <w:pStyle w:val="FlietextEinzug"/>
        <w:keepNext/>
        <w:jc w:val="both"/>
      </w:pPr>
      <w:r>
        <w:rPr>
          <w:noProof/>
          <w:lang w:val="de-DE" w:eastAsia="de-DE"/>
        </w:rPr>
        <w:drawing>
          <wp:inline distT="0" distB="0" distL="0" distR="0" wp14:anchorId="70D0700C" wp14:editId="076770CD">
            <wp:extent cx="4707173" cy="453168"/>
            <wp:effectExtent l="0" t="0" r="0" b="4445"/>
            <wp:docPr id="1000462" name="Grafik 1000462" descr="C:\Users\muelhausens\Desktop\FM_DOKU\tasks\obj_tas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elhausens\Desktop\FM_DOKU\tasks\obj_task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5853" cy="455929"/>
                    </a:xfrm>
                    <a:prstGeom prst="rect">
                      <a:avLst/>
                    </a:prstGeom>
                    <a:noFill/>
                    <a:ln>
                      <a:noFill/>
                    </a:ln>
                  </pic:spPr>
                </pic:pic>
              </a:graphicData>
            </a:graphic>
          </wp:inline>
        </w:drawing>
      </w:r>
    </w:p>
    <w:p w:rsidR="003A1C87" w:rsidRDefault="003830D8" w:rsidP="00EF3695">
      <w:pPr>
        <w:pStyle w:val="Beschriftung"/>
        <w:jc w:val="both"/>
      </w:pPr>
      <w:bookmarkStart w:id="117" w:name="_Toc377388867"/>
      <w:r>
        <w:t xml:space="preserve">Figure </w:t>
      </w:r>
      <w:r>
        <w:fldChar w:fldCharType="begin"/>
      </w:r>
      <w:r>
        <w:instrText xml:space="preserve"> SEQ Figure \* ARABIC </w:instrText>
      </w:r>
      <w:r>
        <w:fldChar w:fldCharType="separate"/>
      </w:r>
      <w:r w:rsidR="00DB4262">
        <w:rPr>
          <w:noProof/>
        </w:rPr>
        <w:t>42</w:t>
      </w:r>
      <w:r>
        <w:fldChar w:fldCharType="end"/>
      </w:r>
      <w:r>
        <w:t xml:space="preserve">: Task </w:t>
      </w:r>
      <w:r w:rsidR="000B5631">
        <w:t>s</w:t>
      </w:r>
      <w:r>
        <w:t xml:space="preserve">etting of </w:t>
      </w:r>
      <w:r w:rsidR="000B5631">
        <w:t>m</w:t>
      </w:r>
      <w:r>
        <w:t xml:space="preserve">anipulating the </w:t>
      </w:r>
      <w:r w:rsidR="000B5631">
        <w:t>h</w:t>
      </w:r>
      <w:r>
        <w:t>eaders</w:t>
      </w:r>
      <w:bookmarkEnd w:id="117"/>
    </w:p>
    <w:p w:rsidR="00EF3695" w:rsidRDefault="00EF3695" w:rsidP="00EF3695">
      <w:pPr>
        <w:pStyle w:val="FlietextEinzug"/>
        <w:jc w:val="both"/>
      </w:pPr>
    </w:p>
    <w:p w:rsidR="00EF3695" w:rsidRDefault="00EF3695" w:rsidP="00EF3695">
      <w:pPr>
        <w:pStyle w:val="FlietextEinzug"/>
        <w:jc w:val="both"/>
      </w:pPr>
    </w:p>
    <w:p w:rsidR="00EF3695" w:rsidRPr="00EF3695" w:rsidRDefault="00EF3695" w:rsidP="00EF3695">
      <w:pPr>
        <w:pStyle w:val="FlietextEinzug"/>
        <w:jc w:val="both"/>
      </w:pPr>
      <w:r>
        <w:t xml:space="preserve">The settings of the header manipulation include offsets and data to </w:t>
      </w:r>
      <w:r w:rsidR="00306D78">
        <w:t>replace</w:t>
      </w:r>
      <w:r>
        <w:t xml:space="preserve"> 8 different </w:t>
      </w:r>
      <w:r w:rsidR="00D56EE8">
        <w:t>Bytes:</w:t>
      </w:r>
    </w:p>
    <w:p w:rsidR="003830D8" w:rsidRDefault="003830D8" w:rsidP="00EF3695">
      <w:pPr>
        <w:pStyle w:val="FlietextEinzug"/>
        <w:jc w:val="both"/>
      </w:pPr>
    </w:p>
    <w:p w:rsidR="00306D78" w:rsidRDefault="00D56EE8" w:rsidP="00EF3695">
      <w:pPr>
        <w:pStyle w:val="FlietextEinzug"/>
        <w:jc w:val="both"/>
        <w:rPr>
          <w:b/>
        </w:rPr>
      </w:pPr>
      <w:r w:rsidRPr="00D56EE8">
        <w:rPr>
          <w:b/>
        </w:rPr>
        <w:t>Bytes 3 to 8: Offsets:</w:t>
      </w:r>
    </w:p>
    <w:p w:rsidR="00D56EE8" w:rsidRPr="00D56EE8" w:rsidRDefault="00D56EE8" w:rsidP="00EF3695">
      <w:pPr>
        <w:pStyle w:val="FlietextEinzug"/>
        <w:jc w:val="both"/>
        <w:rPr>
          <w:b/>
        </w:rPr>
      </w:pPr>
    </w:p>
    <w:p w:rsidR="00D56EE8" w:rsidRDefault="00D56EE8" w:rsidP="005E4CD3">
      <w:pPr>
        <w:pStyle w:val="FlietextEinzug"/>
        <w:numPr>
          <w:ilvl w:val="0"/>
          <w:numId w:val="12"/>
        </w:numPr>
        <w:jc w:val="both"/>
      </w:pPr>
      <w:r>
        <w:t>Contains 8 different offsets for the 8 Bytes of replaced data</w:t>
      </w:r>
    </w:p>
    <w:p w:rsidR="00D56EE8" w:rsidRDefault="00D56EE8" w:rsidP="00D56EE8">
      <w:pPr>
        <w:pStyle w:val="FlietextEinzug"/>
        <w:ind w:left="1004"/>
        <w:jc w:val="both"/>
      </w:pPr>
    </w:p>
    <w:p w:rsidR="00D56EE8" w:rsidRDefault="00D56EE8" w:rsidP="005E4CD3">
      <w:pPr>
        <w:pStyle w:val="FlietextEinzug"/>
        <w:numPr>
          <w:ilvl w:val="0"/>
          <w:numId w:val="12"/>
        </w:numPr>
        <w:jc w:val="both"/>
      </w:pPr>
      <w:r>
        <w:t xml:space="preserve">Each offset has a size of 6 Bit </w:t>
      </w:r>
    </w:p>
    <w:p w:rsidR="00D56EE8" w:rsidRDefault="00D56EE8" w:rsidP="005E303D">
      <w:pPr>
        <w:pStyle w:val="FlietextEinzug"/>
        <w:numPr>
          <w:ilvl w:val="1"/>
          <w:numId w:val="12"/>
        </w:numPr>
        <w:jc w:val="both"/>
      </w:pPr>
      <w:r>
        <w:t>The first 64 Bytes can be manipulated</w:t>
      </w:r>
    </w:p>
    <w:p w:rsidR="004B25CA" w:rsidRDefault="004B25CA" w:rsidP="004B25CA">
      <w:pPr>
        <w:pStyle w:val="FlietextEinzug"/>
        <w:ind w:left="1004"/>
        <w:jc w:val="both"/>
      </w:pPr>
    </w:p>
    <w:p w:rsidR="004B25CA" w:rsidRDefault="004B25CA" w:rsidP="005E4CD3">
      <w:pPr>
        <w:pStyle w:val="FlietextEinzug"/>
        <w:numPr>
          <w:ilvl w:val="0"/>
          <w:numId w:val="12"/>
        </w:numPr>
        <w:jc w:val="both"/>
      </w:pPr>
      <w:r>
        <w:t>Offset</w:t>
      </w:r>
      <w:r w:rsidR="005E303D">
        <w:t>s with the value of 0 are</w:t>
      </w:r>
      <w:r>
        <w:t xml:space="preserve"> unused</w:t>
      </w:r>
    </w:p>
    <w:p w:rsidR="003830D8" w:rsidRDefault="003830D8" w:rsidP="00EF3695">
      <w:pPr>
        <w:pStyle w:val="FlietextEinzug"/>
        <w:jc w:val="both"/>
      </w:pPr>
    </w:p>
    <w:p w:rsidR="004B25CA" w:rsidRDefault="004B25CA" w:rsidP="00EF3695">
      <w:pPr>
        <w:pStyle w:val="FlietextEinzug"/>
        <w:jc w:val="both"/>
      </w:pPr>
    </w:p>
    <w:p w:rsidR="00D56EE8" w:rsidRDefault="00D56EE8" w:rsidP="00EF3695">
      <w:pPr>
        <w:pStyle w:val="FlietextEinzug"/>
        <w:jc w:val="both"/>
      </w:pPr>
    </w:p>
    <w:p w:rsidR="00D56EE8" w:rsidRPr="00D56EE8" w:rsidRDefault="00D56EE8" w:rsidP="00EF3695">
      <w:pPr>
        <w:pStyle w:val="FlietextEinzug"/>
        <w:jc w:val="both"/>
        <w:rPr>
          <w:b/>
        </w:rPr>
      </w:pPr>
      <w:r w:rsidRPr="00D56EE8">
        <w:rPr>
          <w:b/>
        </w:rPr>
        <w:t>All 8 Byte of the second settings object: Data:</w:t>
      </w:r>
    </w:p>
    <w:p w:rsidR="00D56EE8" w:rsidRDefault="00D56EE8" w:rsidP="00EF3695">
      <w:pPr>
        <w:pStyle w:val="FlietextEinzug"/>
        <w:jc w:val="both"/>
      </w:pPr>
    </w:p>
    <w:p w:rsidR="00D56EE8" w:rsidRDefault="00D56EE8" w:rsidP="005E4CD3">
      <w:pPr>
        <w:pStyle w:val="FlietextEinzug"/>
        <w:numPr>
          <w:ilvl w:val="0"/>
          <w:numId w:val="16"/>
        </w:numPr>
        <w:jc w:val="both"/>
      </w:pPr>
      <w:r>
        <w:t>Contains 8 Byte to replace 8 header fields</w:t>
      </w:r>
    </w:p>
    <w:p w:rsidR="004B25CA" w:rsidRDefault="004B25CA" w:rsidP="004B25CA">
      <w:pPr>
        <w:pStyle w:val="FlietextEinzug"/>
        <w:ind w:left="1004"/>
        <w:jc w:val="both"/>
      </w:pPr>
    </w:p>
    <w:p w:rsidR="004B25CA" w:rsidRDefault="004B25CA" w:rsidP="005E4CD3">
      <w:pPr>
        <w:pStyle w:val="FlietextEinzug"/>
        <w:numPr>
          <w:ilvl w:val="0"/>
          <w:numId w:val="16"/>
        </w:numPr>
        <w:jc w:val="both"/>
      </w:pPr>
      <w:r>
        <w:t>Fist Byte of data is connected to the first 6</w:t>
      </w:r>
      <w:r w:rsidR="00F042C2">
        <w:t xml:space="preserve"> </w:t>
      </w:r>
      <w:r>
        <w:t>Bit offset, and so on…</w:t>
      </w:r>
    </w:p>
    <w:p w:rsidR="004B25CA" w:rsidRDefault="004B25CA" w:rsidP="004B25CA">
      <w:pPr>
        <w:pStyle w:val="FlietextEinzug"/>
        <w:jc w:val="both"/>
      </w:pPr>
    </w:p>
    <w:p w:rsidR="004B25CA" w:rsidRDefault="004B25CA" w:rsidP="004B25CA">
      <w:pPr>
        <w:pStyle w:val="FlietextEinzug"/>
        <w:jc w:val="both"/>
      </w:pPr>
    </w:p>
    <w:p w:rsidR="004B25CA" w:rsidRDefault="004B25CA" w:rsidP="004B25CA">
      <w:pPr>
        <w:pStyle w:val="FlietextEinzug"/>
        <w:jc w:val="both"/>
      </w:pPr>
    </w:p>
    <w:p w:rsidR="004B25CA" w:rsidRDefault="004B25CA" w:rsidP="004B25CA">
      <w:pPr>
        <w:pStyle w:val="FlietextEinzug"/>
        <w:jc w:val="both"/>
      </w:pPr>
      <w:r>
        <w:t xml:space="preserve">The manipulation can </w:t>
      </w:r>
      <w:r w:rsidR="00E57829">
        <w:t xml:space="preserve">for example </w:t>
      </w:r>
      <w:r>
        <w:t xml:space="preserve">be used to create wrong </w:t>
      </w:r>
      <w:r w:rsidR="009C55FF">
        <w:t>M</w:t>
      </w:r>
      <w:r>
        <w:t xml:space="preserve">essage- or </w:t>
      </w:r>
      <w:proofErr w:type="spellStart"/>
      <w:r w:rsidR="009C55FF">
        <w:t>E</w:t>
      </w:r>
      <w:r>
        <w:t>thertypes</w:t>
      </w:r>
      <w:proofErr w:type="spellEnd"/>
      <w:r>
        <w:t>.</w:t>
      </w:r>
    </w:p>
    <w:p w:rsidR="00D56EE8" w:rsidRDefault="00D56EE8" w:rsidP="00EF3695">
      <w:pPr>
        <w:pStyle w:val="FlietextEinzug"/>
        <w:jc w:val="both"/>
      </w:pPr>
    </w:p>
    <w:p w:rsidR="00D56EE8" w:rsidRDefault="00D56EE8" w:rsidP="00EF3695">
      <w:pPr>
        <w:pStyle w:val="FlietextEinzug"/>
        <w:jc w:val="both"/>
      </w:pPr>
    </w:p>
    <w:p w:rsidR="004B25CA" w:rsidRDefault="004B25CA">
      <w:r>
        <w:br w:type="page"/>
      </w:r>
    </w:p>
    <w:p w:rsidR="00235E85" w:rsidRDefault="00235E85" w:rsidP="00EF3695">
      <w:pPr>
        <w:pStyle w:val="berschrift3"/>
        <w:jc w:val="both"/>
      </w:pPr>
      <w:bookmarkStart w:id="118" w:name="_Toc402957446"/>
      <w:r w:rsidRPr="006C5533">
        <w:lastRenderedPageBreak/>
        <w:t>CRC</w:t>
      </w:r>
      <w:r w:rsidR="00A70C5A">
        <w:t xml:space="preserve"> Distortion</w:t>
      </w:r>
      <w:bookmarkEnd w:id="118"/>
    </w:p>
    <w:p w:rsidR="00F05212" w:rsidRPr="00F05212" w:rsidRDefault="00F05212" w:rsidP="00F05212">
      <w:pPr>
        <w:pStyle w:val="FlietextEinzug"/>
      </w:pPr>
    </w:p>
    <w:p w:rsidR="00F05212" w:rsidRDefault="00452DE2" w:rsidP="00F05212">
      <w:pPr>
        <w:pStyle w:val="FlietextEinzug"/>
        <w:keepNext/>
      </w:pPr>
      <w:r>
        <w:rPr>
          <w:noProof/>
          <w:lang w:val="de-DE" w:eastAsia="de-DE"/>
        </w:rPr>
        <w:drawing>
          <wp:inline distT="0" distB="0" distL="0" distR="0" wp14:anchorId="265F264A" wp14:editId="2B4CB91B">
            <wp:extent cx="2565530" cy="826936"/>
            <wp:effectExtent l="0" t="0" r="6350" b="0"/>
            <wp:docPr id="1000464" name="Grafik 1000464" descr="C:\Users\muelhausens\Desktop\FM_DOKU\tasks\task4_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FM_DOKU\tasks\task4_cr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586" cy="826954"/>
                    </a:xfrm>
                    <a:prstGeom prst="rect">
                      <a:avLst/>
                    </a:prstGeom>
                    <a:noFill/>
                    <a:ln>
                      <a:noFill/>
                    </a:ln>
                  </pic:spPr>
                </pic:pic>
              </a:graphicData>
            </a:graphic>
          </wp:inline>
        </w:drawing>
      </w:r>
    </w:p>
    <w:p w:rsidR="003830D8" w:rsidRDefault="00F05212" w:rsidP="00F05212">
      <w:pPr>
        <w:pStyle w:val="Beschriftung"/>
      </w:pPr>
      <w:bookmarkStart w:id="119" w:name="_Toc377388868"/>
      <w:r>
        <w:t xml:space="preserve">Figure </w:t>
      </w:r>
      <w:r>
        <w:fldChar w:fldCharType="begin"/>
      </w:r>
      <w:r>
        <w:instrText xml:space="preserve"> SEQ Figure \* ARABIC </w:instrText>
      </w:r>
      <w:r>
        <w:fldChar w:fldCharType="separate"/>
      </w:r>
      <w:r w:rsidR="00DB4262">
        <w:rPr>
          <w:noProof/>
        </w:rPr>
        <w:t>43</w:t>
      </w:r>
      <w:r>
        <w:fldChar w:fldCharType="end"/>
      </w:r>
      <w:r w:rsidRPr="009508DE">
        <w:t xml:space="preserve">: Task: </w:t>
      </w:r>
      <w:r>
        <w:t xml:space="preserve">CRC </w:t>
      </w:r>
      <w:r w:rsidR="000B5631">
        <w:t>d</w:t>
      </w:r>
      <w:r>
        <w:t>istortion</w:t>
      </w:r>
      <w:bookmarkEnd w:id="119"/>
    </w:p>
    <w:p w:rsidR="00F05212" w:rsidRPr="00F05212" w:rsidRDefault="00F05212" w:rsidP="00F05212">
      <w:pPr>
        <w:pStyle w:val="FlietextEinzug"/>
      </w:pPr>
    </w:p>
    <w:p w:rsidR="00F05212" w:rsidRDefault="00452DE2" w:rsidP="00F05212">
      <w:pPr>
        <w:pStyle w:val="FlietextEinzug"/>
        <w:keepNext/>
      </w:pPr>
      <w:r>
        <w:rPr>
          <w:noProof/>
          <w:lang w:val="de-DE" w:eastAsia="de-DE"/>
        </w:rPr>
        <w:drawing>
          <wp:inline distT="0" distB="0" distL="0" distR="0" wp14:anchorId="3965FA94" wp14:editId="184ADB55">
            <wp:extent cx="4744983" cy="469127"/>
            <wp:effectExtent l="0" t="0" r="0" b="7620"/>
            <wp:docPr id="1000466" name="Grafik 1000466" descr="C:\Users\muelhausens\Desktop\FM_DOKU\tasks\obj_tas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elhausens\Desktop\FM_DOKU\tasks\obj_task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6718" cy="469299"/>
                    </a:xfrm>
                    <a:prstGeom prst="rect">
                      <a:avLst/>
                    </a:prstGeom>
                    <a:noFill/>
                    <a:ln>
                      <a:noFill/>
                    </a:ln>
                  </pic:spPr>
                </pic:pic>
              </a:graphicData>
            </a:graphic>
          </wp:inline>
        </w:drawing>
      </w:r>
    </w:p>
    <w:p w:rsidR="003830D8" w:rsidRDefault="00F05212" w:rsidP="00F05212">
      <w:pPr>
        <w:pStyle w:val="Beschriftung"/>
      </w:pPr>
      <w:bookmarkStart w:id="120" w:name="_Toc377388869"/>
      <w:r>
        <w:t xml:space="preserve">Figure </w:t>
      </w:r>
      <w:r>
        <w:fldChar w:fldCharType="begin"/>
      </w:r>
      <w:r>
        <w:instrText xml:space="preserve"> SEQ Figure \* ARABIC </w:instrText>
      </w:r>
      <w:r>
        <w:fldChar w:fldCharType="separate"/>
      </w:r>
      <w:r w:rsidR="00DB4262">
        <w:rPr>
          <w:noProof/>
        </w:rPr>
        <w:t>44</w:t>
      </w:r>
      <w:r>
        <w:fldChar w:fldCharType="end"/>
      </w:r>
      <w:r w:rsidRPr="003833BC">
        <w:t xml:space="preserve">: Task </w:t>
      </w:r>
      <w:r w:rsidR="000B5631">
        <w:t>s</w:t>
      </w:r>
      <w:r w:rsidRPr="003833BC">
        <w:t xml:space="preserve">etting of </w:t>
      </w:r>
      <w:r>
        <w:t xml:space="preserve">CRC </w:t>
      </w:r>
      <w:r w:rsidR="000B5631">
        <w:t>d</w:t>
      </w:r>
      <w:r>
        <w:t>istortion</w:t>
      </w:r>
      <w:bookmarkEnd w:id="120"/>
    </w:p>
    <w:p w:rsidR="00F05212" w:rsidRDefault="00F05212" w:rsidP="00F05212">
      <w:pPr>
        <w:pStyle w:val="FlietextEinzug"/>
      </w:pPr>
    </w:p>
    <w:p w:rsidR="000E3757" w:rsidRDefault="000E3757" w:rsidP="00F05212">
      <w:pPr>
        <w:pStyle w:val="FlietextEinzug"/>
      </w:pPr>
    </w:p>
    <w:p w:rsidR="00F05212" w:rsidRDefault="00A21312" w:rsidP="000E3757">
      <w:pPr>
        <w:pStyle w:val="FlietextEinzug"/>
        <w:jc w:val="both"/>
      </w:pPr>
      <w:r>
        <w:t xml:space="preserve">Frames can </w:t>
      </w:r>
      <w:r w:rsidR="00636307">
        <w:t>receive a false</w:t>
      </w:r>
      <w:r w:rsidR="000E3757">
        <w:rPr>
          <w:lang w:val="en"/>
        </w:rPr>
        <w:t xml:space="preserve"> </w:t>
      </w:r>
      <w:r w:rsidR="00636307">
        <w:rPr>
          <w:lang w:val="en"/>
        </w:rPr>
        <w:t xml:space="preserve">frame </w:t>
      </w:r>
      <w:r w:rsidR="000E3757">
        <w:rPr>
          <w:lang w:val="en"/>
        </w:rPr>
        <w:t>check s</w:t>
      </w:r>
      <w:r w:rsidR="00907C2C">
        <w:rPr>
          <w:lang w:val="en"/>
        </w:rPr>
        <w:t>equence</w:t>
      </w:r>
      <w:r w:rsidR="000E3757">
        <w:rPr>
          <w:lang w:val="en"/>
        </w:rPr>
        <w:t>. Manipulated frames shouldn’t pass the MAC-layer of the DUT.</w:t>
      </w:r>
    </w:p>
    <w:p w:rsidR="00A21312" w:rsidRDefault="00A21312" w:rsidP="00F05212">
      <w:pPr>
        <w:pStyle w:val="FlietextEinzug"/>
      </w:pPr>
    </w:p>
    <w:p w:rsidR="00800027" w:rsidRPr="00F05212" w:rsidRDefault="00800027" w:rsidP="00F05212">
      <w:pPr>
        <w:pStyle w:val="FlietextEinzug"/>
      </w:pPr>
    </w:p>
    <w:p w:rsidR="00235E85" w:rsidRDefault="00A70C5A" w:rsidP="003C58CC">
      <w:pPr>
        <w:pStyle w:val="berschrift3"/>
        <w:jc w:val="both"/>
      </w:pPr>
      <w:bookmarkStart w:id="121" w:name="_Toc402957447"/>
      <w:r>
        <w:t>Truncate the Frame</w:t>
      </w:r>
      <w:bookmarkEnd w:id="121"/>
    </w:p>
    <w:p w:rsidR="00A1141F" w:rsidRPr="00A1141F" w:rsidRDefault="00A1141F" w:rsidP="00A1141F">
      <w:pPr>
        <w:pStyle w:val="FlietextEinzug"/>
      </w:pPr>
    </w:p>
    <w:p w:rsidR="00800027" w:rsidRDefault="00452DE2" w:rsidP="00800027">
      <w:pPr>
        <w:pStyle w:val="FlietextEinzug"/>
        <w:keepNext/>
      </w:pPr>
      <w:r>
        <w:rPr>
          <w:noProof/>
          <w:lang w:val="de-DE" w:eastAsia="de-DE"/>
        </w:rPr>
        <w:drawing>
          <wp:inline distT="0" distB="0" distL="0" distR="0" wp14:anchorId="0ACCFE02" wp14:editId="75395A0E">
            <wp:extent cx="2556442" cy="795020"/>
            <wp:effectExtent l="0" t="0" r="0" b="5080"/>
            <wp:docPr id="1000465" name="Grafik 100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elhausens\Desktop\FM_DOKU\tasks\task5_cut.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556442" cy="795020"/>
                    </a:xfrm>
                    <a:prstGeom prst="rect">
                      <a:avLst/>
                    </a:prstGeom>
                    <a:noFill/>
                    <a:ln>
                      <a:noFill/>
                    </a:ln>
                  </pic:spPr>
                </pic:pic>
              </a:graphicData>
            </a:graphic>
          </wp:inline>
        </w:drawing>
      </w:r>
    </w:p>
    <w:p w:rsidR="003830D8" w:rsidRDefault="00800027" w:rsidP="00800027">
      <w:pPr>
        <w:pStyle w:val="Beschriftung"/>
      </w:pPr>
      <w:bookmarkStart w:id="122" w:name="_Toc377388870"/>
      <w:r>
        <w:t xml:space="preserve">Figure </w:t>
      </w:r>
      <w:r>
        <w:fldChar w:fldCharType="begin"/>
      </w:r>
      <w:r>
        <w:instrText xml:space="preserve"> SEQ Figure \* ARABIC </w:instrText>
      </w:r>
      <w:r>
        <w:fldChar w:fldCharType="separate"/>
      </w:r>
      <w:r w:rsidR="00DB4262">
        <w:rPr>
          <w:noProof/>
        </w:rPr>
        <w:t>45</w:t>
      </w:r>
      <w:r>
        <w:fldChar w:fldCharType="end"/>
      </w:r>
      <w:r w:rsidRPr="00731BC9">
        <w:t xml:space="preserve">: Task: </w:t>
      </w:r>
      <w:r>
        <w:t xml:space="preserve">Truncate the </w:t>
      </w:r>
      <w:r w:rsidR="000B5631">
        <w:t>f</w:t>
      </w:r>
      <w:r>
        <w:t>rame</w:t>
      </w:r>
      <w:bookmarkEnd w:id="122"/>
    </w:p>
    <w:p w:rsidR="00800027" w:rsidRPr="00800027" w:rsidRDefault="00800027" w:rsidP="00800027">
      <w:pPr>
        <w:pStyle w:val="FlietextEinzug"/>
      </w:pPr>
    </w:p>
    <w:p w:rsidR="00800027" w:rsidRDefault="00452DE2" w:rsidP="00800027">
      <w:pPr>
        <w:pStyle w:val="FlietextEinzug"/>
        <w:keepNext/>
      </w:pPr>
      <w:r>
        <w:rPr>
          <w:noProof/>
          <w:lang w:val="de-DE" w:eastAsia="de-DE"/>
        </w:rPr>
        <w:drawing>
          <wp:inline distT="0" distB="0" distL="0" distR="0" wp14:anchorId="3440C84B" wp14:editId="3450ACCE">
            <wp:extent cx="4746929" cy="462910"/>
            <wp:effectExtent l="0" t="0" r="0" b="0"/>
            <wp:docPr id="1000467" name="Grafik 1000467" descr="C:\Users\muelhausens\Desktop\FM_DOKU\tasks\obj_tas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elhausens\Desktop\FM_DOKU\tasks\obj_task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6822" cy="462900"/>
                    </a:xfrm>
                    <a:prstGeom prst="rect">
                      <a:avLst/>
                    </a:prstGeom>
                    <a:noFill/>
                    <a:ln>
                      <a:noFill/>
                    </a:ln>
                  </pic:spPr>
                </pic:pic>
              </a:graphicData>
            </a:graphic>
          </wp:inline>
        </w:drawing>
      </w:r>
    </w:p>
    <w:p w:rsidR="00452DE2" w:rsidRDefault="00800027" w:rsidP="00800027">
      <w:pPr>
        <w:pStyle w:val="Beschriftung"/>
      </w:pPr>
      <w:bookmarkStart w:id="123" w:name="_Toc377388871"/>
      <w:r>
        <w:t xml:space="preserve">Figure </w:t>
      </w:r>
      <w:r>
        <w:fldChar w:fldCharType="begin"/>
      </w:r>
      <w:r>
        <w:instrText xml:space="preserve"> SEQ Figure \* ARABIC </w:instrText>
      </w:r>
      <w:r>
        <w:fldChar w:fldCharType="separate"/>
      </w:r>
      <w:r w:rsidR="00DB4262">
        <w:rPr>
          <w:noProof/>
        </w:rPr>
        <w:t>46</w:t>
      </w:r>
      <w:r>
        <w:fldChar w:fldCharType="end"/>
      </w:r>
      <w:r w:rsidRPr="00EE6EDA">
        <w:t xml:space="preserve">: Task </w:t>
      </w:r>
      <w:r w:rsidR="000B5631">
        <w:t>s</w:t>
      </w:r>
      <w:r w:rsidRPr="00EE6EDA">
        <w:t xml:space="preserve">etting of </w:t>
      </w:r>
      <w:r w:rsidR="000B5631">
        <w:t>f</w:t>
      </w:r>
      <w:r>
        <w:t xml:space="preserve">rame </w:t>
      </w:r>
      <w:r w:rsidR="000B5631">
        <w:t>t</w:t>
      </w:r>
      <w:r>
        <w:t>runcation</w:t>
      </w:r>
      <w:bookmarkEnd w:id="123"/>
    </w:p>
    <w:p w:rsidR="00800027" w:rsidRDefault="00800027" w:rsidP="00800027">
      <w:pPr>
        <w:pStyle w:val="FlietextEinzug"/>
      </w:pPr>
    </w:p>
    <w:p w:rsidR="00FB4646" w:rsidRDefault="00FB4646" w:rsidP="00FB4646">
      <w:pPr>
        <w:pStyle w:val="FlietextEinzug"/>
        <w:jc w:val="both"/>
      </w:pPr>
    </w:p>
    <w:p w:rsidR="00FB4646" w:rsidRDefault="00FB4646" w:rsidP="00FB4646">
      <w:pPr>
        <w:pStyle w:val="FlietextEinzug"/>
        <w:jc w:val="both"/>
      </w:pPr>
      <w:r>
        <w:t>The frame truncation setting contains the size of the outgoing frame.</w:t>
      </w:r>
    </w:p>
    <w:p w:rsidR="00FB4646" w:rsidRDefault="00FB4646" w:rsidP="00FB4646">
      <w:pPr>
        <w:pStyle w:val="FlietextEinzug"/>
        <w:jc w:val="both"/>
      </w:pPr>
    </w:p>
    <w:p w:rsidR="0011292C" w:rsidRDefault="0011292C" w:rsidP="00FB4646">
      <w:pPr>
        <w:pStyle w:val="FlietextEinzug"/>
        <w:jc w:val="both"/>
      </w:pPr>
    </w:p>
    <w:p w:rsidR="00FB4646" w:rsidRPr="0011292C" w:rsidRDefault="00FB4646" w:rsidP="00FB4646">
      <w:pPr>
        <w:pStyle w:val="FlietextEinzug"/>
        <w:jc w:val="both"/>
        <w:rPr>
          <w:b/>
        </w:rPr>
      </w:pPr>
      <w:r w:rsidRPr="0011292C">
        <w:rPr>
          <w:b/>
        </w:rPr>
        <w:t>Last 12 Bits: Size</w:t>
      </w:r>
      <w:r w:rsidR="0011292C" w:rsidRPr="0011292C">
        <w:rPr>
          <w:b/>
        </w:rPr>
        <w:t xml:space="preserve"> of frame</w:t>
      </w:r>
    </w:p>
    <w:p w:rsidR="003830D8" w:rsidRDefault="003830D8" w:rsidP="00FB4646">
      <w:pPr>
        <w:pStyle w:val="FlietextEinzug"/>
        <w:jc w:val="both"/>
      </w:pPr>
    </w:p>
    <w:p w:rsidR="0011292C" w:rsidRDefault="0011292C" w:rsidP="005E4CD3">
      <w:pPr>
        <w:pStyle w:val="FlietextEinzug"/>
        <w:numPr>
          <w:ilvl w:val="0"/>
          <w:numId w:val="17"/>
        </w:numPr>
        <w:jc w:val="both"/>
      </w:pPr>
      <w:r>
        <w:t xml:space="preserve">The outgoing </w:t>
      </w:r>
      <w:r w:rsidR="005E303D">
        <w:t xml:space="preserve">frame </w:t>
      </w:r>
      <w:r w:rsidR="00D6673F">
        <w:t>is truncated to</w:t>
      </w:r>
      <w:r>
        <w:t xml:space="preserve"> size of this variable plus four </w:t>
      </w:r>
      <w:r w:rsidR="005E303D">
        <w:t>Bytes of a valid CRC</w:t>
      </w:r>
    </w:p>
    <w:p w:rsidR="0011292C" w:rsidRDefault="0011292C" w:rsidP="005E4CD3">
      <w:pPr>
        <w:pStyle w:val="FlietextEinzug"/>
        <w:numPr>
          <w:ilvl w:val="1"/>
          <w:numId w:val="17"/>
        </w:numPr>
        <w:jc w:val="both"/>
      </w:pPr>
      <w:r>
        <w:t>A manipulation with size=60 c</w:t>
      </w:r>
      <w:r w:rsidR="005E303D">
        <w:t>reates a frame with Preamble plus a 64</w:t>
      </w:r>
      <w:r>
        <w:t>Bytes</w:t>
      </w:r>
      <w:r w:rsidR="005E303D">
        <w:t xml:space="preserve"> frame</w:t>
      </w:r>
    </w:p>
    <w:p w:rsidR="0011292C" w:rsidRDefault="0011292C" w:rsidP="005E4CD3">
      <w:pPr>
        <w:pStyle w:val="FlietextEinzug"/>
        <w:numPr>
          <w:ilvl w:val="2"/>
          <w:numId w:val="17"/>
        </w:numPr>
        <w:jc w:val="both"/>
      </w:pPr>
      <w:r>
        <w:t xml:space="preserve">This is the shortest frame, which </w:t>
      </w:r>
      <w:r w:rsidR="005E303D">
        <w:t>is able to pass</w:t>
      </w:r>
      <w:r>
        <w:t xml:space="preserve"> the MAC-layer</w:t>
      </w:r>
    </w:p>
    <w:p w:rsidR="00D6673F" w:rsidRDefault="00D6673F" w:rsidP="00D6673F">
      <w:pPr>
        <w:pStyle w:val="FlietextEinzug"/>
        <w:ind w:left="1004"/>
        <w:jc w:val="both"/>
      </w:pPr>
    </w:p>
    <w:p w:rsidR="00D6673F" w:rsidRDefault="005E303D" w:rsidP="005E4CD3">
      <w:pPr>
        <w:pStyle w:val="FlietextEinzug"/>
        <w:numPr>
          <w:ilvl w:val="0"/>
          <w:numId w:val="17"/>
        </w:numPr>
        <w:jc w:val="both"/>
      </w:pPr>
      <w:r>
        <w:t>Manipulations with</w:t>
      </w:r>
      <w:r w:rsidR="00D6673F">
        <w:t xml:space="preserve"> </w:t>
      </w:r>
      <w:r>
        <w:t xml:space="preserve">a </w:t>
      </w:r>
      <w:r w:rsidR="00D6673F">
        <w:t xml:space="preserve">size </w:t>
      </w:r>
      <w:r>
        <w:t>value, which is bigger than the frame itself, leave</w:t>
      </w:r>
      <w:r w:rsidR="00D6673F">
        <w:t xml:space="preserve"> the frame untouched</w:t>
      </w:r>
    </w:p>
    <w:p w:rsidR="0011292C" w:rsidRDefault="0011292C" w:rsidP="00D6673F">
      <w:pPr>
        <w:pStyle w:val="FlietextEinzug"/>
        <w:jc w:val="both"/>
      </w:pPr>
    </w:p>
    <w:p w:rsidR="00A12563" w:rsidRDefault="00A12563" w:rsidP="00D6673F">
      <w:pPr>
        <w:pStyle w:val="FlietextEinzug"/>
        <w:jc w:val="both"/>
      </w:pPr>
    </w:p>
    <w:p w:rsidR="005E303D" w:rsidRDefault="005E303D" w:rsidP="00D6673F">
      <w:pPr>
        <w:pStyle w:val="FlietextEinzug"/>
        <w:jc w:val="both"/>
      </w:pPr>
    </w:p>
    <w:p w:rsidR="005E303D" w:rsidRDefault="00D6673F" w:rsidP="00FC54E3">
      <w:pPr>
        <w:pStyle w:val="FlietextEinzug"/>
        <w:jc w:val="both"/>
      </w:pPr>
      <w:r>
        <w:t>It is possible to test the MAC-layer of the DUT by creating frames with less than 64 Bytes.</w:t>
      </w:r>
      <w:r w:rsidR="00FC54E3">
        <w:t xml:space="preserve"> </w:t>
      </w:r>
    </w:p>
    <w:p w:rsidR="005E303D" w:rsidRDefault="005E303D" w:rsidP="00FC54E3">
      <w:pPr>
        <w:pStyle w:val="FlietextEinzug"/>
        <w:jc w:val="both"/>
      </w:pPr>
    </w:p>
    <w:p w:rsidR="00FC54E3" w:rsidRDefault="00FC54E3" w:rsidP="00FC54E3">
      <w:pPr>
        <w:pStyle w:val="FlietextEinzug"/>
        <w:jc w:val="both"/>
      </w:pPr>
      <w:r w:rsidRPr="00FC54E3">
        <w:t xml:space="preserve">POWERLINK frames with a PDO payload of e.g. 80Bytes can </w:t>
      </w:r>
      <w:r>
        <w:t xml:space="preserve">also </w:t>
      </w:r>
      <w:r w:rsidRPr="00FC54E3">
        <w:t>be cut</w:t>
      </w:r>
      <w:r w:rsidR="005E303D">
        <w:t xml:space="preserve"> to shorten the payload</w:t>
      </w:r>
      <w:r>
        <w:t>.</w:t>
      </w:r>
    </w:p>
    <w:p w:rsidR="00FC54E3" w:rsidRDefault="00FC54E3" w:rsidP="005E4CD3">
      <w:pPr>
        <w:pStyle w:val="FlietextEinzug"/>
        <w:numPr>
          <w:ilvl w:val="0"/>
          <w:numId w:val="18"/>
        </w:numPr>
        <w:jc w:val="both"/>
      </w:pPr>
      <w:r>
        <w:t>Received payload is smaller than the expected size (Byte number 23 of the message-header)</w:t>
      </w:r>
    </w:p>
    <w:p w:rsidR="00C70A26" w:rsidRDefault="00FC54E3" w:rsidP="00FE76E7">
      <w:pPr>
        <w:pStyle w:val="FlietextEinzug"/>
        <w:numPr>
          <w:ilvl w:val="0"/>
          <w:numId w:val="18"/>
        </w:numPr>
        <w:jc w:val="both"/>
      </w:pPr>
      <w:r>
        <w:t>The error should be noticed</w:t>
      </w:r>
      <w:r w:rsidR="009C55FF">
        <w:t xml:space="preserve"> by the DUT</w:t>
      </w:r>
    </w:p>
    <w:p w:rsidR="00FF6296" w:rsidRDefault="00FF6296" w:rsidP="00FF6296">
      <w:pPr>
        <w:pStyle w:val="berschrift3"/>
      </w:pPr>
      <w:bookmarkStart w:id="124" w:name="_Toc402957448"/>
      <w:r>
        <w:lastRenderedPageBreak/>
        <w:t>Repetition of the Safety Packets</w:t>
      </w:r>
      <w:bookmarkEnd w:id="124"/>
    </w:p>
    <w:p w:rsidR="001633D2" w:rsidRDefault="001633D2" w:rsidP="003466C7">
      <w:pPr>
        <w:pStyle w:val="FlietextEinzug"/>
        <w:jc w:val="both"/>
      </w:pPr>
    </w:p>
    <w:p w:rsidR="0050275D" w:rsidRDefault="00017105" w:rsidP="0050275D">
      <w:pPr>
        <w:pStyle w:val="FlietextEinzug"/>
        <w:keepNext/>
        <w:jc w:val="both"/>
      </w:pPr>
      <w:r w:rsidRPr="00291DA0">
        <w:rPr>
          <w:rFonts w:ascii="Times New Roman" w:hAnsi="Times New Roman"/>
          <w:noProof/>
          <w:color w:val="FF0000"/>
          <w:sz w:val="24"/>
          <w:lang w:val="de-DE" w:eastAsia="de-DE"/>
        </w:rPr>
        <w:drawing>
          <wp:inline distT="0" distB="0" distL="0" distR="0" wp14:anchorId="16022039" wp14:editId="6A9AE5D3">
            <wp:extent cx="4173386" cy="167978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Proj\Safety\Doku\Spezifikation\Bilder\Repetitio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73386" cy="1679788"/>
                    </a:xfrm>
                    <a:prstGeom prst="rect">
                      <a:avLst/>
                    </a:prstGeom>
                    <a:noFill/>
                    <a:ln>
                      <a:noFill/>
                    </a:ln>
                  </pic:spPr>
                </pic:pic>
              </a:graphicData>
            </a:graphic>
          </wp:inline>
        </w:drawing>
      </w:r>
    </w:p>
    <w:p w:rsidR="003164C4" w:rsidRDefault="0050275D" w:rsidP="0050275D">
      <w:pPr>
        <w:pStyle w:val="Beschriftung"/>
        <w:jc w:val="both"/>
      </w:pPr>
      <w:bookmarkStart w:id="125" w:name="_Ref377040765"/>
      <w:bookmarkStart w:id="126" w:name="_Toc377388872"/>
      <w:r>
        <w:t xml:space="preserve">Figure </w:t>
      </w:r>
      <w:r>
        <w:fldChar w:fldCharType="begin"/>
      </w:r>
      <w:r>
        <w:instrText xml:space="preserve"> SEQ Figure \* ARABIC </w:instrText>
      </w:r>
      <w:r>
        <w:fldChar w:fldCharType="separate"/>
      </w:r>
      <w:r w:rsidR="00DB4262">
        <w:rPr>
          <w:noProof/>
        </w:rPr>
        <w:t>47</w:t>
      </w:r>
      <w:r>
        <w:fldChar w:fldCharType="end"/>
      </w:r>
      <w:bookmarkEnd w:id="125"/>
      <w:r>
        <w:t xml:space="preserve">: </w:t>
      </w:r>
      <w:r w:rsidR="009A698A">
        <w:t>Task: Repetition of the safety packets</w:t>
      </w:r>
      <w:bookmarkEnd w:id="126"/>
    </w:p>
    <w:p w:rsidR="000B4888" w:rsidRDefault="000B4888" w:rsidP="00FF2017">
      <w:pPr>
        <w:pStyle w:val="FlietextEinzug"/>
        <w:ind w:left="0"/>
        <w:jc w:val="both"/>
      </w:pPr>
    </w:p>
    <w:p w:rsidR="0050275D" w:rsidRDefault="00017105" w:rsidP="0050275D">
      <w:pPr>
        <w:pStyle w:val="FlietextEinzug"/>
        <w:keepNext/>
        <w:jc w:val="both"/>
      </w:pPr>
      <w:r w:rsidRPr="00291DA0">
        <w:rPr>
          <w:rFonts w:ascii="Times New Roman" w:hAnsi="Times New Roman"/>
          <w:b/>
          <w:noProof/>
          <w:color w:val="FF0000"/>
          <w:sz w:val="24"/>
          <w:lang w:val="de-DE" w:eastAsia="de-DE"/>
        </w:rPr>
        <w:drawing>
          <wp:inline distT="0" distB="0" distL="0" distR="0" wp14:anchorId="536FB58E" wp14:editId="7F94E39F">
            <wp:extent cx="3565786" cy="48561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Proj\FM\Safety\Doku\Spezifikation\Bilder\TaskRep.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565786" cy="485613"/>
                    </a:xfrm>
                    <a:prstGeom prst="rect">
                      <a:avLst/>
                    </a:prstGeom>
                    <a:noFill/>
                    <a:ln>
                      <a:noFill/>
                    </a:ln>
                  </pic:spPr>
                </pic:pic>
              </a:graphicData>
            </a:graphic>
          </wp:inline>
        </w:drawing>
      </w:r>
    </w:p>
    <w:p w:rsidR="00017105" w:rsidRDefault="0050275D" w:rsidP="00FF2017">
      <w:pPr>
        <w:pStyle w:val="Beschriftung"/>
        <w:jc w:val="both"/>
        <w:rPr>
          <w:lang w:val="en-US"/>
        </w:rPr>
      </w:pPr>
      <w:bookmarkStart w:id="127" w:name="_Ref377042961"/>
      <w:bookmarkStart w:id="128" w:name="_Ref377042958"/>
      <w:bookmarkStart w:id="129" w:name="_Toc377388873"/>
      <w:r w:rsidRPr="0050275D">
        <w:rPr>
          <w:lang w:val="en-US"/>
        </w:rPr>
        <w:t xml:space="preserve">Figure </w:t>
      </w:r>
      <w:r>
        <w:fldChar w:fldCharType="begin"/>
      </w:r>
      <w:r w:rsidRPr="0050275D">
        <w:rPr>
          <w:lang w:val="en-US"/>
        </w:rPr>
        <w:instrText xml:space="preserve"> SEQ Figure \* ARABIC </w:instrText>
      </w:r>
      <w:r>
        <w:fldChar w:fldCharType="separate"/>
      </w:r>
      <w:r w:rsidR="00DB4262">
        <w:rPr>
          <w:noProof/>
          <w:lang w:val="en-US"/>
        </w:rPr>
        <w:t>48</w:t>
      </w:r>
      <w:r>
        <w:fldChar w:fldCharType="end"/>
      </w:r>
      <w:bookmarkEnd w:id="127"/>
      <w:r w:rsidRPr="0050275D">
        <w:rPr>
          <w:lang w:val="en-US"/>
        </w:rPr>
        <w:t xml:space="preserve">: Task setting of </w:t>
      </w:r>
      <w:r>
        <w:rPr>
          <w:lang w:val="en-US"/>
        </w:rPr>
        <w:t>packet repetition</w:t>
      </w:r>
      <w:bookmarkEnd w:id="128"/>
      <w:bookmarkEnd w:id="129"/>
    </w:p>
    <w:p w:rsidR="00677267" w:rsidRDefault="00677267" w:rsidP="003466C7">
      <w:pPr>
        <w:pStyle w:val="FlietextEinzug"/>
        <w:jc w:val="both"/>
        <w:rPr>
          <w:lang w:val="en-US"/>
        </w:rPr>
      </w:pPr>
    </w:p>
    <w:p w:rsidR="00370971" w:rsidRDefault="00370971" w:rsidP="003466C7">
      <w:pPr>
        <w:pStyle w:val="FlietextEinzug"/>
        <w:jc w:val="both"/>
        <w:rPr>
          <w:lang w:val="en-US"/>
        </w:rPr>
      </w:pPr>
    </w:p>
    <w:p w:rsidR="00000966" w:rsidRPr="002F2AB4" w:rsidRDefault="00677267" w:rsidP="003466C7">
      <w:pPr>
        <w:pStyle w:val="FlietextEinzug"/>
        <w:jc w:val="both"/>
        <w:rPr>
          <w:lang w:val="en-US"/>
        </w:rPr>
      </w:pPr>
      <w:r>
        <w:rPr>
          <w:lang w:val="en-US"/>
        </w:rPr>
        <w:t xml:space="preserve">The </w:t>
      </w:r>
      <w:r w:rsidR="007C4E90">
        <w:rPr>
          <w:lang w:val="en-US"/>
        </w:rPr>
        <w:t>safety packet</w:t>
      </w:r>
      <w:r w:rsidR="00110305">
        <w:rPr>
          <w:lang w:val="en-US"/>
        </w:rPr>
        <w:t xml:space="preserve"> A0</w:t>
      </w:r>
      <w:r w:rsidR="00D56627">
        <w:rPr>
          <w:lang w:val="en-US"/>
        </w:rPr>
        <w:t xml:space="preserve"> (</w:t>
      </w:r>
      <w:r w:rsidR="00D56627">
        <w:rPr>
          <w:lang w:val="en-US"/>
        </w:rPr>
        <w:fldChar w:fldCharType="begin"/>
      </w:r>
      <w:r w:rsidR="00D56627">
        <w:rPr>
          <w:lang w:val="en-US"/>
        </w:rPr>
        <w:instrText xml:space="preserve"> REF _Ref377040765 \h </w:instrText>
      </w:r>
      <w:r w:rsidR="00D56627">
        <w:rPr>
          <w:lang w:val="en-US"/>
        </w:rPr>
      </w:r>
      <w:r w:rsidR="00D56627">
        <w:rPr>
          <w:lang w:val="en-US"/>
        </w:rPr>
        <w:fldChar w:fldCharType="separate"/>
      </w:r>
      <w:r w:rsidR="00EB1680">
        <w:t xml:space="preserve">Figure </w:t>
      </w:r>
      <w:r w:rsidR="00EB1680">
        <w:rPr>
          <w:noProof/>
        </w:rPr>
        <w:t>45</w:t>
      </w:r>
      <w:r w:rsidR="00D56627">
        <w:rPr>
          <w:lang w:val="en-US"/>
        </w:rPr>
        <w:fldChar w:fldCharType="end"/>
      </w:r>
      <w:r w:rsidR="00D56627">
        <w:rPr>
          <w:lang w:val="en-US"/>
        </w:rPr>
        <w:t xml:space="preserve">) will </w:t>
      </w:r>
      <w:r w:rsidR="007C4E90">
        <w:rPr>
          <w:lang w:val="en-US"/>
        </w:rPr>
        <w:t xml:space="preserve">be </w:t>
      </w:r>
      <w:r w:rsidR="00CE3A48">
        <w:rPr>
          <w:lang w:val="en-US"/>
        </w:rPr>
        <w:t xml:space="preserve">stored </w:t>
      </w:r>
      <w:r w:rsidR="001C2654">
        <w:rPr>
          <w:lang w:val="en-US"/>
        </w:rPr>
        <w:t>before the configured cycle starts</w:t>
      </w:r>
      <w:r w:rsidR="00CE3A48">
        <w:rPr>
          <w:lang w:val="en-US"/>
        </w:rPr>
        <w:t xml:space="preserve"> and </w:t>
      </w:r>
      <w:r w:rsidR="00D56627">
        <w:rPr>
          <w:lang w:val="en-US"/>
        </w:rPr>
        <w:t xml:space="preserve">repeated </w:t>
      </w:r>
      <w:r w:rsidR="00CE3A48">
        <w:rPr>
          <w:lang w:val="en-US"/>
        </w:rPr>
        <w:t>in the fo</w:t>
      </w:r>
      <w:r w:rsidR="00CE3A48">
        <w:rPr>
          <w:lang w:val="en-US"/>
        </w:rPr>
        <w:t>l</w:t>
      </w:r>
      <w:r w:rsidR="00CE3A48">
        <w:rPr>
          <w:lang w:val="en-US"/>
        </w:rPr>
        <w:t xml:space="preserve">lowing safety frames </w:t>
      </w:r>
      <w:r w:rsidR="00D12395">
        <w:rPr>
          <w:lang w:val="en-US"/>
        </w:rPr>
        <w:t xml:space="preserve">for </w:t>
      </w:r>
      <w:r w:rsidR="00CE3A48">
        <w:rPr>
          <w:lang w:val="en-US"/>
        </w:rPr>
        <w:t>N-times</w:t>
      </w:r>
      <w:r w:rsidR="00D56627">
        <w:rPr>
          <w:lang w:val="en-US"/>
        </w:rPr>
        <w:t>.</w:t>
      </w:r>
      <w:r w:rsidR="00110305">
        <w:rPr>
          <w:lang w:val="en-US"/>
        </w:rPr>
        <w:t xml:space="preserve"> The exchanged packets will be </w:t>
      </w:r>
      <w:r w:rsidR="00AD7917">
        <w:rPr>
          <w:lang w:val="en-US"/>
        </w:rPr>
        <w:t xml:space="preserve">buffered and </w:t>
      </w:r>
      <w:r w:rsidR="00E17910">
        <w:rPr>
          <w:lang w:val="en-US"/>
        </w:rPr>
        <w:t>put out in the correct s</w:t>
      </w:r>
      <w:r w:rsidR="00E17910">
        <w:rPr>
          <w:lang w:val="en-US"/>
        </w:rPr>
        <w:t>e</w:t>
      </w:r>
      <w:r w:rsidR="00E17910">
        <w:rPr>
          <w:lang w:val="en-US"/>
        </w:rPr>
        <w:t xml:space="preserve">quence. </w:t>
      </w:r>
      <w:r w:rsidR="000B4888">
        <w:rPr>
          <w:lang w:val="en-US"/>
        </w:rPr>
        <w:t>Every manipulation creates a</w:t>
      </w:r>
      <w:r w:rsidR="00A96AB6">
        <w:rPr>
          <w:lang w:val="en-US"/>
        </w:rPr>
        <w:t xml:space="preserve"> del</w:t>
      </w:r>
      <w:r w:rsidR="000B4888">
        <w:rPr>
          <w:lang w:val="en-US"/>
        </w:rPr>
        <w:t xml:space="preserve">ay of N-packets, which </w:t>
      </w:r>
      <w:r w:rsidR="00881B36">
        <w:rPr>
          <w:lang w:val="en-US"/>
        </w:rPr>
        <w:t xml:space="preserve">has to be removed after the series </w:t>
      </w:r>
      <w:r w:rsidR="00881B36" w:rsidRPr="002F2AB4">
        <w:rPr>
          <w:lang w:val="en-US"/>
        </w:rPr>
        <w:t xml:space="preserve">of test with the operation 0x10 (Chapter </w:t>
      </w:r>
      <w:r w:rsidR="00881B36" w:rsidRPr="002F2AB4">
        <w:rPr>
          <w:lang w:val="en-US"/>
        </w:rPr>
        <w:fldChar w:fldCharType="begin"/>
      </w:r>
      <w:r w:rsidR="00881B36" w:rsidRPr="002F2AB4">
        <w:rPr>
          <w:lang w:val="en-US"/>
        </w:rPr>
        <w:instrText xml:space="preserve"> REF _Ref377041884 \r \h </w:instrText>
      </w:r>
      <w:r w:rsidR="00881B36" w:rsidRPr="002F2AB4">
        <w:rPr>
          <w:lang w:val="en-US"/>
        </w:rPr>
      </w:r>
      <w:r w:rsidR="00881B36" w:rsidRPr="002F2AB4">
        <w:rPr>
          <w:lang w:val="en-US"/>
        </w:rPr>
        <w:fldChar w:fldCharType="separate"/>
      </w:r>
      <w:r w:rsidR="00881B36" w:rsidRPr="002F2AB4">
        <w:rPr>
          <w:lang w:val="en-US"/>
        </w:rPr>
        <w:t>5.1</w:t>
      </w:r>
      <w:r w:rsidR="00881B36" w:rsidRPr="002F2AB4">
        <w:rPr>
          <w:lang w:val="en-US"/>
        </w:rPr>
        <w:fldChar w:fldCharType="end"/>
      </w:r>
      <w:r w:rsidR="00881B36" w:rsidRPr="002F2AB4">
        <w:rPr>
          <w:lang w:val="en-US"/>
        </w:rPr>
        <w:t>)</w:t>
      </w:r>
      <w:r w:rsidR="00B40EE4" w:rsidRPr="002F2AB4">
        <w:rPr>
          <w:lang w:val="en-US"/>
        </w:rPr>
        <w:t xml:space="preserve">. </w:t>
      </w:r>
      <w:r w:rsidR="000B4888">
        <w:rPr>
          <w:lang w:val="en-US"/>
        </w:rPr>
        <w:t xml:space="preserve">Storing to many packets creates a packet-buffer overflow with the error-flag 0x40 (Chapter </w:t>
      </w:r>
      <w:r w:rsidR="000B4888">
        <w:rPr>
          <w:lang w:val="en-US"/>
        </w:rPr>
        <w:fldChar w:fldCharType="begin"/>
      </w:r>
      <w:r w:rsidR="000B4888">
        <w:rPr>
          <w:lang w:val="en-US"/>
        </w:rPr>
        <w:instrText xml:space="preserve"> REF _Ref332207139 \r \h </w:instrText>
      </w:r>
      <w:r w:rsidR="000B4888">
        <w:rPr>
          <w:lang w:val="en-US"/>
        </w:rPr>
      </w:r>
      <w:r w:rsidR="000B4888">
        <w:rPr>
          <w:lang w:val="en-US"/>
        </w:rPr>
        <w:fldChar w:fldCharType="separate"/>
      </w:r>
      <w:r w:rsidR="000B4888">
        <w:rPr>
          <w:lang w:val="en-US"/>
        </w:rPr>
        <w:t>5.2</w:t>
      </w:r>
      <w:r w:rsidR="000B4888">
        <w:rPr>
          <w:lang w:val="en-US"/>
        </w:rPr>
        <w:fldChar w:fldCharType="end"/>
      </w:r>
      <w:r w:rsidR="000B4888">
        <w:rPr>
          <w:lang w:val="en-US"/>
        </w:rPr>
        <w:t>).</w:t>
      </w:r>
    </w:p>
    <w:p w:rsidR="007F12BD" w:rsidRPr="002F2AB4" w:rsidRDefault="007F12BD" w:rsidP="005A104E">
      <w:pPr>
        <w:pStyle w:val="FlietextEinzug"/>
        <w:ind w:left="0"/>
        <w:jc w:val="both"/>
        <w:rPr>
          <w:b/>
          <w:lang w:val="en-US"/>
        </w:rPr>
      </w:pPr>
    </w:p>
    <w:p w:rsidR="00831834" w:rsidRPr="007F12BD" w:rsidRDefault="007F12BD" w:rsidP="00FF2017">
      <w:pPr>
        <w:pStyle w:val="FlietextEinzug"/>
        <w:jc w:val="both"/>
        <w:rPr>
          <w:lang w:val="en-US"/>
        </w:rPr>
      </w:pPr>
      <w:r w:rsidRPr="007F12BD">
        <w:rPr>
          <w:lang w:val="en-US"/>
        </w:rPr>
        <w:t>Additional</w:t>
      </w:r>
      <w:r>
        <w:rPr>
          <w:lang w:val="en-US"/>
        </w:rPr>
        <w:t xml:space="preserve"> parameters (</w:t>
      </w:r>
      <w:r>
        <w:rPr>
          <w:lang w:val="en-US"/>
        </w:rPr>
        <w:fldChar w:fldCharType="begin"/>
      </w:r>
      <w:r>
        <w:rPr>
          <w:lang w:val="en-US"/>
        </w:rPr>
        <w:instrText xml:space="preserve"> REF _Ref377042961 \h </w:instrText>
      </w:r>
      <w:r>
        <w:rPr>
          <w:lang w:val="en-US"/>
        </w:rPr>
      </w:r>
      <w:r>
        <w:rPr>
          <w:lang w:val="en-US"/>
        </w:rPr>
        <w:fldChar w:fldCharType="separate"/>
      </w:r>
      <w:r w:rsidRPr="0050275D">
        <w:rPr>
          <w:lang w:val="en-US"/>
        </w:rPr>
        <w:t xml:space="preserve">Figure </w:t>
      </w:r>
      <w:r w:rsidRPr="0050275D">
        <w:rPr>
          <w:noProof/>
          <w:lang w:val="en-US"/>
        </w:rPr>
        <w:t>46</w:t>
      </w:r>
      <w:r>
        <w:rPr>
          <w:lang w:val="en-US"/>
        </w:rPr>
        <w:fldChar w:fldCharType="end"/>
      </w:r>
      <w:r>
        <w:rPr>
          <w:lang w:val="en-US"/>
        </w:rPr>
        <w:t>):</w:t>
      </w:r>
    </w:p>
    <w:p w:rsidR="002F2AB4" w:rsidRPr="00FF2017" w:rsidRDefault="00ED66F3" w:rsidP="00FF2017">
      <w:pPr>
        <w:pStyle w:val="FlietextEinzug"/>
        <w:numPr>
          <w:ilvl w:val="0"/>
          <w:numId w:val="39"/>
        </w:numPr>
        <w:jc w:val="both"/>
        <w:rPr>
          <w:b/>
        </w:rPr>
      </w:pPr>
      <w:r>
        <w:rPr>
          <w:b/>
        </w:rPr>
        <w:t>Byte</w:t>
      </w:r>
      <w:r w:rsidR="002F2AB4" w:rsidRPr="002F2AB4">
        <w:rPr>
          <w:b/>
        </w:rPr>
        <w:t xml:space="preserve"> 3: </w:t>
      </w:r>
      <w:r w:rsidR="00FF2017">
        <w:rPr>
          <w:b/>
        </w:rPr>
        <w:tab/>
      </w:r>
      <w:r w:rsidR="002F2AB4" w:rsidRPr="002F2AB4">
        <w:rPr>
          <w:b/>
        </w:rPr>
        <w:t xml:space="preserve">Offset of </w:t>
      </w:r>
      <w:r w:rsidR="002F2AB4">
        <w:rPr>
          <w:b/>
        </w:rPr>
        <w:t xml:space="preserve">the manipulated </w:t>
      </w:r>
      <w:r w:rsidR="002F2AB4" w:rsidRPr="002F2AB4">
        <w:rPr>
          <w:b/>
        </w:rPr>
        <w:t>DUT packet</w:t>
      </w:r>
    </w:p>
    <w:p w:rsidR="002F2AB4" w:rsidRPr="00FF2017" w:rsidRDefault="00ED66F3" w:rsidP="00FF2017">
      <w:pPr>
        <w:pStyle w:val="FlietextEinzug"/>
        <w:numPr>
          <w:ilvl w:val="0"/>
          <w:numId w:val="39"/>
        </w:numPr>
        <w:jc w:val="both"/>
        <w:rPr>
          <w:b/>
        </w:rPr>
      </w:pPr>
      <w:r>
        <w:rPr>
          <w:b/>
        </w:rPr>
        <w:t>Byte</w:t>
      </w:r>
      <w:r w:rsidR="002F2AB4" w:rsidRPr="002F2AB4">
        <w:rPr>
          <w:b/>
        </w:rPr>
        <w:t xml:space="preserve"> 4: </w:t>
      </w:r>
      <w:r w:rsidR="00FF2017">
        <w:rPr>
          <w:b/>
        </w:rPr>
        <w:tab/>
      </w:r>
      <w:r w:rsidR="002F2AB4" w:rsidRPr="002F2AB4">
        <w:rPr>
          <w:b/>
        </w:rPr>
        <w:t xml:space="preserve">Size of </w:t>
      </w:r>
      <w:r w:rsidR="002F2AB4">
        <w:rPr>
          <w:b/>
        </w:rPr>
        <w:t xml:space="preserve">the </w:t>
      </w:r>
      <w:r w:rsidR="002F2AB4" w:rsidRPr="002F2AB4">
        <w:rPr>
          <w:b/>
        </w:rPr>
        <w:t>safety packet</w:t>
      </w:r>
    </w:p>
    <w:p w:rsidR="00291DA0" w:rsidRPr="000B4888" w:rsidRDefault="002F2AB4" w:rsidP="000B4888">
      <w:pPr>
        <w:pStyle w:val="FlietextEinzug"/>
        <w:numPr>
          <w:ilvl w:val="0"/>
          <w:numId w:val="39"/>
        </w:numPr>
        <w:jc w:val="both"/>
        <w:rPr>
          <w:b/>
        </w:rPr>
      </w:pPr>
      <w:r w:rsidRPr="002F2AB4">
        <w:rPr>
          <w:b/>
        </w:rPr>
        <w:t xml:space="preserve">Bytes 5+6: </w:t>
      </w:r>
      <w:r w:rsidR="00FF2017">
        <w:rPr>
          <w:b/>
        </w:rPr>
        <w:tab/>
      </w:r>
      <w:r w:rsidR="00B8037F">
        <w:rPr>
          <w:b/>
        </w:rPr>
        <w:t>Number of repeated packets N</w:t>
      </w:r>
    </w:p>
    <w:p w:rsidR="007B1958" w:rsidRPr="000B4888" w:rsidRDefault="007B1958" w:rsidP="003466C7">
      <w:pPr>
        <w:pStyle w:val="FlietextEinzug"/>
        <w:jc w:val="both"/>
        <w:rPr>
          <w:lang w:val="en-US"/>
        </w:rPr>
      </w:pPr>
    </w:p>
    <w:p w:rsidR="00FF6296" w:rsidRDefault="00FF6296" w:rsidP="00FF6296">
      <w:pPr>
        <w:pStyle w:val="berschrift3"/>
      </w:pPr>
      <w:bookmarkStart w:id="130" w:name="_Toc402957449"/>
      <w:r>
        <w:t xml:space="preserve">Loss of </w:t>
      </w:r>
      <w:r w:rsidR="00383932">
        <w:t>S</w:t>
      </w:r>
      <w:r>
        <w:t>afety Packets</w:t>
      </w:r>
      <w:bookmarkEnd w:id="130"/>
    </w:p>
    <w:p w:rsidR="00D601ED" w:rsidRPr="00D601ED" w:rsidRDefault="00D601ED" w:rsidP="00D601ED">
      <w:pPr>
        <w:pStyle w:val="FlietextEinzug"/>
        <w:jc w:val="both"/>
        <w:rPr>
          <w:rFonts w:ascii="Times New Roman" w:hAnsi="Times New Roman"/>
          <w:color w:val="FF0000"/>
          <w:sz w:val="24"/>
        </w:rPr>
      </w:pPr>
    </w:p>
    <w:p w:rsidR="00657D5B" w:rsidRDefault="00D601ED" w:rsidP="00657D5B">
      <w:pPr>
        <w:pStyle w:val="FlietextEinzug"/>
        <w:keepNext/>
        <w:jc w:val="both"/>
      </w:pPr>
      <w:r w:rsidRPr="00D601ED">
        <w:rPr>
          <w:rFonts w:ascii="Times New Roman" w:hAnsi="Times New Roman"/>
          <w:noProof/>
          <w:color w:val="FF0000"/>
          <w:sz w:val="24"/>
          <w:lang w:val="de-DE" w:eastAsia="de-DE"/>
        </w:rPr>
        <w:drawing>
          <wp:inline distT="0" distB="0" distL="0" distR="0" wp14:anchorId="0DED3F34" wp14:editId="619E6BB4">
            <wp:extent cx="1073889" cy="45857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Proj\Safety\Doku\Spezifikation\Bilder\Lo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073889" cy="458578"/>
                    </a:xfrm>
                    <a:prstGeom prst="rect">
                      <a:avLst/>
                    </a:prstGeom>
                    <a:noFill/>
                    <a:ln>
                      <a:noFill/>
                    </a:ln>
                  </pic:spPr>
                </pic:pic>
              </a:graphicData>
            </a:graphic>
          </wp:inline>
        </w:drawing>
      </w:r>
    </w:p>
    <w:p w:rsidR="00D601ED" w:rsidRPr="00D601ED" w:rsidRDefault="00657D5B" w:rsidP="00657D5B">
      <w:pPr>
        <w:pStyle w:val="Beschriftung"/>
        <w:jc w:val="both"/>
        <w:rPr>
          <w:rFonts w:ascii="Times New Roman" w:hAnsi="Times New Roman"/>
          <w:color w:val="FF0000"/>
          <w:sz w:val="24"/>
        </w:rPr>
      </w:pPr>
      <w:bookmarkStart w:id="131" w:name="_Ref377102996"/>
      <w:bookmarkStart w:id="132" w:name="_Toc377388874"/>
      <w:r>
        <w:t xml:space="preserve">Figure </w:t>
      </w:r>
      <w:r>
        <w:fldChar w:fldCharType="begin"/>
      </w:r>
      <w:r>
        <w:instrText xml:space="preserve"> SEQ Figure \* ARABIC </w:instrText>
      </w:r>
      <w:r>
        <w:fldChar w:fldCharType="separate"/>
      </w:r>
      <w:r w:rsidR="00DB4262">
        <w:rPr>
          <w:noProof/>
        </w:rPr>
        <w:t>49</w:t>
      </w:r>
      <w:r>
        <w:fldChar w:fldCharType="end"/>
      </w:r>
      <w:bookmarkEnd w:id="131"/>
      <w:r>
        <w:t xml:space="preserve">: </w:t>
      </w:r>
      <w:r w:rsidR="006A5BCE">
        <w:t>Task: Loss of safety packets</w:t>
      </w:r>
      <w:bookmarkEnd w:id="132"/>
    </w:p>
    <w:p w:rsidR="00D601ED" w:rsidRPr="00D601ED" w:rsidRDefault="00D601ED" w:rsidP="00D601ED">
      <w:pPr>
        <w:pStyle w:val="FlietextEinzug"/>
        <w:jc w:val="both"/>
        <w:rPr>
          <w:rFonts w:ascii="Times New Roman" w:hAnsi="Times New Roman"/>
          <w:color w:val="FF0000"/>
          <w:sz w:val="24"/>
        </w:rPr>
      </w:pPr>
    </w:p>
    <w:p w:rsidR="00657D5B" w:rsidRDefault="00D601ED" w:rsidP="00657D5B">
      <w:pPr>
        <w:pStyle w:val="FlietextEinzug"/>
        <w:keepNext/>
        <w:jc w:val="both"/>
      </w:pPr>
      <w:r>
        <w:rPr>
          <w:rFonts w:ascii="Times New Roman" w:hAnsi="Times New Roman"/>
          <w:noProof/>
          <w:sz w:val="24"/>
          <w:lang w:val="de-DE" w:eastAsia="de-DE"/>
        </w:rPr>
        <w:drawing>
          <wp:inline distT="0" distB="0" distL="0" distR="0" wp14:anchorId="1596D2FA" wp14:editId="56287A97">
            <wp:extent cx="3542665" cy="504113"/>
            <wp:effectExtent l="0" t="0" r="63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Proj\FM\Safety\Doku\Spezifikation\Bilder\TaskLoss.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542665" cy="504113"/>
                    </a:xfrm>
                    <a:prstGeom prst="rect">
                      <a:avLst/>
                    </a:prstGeom>
                    <a:noFill/>
                    <a:ln>
                      <a:noFill/>
                    </a:ln>
                  </pic:spPr>
                </pic:pic>
              </a:graphicData>
            </a:graphic>
          </wp:inline>
        </w:drawing>
      </w:r>
    </w:p>
    <w:p w:rsidR="006A5BCE" w:rsidRPr="006A5BCE" w:rsidRDefault="00657D5B" w:rsidP="006A5BCE">
      <w:pPr>
        <w:pStyle w:val="Beschriftung"/>
        <w:jc w:val="both"/>
        <w:rPr>
          <w:lang w:val="en-US"/>
        </w:rPr>
      </w:pPr>
      <w:bookmarkStart w:id="133" w:name="_Ref377043169"/>
      <w:bookmarkStart w:id="134" w:name="_Toc377388875"/>
      <w:r w:rsidRPr="006A5BCE">
        <w:rPr>
          <w:lang w:val="en-US"/>
        </w:rPr>
        <w:t xml:space="preserve">Figure </w:t>
      </w:r>
      <w:r>
        <w:fldChar w:fldCharType="begin"/>
      </w:r>
      <w:r w:rsidRPr="006A5BCE">
        <w:rPr>
          <w:lang w:val="en-US"/>
        </w:rPr>
        <w:instrText xml:space="preserve"> SEQ Figure \* ARABIC </w:instrText>
      </w:r>
      <w:r>
        <w:fldChar w:fldCharType="separate"/>
      </w:r>
      <w:r w:rsidR="00DB4262">
        <w:rPr>
          <w:noProof/>
          <w:lang w:val="en-US"/>
        </w:rPr>
        <w:t>50</w:t>
      </w:r>
      <w:r>
        <w:fldChar w:fldCharType="end"/>
      </w:r>
      <w:bookmarkEnd w:id="133"/>
      <w:r w:rsidR="006A5BCE" w:rsidRPr="006A5BCE">
        <w:rPr>
          <w:lang w:val="en-US"/>
        </w:rPr>
        <w:t>: Task setting of packet loss</w:t>
      </w:r>
      <w:bookmarkEnd w:id="134"/>
    </w:p>
    <w:p w:rsidR="00FF6296" w:rsidRDefault="00FF6296" w:rsidP="003466C7">
      <w:pPr>
        <w:pStyle w:val="FlietextEinzug"/>
        <w:jc w:val="both"/>
        <w:rPr>
          <w:lang w:val="en-US"/>
        </w:rPr>
      </w:pPr>
    </w:p>
    <w:p w:rsidR="00370971" w:rsidRDefault="00370971" w:rsidP="003466C7">
      <w:pPr>
        <w:pStyle w:val="FlietextEinzug"/>
        <w:jc w:val="both"/>
        <w:rPr>
          <w:lang w:val="en-US"/>
        </w:rPr>
      </w:pPr>
    </w:p>
    <w:p w:rsidR="00370971" w:rsidRPr="006A5BCE" w:rsidRDefault="00370971" w:rsidP="003466C7">
      <w:pPr>
        <w:pStyle w:val="FlietextEinzug"/>
        <w:jc w:val="both"/>
        <w:rPr>
          <w:lang w:val="en-US"/>
        </w:rPr>
      </w:pPr>
      <w:r>
        <w:rPr>
          <w:lang w:val="en-US"/>
        </w:rPr>
        <w:t>The safety packets will be removed</w:t>
      </w:r>
      <w:r w:rsidR="005E052D">
        <w:rPr>
          <w:lang w:val="en-US"/>
        </w:rPr>
        <w:t xml:space="preserve"> (</w:t>
      </w:r>
      <w:r w:rsidR="005E052D">
        <w:rPr>
          <w:lang w:val="en-US"/>
        </w:rPr>
        <w:fldChar w:fldCharType="begin"/>
      </w:r>
      <w:r w:rsidR="005E052D">
        <w:rPr>
          <w:lang w:val="en-US"/>
        </w:rPr>
        <w:instrText xml:space="preserve"> REF _Ref377102996 \h </w:instrText>
      </w:r>
      <w:r w:rsidR="005E052D">
        <w:rPr>
          <w:lang w:val="en-US"/>
        </w:rPr>
      </w:r>
      <w:r w:rsidR="005E052D">
        <w:rPr>
          <w:lang w:val="en-US"/>
        </w:rPr>
        <w:fldChar w:fldCharType="separate"/>
      </w:r>
      <w:r w:rsidR="005E052D">
        <w:t xml:space="preserve">Figure </w:t>
      </w:r>
      <w:r w:rsidR="005E052D">
        <w:rPr>
          <w:noProof/>
        </w:rPr>
        <w:t>47</w:t>
      </w:r>
      <w:r w:rsidR="005E052D">
        <w:rPr>
          <w:lang w:val="en-US"/>
        </w:rPr>
        <w:fldChar w:fldCharType="end"/>
      </w:r>
      <w:r w:rsidR="005E052D">
        <w:rPr>
          <w:lang w:val="en-US"/>
        </w:rPr>
        <w:t>)</w:t>
      </w:r>
      <w:r>
        <w:rPr>
          <w:lang w:val="en-US"/>
        </w:rPr>
        <w:t>.</w:t>
      </w:r>
    </w:p>
    <w:p w:rsidR="00902E24" w:rsidRDefault="00902E24" w:rsidP="003466C7">
      <w:pPr>
        <w:pStyle w:val="FlietextEinzug"/>
        <w:jc w:val="both"/>
      </w:pPr>
    </w:p>
    <w:p w:rsidR="00370971" w:rsidRDefault="00370971" w:rsidP="003466C7">
      <w:pPr>
        <w:pStyle w:val="FlietextEinzug"/>
        <w:jc w:val="both"/>
      </w:pPr>
    </w:p>
    <w:p w:rsidR="00902E24" w:rsidRPr="007F12BD" w:rsidRDefault="00902E24" w:rsidP="00902E24">
      <w:pPr>
        <w:pStyle w:val="FlietextEinzug"/>
        <w:jc w:val="both"/>
        <w:rPr>
          <w:lang w:val="en-US"/>
        </w:rPr>
      </w:pPr>
      <w:r w:rsidRPr="007F12BD">
        <w:rPr>
          <w:lang w:val="en-US"/>
        </w:rPr>
        <w:t>Additional</w:t>
      </w:r>
      <w:r>
        <w:rPr>
          <w:lang w:val="en-US"/>
        </w:rPr>
        <w:t xml:space="preserve"> parameters (</w:t>
      </w:r>
      <w:r w:rsidR="00657D5B">
        <w:rPr>
          <w:lang w:val="en-US"/>
        </w:rPr>
        <w:fldChar w:fldCharType="begin"/>
      </w:r>
      <w:r w:rsidR="00657D5B">
        <w:rPr>
          <w:lang w:val="en-US"/>
        </w:rPr>
        <w:instrText xml:space="preserve"> REF _Ref377043169 \h </w:instrText>
      </w:r>
      <w:r w:rsidR="00657D5B">
        <w:rPr>
          <w:lang w:val="en-US"/>
        </w:rPr>
      </w:r>
      <w:r w:rsidR="00657D5B">
        <w:rPr>
          <w:lang w:val="en-US"/>
        </w:rPr>
        <w:fldChar w:fldCharType="separate"/>
      </w:r>
      <w:r w:rsidR="00657D5B" w:rsidRPr="006A5BCE">
        <w:t>Figure</w:t>
      </w:r>
      <w:r w:rsidR="00657D5B" w:rsidRPr="00370971">
        <w:rPr>
          <w:lang w:val="en-US"/>
        </w:rPr>
        <w:t xml:space="preserve"> </w:t>
      </w:r>
      <w:r w:rsidR="00657D5B" w:rsidRPr="00370971">
        <w:rPr>
          <w:noProof/>
          <w:lang w:val="en-US"/>
        </w:rPr>
        <w:t>48</w:t>
      </w:r>
      <w:r w:rsidR="00657D5B">
        <w:rPr>
          <w:lang w:val="en-US"/>
        </w:rPr>
        <w:fldChar w:fldCharType="end"/>
      </w:r>
      <w:r>
        <w:rPr>
          <w:lang w:val="en-US"/>
        </w:rPr>
        <w:t>):</w:t>
      </w:r>
    </w:p>
    <w:p w:rsidR="00902E24" w:rsidRPr="00FF2017" w:rsidRDefault="00ED66F3" w:rsidP="00902E24">
      <w:pPr>
        <w:pStyle w:val="FlietextEinzug"/>
        <w:numPr>
          <w:ilvl w:val="0"/>
          <w:numId w:val="39"/>
        </w:numPr>
        <w:jc w:val="both"/>
        <w:rPr>
          <w:b/>
        </w:rPr>
      </w:pPr>
      <w:r>
        <w:rPr>
          <w:b/>
        </w:rPr>
        <w:t>Byte</w:t>
      </w:r>
      <w:r w:rsidR="00902E24" w:rsidRPr="002F2AB4">
        <w:rPr>
          <w:b/>
        </w:rPr>
        <w:t xml:space="preserve"> 3: </w:t>
      </w:r>
      <w:r w:rsidR="00902E24">
        <w:rPr>
          <w:b/>
        </w:rPr>
        <w:tab/>
      </w:r>
      <w:r w:rsidR="00902E24" w:rsidRPr="002F2AB4">
        <w:rPr>
          <w:b/>
        </w:rPr>
        <w:t xml:space="preserve">Offset of </w:t>
      </w:r>
      <w:r w:rsidR="00902E24">
        <w:rPr>
          <w:b/>
        </w:rPr>
        <w:t xml:space="preserve">the manipulated </w:t>
      </w:r>
      <w:r w:rsidR="00902E24" w:rsidRPr="002F2AB4">
        <w:rPr>
          <w:b/>
        </w:rPr>
        <w:t>DUT packet</w:t>
      </w:r>
    </w:p>
    <w:p w:rsidR="00902E24" w:rsidRPr="00FF2017" w:rsidRDefault="00902E24" w:rsidP="00902E24">
      <w:pPr>
        <w:pStyle w:val="FlietextEinzug"/>
        <w:numPr>
          <w:ilvl w:val="0"/>
          <w:numId w:val="39"/>
        </w:numPr>
        <w:jc w:val="both"/>
        <w:rPr>
          <w:b/>
        </w:rPr>
      </w:pPr>
      <w:r w:rsidRPr="002F2AB4">
        <w:rPr>
          <w:b/>
        </w:rPr>
        <w:t xml:space="preserve">Byte 4: </w:t>
      </w:r>
      <w:r>
        <w:rPr>
          <w:b/>
        </w:rPr>
        <w:tab/>
      </w:r>
      <w:r w:rsidRPr="002F2AB4">
        <w:rPr>
          <w:b/>
        </w:rPr>
        <w:t xml:space="preserve">Size of </w:t>
      </w:r>
      <w:r>
        <w:rPr>
          <w:b/>
        </w:rPr>
        <w:t xml:space="preserve">the </w:t>
      </w:r>
      <w:r w:rsidRPr="002F2AB4">
        <w:rPr>
          <w:b/>
        </w:rPr>
        <w:t>safety packet</w:t>
      </w:r>
    </w:p>
    <w:p w:rsidR="00370971" w:rsidRPr="00370971" w:rsidRDefault="00902E24" w:rsidP="00370971">
      <w:pPr>
        <w:pStyle w:val="FlietextEinzug"/>
        <w:numPr>
          <w:ilvl w:val="0"/>
          <w:numId w:val="39"/>
        </w:numPr>
        <w:jc w:val="both"/>
        <w:rPr>
          <w:b/>
        </w:rPr>
      </w:pPr>
      <w:r w:rsidRPr="002F2AB4">
        <w:rPr>
          <w:b/>
        </w:rPr>
        <w:t xml:space="preserve">Bytes 5+6: </w:t>
      </w:r>
      <w:r>
        <w:rPr>
          <w:b/>
        </w:rPr>
        <w:tab/>
        <w:t xml:space="preserve">Number of </w:t>
      </w:r>
      <w:r w:rsidR="00370971">
        <w:rPr>
          <w:b/>
        </w:rPr>
        <w:t>deleted</w:t>
      </w:r>
      <w:r>
        <w:rPr>
          <w:b/>
        </w:rPr>
        <w:t xml:space="preserve"> packets N</w:t>
      </w:r>
      <w:r w:rsidR="00370971" w:rsidRPr="00370971">
        <w:rPr>
          <w:b/>
        </w:rPr>
        <w:br w:type="page"/>
      </w:r>
    </w:p>
    <w:p w:rsidR="00C438B9" w:rsidRPr="00C438B9" w:rsidRDefault="00FF6296" w:rsidP="005A6913">
      <w:pPr>
        <w:pStyle w:val="berschrift3"/>
      </w:pPr>
      <w:bookmarkStart w:id="135" w:name="_Toc402957450"/>
      <w:r>
        <w:lastRenderedPageBreak/>
        <w:t xml:space="preserve">Insertion of </w:t>
      </w:r>
      <w:r w:rsidR="00383932">
        <w:t>S</w:t>
      </w:r>
      <w:r>
        <w:t>afety Packets</w:t>
      </w:r>
      <w:bookmarkEnd w:id="135"/>
    </w:p>
    <w:p w:rsidR="004C7DBC" w:rsidRDefault="00C438B9" w:rsidP="004C7DBC">
      <w:pPr>
        <w:pStyle w:val="FlietextEinzug"/>
        <w:keepNext/>
        <w:jc w:val="both"/>
      </w:pPr>
      <w:r w:rsidRPr="00D601ED">
        <w:rPr>
          <w:rFonts w:ascii="Times New Roman" w:hAnsi="Times New Roman"/>
          <w:noProof/>
          <w:color w:val="FF0000"/>
          <w:sz w:val="24"/>
          <w:lang w:val="de-DE" w:eastAsia="de-DE"/>
        </w:rPr>
        <w:drawing>
          <wp:inline distT="0" distB="0" distL="0" distR="0" wp14:anchorId="69F3CE6A" wp14:editId="4942B75C">
            <wp:extent cx="1105786" cy="585767"/>
            <wp:effectExtent l="0" t="0" r="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elhausens\Desktop\Proj\Safety\Doku\Spezifikation\Bilder\Insertion.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127571" cy="597307"/>
                    </a:xfrm>
                    <a:prstGeom prst="rect">
                      <a:avLst/>
                    </a:prstGeom>
                    <a:noFill/>
                    <a:ln>
                      <a:noFill/>
                    </a:ln>
                  </pic:spPr>
                </pic:pic>
              </a:graphicData>
            </a:graphic>
          </wp:inline>
        </w:drawing>
      </w:r>
    </w:p>
    <w:p w:rsidR="00C438B9" w:rsidRPr="004C7DBC" w:rsidRDefault="004C7DBC" w:rsidP="004C7DBC">
      <w:pPr>
        <w:pStyle w:val="Beschriftung"/>
        <w:jc w:val="both"/>
        <w:rPr>
          <w:rFonts w:ascii="Times New Roman" w:hAnsi="Times New Roman"/>
          <w:color w:val="FF0000"/>
          <w:sz w:val="24"/>
          <w:lang w:val="en-US"/>
        </w:rPr>
      </w:pPr>
      <w:bookmarkStart w:id="136" w:name="_Ref377102979"/>
      <w:bookmarkStart w:id="137" w:name="_Toc377388876"/>
      <w:r>
        <w:t xml:space="preserve">Figure </w:t>
      </w:r>
      <w:r>
        <w:fldChar w:fldCharType="begin"/>
      </w:r>
      <w:r>
        <w:instrText xml:space="preserve"> SEQ Figure \* ARABIC </w:instrText>
      </w:r>
      <w:r>
        <w:fldChar w:fldCharType="separate"/>
      </w:r>
      <w:r w:rsidR="00DB4262">
        <w:rPr>
          <w:noProof/>
        </w:rPr>
        <w:t>51</w:t>
      </w:r>
      <w:r>
        <w:fldChar w:fldCharType="end"/>
      </w:r>
      <w:bookmarkEnd w:id="136"/>
      <w:r>
        <w:t>: Task: Insertion of safety packets</w:t>
      </w:r>
      <w:bookmarkEnd w:id="137"/>
    </w:p>
    <w:p w:rsidR="00C438B9" w:rsidRPr="004C7DBC" w:rsidRDefault="00C438B9" w:rsidP="00D601ED">
      <w:pPr>
        <w:pStyle w:val="FlietextEinzug"/>
        <w:jc w:val="both"/>
        <w:rPr>
          <w:rFonts w:ascii="Times New Roman" w:hAnsi="Times New Roman"/>
          <w:color w:val="FF0000"/>
          <w:sz w:val="24"/>
          <w:lang w:val="en-US"/>
        </w:rPr>
      </w:pPr>
    </w:p>
    <w:p w:rsidR="004C7DBC" w:rsidRDefault="00C438B9" w:rsidP="004C7DBC">
      <w:pPr>
        <w:pStyle w:val="FlietextEinzug"/>
        <w:keepNext/>
        <w:jc w:val="both"/>
      </w:pPr>
      <w:r w:rsidRPr="00D601ED">
        <w:rPr>
          <w:rFonts w:ascii="Times New Roman" w:hAnsi="Times New Roman"/>
          <w:noProof/>
          <w:color w:val="FF0000"/>
          <w:sz w:val="24"/>
          <w:lang w:val="de-DE" w:eastAsia="de-DE"/>
        </w:rPr>
        <w:drawing>
          <wp:inline distT="0" distB="0" distL="0" distR="0" wp14:anchorId="1F81321F" wp14:editId="3A6C7FBE">
            <wp:extent cx="3551060" cy="476249"/>
            <wp:effectExtent l="0" t="0" r="0" b="63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Proj\FM\Safety\Doku\Spezifikation\Bilder\TaskInsertion.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551060" cy="476249"/>
                    </a:xfrm>
                    <a:prstGeom prst="rect">
                      <a:avLst/>
                    </a:prstGeom>
                    <a:noFill/>
                    <a:ln>
                      <a:noFill/>
                    </a:ln>
                  </pic:spPr>
                </pic:pic>
              </a:graphicData>
            </a:graphic>
          </wp:inline>
        </w:drawing>
      </w:r>
    </w:p>
    <w:p w:rsidR="00C438B9" w:rsidRDefault="004C7DBC" w:rsidP="004C7DBC">
      <w:pPr>
        <w:pStyle w:val="Beschriftung"/>
        <w:jc w:val="both"/>
      </w:pPr>
      <w:bookmarkStart w:id="138" w:name="_Ref377043610"/>
      <w:bookmarkStart w:id="139" w:name="_Toc377388877"/>
      <w:r>
        <w:t xml:space="preserve">Figure </w:t>
      </w:r>
      <w:r>
        <w:fldChar w:fldCharType="begin"/>
      </w:r>
      <w:r>
        <w:instrText xml:space="preserve"> SEQ Figure \* ARABIC </w:instrText>
      </w:r>
      <w:r>
        <w:fldChar w:fldCharType="separate"/>
      </w:r>
      <w:r w:rsidR="00DB4262">
        <w:rPr>
          <w:noProof/>
        </w:rPr>
        <w:t>52</w:t>
      </w:r>
      <w:r>
        <w:fldChar w:fldCharType="end"/>
      </w:r>
      <w:bookmarkEnd w:id="138"/>
      <w:r>
        <w:t>: Task setting of Insertion</w:t>
      </w:r>
      <w:bookmarkEnd w:id="139"/>
    </w:p>
    <w:p w:rsidR="001768F4" w:rsidRDefault="001768F4" w:rsidP="001768F4">
      <w:pPr>
        <w:pStyle w:val="FlietextEinzug"/>
        <w:rPr>
          <w:lang w:val="en-US"/>
        </w:rPr>
      </w:pPr>
    </w:p>
    <w:p w:rsidR="0058006A" w:rsidRDefault="0058006A" w:rsidP="00A7680D">
      <w:pPr>
        <w:pStyle w:val="FlietextEinzug"/>
        <w:jc w:val="both"/>
        <w:rPr>
          <w:lang w:val="en-US"/>
        </w:rPr>
      </w:pPr>
    </w:p>
    <w:p w:rsidR="00F00525" w:rsidRDefault="001768F4" w:rsidP="00A7680D">
      <w:pPr>
        <w:pStyle w:val="FlietextEinzug"/>
        <w:jc w:val="both"/>
        <w:rPr>
          <w:lang w:val="en-US"/>
        </w:rPr>
      </w:pPr>
      <w:r>
        <w:rPr>
          <w:lang w:val="en-US"/>
        </w:rPr>
        <w:t xml:space="preserve">The </w:t>
      </w:r>
      <w:r w:rsidR="00D30015">
        <w:rPr>
          <w:lang w:val="en-US"/>
        </w:rPr>
        <w:t>DUT-</w:t>
      </w:r>
      <w:r>
        <w:rPr>
          <w:lang w:val="en-US"/>
        </w:rPr>
        <w:t xml:space="preserve">packet will be exchanged </w:t>
      </w:r>
      <w:r w:rsidR="007325B9">
        <w:rPr>
          <w:lang w:val="en-US"/>
        </w:rPr>
        <w:t xml:space="preserve">with </w:t>
      </w:r>
      <w:r w:rsidR="006972AC">
        <w:rPr>
          <w:lang w:val="en-US"/>
        </w:rPr>
        <w:t>the last</w:t>
      </w:r>
      <w:r>
        <w:rPr>
          <w:lang w:val="en-US"/>
        </w:rPr>
        <w:t xml:space="preserve"> </w:t>
      </w:r>
      <w:r w:rsidR="00D30015">
        <w:rPr>
          <w:lang w:val="en-US"/>
        </w:rPr>
        <w:t xml:space="preserve">safety </w:t>
      </w:r>
      <w:r>
        <w:rPr>
          <w:lang w:val="en-US"/>
        </w:rPr>
        <w:t xml:space="preserve">packet </w:t>
      </w:r>
      <w:r w:rsidR="007325B9">
        <w:rPr>
          <w:lang w:val="en-US"/>
        </w:rPr>
        <w:t>from</w:t>
      </w:r>
      <w:r>
        <w:rPr>
          <w:lang w:val="en-US"/>
        </w:rPr>
        <w:t xml:space="preserve"> another </w:t>
      </w:r>
      <w:r w:rsidR="00954AE4">
        <w:rPr>
          <w:lang w:val="en-US"/>
        </w:rPr>
        <w:t>SN</w:t>
      </w:r>
      <w:r w:rsidR="005E052D">
        <w:rPr>
          <w:lang w:val="en-US"/>
        </w:rPr>
        <w:t xml:space="preserve"> (</w:t>
      </w:r>
      <w:r w:rsidR="005E052D">
        <w:rPr>
          <w:lang w:val="en-US"/>
        </w:rPr>
        <w:fldChar w:fldCharType="begin"/>
      </w:r>
      <w:r w:rsidR="005E052D">
        <w:rPr>
          <w:lang w:val="en-US"/>
        </w:rPr>
        <w:instrText xml:space="preserve"> REF _Ref377102979 \h </w:instrText>
      </w:r>
      <w:r w:rsidR="005E052D">
        <w:rPr>
          <w:lang w:val="en-US"/>
        </w:rPr>
      </w:r>
      <w:r w:rsidR="005E052D">
        <w:rPr>
          <w:lang w:val="en-US"/>
        </w:rPr>
        <w:fldChar w:fldCharType="separate"/>
      </w:r>
      <w:r w:rsidR="005E052D">
        <w:t xml:space="preserve">Figure </w:t>
      </w:r>
      <w:r w:rsidR="005E052D">
        <w:rPr>
          <w:noProof/>
        </w:rPr>
        <w:t>49</w:t>
      </w:r>
      <w:r w:rsidR="005E052D">
        <w:rPr>
          <w:lang w:val="en-US"/>
        </w:rPr>
        <w:fldChar w:fldCharType="end"/>
      </w:r>
      <w:r w:rsidR="005E052D">
        <w:rPr>
          <w:lang w:val="en-US"/>
        </w:rPr>
        <w:t>)</w:t>
      </w:r>
      <w:r>
        <w:rPr>
          <w:lang w:val="en-US"/>
        </w:rPr>
        <w:t>.</w:t>
      </w:r>
      <w:r w:rsidR="00675846">
        <w:rPr>
          <w:lang w:val="en-US"/>
        </w:rPr>
        <w:t xml:space="preserve"> </w:t>
      </w:r>
      <w:r w:rsidR="006972AC">
        <w:rPr>
          <w:lang w:val="en-US"/>
        </w:rPr>
        <w:t xml:space="preserve">Both packets should have the same size. </w:t>
      </w:r>
      <w:r w:rsidR="00D673D0">
        <w:rPr>
          <w:lang w:val="en-US"/>
        </w:rPr>
        <w:t xml:space="preserve">The </w:t>
      </w:r>
      <w:r w:rsidR="00AB6290" w:rsidRPr="00AB6290">
        <w:rPr>
          <w:lang w:val="en-US"/>
        </w:rPr>
        <w:t xml:space="preserve">sequence </w:t>
      </w:r>
      <w:r w:rsidR="00D673D0">
        <w:rPr>
          <w:lang w:val="en-US"/>
        </w:rPr>
        <w:t xml:space="preserve">of </w:t>
      </w:r>
      <w:r w:rsidR="00AB6290">
        <w:rPr>
          <w:lang w:val="en-US"/>
        </w:rPr>
        <w:t xml:space="preserve">packets in the </w:t>
      </w:r>
      <w:r w:rsidR="00710CFC">
        <w:rPr>
          <w:lang w:val="en-US"/>
        </w:rPr>
        <w:t xml:space="preserve">POWERLINK </w:t>
      </w:r>
      <w:r w:rsidR="00AB6290">
        <w:rPr>
          <w:lang w:val="en-US"/>
        </w:rPr>
        <w:t>frame is not important.</w:t>
      </w:r>
      <w:r w:rsidR="00F00525">
        <w:rPr>
          <w:lang w:val="en-US"/>
        </w:rPr>
        <w:t xml:space="preserve"> </w:t>
      </w:r>
    </w:p>
    <w:p w:rsidR="00F00525" w:rsidRDefault="00F00525" w:rsidP="00A7680D">
      <w:pPr>
        <w:pStyle w:val="FlietextEinzug"/>
        <w:jc w:val="both"/>
        <w:rPr>
          <w:lang w:val="en-US"/>
        </w:rPr>
      </w:pPr>
      <w:r>
        <w:rPr>
          <w:lang w:val="en-US"/>
        </w:rPr>
        <w:t xml:space="preserve">The configuration will be checked for an overlapping of the two </w:t>
      </w:r>
      <w:r>
        <w:t xml:space="preserve">different safety packets. The </w:t>
      </w:r>
      <w:r>
        <w:rPr>
          <w:lang w:val="en-US"/>
        </w:rPr>
        <w:t xml:space="preserve">error-flag 0x80 (Chapter </w:t>
      </w:r>
      <w:r>
        <w:rPr>
          <w:lang w:val="en-US"/>
        </w:rPr>
        <w:fldChar w:fldCharType="begin"/>
      </w:r>
      <w:r>
        <w:rPr>
          <w:lang w:val="en-US"/>
        </w:rPr>
        <w:instrText xml:space="preserve"> REF _Ref332207139 \r \h </w:instrText>
      </w:r>
      <w:r>
        <w:rPr>
          <w:lang w:val="en-US"/>
        </w:rPr>
      </w:r>
      <w:r>
        <w:rPr>
          <w:lang w:val="en-US"/>
        </w:rPr>
        <w:fldChar w:fldCharType="separate"/>
      </w:r>
      <w:r>
        <w:rPr>
          <w:lang w:val="en-US"/>
        </w:rPr>
        <w:t>5.2</w:t>
      </w:r>
      <w:r>
        <w:rPr>
          <w:lang w:val="en-US"/>
        </w:rPr>
        <w:fldChar w:fldCharType="end"/>
      </w:r>
      <w:r>
        <w:rPr>
          <w:lang w:val="en-US"/>
        </w:rPr>
        <w:t>) will be set.</w:t>
      </w:r>
    </w:p>
    <w:p w:rsidR="00107EDE" w:rsidRDefault="00107EDE" w:rsidP="00567895">
      <w:pPr>
        <w:pStyle w:val="FlietextEinzug"/>
        <w:ind w:left="0"/>
        <w:jc w:val="both"/>
        <w:rPr>
          <w:lang w:val="en-US"/>
        </w:rPr>
      </w:pPr>
    </w:p>
    <w:p w:rsidR="00107EDE" w:rsidRDefault="00107EDE" w:rsidP="00A7680D">
      <w:pPr>
        <w:pStyle w:val="FlietextEinzug"/>
        <w:jc w:val="both"/>
        <w:rPr>
          <w:lang w:val="en-US"/>
        </w:rPr>
      </w:pPr>
    </w:p>
    <w:p w:rsidR="00CC5F0E" w:rsidRPr="007F12BD" w:rsidRDefault="00CC5F0E" w:rsidP="00CC5F0E">
      <w:pPr>
        <w:pStyle w:val="FlietextEinzug"/>
        <w:jc w:val="both"/>
        <w:rPr>
          <w:lang w:val="en-US"/>
        </w:rPr>
      </w:pPr>
      <w:r w:rsidRPr="007F12BD">
        <w:rPr>
          <w:lang w:val="en-US"/>
        </w:rPr>
        <w:t>Additional</w:t>
      </w:r>
      <w:r>
        <w:rPr>
          <w:lang w:val="en-US"/>
        </w:rPr>
        <w:t xml:space="preserve"> parameters (</w:t>
      </w:r>
      <w:r w:rsidR="004C7DBC">
        <w:rPr>
          <w:lang w:val="en-US"/>
        </w:rPr>
        <w:fldChar w:fldCharType="begin"/>
      </w:r>
      <w:r w:rsidR="004C7DBC">
        <w:rPr>
          <w:lang w:val="en-US"/>
        </w:rPr>
        <w:instrText xml:space="preserve"> REF _Ref377043610 \h </w:instrText>
      </w:r>
      <w:r w:rsidR="004C7DBC">
        <w:rPr>
          <w:lang w:val="en-US"/>
        </w:rPr>
      </w:r>
      <w:r w:rsidR="004C7DBC">
        <w:rPr>
          <w:lang w:val="en-US"/>
        </w:rPr>
        <w:fldChar w:fldCharType="separate"/>
      </w:r>
      <w:r w:rsidR="004C7DBC">
        <w:t xml:space="preserve">Figure </w:t>
      </w:r>
      <w:r w:rsidR="004C7DBC">
        <w:rPr>
          <w:noProof/>
        </w:rPr>
        <w:t>50</w:t>
      </w:r>
      <w:r w:rsidR="004C7DBC">
        <w:rPr>
          <w:lang w:val="en-US"/>
        </w:rPr>
        <w:fldChar w:fldCharType="end"/>
      </w:r>
      <w:r>
        <w:rPr>
          <w:lang w:val="en-US"/>
        </w:rPr>
        <w:t>):</w:t>
      </w:r>
    </w:p>
    <w:p w:rsidR="00CC5F0E" w:rsidRPr="00FF2017" w:rsidRDefault="00CC5F0E" w:rsidP="00CC5F0E">
      <w:pPr>
        <w:pStyle w:val="FlietextEinzug"/>
        <w:numPr>
          <w:ilvl w:val="0"/>
          <w:numId w:val="39"/>
        </w:numPr>
        <w:jc w:val="both"/>
        <w:rPr>
          <w:b/>
        </w:rPr>
      </w:pPr>
      <w:r w:rsidRPr="002F2AB4">
        <w:rPr>
          <w:b/>
        </w:rPr>
        <w:t xml:space="preserve">Byte 3: </w:t>
      </w:r>
      <w:r>
        <w:rPr>
          <w:b/>
        </w:rPr>
        <w:tab/>
      </w:r>
      <w:r w:rsidRPr="002F2AB4">
        <w:rPr>
          <w:b/>
        </w:rPr>
        <w:t xml:space="preserve">Offset of </w:t>
      </w:r>
      <w:r>
        <w:rPr>
          <w:b/>
        </w:rPr>
        <w:t xml:space="preserve">the manipulated </w:t>
      </w:r>
      <w:r w:rsidRPr="002F2AB4">
        <w:rPr>
          <w:b/>
        </w:rPr>
        <w:t>DUT packet</w:t>
      </w:r>
    </w:p>
    <w:p w:rsidR="00CC5F0E" w:rsidRDefault="00EA2FB5" w:rsidP="00CC5F0E">
      <w:pPr>
        <w:pStyle w:val="FlietextEinzug"/>
        <w:numPr>
          <w:ilvl w:val="0"/>
          <w:numId w:val="39"/>
        </w:numPr>
        <w:jc w:val="both"/>
        <w:rPr>
          <w:b/>
        </w:rPr>
      </w:pPr>
      <w:r>
        <w:rPr>
          <w:b/>
        </w:rPr>
        <w:t>Byte</w:t>
      </w:r>
      <w:r w:rsidR="00CC5F0E" w:rsidRPr="002F2AB4">
        <w:rPr>
          <w:b/>
        </w:rPr>
        <w:t xml:space="preserve"> 4: </w:t>
      </w:r>
      <w:r w:rsidR="00CC5F0E">
        <w:rPr>
          <w:b/>
        </w:rPr>
        <w:tab/>
      </w:r>
      <w:r w:rsidR="00CC5F0E" w:rsidRPr="002F2AB4">
        <w:rPr>
          <w:b/>
        </w:rPr>
        <w:t xml:space="preserve">Size of </w:t>
      </w:r>
      <w:r w:rsidR="00CC5F0E">
        <w:rPr>
          <w:b/>
        </w:rPr>
        <w:t xml:space="preserve">the </w:t>
      </w:r>
      <w:r w:rsidR="00CC5F0E" w:rsidRPr="002F2AB4">
        <w:rPr>
          <w:b/>
        </w:rPr>
        <w:t>safety packet</w:t>
      </w:r>
    </w:p>
    <w:p w:rsidR="00CC5F0E" w:rsidRDefault="00CC5F0E" w:rsidP="00CC5F0E">
      <w:pPr>
        <w:pStyle w:val="FlietextEinzug"/>
        <w:numPr>
          <w:ilvl w:val="0"/>
          <w:numId w:val="39"/>
        </w:numPr>
        <w:jc w:val="both"/>
        <w:rPr>
          <w:b/>
        </w:rPr>
      </w:pPr>
      <w:r w:rsidRPr="00CC5F0E">
        <w:rPr>
          <w:b/>
        </w:rPr>
        <w:t xml:space="preserve">Bytes 5+6: </w:t>
      </w:r>
      <w:r w:rsidRPr="00CC5F0E">
        <w:rPr>
          <w:b/>
        </w:rPr>
        <w:tab/>
        <w:t xml:space="preserve">Number of </w:t>
      </w:r>
      <w:r>
        <w:rPr>
          <w:b/>
        </w:rPr>
        <w:t>exchanged</w:t>
      </w:r>
      <w:r w:rsidRPr="00CC5F0E">
        <w:rPr>
          <w:b/>
        </w:rPr>
        <w:t xml:space="preserve"> packets N</w:t>
      </w:r>
    </w:p>
    <w:p w:rsidR="00EA2FB5" w:rsidRPr="00CC5F0E" w:rsidRDefault="00EA2FB5" w:rsidP="00CC5F0E">
      <w:pPr>
        <w:pStyle w:val="FlietextEinzug"/>
        <w:numPr>
          <w:ilvl w:val="0"/>
          <w:numId w:val="39"/>
        </w:numPr>
        <w:jc w:val="both"/>
        <w:rPr>
          <w:b/>
        </w:rPr>
      </w:pPr>
      <w:r>
        <w:rPr>
          <w:b/>
        </w:rPr>
        <w:t>Byte 7</w:t>
      </w:r>
      <w:r w:rsidR="0030698C">
        <w:rPr>
          <w:b/>
        </w:rPr>
        <w:t>:</w:t>
      </w:r>
      <w:r w:rsidR="0030698C">
        <w:rPr>
          <w:b/>
        </w:rPr>
        <w:tab/>
        <w:t xml:space="preserve">Offset of the </w:t>
      </w:r>
      <w:r w:rsidR="000230C6">
        <w:rPr>
          <w:b/>
        </w:rPr>
        <w:t xml:space="preserve">second </w:t>
      </w:r>
      <w:r w:rsidR="0030698C">
        <w:rPr>
          <w:b/>
        </w:rPr>
        <w:t>safety packet</w:t>
      </w:r>
    </w:p>
    <w:p w:rsidR="00D601ED" w:rsidRPr="00AE0A62" w:rsidRDefault="00D601ED" w:rsidP="00F00525">
      <w:pPr>
        <w:pStyle w:val="FlietextEinzug"/>
        <w:ind w:left="0"/>
        <w:jc w:val="both"/>
        <w:rPr>
          <w:rFonts w:ascii="Times New Roman" w:hAnsi="Times New Roman"/>
          <w:color w:val="FF0000"/>
          <w:sz w:val="24"/>
          <w:lang w:val="en-US"/>
        </w:rPr>
      </w:pPr>
    </w:p>
    <w:p w:rsidR="00FF6296" w:rsidRDefault="00FF6296" w:rsidP="00FF6296">
      <w:pPr>
        <w:pStyle w:val="berschrift3"/>
      </w:pPr>
      <w:bookmarkStart w:id="140" w:name="_Ref377385749"/>
      <w:bookmarkStart w:id="141" w:name="_Toc402957451"/>
      <w:r>
        <w:t xml:space="preserve">Output of </w:t>
      </w:r>
      <w:r w:rsidR="00383932">
        <w:t>S</w:t>
      </w:r>
      <w:r>
        <w:t xml:space="preserve">afety Packets in </w:t>
      </w:r>
      <w:r w:rsidR="00383932">
        <w:t>I</w:t>
      </w:r>
      <w:r>
        <w:t>ncorrect Sequence</w:t>
      </w:r>
      <w:bookmarkEnd w:id="140"/>
      <w:bookmarkEnd w:id="141"/>
    </w:p>
    <w:p w:rsidR="005A6913" w:rsidRDefault="00BA7481" w:rsidP="005A6913">
      <w:pPr>
        <w:pStyle w:val="FlietextEinzug"/>
        <w:keepNext/>
        <w:jc w:val="both"/>
      </w:pPr>
      <w:r w:rsidRPr="005A6913">
        <w:rPr>
          <w:rFonts w:ascii="Times New Roman" w:hAnsi="Times New Roman"/>
          <w:noProof/>
          <w:sz w:val="24"/>
          <w:lang w:val="de-DE" w:eastAsia="de-DE"/>
        </w:rPr>
        <w:drawing>
          <wp:inline distT="0" distB="0" distL="0" distR="0" wp14:anchorId="6F6D6381" wp14:editId="528F30A4">
            <wp:extent cx="4812181" cy="3019646"/>
            <wp:effectExtent l="0" t="0" r="762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elhausens\Desktop\Proj\Safety\Doku\Spezifikation\Bilder\IncorrectSequence.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24278" cy="3027237"/>
                    </a:xfrm>
                    <a:prstGeom prst="rect">
                      <a:avLst/>
                    </a:prstGeom>
                    <a:noFill/>
                    <a:ln>
                      <a:noFill/>
                    </a:ln>
                  </pic:spPr>
                </pic:pic>
              </a:graphicData>
            </a:graphic>
          </wp:inline>
        </w:drawing>
      </w:r>
    </w:p>
    <w:p w:rsidR="00BA7481" w:rsidRDefault="005A6913" w:rsidP="005A6913">
      <w:pPr>
        <w:pStyle w:val="Beschriftung"/>
        <w:jc w:val="both"/>
      </w:pPr>
      <w:bookmarkStart w:id="142" w:name="_Ref377102123"/>
      <w:bookmarkStart w:id="143" w:name="_Toc377388878"/>
      <w:r>
        <w:t xml:space="preserve">Figure </w:t>
      </w:r>
      <w:r>
        <w:fldChar w:fldCharType="begin"/>
      </w:r>
      <w:r>
        <w:instrText xml:space="preserve"> SEQ Figure \* ARABIC </w:instrText>
      </w:r>
      <w:r>
        <w:fldChar w:fldCharType="separate"/>
      </w:r>
      <w:r w:rsidR="00DB4262">
        <w:rPr>
          <w:noProof/>
        </w:rPr>
        <w:t>53</w:t>
      </w:r>
      <w:r>
        <w:fldChar w:fldCharType="end"/>
      </w:r>
      <w:bookmarkEnd w:id="142"/>
      <w:r>
        <w:t xml:space="preserve">: </w:t>
      </w:r>
      <w:r w:rsidR="00124A08">
        <w:t xml:space="preserve">Task: </w:t>
      </w:r>
      <w:r w:rsidR="000B5631">
        <w:t>Incorrect-</w:t>
      </w:r>
      <w:r w:rsidR="007202A8">
        <w:t>Sequence of safety packets</w:t>
      </w:r>
      <w:bookmarkEnd w:id="143"/>
    </w:p>
    <w:p w:rsidR="005A6913" w:rsidRPr="005A6913" w:rsidRDefault="005A6913" w:rsidP="005A6913">
      <w:pPr>
        <w:pStyle w:val="FlietextEinzug"/>
      </w:pPr>
    </w:p>
    <w:p w:rsidR="005A6913" w:rsidRDefault="00BA7481" w:rsidP="005A6913">
      <w:pPr>
        <w:pStyle w:val="FlietextEinzug"/>
        <w:keepNext/>
        <w:jc w:val="both"/>
      </w:pPr>
      <w:r w:rsidRPr="005A6913">
        <w:rPr>
          <w:rFonts w:ascii="Times New Roman" w:hAnsi="Times New Roman"/>
          <w:b/>
          <w:noProof/>
          <w:color w:val="FF0000"/>
          <w:sz w:val="24"/>
          <w:szCs w:val="24"/>
          <w:lang w:val="de-DE" w:eastAsia="de-DE"/>
        </w:rPr>
        <w:drawing>
          <wp:inline distT="0" distB="0" distL="0" distR="0" wp14:anchorId="5A49E941" wp14:editId="60864F1C">
            <wp:extent cx="3533412" cy="485613"/>
            <wp:effectExtent l="0" t="0" r="0" b="0"/>
            <wp:docPr id="1000454" name="Grafik 100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Proj\FM\Safety\Doku\Spezifikation\Bilder\TaskIncSeq.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533412" cy="485613"/>
                    </a:xfrm>
                    <a:prstGeom prst="rect">
                      <a:avLst/>
                    </a:prstGeom>
                    <a:noFill/>
                    <a:ln>
                      <a:noFill/>
                    </a:ln>
                  </pic:spPr>
                </pic:pic>
              </a:graphicData>
            </a:graphic>
          </wp:inline>
        </w:drawing>
      </w:r>
    </w:p>
    <w:p w:rsidR="00BA7481" w:rsidRPr="007202A8" w:rsidRDefault="005A6913" w:rsidP="005A6913">
      <w:pPr>
        <w:pStyle w:val="Beschriftung"/>
        <w:jc w:val="both"/>
        <w:rPr>
          <w:lang w:val="en-US"/>
        </w:rPr>
      </w:pPr>
      <w:bookmarkStart w:id="144" w:name="_Ref377100953"/>
      <w:bookmarkStart w:id="145" w:name="_Ref377100949"/>
      <w:bookmarkStart w:id="146" w:name="_Toc377388879"/>
      <w:r w:rsidRPr="007202A8">
        <w:rPr>
          <w:lang w:val="en-US"/>
        </w:rPr>
        <w:t xml:space="preserve">Figure </w:t>
      </w:r>
      <w:r>
        <w:fldChar w:fldCharType="begin"/>
      </w:r>
      <w:r w:rsidRPr="007202A8">
        <w:rPr>
          <w:lang w:val="en-US"/>
        </w:rPr>
        <w:instrText xml:space="preserve"> SEQ Figure \* ARABIC </w:instrText>
      </w:r>
      <w:r>
        <w:fldChar w:fldCharType="separate"/>
      </w:r>
      <w:r w:rsidR="00DB4262">
        <w:rPr>
          <w:noProof/>
          <w:lang w:val="en-US"/>
        </w:rPr>
        <w:t>54</w:t>
      </w:r>
      <w:r>
        <w:fldChar w:fldCharType="end"/>
      </w:r>
      <w:bookmarkEnd w:id="144"/>
      <w:r w:rsidR="000B5631">
        <w:rPr>
          <w:lang w:val="en-US"/>
        </w:rPr>
        <w:t>: Task setting of Incorrect-</w:t>
      </w:r>
      <w:r w:rsidR="007202A8" w:rsidRPr="007202A8">
        <w:rPr>
          <w:lang w:val="en-US"/>
        </w:rPr>
        <w:t>Sequence</w:t>
      </w:r>
      <w:bookmarkEnd w:id="145"/>
      <w:bookmarkEnd w:id="146"/>
    </w:p>
    <w:p w:rsidR="0055162E" w:rsidRDefault="008C624F" w:rsidP="001E4FF2">
      <w:pPr>
        <w:pStyle w:val="FlietextEinzug"/>
        <w:jc w:val="both"/>
        <w:rPr>
          <w:lang w:val="en-US"/>
        </w:rPr>
      </w:pPr>
      <w:r>
        <w:rPr>
          <w:lang w:val="en-US"/>
        </w:rPr>
        <w:lastRenderedPageBreak/>
        <w:t>M</w:t>
      </w:r>
      <w:r w:rsidR="00AE4102">
        <w:rPr>
          <w:lang w:val="en-US"/>
        </w:rPr>
        <w:t xml:space="preserve">ultiple safety packets will be </w:t>
      </w:r>
      <w:r>
        <w:rPr>
          <w:lang w:val="en-US"/>
        </w:rPr>
        <w:t>stored inside the packet buffer and released in reverse order.</w:t>
      </w:r>
      <w:r w:rsidR="001734A2">
        <w:rPr>
          <w:lang w:val="en-US"/>
        </w:rPr>
        <w:t xml:space="preserve"> The storage starts with a </w:t>
      </w:r>
      <w:r w:rsidR="001734A2" w:rsidRPr="001734A2">
        <w:rPr>
          <w:i/>
          <w:lang w:val="en-US"/>
        </w:rPr>
        <w:t>Packet-Delay</w:t>
      </w:r>
      <w:r w:rsidR="001734A2">
        <w:rPr>
          <w:lang w:val="en-US"/>
        </w:rPr>
        <w:t xml:space="preserve"> task (Chapter </w:t>
      </w:r>
      <w:r w:rsidR="001734A2">
        <w:rPr>
          <w:lang w:val="en-US"/>
        </w:rPr>
        <w:fldChar w:fldCharType="begin"/>
      </w:r>
      <w:r w:rsidR="001734A2">
        <w:rPr>
          <w:lang w:val="en-US"/>
        </w:rPr>
        <w:instrText xml:space="preserve"> REF _Ref377101888 \r \h </w:instrText>
      </w:r>
      <w:r w:rsidR="001734A2">
        <w:rPr>
          <w:lang w:val="en-US"/>
        </w:rPr>
      </w:r>
      <w:r w:rsidR="001734A2">
        <w:rPr>
          <w:lang w:val="en-US"/>
        </w:rPr>
        <w:fldChar w:fldCharType="separate"/>
      </w:r>
      <w:r w:rsidR="001734A2">
        <w:rPr>
          <w:lang w:val="en-US"/>
        </w:rPr>
        <w:t>6.1.11</w:t>
      </w:r>
      <w:r w:rsidR="001734A2">
        <w:rPr>
          <w:lang w:val="en-US"/>
        </w:rPr>
        <w:fldChar w:fldCharType="end"/>
      </w:r>
      <w:r w:rsidR="001734A2">
        <w:rPr>
          <w:lang w:val="en-US"/>
        </w:rPr>
        <w:t xml:space="preserve">) once the configuration is </w:t>
      </w:r>
      <w:r w:rsidR="005A35ED">
        <w:rPr>
          <w:lang w:val="en-US"/>
        </w:rPr>
        <w:t>done</w:t>
      </w:r>
      <w:r w:rsidR="005208D2">
        <w:rPr>
          <w:lang w:val="en-US"/>
        </w:rPr>
        <w:t xml:space="preserve"> (first two rows in </w:t>
      </w:r>
      <w:r w:rsidR="005208D2">
        <w:rPr>
          <w:lang w:val="en-US"/>
        </w:rPr>
        <w:fldChar w:fldCharType="begin"/>
      </w:r>
      <w:r w:rsidR="005208D2">
        <w:rPr>
          <w:lang w:val="en-US"/>
        </w:rPr>
        <w:instrText xml:space="preserve"> REF _Ref377102123 \h </w:instrText>
      </w:r>
      <w:r w:rsidR="005208D2">
        <w:rPr>
          <w:lang w:val="en-US"/>
        </w:rPr>
      </w:r>
      <w:r w:rsidR="005208D2">
        <w:rPr>
          <w:lang w:val="en-US"/>
        </w:rPr>
        <w:fldChar w:fldCharType="separate"/>
      </w:r>
      <w:r w:rsidR="005208D2">
        <w:t>Figure </w:t>
      </w:r>
      <w:r w:rsidR="005208D2">
        <w:rPr>
          <w:noProof/>
        </w:rPr>
        <w:t>51</w:t>
      </w:r>
      <w:r w:rsidR="005208D2">
        <w:rPr>
          <w:lang w:val="en-US"/>
        </w:rPr>
        <w:fldChar w:fldCharType="end"/>
      </w:r>
      <w:r w:rsidR="005208D2">
        <w:rPr>
          <w:lang w:val="en-US"/>
        </w:rPr>
        <w:t>)</w:t>
      </w:r>
      <w:r w:rsidR="006F4EB8">
        <w:rPr>
          <w:lang w:val="en-US"/>
        </w:rPr>
        <w:t xml:space="preserve">. The change of the packet sequence starts with the cycle of each </w:t>
      </w:r>
      <w:r w:rsidR="006F4EB8" w:rsidRPr="006F4EB8">
        <w:rPr>
          <w:i/>
          <w:lang w:val="en-US"/>
        </w:rPr>
        <w:t>Incorrect-Sequence</w:t>
      </w:r>
      <w:r w:rsidR="006F4EB8">
        <w:rPr>
          <w:lang w:val="en-US"/>
        </w:rPr>
        <w:t xml:space="preserve"> config</w:t>
      </w:r>
      <w:r w:rsidR="006F4EB8">
        <w:rPr>
          <w:lang w:val="en-US"/>
        </w:rPr>
        <w:t>u</w:t>
      </w:r>
      <w:r w:rsidR="006F4EB8">
        <w:rPr>
          <w:lang w:val="en-US"/>
        </w:rPr>
        <w:t>ration</w:t>
      </w:r>
      <w:r w:rsidR="001734A2">
        <w:rPr>
          <w:lang w:val="en-US"/>
        </w:rPr>
        <w:t>.</w:t>
      </w:r>
      <w:r w:rsidR="0055162E">
        <w:rPr>
          <w:lang w:val="en-US"/>
        </w:rPr>
        <w:t xml:space="preserve"> </w:t>
      </w:r>
    </w:p>
    <w:p w:rsidR="00527A15" w:rsidRDefault="0055162E" w:rsidP="001E4FF2">
      <w:pPr>
        <w:pStyle w:val="FlietextEinzug"/>
        <w:jc w:val="both"/>
        <w:rPr>
          <w:lang w:val="en-US"/>
        </w:rPr>
      </w:pPr>
      <w:r>
        <w:rPr>
          <w:lang w:val="en-US"/>
        </w:rPr>
        <w:t xml:space="preserve">This task requires twice as much </w:t>
      </w:r>
      <w:proofErr w:type="gramStart"/>
      <w:r>
        <w:rPr>
          <w:lang w:val="en-US"/>
        </w:rPr>
        <w:t>entries</w:t>
      </w:r>
      <w:proofErr w:type="gramEnd"/>
      <w:r>
        <w:rPr>
          <w:lang w:val="en-US"/>
        </w:rPr>
        <w:t xml:space="preserve"> in the address-memory of the packet-buffer. Therefore only 512 packets can be stored with the default setting of the </w:t>
      </w:r>
      <w:proofErr w:type="spellStart"/>
      <w:r>
        <w:rPr>
          <w:lang w:val="en-US"/>
        </w:rPr>
        <w:t>Framemanipulator</w:t>
      </w:r>
      <w:proofErr w:type="spellEnd"/>
      <w:r>
        <w:rPr>
          <w:lang w:val="en-US"/>
        </w:rPr>
        <w:t>.</w:t>
      </w:r>
    </w:p>
    <w:p w:rsidR="0055162E" w:rsidRDefault="0055162E" w:rsidP="001E4FF2">
      <w:pPr>
        <w:pStyle w:val="FlietextEinzug"/>
        <w:jc w:val="both"/>
        <w:rPr>
          <w:lang w:val="en-US"/>
        </w:rPr>
      </w:pPr>
    </w:p>
    <w:p w:rsidR="00BB63A7" w:rsidRDefault="008B53AC" w:rsidP="008B53AC">
      <w:pPr>
        <w:pStyle w:val="FlietextEinzug"/>
        <w:jc w:val="both"/>
        <w:rPr>
          <w:lang w:val="en-US"/>
        </w:rPr>
      </w:pPr>
      <w:r>
        <w:rPr>
          <w:lang w:val="en-US"/>
        </w:rPr>
        <w:t xml:space="preserve">The </w:t>
      </w:r>
      <w:r w:rsidRPr="00391B11">
        <w:rPr>
          <w:i/>
          <w:lang w:val="en-US"/>
        </w:rPr>
        <w:t>Packet-Delay</w:t>
      </w:r>
      <w:r>
        <w:rPr>
          <w:lang w:val="en-US"/>
        </w:rPr>
        <w:t xml:space="preserve"> task creates a delay of N-packets, which has to be removed </w:t>
      </w:r>
      <w:r w:rsidR="00A4520A">
        <w:rPr>
          <w:lang w:val="en-US"/>
        </w:rPr>
        <w:t xml:space="preserve">with the </w:t>
      </w:r>
      <w:proofErr w:type="gramStart"/>
      <w:r w:rsidR="00A4520A">
        <w:rPr>
          <w:lang w:val="en-US"/>
        </w:rPr>
        <w:t>manipulation</w:t>
      </w:r>
      <w:proofErr w:type="gramEnd"/>
      <w:r w:rsidR="00A4520A">
        <w:rPr>
          <w:lang w:val="en-US"/>
        </w:rPr>
        <w:t xml:space="preserve"> tasks itself </w:t>
      </w:r>
      <w:r>
        <w:rPr>
          <w:lang w:val="en-US"/>
        </w:rPr>
        <w:t xml:space="preserve">after the series </w:t>
      </w:r>
      <w:r w:rsidRPr="002F2AB4">
        <w:rPr>
          <w:lang w:val="en-US"/>
        </w:rPr>
        <w:t>of test</w:t>
      </w:r>
      <w:r w:rsidR="00A4520A">
        <w:rPr>
          <w:lang w:val="en-US"/>
        </w:rPr>
        <w:t xml:space="preserve">. The used </w:t>
      </w:r>
      <w:r w:rsidRPr="002F2AB4">
        <w:rPr>
          <w:lang w:val="en-US"/>
        </w:rPr>
        <w:t>operation</w:t>
      </w:r>
      <w:r w:rsidR="00A4520A">
        <w:rPr>
          <w:lang w:val="en-US"/>
        </w:rPr>
        <w:t xml:space="preserve"> is</w:t>
      </w:r>
      <w:r w:rsidRPr="002F2AB4">
        <w:rPr>
          <w:lang w:val="en-US"/>
        </w:rPr>
        <w:t xml:space="preserve"> </w:t>
      </w:r>
      <w:proofErr w:type="gramStart"/>
      <w:r w:rsidRPr="002F2AB4">
        <w:rPr>
          <w:lang w:val="en-US"/>
        </w:rPr>
        <w:t>0x1</w:t>
      </w:r>
      <w:r w:rsidR="00A4520A">
        <w:rPr>
          <w:lang w:val="en-US"/>
        </w:rPr>
        <w:t>4</w:t>
      </w:r>
      <w:proofErr w:type="gramEnd"/>
      <w:r w:rsidRPr="002F2AB4">
        <w:rPr>
          <w:lang w:val="en-US"/>
        </w:rPr>
        <w:t xml:space="preserve"> (Chapter </w:t>
      </w:r>
      <w:r w:rsidRPr="002F2AB4">
        <w:rPr>
          <w:lang w:val="en-US"/>
        </w:rPr>
        <w:fldChar w:fldCharType="begin"/>
      </w:r>
      <w:r w:rsidRPr="002F2AB4">
        <w:rPr>
          <w:lang w:val="en-US"/>
        </w:rPr>
        <w:instrText xml:space="preserve"> REF _Ref377041884 \r \h </w:instrText>
      </w:r>
      <w:r w:rsidRPr="002F2AB4">
        <w:rPr>
          <w:lang w:val="en-US"/>
        </w:rPr>
      </w:r>
      <w:r w:rsidRPr="002F2AB4">
        <w:rPr>
          <w:lang w:val="en-US"/>
        </w:rPr>
        <w:fldChar w:fldCharType="separate"/>
      </w:r>
      <w:r w:rsidRPr="002F2AB4">
        <w:rPr>
          <w:lang w:val="en-US"/>
        </w:rPr>
        <w:t>5.1</w:t>
      </w:r>
      <w:r w:rsidRPr="002F2AB4">
        <w:rPr>
          <w:lang w:val="en-US"/>
        </w:rPr>
        <w:fldChar w:fldCharType="end"/>
      </w:r>
      <w:r w:rsidRPr="002F2AB4">
        <w:rPr>
          <w:lang w:val="en-US"/>
        </w:rPr>
        <w:t xml:space="preserve">). </w:t>
      </w:r>
      <w:r w:rsidR="00BB63A7">
        <w:rPr>
          <w:lang w:val="en-US"/>
        </w:rPr>
        <w:t>A reset of the packet-buffer without clearing the tasks creates a new delay</w:t>
      </w:r>
      <w:r w:rsidR="004F49F3">
        <w:rPr>
          <w:lang w:val="en-US"/>
        </w:rPr>
        <w:t xml:space="preserve"> afterwards</w:t>
      </w:r>
      <w:r w:rsidR="00BB63A7">
        <w:rPr>
          <w:lang w:val="en-US"/>
        </w:rPr>
        <w:t>.</w:t>
      </w:r>
    </w:p>
    <w:p w:rsidR="008B53AC" w:rsidRPr="001875EC" w:rsidRDefault="00CB17B8" w:rsidP="008B53AC">
      <w:pPr>
        <w:pStyle w:val="FlietextEinzug"/>
        <w:jc w:val="both"/>
        <w:rPr>
          <w:color w:val="FF0000"/>
          <w:lang w:val="en-US"/>
        </w:rPr>
      </w:pPr>
      <w:r>
        <w:rPr>
          <w:lang w:val="en-US"/>
        </w:rPr>
        <w:t xml:space="preserve">The delay is constant and doesn’t depend on the number of </w:t>
      </w:r>
      <w:r w:rsidRPr="00CB17B8">
        <w:rPr>
          <w:i/>
          <w:lang w:val="en-US"/>
        </w:rPr>
        <w:t>Incorrect-Sequence</w:t>
      </w:r>
      <w:r>
        <w:rPr>
          <w:lang w:val="en-US"/>
        </w:rPr>
        <w:t xml:space="preserve"> tasks. </w:t>
      </w:r>
      <w:r w:rsidR="008B53AC">
        <w:rPr>
          <w:lang w:val="en-US"/>
        </w:rPr>
        <w:t xml:space="preserve">Storing to many packets creates a packet-buffer overflow with the error-flag 0x40 (Chapter </w:t>
      </w:r>
      <w:r w:rsidR="008B53AC">
        <w:rPr>
          <w:lang w:val="en-US"/>
        </w:rPr>
        <w:fldChar w:fldCharType="begin"/>
      </w:r>
      <w:r w:rsidR="008B53AC">
        <w:rPr>
          <w:lang w:val="en-US"/>
        </w:rPr>
        <w:instrText xml:space="preserve"> REF _Ref332207139 \r \h </w:instrText>
      </w:r>
      <w:r w:rsidR="008B53AC">
        <w:rPr>
          <w:lang w:val="en-US"/>
        </w:rPr>
      </w:r>
      <w:r w:rsidR="008B53AC">
        <w:rPr>
          <w:lang w:val="en-US"/>
        </w:rPr>
        <w:fldChar w:fldCharType="separate"/>
      </w:r>
      <w:r w:rsidR="008B53AC">
        <w:rPr>
          <w:lang w:val="en-US"/>
        </w:rPr>
        <w:t>5.2</w:t>
      </w:r>
      <w:r w:rsidR="008B53AC">
        <w:rPr>
          <w:lang w:val="en-US"/>
        </w:rPr>
        <w:fldChar w:fldCharType="end"/>
      </w:r>
      <w:r w:rsidR="008B53AC">
        <w:rPr>
          <w:lang w:val="en-US"/>
        </w:rPr>
        <w:t>).</w:t>
      </w:r>
    </w:p>
    <w:p w:rsidR="002B7D25" w:rsidRDefault="002B7D25" w:rsidP="008B53AC">
      <w:pPr>
        <w:pStyle w:val="FlietextEinzug"/>
        <w:ind w:left="0"/>
        <w:rPr>
          <w:rFonts w:ascii="Times New Roman" w:hAnsi="Times New Roman"/>
          <w:color w:val="FF0000"/>
          <w:sz w:val="24"/>
          <w:lang w:val="en-US"/>
        </w:rPr>
      </w:pPr>
    </w:p>
    <w:p w:rsidR="00B5484C" w:rsidRDefault="00B5484C" w:rsidP="008B53AC">
      <w:pPr>
        <w:pStyle w:val="FlietextEinzug"/>
        <w:ind w:left="0"/>
      </w:pPr>
    </w:p>
    <w:p w:rsidR="002B7D25" w:rsidRPr="007F12BD" w:rsidRDefault="002B7D25" w:rsidP="002B7D25">
      <w:pPr>
        <w:pStyle w:val="FlietextEinzug"/>
        <w:jc w:val="both"/>
        <w:rPr>
          <w:lang w:val="en-US"/>
        </w:rPr>
      </w:pPr>
      <w:r w:rsidRPr="007F12BD">
        <w:rPr>
          <w:lang w:val="en-US"/>
        </w:rPr>
        <w:t>Additional</w:t>
      </w:r>
      <w:r>
        <w:rPr>
          <w:lang w:val="en-US"/>
        </w:rPr>
        <w:t xml:space="preserve"> parameters (</w:t>
      </w:r>
      <w:r>
        <w:rPr>
          <w:lang w:val="en-US"/>
        </w:rPr>
        <w:fldChar w:fldCharType="begin"/>
      </w:r>
      <w:r>
        <w:rPr>
          <w:lang w:val="en-US"/>
        </w:rPr>
        <w:instrText xml:space="preserve"> REF _Ref377100953 \h </w:instrText>
      </w:r>
      <w:r>
        <w:rPr>
          <w:lang w:val="en-US"/>
        </w:rPr>
      </w:r>
      <w:r>
        <w:rPr>
          <w:lang w:val="en-US"/>
        </w:rPr>
        <w:fldChar w:fldCharType="separate"/>
      </w:r>
      <w:r w:rsidRPr="007202A8">
        <w:rPr>
          <w:lang w:val="en-US"/>
        </w:rPr>
        <w:t xml:space="preserve">Figure </w:t>
      </w:r>
      <w:r w:rsidRPr="007202A8">
        <w:rPr>
          <w:noProof/>
          <w:lang w:val="en-US"/>
        </w:rPr>
        <w:t>52</w:t>
      </w:r>
      <w:r>
        <w:rPr>
          <w:lang w:val="en-US"/>
        </w:rPr>
        <w:fldChar w:fldCharType="end"/>
      </w:r>
      <w:r>
        <w:rPr>
          <w:lang w:val="en-US"/>
        </w:rPr>
        <w:t>):</w:t>
      </w:r>
    </w:p>
    <w:p w:rsidR="002B7D25" w:rsidRPr="00FF2017" w:rsidRDefault="002B7D25" w:rsidP="002B7D25">
      <w:pPr>
        <w:pStyle w:val="FlietextEinzug"/>
        <w:numPr>
          <w:ilvl w:val="0"/>
          <w:numId w:val="39"/>
        </w:numPr>
        <w:jc w:val="both"/>
        <w:rPr>
          <w:b/>
        </w:rPr>
      </w:pPr>
      <w:r w:rsidRPr="002F2AB4">
        <w:rPr>
          <w:b/>
        </w:rPr>
        <w:t xml:space="preserve">Byte 3: </w:t>
      </w:r>
      <w:r>
        <w:rPr>
          <w:b/>
        </w:rPr>
        <w:tab/>
      </w:r>
      <w:r w:rsidRPr="002F2AB4">
        <w:rPr>
          <w:b/>
        </w:rPr>
        <w:t xml:space="preserve">Offset of </w:t>
      </w:r>
      <w:r>
        <w:rPr>
          <w:b/>
        </w:rPr>
        <w:t xml:space="preserve">the manipulated </w:t>
      </w:r>
      <w:r w:rsidRPr="002F2AB4">
        <w:rPr>
          <w:b/>
        </w:rPr>
        <w:t>DUT packet</w:t>
      </w:r>
    </w:p>
    <w:p w:rsidR="002B7D25" w:rsidRDefault="002B7D25" w:rsidP="002B7D25">
      <w:pPr>
        <w:pStyle w:val="FlietextEinzug"/>
        <w:numPr>
          <w:ilvl w:val="0"/>
          <w:numId w:val="39"/>
        </w:numPr>
        <w:jc w:val="both"/>
        <w:rPr>
          <w:b/>
        </w:rPr>
      </w:pPr>
      <w:r>
        <w:rPr>
          <w:b/>
        </w:rPr>
        <w:t>Byte</w:t>
      </w:r>
      <w:r w:rsidRPr="002F2AB4">
        <w:rPr>
          <w:b/>
        </w:rPr>
        <w:t xml:space="preserve"> 4: </w:t>
      </w:r>
      <w:r>
        <w:rPr>
          <w:b/>
        </w:rPr>
        <w:tab/>
      </w:r>
      <w:r w:rsidRPr="002F2AB4">
        <w:rPr>
          <w:b/>
        </w:rPr>
        <w:t xml:space="preserve">Size of </w:t>
      </w:r>
      <w:r>
        <w:rPr>
          <w:b/>
        </w:rPr>
        <w:t xml:space="preserve">the </w:t>
      </w:r>
      <w:r w:rsidRPr="002F2AB4">
        <w:rPr>
          <w:b/>
        </w:rPr>
        <w:t>safety packet</w:t>
      </w:r>
    </w:p>
    <w:p w:rsidR="00B5484C" w:rsidRDefault="002B7D25" w:rsidP="00F0147A">
      <w:pPr>
        <w:pStyle w:val="FlietextEinzug"/>
        <w:numPr>
          <w:ilvl w:val="0"/>
          <w:numId w:val="39"/>
        </w:numPr>
        <w:jc w:val="both"/>
        <w:rPr>
          <w:b/>
        </w:rPr>
      </w:pPr>
      <w:r w:rsidRPr="00CC5F0E">
        <w:rPr>
          <w:b/>
        </w:rPr>
        <w:t xml:space="preserve">Bytes 5+6: </w:t>
      </w:r>
      <w:r w:rsidRPr="00CC5F0E">
        <w:rPr>
          <w:b/>
        </w:rPr>
        <w:tab/>
        <w:t xml:space="preserve">Number of </w:t>
      </w:r>
      <w:r>
        <w:rPr>
          <w:b/>
        </w:rPr>
        <w:t>exchanged</w:t>
      </w:r>
      <w:r w:rsidRPr="00CC5F0E">
        <w:rPr>
          <w:b/>
        </w:rPr>
        <w:t xml:space="preserve"> packets N</w:t>
      </w:r>
      <w:r w:rsidR="008B53AC">
        <w:rPr>
          <w:b/>
        </w:rPr>
        <w:t xml:space="preserve">. </w:t>
      </w:r>
    </w:p>
    <w:p w:rsidR="002B7D25" w:rsidRPr="00B5484C" w:rsidRDefault="001D6155" w:rsidP="00B5484C">
      <w:pPr>
        <w:pStyle w:val="FlietextEinzug"/>
        <w:ind w:left="2127"/>
        <w:jc w:val="both"/>
        <w:rPr>
          <w:b/>
        </w:rPr>
      </w:pPr>
      <w:r>
        <w:rPr>
          <w:b/>
        </w:rPr>
        <w:t>This parameter should</w:t>
      </w:r>
      <w:r w:rsidR="00CA01FA">
        <w:rPr>
          <w:b/>
        </w:rPr>
        <w:t xml:space="preserve"> </w:t>
      </w:r>
      <w:r w:rsidR="00526982">
        <w:rPr>
          <w:b/>
        </w:rPr>
        <w:t>stay the same</w:t>
      </w:r>
      <w:r w:rsidR="00CA01FA">
        <w:rPr>
          <w:b/>
        </w:rPr>
        <w:t xml:space="preserve"> when using multiple </w:t>
      </w:r>
      <w:r w:rsidR="00791271">
        <w:rPr>
          <w:b/>
        </w:rPr>
        <w:t xml:space="preserve">tasks in one </w:t>
      </w:r>
      <w:r w:rsidR="0098558E">
        <w:rPr>
          <w:b/>
        </w:rPr>
        <w:t xml:space="preserve">series </w:t>
      </w:r>
      <w:r w:rsidR="0098558E" w:rsidRPr="00B5484C">
        <w:rPr>
          <w:b/>
        </w:rPr>
        <w:t>of test.</w:t>
      </w:r>
      <w:r w:rsidR="00B5484C" w:rsidRPr="00B5484C">
        <w:rPr>
          <w:b/>
        </w:rPr>
        <w:t xml:space="preserve"> </w:t>
      </w:r>
      <w:r w:rsidR="00F62F3C">
        <w:rPr>
          <w:b/>
        </w:rPr>
        <w:t>Otherwise, t</w:t>
      </w:r>
      <w:r w:rsidR="00B5484C" w:rsidRPr="00B5484C">
        <w:rPr>
          <w:b/>
        </w:rPr>
        <w:t xml:space="preserve">he </w:t>
      </w:r>
      <w:r w:rsidR="00B5484C" w:rsidRPr="00B5484C">
        <w:rPr>
          <w:b/>
          <w:lang w:val="en-US"/>
        </w:rPr>
        <w:t xml:space="preserve">error-flag 0x80 (Chapter </w:t>
      </w:r>
      <w:r w:rsidR="00B5484C" w:rsidRPr="00B5484C">
        <w:rPr>
          <w:b/>
          <w:lang w:val="en-US"/>
        </w:rPr>
        <w:fldChar w:fldCharType="begin"/>
      </w:r>
      <w:r w:rsidR="00B5484C" w:rsidRPr="00B5484C">
        <w:rPr>
          <w:b/>
          <w:lang w:val="en-US"/>
        </w:rPr>
        <w:instrText xml:space="preserve"> REF _Ref332207139 \r \h </w:instrText>
      </w:r>
      <w:r w:rsidR="00B5484C">
        <w:rPr>
          <w:b/>
          <w:lang w:val="en-US"/>
        </w:rPr>
        <w:instrText xml:space="preserve"> \* MERGEFORMAT </w:instrText>
      </w:r>
      <w:r w:rsidR="00B5484C" w:rsidRPr="00B5484C">
        <w:rPr>
          <w:b/>
          <w:lang w:val="en-US"/>
        </w:rPr>
      </w:r>
      <w:r w:rsidR="00B5484C" w:rsidRPr="00B5484C">
        <w:rPr>
          <w:b/>
          <w:lang w:val="en-US"/>
        </w:rPr>
        <w:fldChar w:fldCharType="separate"/>
      </w:r>
      <w:r w:rsidR="00B5484C" w:rsidRPr="00B5484C">
        <w:rPr>
          <w:b/>
          <w:lang w:val="en-US"/>
        </w:rPr>
        <w:t>5.2</w:t>
      </w:r>
      <w:r w:rsidR="00B5484C" w:rsidRPr="00B5484C">
        <w:rPr>
          <w:b/>
          <w:lang w:val="en-US"/>
        </w:rPr>
        <w:fldChar w:fldCharType="end"/>
      </w:r>
      <w:r w:rsidR="00B5484C" w:rsidRPr="00B5484C">
        <w:rPr>
          <w:b/>
          <w:lang w:val="en-US"/>
        </w:rPr>
        <w:t>) will be set.</w:t>
      </w:r>
    </w:p>
    <w:p w:rsidR="00BA7481" w:rsidRPr="00BA7481" w:rsidRDefault="00BA7481" w:rsidP="00BA7481">
      <w:pPr>
        <w:pStyle w:val="FlietextEinzug"/>
      </w:pPr>
    </w:p>
    <w:p w:rsidR="00FF6296" w:rsidRDefault="00FF6296" w:rsidP="00FF6296">
      <w:pPr>
        <w:pStyle w:val="berschrift3"/>
      </w:pPr>
      <w:bookmarkStart w:id="147" w:name="_Toc402957452"/>
      <w:r>
        <w:t xml:space="preserve">Output of </w:t>
      </w:r>
      <w:r w:rsidR="00383932">
        <w:t>I</w:t>
      </w:r>
      <w:r>
        <w:t xml:space="preserve">ncorrect </w:t>
      </w:r>
      <w:r w:rsidR="00383932">
        <w:t>S</w:t>
      </w:r>
      <w:r>
        <w:t>afety Packet-Data</w:t>
      </w:r>
      <w:bookmarkEnd w:id="147"/>
    </w:p>
    <w:p w:rsidR="00B80147" w:rsidRDefault="00BA7481" w:rsidP="00B80147">
      <w:pPr>
        <w:pStyle w:val="FlietextEinzug"/>
        <w:keepNext/>
        <w:jc w:val="both"/>
      </w:pPr>
      <w:r>
        <w:rPr>
          <w:rFonts w:ascii="Times New Roman" w:hAnsi="Times New Roman"/>
          <w:noProof/>
          <w:sz w:val="24"/>
          <w:lang w:val="de-DE" w:eastAsia="de-DE"/>
        </w:rPr>
        <w:drawing>
          <wp:inline distT="0" distB="0" distL="0" distR="0" wp14:anchorId="1B95BF9D" wp14:editId="5AE4A6BA">
            <wp:extent cx="1142747" cy="648586"/>
            <wp:effectExtent l="0" t="0" r="635" b="0"/>
            <wp:docPr id="1000473" name="Grafik 1000473" descr="C:\Users\muelhausens\Desktop\Proj\Safety\Doku\Spezifikation\Bilder\Incorrec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Proj\Safety\Doku\Spezifikation\Bilder\IncorrectDat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2225" cy="653965"/>
                    </a:xfrm>
                    <a:prstGeom prst="rect">
                      <a:avLst/>
                    </a:prstGeom>
                    <a:noFill/>
                    <a:ln>
                      <a:noFill/>
                    </a:ln>
                  </pic:spPr>
                </pic:pic>
              </a:graphicData>
            </a:graphic>
          </wp:inline>
        </w:drawing>
      </w:r>
    </w:p>
    <w:p w:rsidR="00BA7481" w:rsidRDefault="00B80147" w:rsidP="00B80147">
      <w:pPr>
        <w:pStyle w:val="Beschriftung"/>
        <w:jc w:val="both"/>
      </w:pPr>
      <w:bookmarkStart w:id="148" w:name="_Ref377103736"/>
      <w:bookmarkStart w:id="149" w:name="_Toc377388880"/>
      <w:r>
        <w:t xml:space="preserve">Figure </w:t>
      </w:r>
      <w:r>
        <w:fldChar w:fldCharType="begin"/>
      </w:r>
      <w:r>
        <w:instrText xml:space="preserve"> SEQ Figure \* ARABIC </w:instrText>
      </w:r>
      <w:r>
        <w:fldChar w:fldCharType="separate"/>
      </w:r>
      <w:r w:rsidR="00DB4262">
        <w:rPr>
          <w:noProof/>
        </w:rPr>
        <w:t>55</w:t>
      </w:r>
      <w:r>
        <w:fldChar w:fldCharType="end"/>
      </w:r>
      <w:bookmarkEnd w:id="148"/>
      <w:r w:rsidR="006E4B96">
        <w:t>: Task: Incorrect-Data manipulation of safety packets</w:t>
      </w:r>
      <w:bookmarkEnd w:id="149"/>
    </w:p>
    <w:p w:rsidR="00D8487F" w:rsidRPr="00D8487F" w:rsidRDefault="00D8487F" w:rsidP="00D8487F">
      <w:pPr>
        <w:pStyle w:val="FlietextEinzug"/>
      </w:pPr>
    </w:p>
    <w:p w:rsidR="00B80147" w:rsidRDefault="00BA7481" w:rsidP="00B80147">
      <w:pPr>
        <w:pStyle w:val="FlietextEinzug"/>
        <w:keepNext/>
        <w:jc w:val="both"/>
      </w:pPr>
      <w:r>
        <w:rPr>
          <w:rFonts w:ascii="Times New Roman" w:hAnsi="Times New Roman"/>
          <w:noProof/>
          <w:sz w:val="24"/>
          <w:lang w:val="de-DE" w:eastAsia="de-DE"/>
        </w:rPr>
        <w:drawing>
          <wp:inline distT="0" distB="0" distL="0" distR="0" wp14:anchorId="10DD0C5C" wp14:editId="0B2FD049">
            <wp:extent cx="3538037" cy="485613"/>
            <wp:effectExtent l="0" t="0" r="5715" b="0"/>
            <wp:docPr id="1000476" name="Grafik 100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elhausens\Desktop\Proj\FM\Safety\Doku\Spezifikation\Bilder\TaskIncData.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538037" cy="485613"/>
                    </a:xfrm>
                    <a:prstGeom prst="rect">
                      <a:avLst/>
                    </a:prstGeom>
                    <a:noFill/>
                    <a:ln>
                      <a:noFill/>
                    </a:ln>
                  </pic:spPr>
                </pic:pic>
              </a:graphicData>
            </a:graphic>
          </wp:inline>
        </w:drawing>
      </w:r>
    </w:p>
    <w:p w:rsidR="00BA7481" w:rsidRPr="006E4B96" w:rsidRDefault="00B80147" w:rsidP="00B80147">
      <w:pPr>
        <w:pStyle w:val="Beschriftung"/>
        <w:jc w:val="both"/>
        <w:rPr>
          <w:rFonts w:ascii="Times New Roman" w:hAnsi="Times New Roman"/>
          <w:sz w:val="24"/>
          <w:lang w:val="en-US"/>
        </w:rPr>
      </w:pPr>
      <w:bookmarkStart w:id="150" w:name="_Ref377103725"/>
      <w:bookmarkStart w:id="151" w:name="_Toc377388881"/>
      <w:r w:rsidRPr="006E4B96">
        <w:rPr>
          <w:lang w:val="en-US"/>
        </w:rPr>
        <w:t xml:space="preserve">Figure </w:t>
      </w:r>
      <w:r>
        <w:fldChar w:fldCharType="begin"/>
      </w:r>
      <w:r w:rsidRPr="006E4B96">
        <w:rPr>
          <w:lang w:val="en-US"/>
        </w:rPr>
        <w:instrText xml:space="preserve"> SEQ Figure \* ARABIC </w:instrText>
      </w:r>
      <w:r>
        <w:fldChar w:fldCharType="separate"/>
      </w:r>
      <w:r w:rsidR="00DB4262">
        <w:rPr>
          <w:noProof/>
          <w:lang w:val="en-US"/>
        </w:rPr>
        <w:t>56</w:t>
      </w:r>
      <w:r>
        <w:fldChar w:fldCharType="end"/>
      </w:r>
      <w:bookmarkEnd w:id="150"/>
      <w:r w:rsidR="006E4B96" w:rsidRPr="006E4B96">
        <w:rPr>
          <w:lang w:val="en-US"/>
        </w:rPr>
        <w:t>: Task setting of Incorrect-Data</w:t>
      </w:r>
      <w:bookmarkEnd w:id="151"/>
    </w:p>
    <w:p w:rsidR="00FF6296" w:rsidRDefault="00FF6296" w:rsidP="00FF6296">
      <w:pPr>
        <w:pStyle w:val="FlietextEinzug"/>
        <w:rPr>
          <w:lang w:val="en-US"/>
        </w:rPr>
      </w:pPr>
    </w:p>
    <w:p w:rsidR="00D24345" w:rsidRPr="006E4B96" w:rsidRDefault="00D24345" w:rsidP="00FF6296">
      <w:pPr>
        <w:pStyle w:val="FlietextEinzug"/>
        <w:rPr>
          <w:lang w:val="en-US"/>
        </w:rPr>
      </w:pPr>
    </w:p>
    <w:p w:rsidR="006D6C3C" w:rsidRDefault="006E5233" w:rsidP="004F4EEC">
      <w:pPr>
        <w:pStyle w:val="FlietextEinzug"/>
        <w:jc w:val="both"/>
        <w:rPr>
          <w:lang w:val="en-US"/>
        </w:rPr>
      </w:pPr>
      <w:r>
        <w:rPr>
          <w:lang w:val="en-US"/>
        </w:rPr>
        <w:t>Distort</w:t>
      </w:r>
      <w:r w:rsidR="009F69E5">
        <w:rPr>
          <w:lang w:val="en-US"/>
        </w:rPr>
        <w:t xml:space="preserve"> </w:t>
      </w:r>
      <w:r>
        <w:rPr>
          <w:lang w:val="en-US"/>
        </w:rPr>
        <w:t xml:space="preserve">the </w:t>
      </w:r>
      <w:r w:rsidR="00D00ED3">
        <w:rPr>
          <w:lang w:val="en-US"/>
        </w:rPr>
        <w:t xml:space="preserve">first Byte </w:t>
      </w:r>
      <w:r w:rsidR="00A37752">
        <w:rPr>
          <w:lang w:val="en-US"/>
        </w:rPr>
        <w:t>of</w:t>
      </w:r>
      <w:r w:rsidR="009F69E5">
        <w:rPr>
          <w:lang w:val="en-US"/>
        </w:rPr>
        <w:t xml:space="preserve"> </w:t>
      </w:r>
      <w:r w:rsidR="00D00ED3">
        <w:rPr>
          <w:lang w:val="en-US"/>
        </w:rPr>
        <w:t>the</w:t>
      </w:r>
      <w:r w:rsidR="00D00ED3" w:rsidRPr="00D00ED3">
        <w:rPr>
          <w:lang w:val="en-US"/>
        </w:rPr>
        <w:t xml:space="preserve"> </w:t>
      </w:r>
      <w:r w:rsidR="00D00ED3" w:rsidRPr="00831312">
        <w:rPr>
          <w:lang w:val="en-US"/>
        </w:rPr>
        <w:t>safety</w:t>
      </w:r>
      <w:r w:rsidR="00D00ED3">
        <w:rPr>
          <w:lang w:val="en-US"/>
        </w:rPr>
        <w:t xml:space="preserve"> packet </w:t>
      </w:r>
      <w:r>
        <w:rPr>
          <w:lang w:val="en-US"/>
        </w:rPr>
        <w:t>payload</w:t>
      </w:r>
      <w:r w:rsidR="00831312">
        <w:rPr>
          <w:lang w:val="en-US"/>
        </w:rPr>
        <w:t xml:space="preserve"> </w:t>
      </w:r>
      <w:r w:rsidR="00F35D0C" w:rsidRPr="00831312">
        <w:rPr>
          <w:lang w:val="en-US"/>
        </w:rPr>
        <w:t>(</w:t>
      </w:r>
      <w:r w:rsidR="00F35D0C">
        <w:rPr>
          <w:lang w:val="de-DE"/>
        </w:rPr>
        <w:fldChar w:fldCharType="begin"/>
      </w:r>
      <w:r w:rsidR="00F35D0C" w:rsidRPr="00831312">
        <w:rPr>
          <w:lang w:val="en-US"/>
        </w:rPr>
        <w:instrText xml:space="preserve"> REF _Ref377103736 \h </w:instrText>
      </w:r>
      <w:r w:rsidR="00F35D0C">
        <w:rPr>
          <w:lang w:val="de-DE"/>
        </w:rPr>
      </w:r>
      <w:r w:rsidR="00F35D0C">
        <w:rPr>
          <w:lang w:val="de-DE"/>
        </w:rPr>
        <w:fldChar w:fldCharType="separate"/>
      </w:r>
      <w:r w:rsidR="00F35D0C">
        <w:t xml:space="preserve">Figure </w:t>
      </w:r>
      <w:r w:rsidR="00F35D0C">
        <w:rPr>
          <w:noProof/>
        </w:rPr>
        <w:t>53</w:t>
      </w:r>
      <w:r w:rsidR="00F35D0C">
        <w:rPr>
          <w:lang w:val="de-DE"/>
        </w:rPr>
        <w:fldChar w:fldCharType="end"/>
      </w:r>
      <w:r w:rsidR="00F35D0C" w:rsidRPr="00831312">
        <w:rPr>
          <w:lang w:val="en-US"/>
        </w:rPr>
        <w:t>)</w:t>
      </w:r>
      <w:r w:rsidR="0078322D">
        <w:rPr>
          <w:lang w:val="en-US"/>
        </w:rPr>
        <w:t xml:space="preserve"> to create a false safety CRC</w:t>
      </w:r>
      <w:r w:rsidR="00396EBE">
        <w:rPr>
          <w:lang w:val="en-US"/>
        </w:rPr>
        <w:t>.</w:t>
      </w:r>
      <w:r w:rsidR="00AB3C0E">
        <w:rPr>
          <w:lang w:val="en-US"/>
        </w:rPr>
        <w:t xml:space="preserve"> </w:t>
      </w:r>
    </w:p>
    <w:p w:rsidR="006D6C3C" w:rsidRDefault="006D6C3C" w:rsidP="004F4EEC">
      <w:pPr>
        <w:pStyle w:val="FlietextEinzug"/>
        <w:jc w:val="both"/>
        <w:rPr>
          <w:lang w:val="en-US"/>
        </w:rPr>
      </w:pPr>
    </w:p>
    <w:p w:rsidR="006D6C3C" w:rsidRDefault="006D6C3C" w:rsidP="006D6C3C">
      <w:pPr>
        <w:pStyle w:val="FlietextEinzug"/>
        <w:jc w:val="both"/>
      </w:pPr>
    </w:p>
    <w:p w:rsidR="006D6C3C" w:rsidRPr="00801ACD" w:rsidRDefault="006D6C3C" w:rsidP="006D6C3C">
      <w:pPr>
        <w:pStyle w:val="FlietextEinzug"/>
        <w:jc w:val="both"/>
        <w:rPr>
          <w:b/>
          <w:sz w:val="24"/>
        </w:rPr>
      </w:pPr>
      <w:r w:rsidRPr="00801ACD">
        <w:rPr>
          <w:b/>
          <w:sz w:val="24"/>
        </w:rPr>
        <w:t>Attention:</w:t>
      </w:r>
    </w:p>
    <w:p w:rsidR="006D6C3C" w:rsidRPr="006D6C3C" w:rsidRDefault="006D6C3C" w:rsidP="006D6C3C">
      <w:pPr>
        <w:pStyle w:val="FlietextEinzug"/>
        <w:ind w:left="0"/>
        <w:jc w:val="both"/>
      </w:pPr>
    </w:p>
    <w:p w:rsidR="00F145D9" w:rsidRPr="00831312" w:rsidRDefault="006D6C3C" w:rsidP="004F4EEC">
      <w:pPr>
        <w:pStyle w:val="FlietextEinzug"/>
        <w:jc w:val="both"/>
        <w:rPr>
          <w:lang w:val="en-US"/>
        </w:rPr>
      </w:pPr>
      <w:r>
        <w:rPr>
          <w:lang w:val="en-US"/>
        </w:rPr>
        <w:t xml:space="preserve">According to the configuration of the DUT, the received safety packets can be sent without </w:t>
      </w:r>
      <w:r w:rsidR="00185325">
        <w:rPr>
          <w:lang w:val="en-US"/>
        </w:rPr>
        <w:t xml:space="preserve">a payload. These </w:t>
      </w:r>
      <w:r w:rsidR="007C0BB2">
        <w:rPr>
          <w:lang w:val="en-US"/>
        </w:rPr>
        <w:t>packets will be distorted directly at their first safety CRC Byte.</w:t>
      </w:r>
      <w:r>
        <w:rPr>
          <w:lang w:val="en-US"/>
        </w:rPr>
        <w:t xml:space="preserve"> </w:t>
      </w:r>
    </w:p>
    <w:p w:rsidR="00947A38" w:rsidRPr="00831312" w:rsidRDefault="00947A38" w:rsidP="00FF6296">
      <w:pPr>
        <w:pStyle w:val="FlietextEinzug"/>
        <w:rPr>
          <w:lang w:val="en-US"/>
        </w:rPr>
      </w:pPr>
    </w:p>
    <w:p w:rsidR="00F35D0C" w:rsidRPr="007C0BB2" w:rsidRDefault="00F35D0C" w:rsidP="00F145D9">
      <w:pPr>
        <w:pStyle w:val="FlietextEinzug"/>
        <w:jc w:val="both"/>
        <w:rPr>
          <w:rFonts w:ascii="Times New Roman" w:hAnsi="Times New Roman"/>
          <w:color w:val="FF0000"/>
          <w:sz w:val="24"/>
          <w:lang w:val="en-US"/>
        </w:rPr>
      </w:pPr>
    </w:p>
    <w:p w:rsidR="00F35D0C" w:rsidRPr="007F12BD" w:rsidRDefault="00F35D0C" w:rsidP="00F35D0C">
      <w:pPr>
        <w:pStyle w:val="FlietextEinzug"/>
        <w:jc w:val="both"/>
        <w:rPr>
          <w:lang w:val="en-US"/>
        </w:rPr>
      </w:pPr>
      <w:r w:rsidRPr="007F12BD">
        <w:rPr>
          <w:lang w:val="en-US"/>
        </w:rPr>
        <w:t>Additional</w:t>
      </w:r>
      <w:r>
        <w:rPr>
          <w:lang w:val="en-US"/>
        </w:rPr>
        <w:t xml:space="preserve"> parameters (</w:t>
      </w:r>
      <w:r>
        <w:rPr>
          <w:lang w:val="en-US"/>
        </w:rPr>
        <w:fldChar w:fldCharType="begin"/>
      </w:r>
      <w:r>
        <w:rPr>
          <w:lang w:val="en-US"/>
        </w:rPr>
        <w:instrText xml:space="preserve"> REF _Ref377103725 \h </w:instrText>
      </w:r>
      <w:r>
        <w:rPr>
          <w:lang w:val="en-US"/>
        </w:rPr>
      </w:r>
      <w:r>
        <w:rPr>
          <w:lang w:val="en-US"/>
        </w:rPr>
        <w:fldChar w:fldCharType="separate"/>
      </w:r>
      <w:proofErr w:type="spellStart"/>
      <w:r w:rsidRPr="00B80147">
        <w:rPr>
          <w:lang w:val="de-DE"/>
        </w:rPr>
        <w:t>Figure</w:t>
      </w:r>
      <w:proofErr w:type="spellEnd"/>
      <w:r w:rsidRPr="00B80147">
        <w:rPr>
          <w:lang w:val="de-DE"/>
        </w:rPr>
        <w:t xml:space="preserve"> </w:t>
      </w:r>
      <w:r w:rsidRPr="00B80147">
        <w:rPr>
          <w:noProof/>
          <w:lang w:val="de-DE"/>
        </w:rPr>
        <w:t>54</w:t>
      </w:r>
      <w:r>
        <w:rPr>
          <w:lang w:val="en-US"/>
        </w:rPr>
        <w:fldChar w:fldCharType="end"/>
      </w:r>
      <w:r>
        <w:rPr>
          <w:lang w:val="en-US"/>
        </w:rPr>
        <w:t>):</w:t>
      </w:r>
    </w:p>
    <w:p w:rsidR="00F35D0C" w:rsidRPr="00FF2017" w:rsidRDefault="00F35D0C" w:rsidP="00F35D0C">
      <w:pPr>
        <w:pStyle w:val="FlietextEinzug"/>
        <w:numPr>
          <w:ilvl w:val="0"/>
          <w:numId w:val="39"/>
        </w:numPr>
        <w:jc w:val="both"/>
        <w:rPr>
          <w:b/>
        </w:rPr>
      </w:pPr>
      <w:r w:rsidRPr="002F2AB4">
        <w:rPr>
          <w:b/>
        </w:rPr>
        <w:t xml:space="preserve">Byte 3: </w:t>
      </w:r>
      <w:r>
        <w:rPr>
          <w:b/>
        </w:rPr>
        <w:tab/>
      </w:r>
      <w:r w:rsidRPr="002F2AB4">
        <w:rPr>
          <w:b/>
        </w:rPr>
        <w:t xml:space="preserve">Offset of </w:t>
      </w:r>
      <w:r>
        <w:rPr>
          <w:b/>
        </w:rPr>
        <w:t xml:space="preserve">the manipulated </w:t>
      </w:r>
      <w:r w:rsidRPr="002F2AB4">
        <w:rPr>
          <w:b/>
        </w:rPr>
        <w:t>DUT packet</w:t>
      </w:r>
    </w:p>
    <w:p w:rsidR="00F35D0C" w:rsidRDefault="00F35D0C" w:rsidP="00F35D0C">
      <w:pPr>
        <w:pStyle w:val="FlietextEinzug"/>
        <w:numPr>
          <w:ilvl w:val="0"/>
          <w:numId w:val="39"/>
        </w:numPr>
        <w:jc w:val="both"/>
        <w:rPr>
          <w:b/>
        </w:rPr>
      </w:pPr>
      <w:r>
        <w:rPr>
          <w:b/>
        </w:rPr>
        <w:t>Byte</w:t>
      </w:r>
      <w:r w:rsidRPr="002F2AB4">
        <w:rPr>
          <w:b/>
        </w:rPr>
        <w:t xml:space="preserve"> 4: </w:t>
      </w:r>
      <w:r>
        <w:rPr>
          <w:b/>
        </w:rPr>
        <w:tab/>
      </w:r>
      <w:r w:rsidRPr="002F2AB4">
        <w:rPr>
          <w:b/>
        </w:rPr>
        <w:t xml:space="preserve">Size of </w:t>
      </w:r>
      <w:r>
        <w:rPr>
          <w:b/>
        </w:rPr>
        <w:t xml:space="preserve">the </w:t>
      </w:r>
      <w:r w:rsidRPr="002F2AB4">
        <w:rPr>
          <w:b/>
        </w:rPr>
        <w:t>safety packet</w:t>
      </w:r>
    </w:p>
    <w:p w:rsidR="00F35D0C" w:rsidRDefault="00F35D0C" w:rsidP="00F35D0C">
      <w:pPr>
        <w:pStyle w:val="FlietextEinzug"/>
        <w:numPr>
          <w:ilvl w:val="0"/>
          <w:numId w:val="39"/>
        </w:numPr>
        <w:jc w:val="both"/>
        <w:rPr>
          <w:b/>
        </w:rPr>
      </w:pPr>
      <w:r w:rsidRPr="00CC5F0E">
        <w:rPr>
          <w:b/>
        </w:rPr>
        <w:t xml:space="preserve">Bytes 5+6: </w:t>
      </w:r>
      <w:r w:rsidRPr="00CC5F0E">
        <w:rPr>
          <w:b/>
        </w:rPr>
        <w:tab/>
        <w:t xml:space="preserve">Number of </w:t>
      </w:r>
      <w:r w:rsidR="00EF6624">
        <w:rPr>
          <w:b/>
        </w:rPr>
        <w:t>manipulated</w:t>
      </w:r>
      <w:r w:rsidRPr="00CC5F0E">
        <w:rPr>
          <w:b/>
        </w:rPr>
        <w:t xml:space="preserve"> packets N</w:t>
      </w:r>
      <w:r>
        <w:rPr>
          <w:b/>
        </w:rPr>
        <w:t xml:space="preserve">. </w:t>
      </w:r>
    </w:p>
    <w:p w:rsidR="00A82F7E" w:rsidRPr="00EF6624" w:rsidRDefault="00A82F7E">
      <w:pPr>
        <w:rPr>
          <w:lang w:val="en-US"/>
        </w:rPr>
      </w:pPr>
      <w:r w:rsidRPr="00EF6624">
        <w:rPr>
          <w:lang w:val="en-US"/>
        </w:rPr>
        <w:br w:type="page"/>
      </w:r>
    </w:p>
    <w:p w:rsidR="00FF6296" w:rsidRDefault="00FF6296" w:rsidP="00FF6296">
      <w:pPr>
        <w:pStyle w:val="berschrift3"/>
      </w:pPr>
      <w:bookmarkStart w:id="152" w:name="_Ref377101888"/>
      <w:bookmarkStart w:id="153" w:name="_Toc402957453"/>
      <w:r>
        <w:lastRenderedPageBreak/>
        <w:t xml:space="preserve">Delay of </w:t>
      </w:r>
      <w:r w:rsidR="00383932">
        <w:t>S</w:t>
      </w:r>
      <w:r>
        <w:t>afety Packets</w:t>
      </w:r>
      <w:bookmarkEnd w:id="152"/>
      <w:bookmarkEnd w:id="153"/>
    </w:p>
    <w:p w:rsidR="00EF6624" w:rsidRDefault="00BA7481" w:rsidP="00EF6624">
      <w:pPr>
        <w:pStyle w:val="FlietextEinzug"/>
        <w:keepNext/>
        <w:jc w:val="both"/>
      </w:pPr>
      <w:r>
        <w:rPr>
          <w:rFonts w:ascii="Times New Roman" w:hAnsi="Times New Roman"/>
          <w:noProof/>
          <w:sz w:val="24"/>
          <w:lang w:val="de-DE" w:eastAsia="de-DE"/>
        </w:rPr>
        <w:drawing>
          <wp:inline distT="0" distB="0" distL="0" distR="0" wp14:anchorId="44563019" wp14:editId="39801609">
            <wp:extent cx="4933507" cy="1985736"/>
            <wp:effectExtent l="0" t="0" r="635" b="0"/>
            <wp:docPr id="1000478" name="Grafik 10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elhausens\Desktop\Proj\Safety\Doku\Spezifikation\Bilder\Delay.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32034" cy="1985143"/>
                    </a:xfrm>
                    <a:prstGeom prst="rect">
                      <a:avLst/>
                    </a:prstGeom>
                    <a:noFill/>
                    <a:ln>
                      <a:noFill/>
                    </a:ln>
                  </pic:spPr>
                </pic:pic>
              </a:graphicData>
            </a:graphic>
          </wp:inline>
        </w:drawing>
      </w:r>
    </w:p>
    <w:p w:rsidR="00BA7481" w:rsidRDefault="00EF6624" w:rsidP="00EF6624">
      <w:pPr>
        <w:pStyle w:val="Beschriftung"/>
        <w:jc w:val="both"/>
      </w:pPr>
      <w:bookmarkStart w:id="154" w:name="_Ref377107548"/>
      <w:bookmarkStart w:id="155" w:name="_Toc377388882"/>
      <w:r>
        <w:t xml:space="preserve">Figure </w:t>
      </w:r>
      <w:r>
        <w:fldChar w:fldCharType="begin"/>
      </w:r>
      <w:r>
        <w:instrText xml:space="preserve"> SEQ Figure \* ARABIC </w:instrText>
      </w:r>
      <w:r>
        <w:fldChar w:fldCharType="separate"/>
      </w:r>
      <w:r w:rsidR="00DB4262">
        <w:rPr>
          <w:noProof/>
        </w:rPr>
        <w:t>57</w:t>
      </w:r>
      <w:r>
        <w:fldChar w:fldCharType="end"/>
      </w:r>
      <w:bookmarkEnd w:id="154"/>
      <w:r w:rsidR="0047546D">
        <w:t>: Task: Delay of safety packets</w:t>
      </w:r>
      <w:bookmarkEnd w:id="155"/>
    </w:p>
    <w:p w:rsidR="00EF6624" w:rsidRPr="00EF6624" w:rsidRDefault="00EF6624" w:rsidP="00EF6624">
      <w:pPr>
        <w:pStyle w:val="FlietextEinzug"/>
      </w:pPr>
    </w:p>
    <w:p w:rsidR="00EF6624" w:rsidRDefault="00BA7481" w:rsidP="00EF6624">
      <w:pPr>
        <w:pStyle w:val="FlietextEinzug"/>
        <w:keepNext/>
        <w:jc w:val="both"/>
      </w:pPr>
      <w:r>
        <w:rPr>
          <w:rFonts w:ascii="Times New Roman" w:hAnsi="Times New Roman"/>
          <w:b/>
          <w:noProof/>
          <w:color w:val="FF0000"/>
          <w:sz w:val="24"/>
          <w:lang w:val="de-DE" w:eastAsia="de-DE"/>
        </w:rPr>
        <w:drawing>
          <wp:inline distT="0" distB="0" distL="0" distR="0" wp14:anchorId="01DA20C7" wp14:editId="28282D0A">
            <wp:extent cx="3537188" cy="476249"/>
            <wp:effectExtent l="0" t="0" r="0" b="635"/>
            <wp:docPr id="1000479" name="Grafik 100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elhausens\Desktop\Proj\FM\Safety\Doku\Spezifikation\Bilder\TaskDelay.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537188" cy="476249"/>
                    </a:xfrm>
                    <a:prstGeom prst="rect">
                      <a:avLst/>
                    </a:prstGeom>
                    <a:noFill/>
                    <a:ln>
                      <a:noFill/>
                    </a:ln>
                  </pic:spPr>
                </pic:pic>
              </a:graphicData>
            </a:graphic>
          </wp:inline>
        </w:drawing>
      </w:r>
    </w:p>
    <w:p w:rsidR="00BA7481" w:rsidRPr="0047546D" w:rsidRDefault="00EF6624" w:rsidP="00EF6624">
      <w:pPr>
        <w:pStyle w:val="Beschriftung"/>
        <w:jc w:val="both"/>
        <w:rPr>
          <w:lang w:val="en-US"/>
        </w:rPr>
      </w:pPr>
      <w:bookmarkStart w:id="156" w:name="_Ref377107517"/>
      <w:bookmarkStart w:id="157" w:name="_Toc377388883"/>
      <w:r w:rsidRPr="0047546D">
        <w:rPr>
          <w:lang w:val="en-US"/>
        </w:rPr>
        <w:t xml:space="preserve">Figure </w:t>
      </w:r>
      <w:r>
        <w:fldChar w:fldCharType="begin"/>
      </w:r>
      <w:r w:rsidRPr="0047546D">
        <w:rPr>
          <w:lang w:val="en-US"/>
        </w:rPr>
        <w:instrText xml:space="preserve"> SEQ Figure \* ARABIC </w:instrText>
      </w:r>
      <w:r>
        <w:fldChar w:fldCharType="separate"/>
      </w:r>
      <w:r w:rsidR="00DB4262">
        <w:rPr>
          <w:noProof/>
          <w:lang w:val="en-US"/>
        </w:rPr>
        <w:t>58</w:t>
      </w:r>
      <w:r>
        <w:fldChar w:fldCharType="end"/>
      </w:r>
      <w:bookmarkEnd w:id="156"/>
      <w:r w:rsidR="0047546D" w:rsidRPr="0047546D">
        <w:rPr>
          <w:lang w:val="en-US"/>
        </w:rPr>
        <w:t>: Task setting of Packet-Delay</w:t>
      </w:r>
      <w:bookmarkEnd w:id="157"/>
    </w:p>
    <w:p w:rsidR="00DC1E82" w:rsidRPr="0047546D" w:rsidRDefault="00DC1E82" w:rsidP="00A33733">
      <w:pPr>
        <w:pStyle w:val="FlietextEinzug"/>
        <w:ind w:left="0"/>
        <w:rPr>
          <w:lang w:val="en-US"/>
        </w:rPr>
      </w:pPr>
    </w:p>
    <w:p w:rsidR="00681944" w:rsidRPr="0076302A" w:rsidRDefault="005C2860" w:rsidP="0076302A">
      <w:pPr>
        <w:pStyle w:val="FlietextEinzug"/>
        <w:rPr>
          <w:lang w:val="en-US"/>
        </w:rPr>
      </w:pPr>
      <w:r>
        <w:rPr>
          <w:lang w:val="en-US"/>
        </w:rPr>
        <w:t>The N selected p</w:t>
      </w:r>
      <w:r w:rsidRPr="005C2860">
        <w:rPr>
          <w:lang w:val="en-US"/>
        </w:rPr>
        <w:t xml:space="preserve">ackets will be </w:t>
      </w:r>
      <w:r>
        <w:rPr>
          <w:lang w:val="en-US"/>
        </w:rPr>
        <w:t xml:space="preserve">deleted from the safety frame </w:t>
      </w:r>
      <w:r w:rsidR="00EF6624" w:rsidRPr="005C2860">
        <w:rPr>
          <w:lang w:val="en-US"/>
        </w:rPr>
        <w:t>(</w:t>
      </w:r>
      <w:r w:rsidR="00EF6624">
        <w:rPr>
          <w:lang w:val="de-DE"/>
        </w:rPr>
        <w:fldChar w:fldCharType="begin"/>
      </w:r>
      <w:r w:rsidR="00EF6624" w:rsidRPr="005C2860">
        <w:rPr>
          <w:lang w:val="en-US"/>
        </w:rPr>
        <w:instrText xml:space="preserve"> REF _Ref377107548 \h </w:instrText>
      </w:r>
      <w:r w:rsidR="00EF6624">
        <w:rPr>
          <w:lang w:val="de-DE"/>
        </w:rPr>
      </w:r>
      <w:r w:rsidR="00EF6624">
        <w:rPr>
          <w:lang w:val="de-DE"/>
        </w:rPr>
        <w:fldChar w:fldCharType="separate"/>
      </w:r>
      <w:r w:rsidR="00EF6624">
        <w:t xml:space="preserve">Figure </w:t>
      </w:r>
      <w:r w:rsidR="00EF6624">
        <w:rPr>
          <w:noProof/>
        </w:rPr>
        <w:t>55</w:t>
      </w:r>
      <w:r w:rsidR="00EF6624">
        <w:rPr>
          <w:lang w:val="de-DE"/>
        </w:rPr>
        <w:fldChar w:fldCharType="end"/>
      </w:r>
      <w:r w:rsidR="00EF6624" w:rsidRPr="005C2860">
        <w:rPr>
          <w:lang w:val="en-US"/>
        </w:rPr>
        <w:t>)</w:t>
      </w:r>
      <w:r>
        <w:rPr>
          <w:lang w:val="en-US"/>
        </w:rPr>
        <w:t>. The removed packets will be exchanged afterwards in the correct order.</w:t>
      </w:r>
      <w:r w:rsidR="0076302A">
        <w:rPr>
          <w:lang w:val="en-US"/>
        </w:rPr>
        <w:t xml:space="preserve"> A delay of safety packets occur.</w:t>
      </w:r>
    </w:p>
    <w:p w:rsidR="00EF6624" w:rsidRDefault="00D44C90" w:rsidP="00A33733">
      <w:pPr>
        <w:pStyle w:val="FlietextEinzug"/>
        <w:jc w:val="both"/>
        <w:rPr>
          <w:lang w:val="en-US"/>
        </w:rPr>
      </w:pPr>
      <w:r>
        <w:rPr>
          <w:lang w:val="en-US"/>
        </w:rPr>
        <w:t xml:space="preserve">Every manipulation creates a delay of N-packets, which has to be removed after the series </w:t>
      </w:r>
      <w:r w:rsidRPr="002F2AB4">
        <w:rPr>
          <w:lang w:val="en-US"/>
        </w:rPr>
        <w:t xml:space="preserve">of test with the operation 0x10 (Chapter </w:t>
      </w:r>
      <w:r w:rsidRPr="002F2AB4">
        <w:rPr>
          <w:lang w:val="en-US"/>
        </w:rPr>
        <w:fldChar w:fldCharType="begin"/>
      </w:r>
      <w:r w:rsidRPr="002F2AB4">
        <w:rPr>
          <w:lang w:val="en-US"/>
        </w:rPr>
        <w:instrText xml:space="preserve"> REF _Ref377041884 \r \h </w:instrText>
      </w:r>
      <w:r w:rsidRPr="002F2AB4">
        <w:rPr>
          <w:lang w:val="en-US"/>
        </w:rPr>
      </w:r>
      <w:r w:rsidRPr="002F2AB4">
        <w:rPr>
          <w:lang w:val="en-US"/>
        </w:rPr>
        <w:fldChar w:fldCharType="separate"/>
      </w:r>
      <w:r w:rsidRPr="002F2AB4">
        <w:rPr>
          <w:lang w:val="en-US"/>
        </w:rPr>
        <w:t>5.1</w:t>
      </w:r>
      <w:r w:rsidRPr="002F2AB4">
        <w:rPr>
          <w:lang w:val="en-US"/>
        </w:rPr>
        <w:fldChar w:fldCharType="end"/>
      </w:r>
      <w:r w:rsidRPr="002F2AB4">
        <w:rPr>
          <w:lang w:val="en-US"/>
        </w:rPr>
        <w:t xml:space="preserve">). </w:t>
      </w:r>
      <w:r>
        <w:rPr>
          <w:lang w:val="en-US"/>
        </w:rPr>
        <w:t xml:space="preserve">Storing to many packets creates a packet-buffer overflow with the error-flag 0x40 (Chapter </w:t>
      </w:r>
      <w:r>
        <w:rPr>
          <w:lang w:val="en-US"/>
        </w:rPr>
        <w:fldChar w:fldCharType="begin"/>
      </w:r>
      <w:r>
        <w:rPr>
          <w:lang w:val="en-US"/>
        </w:rPr>
        <w:instrText xml:space="preserve"> REF _Ref332207139 \r \h </w:instrText>
      </w:r>
      <w:r>
        <w:rPr>
          <w:lang w:val="en-US"/>
        </w:rPr>
      </w:r>
      <w:r>
        <w:rPr>
          <w:lang w:val="en-US"/>
        </w:rPr>
        <w:fldChar w:fldCharType="separate"/>
      </w:r>
      <w:r>
        <w:rPr>
          <w:lang w:val="en-US"/>
        </w:rPr>
        <w:t>5.2</w:t>
      </w:r>
      <w:r>
        <w:rPr>
          <w:lang w:val="en-US"/>
        </w:rPr>
        <w:fldChar w:fldCharType="end"/>
      </w:r>
      <w:r>
        <w:rPr>
          <w:lang w:val="en-US"/>
        </w:rPr>
        <w:t>).</w:t>
      </w:r>
    </w:p>
    <w:p w:rsidR="00FD5CE6" w:rsidRDefault="00FD5CE6" w:rsidP="001875EC">
      <w:pPr>
        <w:pStyle w:val="FlietextEinzug"/>
        <w:jc w:val="both"/>
        <w:rPr>
          <w:lang w:val="en-US"/>
        </w:rPr>
      </w:pPr>
    </w:p>
    <w:p w:rsidR="00EF6624" w:rsidRPr="007F12BD" w:rsidRDefault="00EF6624" w:rsidP="00EF6624">
      <w:pPr>
        <w:pStyle w:val="FlietextEinzug"/>
        <w:jc w:val="both"/>
        <w:rPr>
          <w:lang w:val="en-US"/>
        </w:rPr>
      </w:pPr>
      <w:r w:rsidRPr="007F12BD">
        <w:rPr>
          <w:lang w:val="en-US"/>
        </w:rPr>
        <w:t>Additional</w:t>
      </w:r>
      <w:r>
        <w:rPr>
          <w:lang w:val="en-US"/>
        </w:rPr>
        <w:t xml:space="preserve"> parameters (</w:t>
      </w:r>
      <w:r>
        <w:rPr>
          <w:lang w:val="en-US"/>
        </w:rPr>
        <w:fldChar w:fldCharType="begin"/>
      </w:r>
      <w:r>
        <w:rPr>
          <w:lang w:val="en-US"/>
        </w:rPr>
        <w:instrText xml:space="preserve"> REF _Ref377107517 \h </w:instrText>
      </w:r>
      <w:r>
        <w:rPr>
          <w:lang w:val="en-US"/>
        </w:rPr>
      </w:r>
      <w:r>
        <w:rPr>
          <w:lang w:val="en-US"/>
        </w:rPr>
        <w:fldChar w:fldCharType="separate"/>
      </w:r>
      <w:proofErr w:type="spellStart"/>
      <w:r w:rsidRPr="00EF6624">
        <w:rPr>
          <w:lang w:val="de-DE"/>
        </w:rPr>
        <w:t>Figure</w:t>
      </w:r>
      <w:proofErr w:type="spellEnd"/>
      <w:r w:rsidRPr="00EF6624">
        <w:rPr>
          <w:lang w:val="de-DE"/>
        </w:rPr>
        <w:t xml:space="preserve"> </w:t>
      </w:r>
      <w:r w:rsidRPr="00EF6624">
        <w:rPr>
          <w:noProof/>
          <w:lang w:val="de-DE"/>
        </w:rPr>
        <w:t>56</w:t>
      </w:r>
      <w:r>
        <w:rPr>
          <w:lang w:val="en-US"/>
        </w:rPr>
        <w:fldChar w:fldCharType="end"/>
      </w:r>
      <w:r>
        <w:rPr>
          <w:lang w:val="en-US"/>
        </w:rPr>
        <w:t>):</w:t>
      </w:r>
    </w:p>
    <w:p w:rsidR="00EF6624" w:rsidRPr="00FF2017" w:rsidRDefault="00EF6624" w:rsidP="00EF6624">
      <w:pPr>
        <w:pStyle w:val="FlietextEinzug"/>
        <w:numPr>
          <w:ilvl w:val="0"/>
          <w:numId w:val="39"/>
        </w:numPr>
        <w:jc w:val="both"/>
        <w:rPr>
          <w:b/>
        </w:rPr>
      </w:pPr>
      <w:r w:rsidRPr="002F2AB4">
        <w:rPr>
          <w:b/>
        </w:rPr>
        <w:t xml:space="preserve">Byte 3: </w:t>
      </w:r>
      <w:r>
        <w:rPr>
          <w:b/>
        </w:rPr>
        <w:tab/>
      </w:r>
      <w:r w:rsidRPr="002F2AB4">
        <w:rPr>
          <w:b/>
        </w:rPr>
        <w:t xml:space="preserve">Offset of </w:t>
      </w:r>
      <w:r>
        <w:rPr>
          <w:b/>
        </w:rPr>
        <w:t xml:space="preserve">the manipulated </w:t>
      </w:r>
      <w:r w:rsidRPr="002F2AB4">
        <w:rPr>
          <w:b/>
        </w:rPr>
        <w:t>DUT packet</w:t>
      </w:r>
    </w:p>
    <w:p w:rsidR="00EF6624" w:rsidRDefault="00EF6624" w:rsidP="00EF6624">
      <w:pPr>
        <w:pStyle w:val="FlietextEinzug"/>
        <w:numPr>
          <w:ilvl w:val="0"/>
          <w:numId w:val="39"/>
        </w:numPr>
        <w:jc w:val="both"/>
        <w:rPr>
          <w:b/>
        </w:rPr>
      </w:pPr>
      <w:r>
        <w:rPr>
          <w:b/>
        </w:rPr>
        <w:t>Byte</w:t>
      </w:r>
      <w:r w:rsidRPr="002F2AB4">
        <w:rPr>
          <w:b/>
        </w:rPr>
        <w:t xml:space="preserve"> 4: </w:t>
      </w:r>
      <w:r>
        <w:rPr>
          <w:b/>
        </w:rPr>
        <w:tab/>
      </w:r>
      <w:r w:rsidRPr="002F2AB4">
        <w:rPr>
          <w:b/>
        </w:rPr>
        <w:t xml:space="preserve">Size of </w:t>
      </w:r>
      <w:r>
        <w:rPr>
          <w:b/>
        </w:rPr>
        <w:t xml:space="preserve">the </w:t>
      </w:r>
      <w:r w:rsidRPr="002F2AB4">
        <w:rPr>
          <w:b/>
        </w:rPr>
        <w:t>safety packet</w:t>
      </w:r>
    </w:p>
    <w:p w:rsidR="00EF6624" w:rsidRDefault="00EF6624" w:rsidP="00EF6624">
      <w:pPr>
        <w:pStyle w:val="FlietextEinzug"/>
        <w:numPr>
          <w:ilvl w:val="0"/>
          <w:numId w:val="39"/>
        </w:numPr>
        <w:jc w:val="both"/>
        <w:rPr>
          <w:b/>
        </w:rPr>
      </w:pPr>
      <w:r w:rsidRPr="00CC5F0E">
        <w:rPr>
          <w:b/>
        </w:rPr>
        <w:t xml:space="preserve">Bytes 5+6: </w:t>
      </w:r>
      <w:r w:rsidRPr="00CC5F0E">
        <w:rPr>
          <w:b/>
        </w:rPr>
        <w:tab/>
        <w:t xml:space="preserve">Number of </w:t>
      </w:r>
      <w:r>
        <w:rPr>
          <w:b/>
        </w:rPr>
        <w:t>delayed</w:t>
      </w:r>
      <w:r w:rsidRPr="00CC5F0E">
        <w:rPr>
          <w:b/>
        </w:rPr>
        <w:t xml:space="preserve"> packets N</w:t>
      </w:r>
      <w:r>
        <w:rPr>
          <w:b/>
        </w:rPr>
        <w:t xml:space="preserve">. </w:t>
      </w:r>
    </w:p>
    <w:p w:rsidR="00EF6624" w:rsidRPr="00EF6624" w:rsidRDefault="00EF6624" w:rsidP="001875EC">
      <w:pPr>
        <w:pStyle w:val="FlietextEinzug"/>
        <w:jc w:val="both"/>
        <w:rPr>
          <w:color w:val="FF0000"/>
        </w:rPr>
      </w:pPr>
    </w:p>
    <w:p w:rsidR="00FF6296" w:rsidRPr="00FF6296" w:rsidRDefault="00FF6296" w:rsidP="00FF6296">
      <w:pPr>
        <w:pStyle w:val="FlietextEinzug"/>
      </w:pPr>
    </w:p>
    <w:p w:rsidR="00BA7481" w:rsidRPr="00055596" w:rsidRDefault="00055596" w:rsidP="00055596">
      <w:pPr>
        <w:pStyle w:val="berschrift3"/>
      </w:pPr>
      <w:bookmarkStart w:id="158" w:name="_Toc402957454"/>
      <w:r>
        <w:t xml:space="preserve">Masquerade </w:t>
      </w:r>
      <w:r w:rsidR="00383932">
        <w:t>S</w:t>
      </w:r>
      <w:r>
        <w:t>afety Packets</w:t>
      </w:r>
      <w:bookmarkEnd w:id="158"/>
    </w:p>
    <w:p w:rsidR="00055596" w:rsidRDefault="00BA7481" w:rsidP="00055596">
      <w:pPr>
        <w:pStyle w:val="FlietextEinzug"/>
        <w:keepNext/>
        <w:jc w:val="both"/>
      </w:pPr>
      <w:r w:rsidRPr="00BA7481">
        <w:rPr>
          <w:rFonts w:ascii="Times New Roman" w:hAnsi="Times New Roman"/>
          <w:noProof/>
          <w:color w:val="FF0000"/>
          <w:sz w:val="24"/>
          <w:lang w:val="de-DE" w:eastAsia="de-DE"/>
        </w:rPr>
        <w:drawing>
          <wp:inline distT="0" distB="0" distL="0" distR="0" wp14:anchorId="28549BB3" wp14:editId="50E5DBF2">
            <wp:extent cx="1127052" cy="481282"/>
            <wp:effectExtent l="0" t="0" r="0" b="0"/>
            <wp:docPr id="1000480" name="Grafik 1000480" descr="C:\Users\muelhausens\Desktop\Proj\Safety\Doku\Spezifikation\Bilder\Masque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elhausens\Desktop\Proj\Safety\Doku\Spezifikation\Bilder\Masquerad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9907" cy="482501"/>
                    </a:xfrm>
                    <a:prstGeom prst="rect">
                      <a:avLst/>
                    </a:prstGeom>
                    <a:noFill/>
                    <a:ln>
                      <a:noFill/>
                    </a:ln>
                  </pic:spPr>
                </pic:pic>
              </a:graphicData>
            </a:graphic>
          </wp:inline>
        </w:drawing>
      </w:r>
    </w:p>
    <w:p w:rsidR="00BA7481" w:rsidRDefault="00055596" w:rsidP="00055596">
      <w:pPr>
        <w:pStyle w:val="Beschriftung"/>
        <w:jc w:val="both"/>
        <w:rPr>
          <w:rFonts w:ascii="Times New Roman" w:hAnsi="Times New Roman"/>
          <w:color w:val="FF0000"/>
          <w:sz w:val="24"/>
        </w:rPr>
      </w:pPr>
      <w:bookmarkStart w:id="159" w:name="_Ref377108290"/>
      <w:bookmarkStart w:id="160" w:name="_Toc377388884"/>
      <w:r>
        <w:t xml:space="preserve">Figure </w:t>
      </w:r>
      <w:r>
        <w:fldChar w:fldCharType="begin"/>
      </w:r>
      <w:r>
        <w:instrText xml:space="preserve"> SEQ Figure \* ARABIC </w:instrText>
      </w:r>
      <w:r>
        <w:fldChar w:fldCharType="separate"/>
      </w:r>
      <w:r w:rsidR="00DB4262">
        <w:rPr>
          <w:noProof/>
        </w:rPr>
        <w:t>59</w:t>
      </w:r>
      <w:r>
        <w:fldChar w:fldCharType="end"/>
      </w:r>
      <w:bookmarkEnd w:id="159"/>
      <w:r w:rsidR="00FD5CE6">
        <w:t>: Task: Masquerade safety packets</w:t>
      </w:r>
      <w:bookmarkEnd w:id="160"/>
    </w:p>
    <w:p w:rsidR="00055596" w:rsidRPr="00BA7481" w:rsidRDefault="00055596" w:rsidP="00BA7481">
      <w:pPr>
        <w:pStyle w:val="FlietextEinzug"/>
        <w:jc w:val="both"/>
        <w:rPr>
          <w:rFonts w:ascii="Times New Roman" w:hAnsi="Times New Roman"/>
          <w:color w:val="FF0000"/>
          <w:sz w:val="24"/>
        </w:rPr>
      </w:pPr>
    </w:p>
    <w:p w:rsidR="00055596" w:rsidRDefault="00BA7481" w:rsidP="00055596">
      <w:pPr>
        <w:pStyle w:val="FlietextEinzug"/>
        <w:keepNext/>
        <w:jc w:val="both"/>
      </w:pPr>
      <w:r w:rsidRPr="00055596">
        <w:rPr>
          <w:noProof/>
          <w:lang w:val="de-DE" w:eastAsia="de-DE"/>
        </w:rPr>
        <w:drawing>
          <wp:inline distT="0" distB="0" distL="0" distR="0" wp14:anchorId="1D33BC6A" wp14:editId="64CFFEC1">
            <wp:extent cx="3570411" cy="485613"/>
            <wp:effectExtent l="0" t="0" r="0" b="0"/>
            <wp:docPr id="1000482" name="Grafik 100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Proj\FM\Safety\Doku\Spezifikation\Bilder\TaskMasquarate.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570411" cy="485613"/>
                    </a:xfrm>
                    <a:prstGeom prst="rect">
                      <a:avLst/>
                    </a:prstGeom>
                    <a:noFill/>
                    <a:ln>
                      <a:noFill/>
                    </a:ln>
                  </pic:spPr>
                </pic:pic>
              </a:graphicData>
            </a:graphic>
          </wp:inline>
        </w:drawing>
      </w:r>
    </w:p>
    <w:p w:rsidR="00BA7481" w:rsidRPr="00FD5CE6" w:rsidRDefault="00055596" w:rsidP="00055596">
      <w:pPr>
        <w:pStyle w:val="Beschriftung"/>
        <w:jc w:val="both"/>
      </w:pPr>
      <w:bookmarkStart w:id="161" w:name="_Ref377108278"/>
      <w:bookmarkStart w:id="162" w:name="_Toc377388885"/>
      <w:r w:rsidRPr="00FD5CE6">
        <w:t xml:space="preserve">Figure </w:t>
      </w:r>
      <w:r w:rsidRPr="00FD5CE6">
        <w:fldChar w:fldCharType="begin"/>
      </w:r>
      <w:r w:rsidRPr="00FD5CE6">
        <w:instrText xml:space="preserve"> SEQ Figure \* ARABIC </w:instrText>
      </w:r>
      <w:r w:rsidRPr="00FD5CE6">
        <w:fldChar w:fldCharType="separate"/>
      </w:r>
      <w:r w:rsidR="00DB4262">
        <w:rPr>
          <w:noProof/>
        </w:rPr>
        <w:t>60</w:t>
      </w:r>
      <w:r w:rsidRPr="00FD5CE6">
        <w:fldChar w:fldCharType="end"/>
      </w:r>
      <w:bookmarkEnd w:id="161"/>
      <w:r w:rsidR="00FD5CE6" w:rsidRPr="00FD5CE6">
        <w:t>: Task setting of Masquerade</w:t>
      </w:r>
      <w:bookmarkEnd w:id="162"/>
    </w:p>
    <w:p w:rsidR="00055596" w:rsidRPr="00DB4262" w:rsidRDefault="00055596" w:rsidP="00A33733">
      <w:pPr>
        <w:pStyle w:val="FlietextEinzug"/>
        <w:ind w:left="0"/>
        <w:jc w:val="both"/>
        <w:rPr>
          <w:lang w:val="en-US"/>
        </w:rPr>
      </w:pPr>
    </w:p>
    <w:p w:rsidR="00662AA4" w:rsidRPr="00662AA4" w:rsidRDefault="00FD5CE6" w:rsidP="00662AA4">
      <w:pPr>
        <w:pStyle w:val="FlietextEinzug"/>
        <w:jc w:val="both"/>
        <w:rPr>
          <w:lang w:val="en-US"/>
        </w:rPr>
      </w:pPr>
      <w:r w:rsidRPr="00FD5CE6">
        <w:rPr>
          <w:lang w:val="en-US"/>
        </w:rPr>
        <w:t>The whole s</w:t>
      </w:r>
      <w:r w:rsidR="00662AA4" w:rsidRPr="00662AA4">
        <w:rPr>
          <w:lang w:val="en-US"/>
        </w:rPr>
        <w:t xml:space="preserve">afety packets will be overwritten with </w:t>
      </w:r>
      <w:r w:rsidR="00662AA4">
        <w:rPr>
          <w:lang w:val="en-US"/>
        </w:rPr>
        <w:t xml:space="preserve">random data </w:t>
      </w:r>
      <w:r w:rsidR="00055596" w:rsidRPr="00662AA4">
        <w:rPr>
          <w:lang w:val="en-US"/>
        </w:rPr>
        <w:t>(</w:t>
      </w:r>
      <w:r w:rsidR="00055596">
        <w:rPr>
          <w:lang w:val="de-DE"/>
        </w:rPr>
        <w:fldChar w:fldCharType="begin"/>
      </w:r>
      <w:r w:rsidR="00055596" w:rsidRPr="00662AA4">
        <w:rPr>
          <w:lang w:val="en-US"/>
        </w:rPr>
        <w:instrText xml:space="preserve"> REF _Ref377108290 \h </w:instrText>
      </w:r>
      <w:r w:rsidR="00055596">
        <w:rPr>
          <w:lang w:val="de-DE"/>
        </w:rPr>
      </w:r>
      <w:r w:rsidR="00055596">
        <w:rPr>
          <w:lang w:val="de-DE"/>
        </w:rPr>
        <w:fldChar w:fldCharType="separate"/>
      </w:r>
      <w:r w:rsidR="00055596">
        <w:t xml:space="preserve">Figure </w:t>
      </w:r>
      <w:r w:rsidR="00055596">
        <w:rPr>
          <w:noProof/>
        </w:rPr>
        <w:t>57</w:t>
      </w:r>
      <w:r w:rsidR="00055596">
        <w:rPr>
          <w:lang w:val="de-DE"/>
        </w:rPr>
        <w:fldChar w:fldCharType="end"/>
      </w:r>
      <w:r w:rsidR="00055596" w:rsidRPr="00662AA4">
        <w:rPr>
          <w:lang w:val="en-US"/>
        </w:rPr>
        <w:t>)</w:t>
      </w:r>
      <w:r w:rsidR="00662AA4">
        <w:rPr>
          <w:lang w:val="en-US"/>
        </w:rPr>
        <w:t xml:space="preserve">. </w:t>
      </w:r>
      <w:r w:rsidR="00A33733">
        <w:rPr>
          <w:lang w:val="en-US"/>
        </w:rPr>
        <w:t xml:space="preserve">The packet will be exchanged with parts of the last </w:t>
      </w:r>
      <w:proofErr w:type="spellStart"/>
      <w:r w:rsidR="00A33733">
        <w:rPr>
          <w:lang w:val="en-US"/>
        </w:rPr>
        <w:t>SoC</w:t>
      </w:r>
      <w:proofErr w:type="spellEnd"/>
      <w:r w:rsidR="00A33733">
        <w:rPr>
          <w:lang w:val="en-US"/>
        </w:rPr>
        <w:t xml:space="preserve"> Timestamp.</w:t>
      </w:r>
    </w:p>
    <w:p w:rsidR="00EF6624" w:rsidRPr="00890960" w:rsidRDefault="00EF6624" w:rsidP="00BA7481">
      <w:pPr>
        <w:pStyle w:val="FlietextEinzug"/>
        <w:jc w:val="both"/>
        <w:rPr>
          <w:b/>
          <w:color w:val="FF0000"/>
          <w:sz w:val="28"/>
          <w:lang w:val="en-US"/>
        </w:rPr>
      </w:pPr>
    </w:p>
    <w:p w:rsidR="00EF6624" w:rsidRPr="00055596" w:rsidRDefault="00EF6624" w:rsidP="00EF6624">
      <w:pPr>
        <w:pStyle w:val="FlietextEinzug"/>
        <w:jc w:val="both"/>
        <w:rPr>
          <w:lang w:val="de-DE"/>
        </w:rPr>
      </w:pPr>
      <w:r w:rsidRPr="00055596">
        <w:rPr>
          <w:lang w:val="de-DE"/>
        </w:rPr>
        <w:t xml:space="preserve">Additional </w:t>
      </w:r>
      <w:proofErr w:type="spellStart"/>
      <w:r w:rsidRPr="00055596">
        <w:rPr>
          <w:lang w:val="de-DE"/>
        </w:rPr>
        <w:t>parameters</w:t>
      </w:r>
      <w:proofErr w:type="spellEnd"/>
      <w:r w:rsidRPr="00055596">
        <w:rPr>
          <w:lang w:val="de-DE"/>
        </w:rPr>
        <w:t xml:space="preserve"> (</w:t>
      </w:r>
      <w:proofErr w:type="spellStart"/>
      <w:r w:rsidR="00055596">
        <w:rPr>
          <w:lang w:val="de-DE"/>
        </w:rPr>
        <w:fldChar w:fldCharType="begin"/>
      </w:r>
      <w:r w:rsidR="00055596">
        <w:rPr>
          <w:lang w:val="de-DE"/>
        </w:rPr>
        <w:instrText xml:space="preserve"> REF _Ref377108278 \h </w:instrText>
      </w:r>
      <w:r w:rsidR="00055596">
        <w:rPr>
          <w:lang w:val="de-DE"/>
        </w:rPr>
      </w:r>
      <w:r w:rsidR="00055596">
        <w:rPr>
          <w:lang w:val="de-DE"/>
        </w:rPr>
        <w:fldChar w:fldCharType="separate"/>
      </w:r>
      <w:r w:rsidR="00055596" w:rsidRPr="00055596">
        <w:rPr>
          <w:lang w:val="de-DE"/>
        </w:rPr>
        <w:t>Figure</w:t>
      </w:r>
      <w:proofErr w:type="spellEnd"/>
      <w:r w:rsidR="00055596" w:rsidRPr="00055596">
        <w:rPr>
          <w:lang w:val="de-DE"/>
        </w:rPr>
        <w:t xml:space="preserve"> </w:t>
      </w:r>
      <w:r w:rsidR="00055596" w:rsidRPr="00055596">
        <w:rPr>
          <w:noProof/>
          <w:lang w:val="de-DE"/>
        </w:rPr>
        <w:t>58</w:t>
      </w:r>
      <w:r w:rsidR="00055596">
        <w:rPr>
          <w:lang w:val="de-DE"/>
        </w:rPr>
        <w:fldChar w:fldCharType="end"/>
      </w:r>
      <w:r w:rsidRPr="00055596">
        <w:rPr>
          <w:lang w:val="de-DE"/>
        </w:rPr>
        <w:t>):</w:t>
      </w:r>
    </w:p>
    <w:p w:rsidR="00EF6624" w:rsidRPr="00FF2017" w:rsidRDefault="00EF6624" w:rsidP="00EF6624">
      <w:pPr>
        <w:pStyle w:val="FlietextEinzug"/>
        <w:numPr>
          <w:ilvl w:val="0"/>
          <w:numId w:val="39"/>
        </w:numPr>
        <w:jc w:val="both"/>
        <w:rPr>
          <w:b/>
        </w:rPr>
      </w:pPr>
      <w:r w:rsidRPr="002F2AB4">
        <w:rPr>
          <w:b/>
        </w:rPr>
        <w:t xml:space="preserve">Byte 3: </w:t>
      </w:r>
      <w:r>
        <w:rPr>
          <w:b/>
        </w:rPr>
        <w:tab/>
      </w:r>
      <w:r w:rsidRPr="002F2AB4">
        <w:rPr>
          <w:b/>
        </w:rPr>
        <w:t xml:space="preserve">Offset of </w:t>
      </w:r>
      <w:r>
        <w:rPr>
          <w:b/>
        </w:rPr>
        <w:t xml:space="preserve">the manipulated </w:t>
      </w:r>
      <w:r w:rsidRPr="002F2AB4">
        <w:rPr>
          <w:b/>
        </w:rPr>
        <w:t>DUT packet</w:t>
      </w:r>
    </w:p>
    <w:p w:rsidR="00EF6624" w:rsidRDefault="00EF6624" w:rsidP="00EF6624">
      <w:pPr>
        <w:pStyle w:val="FlietextEinzug"/>
        <w:numPr>
          <w:ilvl w:val="0"/>
          <w:numId w:val="39"/>
        </w:numPr>
        <w:jc w:val="both"/>
        <w:rPr>
          <w:b/>
        </w:rPr>
      </w:pPr>
      <w:r>
        <w:rPr>
          <w:b/>
        </w:rPr>
        <w:t>Byte</w:t>
      </w:r>
      <w:r w:rsidRPr="002F2AB4">
        <w:rPr>
          <w:b/>
        </w:rPr>
        <w:t xml:space="preserve"> 4: </w:t>
      </w:r>
      <w:r>
        <w:rPr>
          <w:b/>
        </w:rPr>
        <w:tab/>
      </w:r>
      <w:r w:rsidRPr="002F2AB4">
        <w:rPr>
          <w:b/>
        </w:rPr>
        <w:t xml:space="preserve">Size of </w:t>
      </w:r>
      <w:r>
        <w:rPr>
          <w:b/>
        </w:rPr>
        <w:t xml:space="preserve">the </w:t>
      </w:r>
      <w:r w:rsidRPr="002F2AB4">
        <w:rPr>
          <w:b/>
        </w:rPr>
        <w:t>safety packet</w:t>
      </w:r>
    </w:p>
    <w:p w:rsidR="00A12563" w:rsidRPr="00FC54E3" w:rsidRDefault="00EF6624" w:rsidP="00C70A26">
      <w:pPr>
        <w:pStyle w:val="FlietextEinzug"/>
        <w:numPr>
          <w:ilvl w:val="0"/>
          <w:numId w:val="39"/>
        </w:numPr>
        <w:jc w:val="both"/>
      </w:pPr>
      <w:r w:rsidRPr="00055596">
        <w:rPr>
          <w:b/>
        </w:rPr>
        <w:t xml:space="preserve">Bytes 5+6: </w:t>
      </w:r>
      <w:r w:rsidRPr="00055596">
        <w:rPr>
          <w:b/>
        </w:rPr>
        <w:tab/>
        <w:t xml:space="preserve">Number of manipulated packets N. </w:t>
      </w:r>
      <w:r w:rsidR="00A12563" w:rsidRPr="00FC54E3">
        <w:br w:type="page"/>
      </w:r>
    </w:p>
    <w:p w:rsidR="006145FE" w:rsidRDefault="006145FE" w:rsidP="00FB4646">
      <w:pPr>
        <w:pStyle w:val="berschrift2"/>
        <w:jc w:val="both"/>
      </w:pPr>
      <w:bookmarkStart w:id="163" w:name="_Toc402957455"/>
      <w:r w:rsidRPr="00FC54E3">
        <w:rPr>
          <w:lang w:val="de-DE"/>
        </w:rPr>
        <w:lastRenderedPageBreak/>
        <w:t>Frame</w:t>
      </w:r>
      <w:r w:rsidR="00A70C5A" w:rsidRPr="00FC54E3">
        <w:rPr>
          <w:lang w:val="de-DE"/>
        </w:rPr>
        <w:t xml:space="preserve"> </w:t>
      </w:r>
      <w:r w:rsidR="00A70C5A" w:rsidRPr="00FF73A5">
        <w:t>S</w:t>
      </w:r>
      <w:r w:rsidRPr="00FF73A5">
        <w:t>election</w:t>
      </w:r>
      <w:bookmarkEnd w:id="163"/>
    </w:p>
    <w:p w:rsidR="00F35D88" w:rsidRDefault="00F35D88" w:rsidP="00F35D88">
      <w:pPr>
        <w:pStyle w:val="FlietextEinzug"/>
        <w:rPr>
          <w:lang w:val="de-DE"/>
        </w:rPr>
      </w:pPr>
    </w:p>
    <w:p w:rsidR="002D02B8" w:rsidRDefault="002D02B8" w:rsidP="002D02B8">
      <w:pPr>
        <w:pStyle w:val="FlietextEinzug"/>
        <w:keepNext/>
      </w:pPr>
      <w:r>
        <w:rPr>
          <w:noProof/>
          <w:lang w:val="de-DE" w:eastAsia="de-DE"/>
        </w:rPr>
        <w:drawing>
          <wp:inline distT="0" distB="0" distL="0" distR="0" wp14:anchorId="1A6D208F" wp14:editId="6786DDBF">
            <wp:extent cx="4655131" cy="556591"/>
            <wp:effectExtent l="0" t="0" r="0" b="0"/>
            <wp:docPr id="1000463" name="Grafik 100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FM_DOKU\tasks\Task_resgisters_filter.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82694" cy="559887"/>
                    </a:xfrm>
                    <a:prstGeom prst="rect">
                      <a:avLst/>
                    </a:prstGeom>
                    <a:noFill/>
                    <a:ln>
                      <a:noFill/>
                    </a:ln>
                  </pic:spPr>
                </pic:pic>
              </a:graphicData>
            </a:graphic>
          </wp:inline>
        </w:drawing>
      </w:r>
    </w:p>
    <w:p w:rsidR="002D02B8" w:rsidRDefault="002D02B8" w:rsidP="002D02B8">
      <w:pPr>
        <w:pStyle w:val="Beschriftung"/>
        <w:rPr>
          <w:noProof/>
        </w:rPr>
      </w:pPr>
      <w:bookmarkStart w:id="164" w:name="_Ref330459168"/>
      <w:bookmarkStart w:id="165" w:name="_Toc377388886"/>
      <w:r>
        <w:t xml:space="preserve">Figure </w:t>
      </w:r>
      <w:r>
        <w:fldChar w:fldCharType="begin"/>
      </w:r>
      <w:r>
        <w:instrText xml:space="preserve"> SEQ Figure \* ARABIC </w:instrText>
      </w:r>
      <w:r>
        <w:fldChar w:fldCharType="separate"/>
      </w:r>
      <w:r w:rsidR="00DB4262">
        <w:rPr>
          <w:noProof/>
        </w:rPr>
        <w:t>61</w:t>
      </w:r>
      <w:r>
        <w:fldChar w:fldCharType="end"/>
      </w:r>
      <w:bookmarkEnd w:id="164"/>
      <w:r>
        <w:t xml:space="preserve">: </w:t>
      </w:r>
      <w:r w:rsidR="00460E82">
        <w:t xml:space="preserve">Basic </w:t>
      </w:r>
      <w:r w:rsidR="000B5631">
        <w:t>s</w:t>
      </w:r>
      <w:r w:rsidR="00460E82">
        <w:t xml:space="preserve">tructure of the </w:t>
      </w:r>
      <w:r w:rsidR="000B5631">
        <w:t>r</w:t>
      </w:r>
      <w:r>
        <w:t xml:space="preserve">esponsible </w:t>
      </w:r>
      <w:r w:rsidR="000B5631">
        <w:t>o</w:t>
      </w:r>
      <w:r>
        <w:t xml:space="preserve">bjects for </w:t>
      </w:r>
      <w:r w:rsidR="000B5631">
        <w:t>f</w:t>
      </w:r>
      <w:r>
        <w:t>iltering</w:t>
      </w:r>
      <w:r>
        <w:rPr>
          <w:noProof/>
        </w:rPr>
        <w:t xml:space="preserve"> the </w:t>
      </w:r>
      <w:r w:rsidR="000B5631">
        <w:rPr>
          <w:noProof/>
        </w:rPr>
        <w:t>f</w:t>
      </w:r>
      <w:r w:rsidR="00460E82">
        <w:rPr>
          <w:noProof/>
        </w:rPr>
        <w:t>rames</w:t>
      </w:r>
      <w:bookmarkEnd w:id="165"/>
    </w:p>
    <w:p w:rsidR="00460E82" w:rsidRDefault="00460E82" w:rsidP="002D02B8">
      <w:pPr>
        <w:pStyle w:val="FlietextEinzug"/>
      </w:pPr>
    </w:p>
    <w:p w:rsidR="005D5A87" w:rsidRDefault="00460E82" w:rsidP="004C753E">
      <w:pPr>
        <w:pStyle w:val="FlietextEinzug"/>
        <w:jc w:val="both"/>
      </w:pPr>
      <w:r>
        <w:t xml:space="preserve">The </w:t>
      </w:r>
      <w:r w:rsidR="009643B6">
        <w:t xml:space="preserve">basic structure of the frame data object is </w:t>
      </w:r>
      <w:r w:rsidR="007262C8">
        <w:t xml:space="preserve">shown </w:t>
      </w:r>
      <w:r w:rsidR="009643B6">
        <w:t xml:space="preserve">in </w:t>
      </w:r>
      <w:r w:rsidR="009643B6" w:rsidRPr="009643B6">
        <w:rPr>
          <w:i/>
        </w:rPr>
        <w:fldChar w:fldCharType="begin"/>
      </w:r>
      <w:r w:rsidR="009643B6" w:rsidRPr="009643B6">
        <w:rPr>
          <w:i/>
        </w:rPr>
        <w:instrText xml:space="preserve"> REF _Ref330459168 \h </w:instrText>
      </w:r>
      <w:r w:rsidR="009643B6">
        <w:rPr>
          <w:i/>
        </w:rPr>
        <w:instrText xml:space="preserve"> \* MERGEFORMAT </w:instrText>
      </w:r>
      <w:r w:rsidR="009643B6" w:rsidRPr="009643B6">
        <w:rPr>
          <w:i/>
        </w:rPr>
      </w:r>
      <w:r w:rsidR="009643B6" w:rsidRPr="009643B6">
        <w:rPr>
          <w:i/>
        </w:rPr>
        <w:fldChar w:fldCharType="separate"/>
      </w:r>
      <w:r w:rsidR="00EB1680" w:rsidRPr="00EB1680">
        <w:rPr>
          <w:i/>
        </w:rPr>
        <w:t xml:space="preserve">Figure </w:t>
      </w:r>
      <w:r w:rsidR="00EB1680" w:rsidRPr="00EB1680">
        <w:rPr>
          <w:i/>
          <w:noProof/>
        </w:rPr>
        <w:t>59</w:t>
      </w:r>
      <w:r w:rsidR="009643B6" w:rsidRPr="009643B6">
        <w:rPr>
          <w:i/>
        </w:rPr>
        <w:fldChar w:fldCharType="end"/>
      </w:r>
      <w:r w:rsidR="009643B6">
        <w:t xml:space="preserve">. </w:t>
      </w:r>
      <w:r w:rsidR="00D4078C">
        <w:t xml:space="preserve">The </w:t>
      </w:r>
      <w:proofErr w:type="spellStart"/>
      <w:r w:rsidR="00D4078C">
        <w:t>Framemanipulator</w:t>
      </w:r>
      <w:proofErr w:type="spellEnd"/>
      <w:r w:rsidR="00D4078C">
        <w:t xml:space="preserve"> possesses an internal filter in hardware for the </w:t>
      </w:r>
      <w:proofErr w:type="spellStart"/>
      <w:r w:rsidR="00D4078C">
        <w:t>Ethertype</w:t>
      </w:r>
      <w:proofErr w:type="spellEnd"/>
      <w:r w:rsidR="00D4078C">
        <w:t xml:space="preserve">. </w:t>
      </w:r>
      <w:r w:rsidR="000D3881">
        <w:t xml:space="preserve">It only </w:t>
      </w:r>
      <w:r w:rsidR="009D2DD0">
        <w:t>allows</w:t>
      </w:r>
      <w:r w:rsidR="000D3881">
        <w:t xml:space="preserve"> POWERLINK- (</w:t>
      </w:r>
      <w:r w:rsidR="00F042C2">
        <w:t>0x</w:t>
      </w:r>
      <w:r w:rsidR="004C753E">
        <w:t>88AB</w:t>
      </w:r>
      <w:r w:rsidR="000D3881">
        <w:t>)</w:t>
      </w:r>
      <w:r w:rsidR="001400C3">
        <w:t>, ARP- (0x0806)</w:t>
      </w:r>
      <w:r w:rsidR="000D3881">
        <w:t xml:space="preserve"> </w:t>
      </w:r>
      <w:r w:rsidR="004C753E" w:rsidRPr="004C753E">
        <w:t>an</w:t>
      </w:r>
      <w:r w:rsidR="004C753E">
        <w:t xml:space="preserve">d </w:t>
      </w:r>
      <w:r w:rsidR="000D3881">
        <w:t>IP- (</w:t>
      </w:r>
      <w:r w:rsidR="00F042C2">
        <w:t>0x</w:t>
      </w:r>
      <w:r w:rsidR="000D3881">
        <w:t>0800</w:t>
      </w:r>
      <w:r w:rsidR="000D3881" w:rsidRPr="000D3881">
        <w:t>, needed</w:t>
      </w:r>
      <w:r w:rsidR="000D3881">
        <w:t xml:space="preserve"> for e.g. SDO over UDP) frames. </w:t>
      </w:r>
      <w:r w:rsidR="005D5A87" w:rsidRPr="005D5A87">
        <w:t>Byte</w:t>
      </w:r>
      <w:r w:rsidR="007262C8">
        <w:t>s</w:t>
      </w:r>
      <w:r w:rsidR="005D5A87" w:rsidRPr="005D5A87">
        <w:t xml:space="preserve"> 4 to 8 depend on the selected Message-Type. The different possibilities are </w:t>
      </w:r>
      <w:r w:rsidR="007262C8">
        <w:t>shown</w:t>
      </w:r>
      <w:r w:rsidR="007262C8" w:rsidRPr="005D5A87">
        <w:t xml:space="preserve"> </w:t>
      </w:r>
      <w:r w:rsidR="005D5A87" w:rsidRPr="005D5A87">
        <w:t>below</w:t>
      </w:r>
      <w:r w:rsidR="006E6B52">
        <w:t>:</w:t>
      </w:r>
    </w:p>
    <w:p w:rsidR="006E6B52" w:rsidRDefault="006E6B52" w:rsidP="004C753E">
      <w:pPr>
        <w:pStyle w:val="FlietextEinzug"/>
        <w:jc w:val="both"/>
      </w:pPr>
    </w:p>
    <w:p w:rsidR="002C7E13" w:rsidRDefault="002C7E13" w:rsidP="002C7E13">
      <w:pPr>
        <w:pStyle w:val="FlietextEinzug"/>
        <w:keepNext/>
        <w:jc w:val="both"/>
      </w:pPr>
      <w:r>
        <w:rPr>
          <w:noProof/>
          <w:lang w:val="de-DE" w:eastAsia="de-DE"/>
        </w:rPr>
        <w:drawing>
          <wp:inline distT="0" distB="0" distL="0" distR="0" wp14:anchorId="3BF5D363" wp14:editId="60BB3F20">
            <wp:extent cx="4722145" cy="1598382"/>
            <wp:effectExtent l="0" t="0" r="2540" b="1905"/>
            <wp:docPr id="1000468" name="Grafik 100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tasks\filter_whole.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722145" cy="1598382"/>
                    </a:xfrm>
                    <a:prstGeom prst="rect">
                      <a:avLst/>
                    </a:prstGeom>
                    <a:noFill/>
                    <a:ln>
                      <a:noFill/>
                    </a:ln>
                  </pic:spPr>
                </pic:pic>
              </a:graphicData>
            </a:graphic>
          </wp:inline>
        </w:drawing>
      </w:r>
    </w:p>
    <w:p w:rsidR="00460E82" w:rsidRPr="009F3B0E" w:rsidRDefault="002C7E13" w:rsidP="002C7E13">
      <w:pPr>
        <w:pStyle w:val="Beschriftung"/>
        <w:jc w:val="both"/>
      </w:pPr>
      <w:bookmarkStart w:id="166" w:name="_Toc377388887"/>
      <w:r>
        <w:t xml:space="preserve">Figure </w:t>
      </w:r>
      <w:r>
        <w:fldChar w:fldCharType="begin"/>
      </w:r>
      <w:r>
        <w:instrText xml:space="preserve"> SEQ Figure \* ARABIC </w:instrText>
      </w:r>
      <w:r>
        <w:fldChar w:fldCharType="separate"/>
      </w:r>
      <w:r w:rsidR="00DB4262">
        <w:rPr>
          <w:noProof/>
        </w:rPr>
        <w:t>62</w:t>
      </w:r>
      <w:r>
        <w:fldChar w:fldCharType="end"/>
      </w:r>
      <w:r>
        <w:t xml:space="preserve">: Filter </w:t>
      </w:r>
      <w:r w:rsidR="000B5631">
        <w:t>o</w:t>
      </w:r>
      <w:r>
        <w:t xml:space="preserve">bject </w:t>
      </w:r>
      <w:r w:rsidR="000B5631">
        <w:t>s</w:t>
      </w:r>
      <w:r>
        <w:t xml:space="preserve">tructure of the </w:t>
      </w:r>
      <w:r w:rsidR="000B5631">
        <w:t>d</w:t>
      </w:r>
      <w:r>
        <w:t xml:space="preserve">ifferent </w:t>
      </w:r>
      <w:r w:rsidR="000B5631">
        <w:t>m</w:t>
      </w:r>
      <w:r>
        <w:t>essages</w:t>
      </w:r>
      <w:bookmarkEnd w:id="166"/>
    </w:p>
    <w:p w:rsidR="004B0DA4" w:rsidRPr="009F3B0E" w:rsidRDefault="004B0DA4" w:rsidP="00FB4646">
      <w:pPr>
        <w:pStyle w:val="FlietextEinzug"/>
        <w:jc w:val="both"/>
      </w:pPr>
    </w:p>
    <w:p w:rsidR="009F3B0E" w:rsidRPr="009F3B0E" w:rsidRDefault="009F3B0E" w:rsidP="00FB4646">
      <w:pPr>
        <w:pStyle w:val="FlietextEinzug"/>
        <w:jc w:val="both"/>
      </w:pPr>
    </w:p>
    <w:p w:rsidR="009D2DD0" w:rsidRDefault="009F3B0E" w:rsidP="00FB4646">
      <w:pPr>
        <w:pStyle w:val="FlietextEinzug"/>
        <w:jc w:val="both"/>
      </w:pPr>
      <w:r w:rsidRPr="009F3B0E">
        <w:t>The mask of</w:t>
      </w:r>
      <w:r w:rsidR="006E6B52">
        <w:t xml:space="preserve"> the</w:t>
      </w:r>
      <w:r w:rsidRPr="009F3B0E">
        <w:t xml:space="preserve"> object </w:t>
      </w:r>
      <w:r w:rsidR="00E56CA7">
        <w:t>0x</w:t>
      </w:r>
      <w:r w:rsidRPr="009F3B0E">
        <w:t xml:space="preserve">3004 </w:t>
      </w:r>
      <w:r>
        <w:t>selects</w:t>
      </w:r>
      <w:r w:rsidRPr="009F3B0E">
        <w:t xml:space="preserve"> the </w:t>
      </w:r>
      <w:r>
        <w:t xml:space="preserve">Bits for the </w:t>
      </w:r>
      <w:r w:rsidRPr="009F3B0E">
        <w:t>comparison</w:t>
      </w:r>
      <w:r w:rsidR="00BF7D29">
        <w:t>.</w:t>
      </w:r>
    </w:p>
    <w:p w:rsidR="009F3B0E" w:rsidRDefault="006959FE" w:rsidP="00FB4646">
      <w:pPr>
        <w:pStyle w:val="FlietextEinzug"/>
        <w:jc w:val="both"/>
      </w:pPr>
      <w:r>
        <w:t>This is done via the following formula:</w:t>
      </w:r>
    </w:p>
    <w:p w:rsidR="009F3B0E" w:rsidRPr="009F3B0E" w:rsidRDefault="00A87B00" w:rsidP="00FB4646">
      <w:pPr>
        <w:pStyle w:val="FlietextEinzug"/>
        <w:jc w:val="both"/>
      </w:pPr>
      <m:oMathPara>
        <m:oMath>
          <m:d>
            <m:dPr>
              <m:ctrlPr>
                <w:rPr>
                  <w:rFonts w:ascii="Cambria Math" w:hAnsi="Cambria Math"/>
                  <w:i/>
                </w:rPr>
              </m:ctrlPr>
            </m:dPr>
            <m:e>
              <m:r>
                <w:rPr>
                  <w:rFonts w:ascii="Cambria Math" w:hAnsi="Cambria Math"/>
                </w:rPr>
                <m:t>CollectedHeader xor Fram</m:t>
              </m:r>
              <m:sSub>
                <m:sSubPr>
                  <m:ctrlPr>
                    <w:rPr>
                      <w:rFonts w:ascii="Cambria Math" w:hAnsi="Cambria Math"/>
                      <w:i/>
                    </w:rPr>
                  </m:ctrlPr>
                </m:sSubPr>
                <m:e>
                  <m:r>
                    <w:rPr>
                      <w:rFonts w:ascii="Cambria Math" w:hAnsi="Cambria Math"/>
                    </w:rPr>
                    <m:t>eData</m:t>
                  </m:r>
                </m:e>
                <m:sub>
                  <m:r>
                    <w:rPr>
                      <w:rFonts w:ascii="Cambria Math" w:hAnsi="Cambria Math"/>
                    </w:rPr>
                    <m:t>Obj3003</m:t>
                  </m:r>
                  <m:r>
                    <w:rPr>
                      <w:rFonts w:ascii="Cambria Math" w:hAnsi="Cambria Math"/>
                    </w:rPr>
                    <m:t>h</m:t>
                  </m:r>
                </m:sub>
              </m:sSub>
            </m:e>
          </m:d>
          <m:r>
            <w:rPr>
              <w:rFonts w:ascii="Cambria Math" w:hAnsi="Cambria Math"/>
            </w:rPr>
            <m:t xml:space="preserve"> and FrameMas</m:t>
          </m:r>
          <m:sSub>
            <m:sSubPr>
              <m:ctrlPr>
                <w:rPr>
                  <w:rFonts w:ascii="Cambria Math" w:hAnsi="Cambria Math"/>
                  <w:i/>
                </w:rPr>
              </m:ctrlPr>
            </m:sSubPr>
            <m:e>
              <m:r>
                <w:rPr>
                  <w:rFonts w:ascii="Cambria Math" w:hAnsi="Cambria Math"/>
                </w:rPr>
                <m:t>k</m:t>
              </m:r>
            </m:e>
            <m:sub>
              <m:r>
                <w:rPr>
                  <w:rFonts w:ascii="Cambria Math" w:hAnsi="Cambria Math"/>
                </w:rPr>
                <m:t>Obj3004</m:t>
              </m:r>
              <m:r>
                <w:rPr>
                  <w:rFonts w:ascii="Cambria Math" w:hAnsi="Cambria Math"/>
                </w:rPr>
                <m:t>h</m:t>
              </m:r>
            </m:sub>
          </m:sSub>
          <m:r>
            <w:rPr>
              <w:rFonts w:ascii="Cambria Math" w:hAnsi="Cambria Math"/>
            </w:rPr>
            <m:t>=0 =&gt;selected frame</m:t>
          </m:r>
        </m:oMath>
      </m:oMathPara>
    </w:p>
    <w:p w:rsidR="006959FE" w:rsidRPr="009F3B0E" w:rsidRDefault="006959FE" w:rsidP="00E72D3F"/>
    <w:p w:rsidR="006959FE" w:rsidRPr="006959FE" w:rsidRDefault="006959FE" w:rsidP="006959FE">
      <w:pPr>
        <w:pStyle w:val="FlietextEinzug"/>
        <w:jc w:val="both"/>
      </w:pPr>
      <w:r>
        <w:t xml:space="preserve">Here </w:t>
      </w:r>
      <w:r w:rsidR="00F63097">
        <w:t xml:space="preserve">are some </w:t>
      </w:r>
      <w:r w:rsidRPr="006959FE">
        <w:t>example</w:t>
      </w:r>
      <w:r w:rsidR="00F63097">
        <w:t>s</w:t>
      </w:r>
      <w:r w:rsidRPr="006959FE">
        <w:t>:</w:t>
      </w:r>
    </w:p>
    <w:p w:rsidR="006959FE" w:rsidRDefault="006959FE" w:rsidP="006959FE">
      <w:pPr>
        <w:pStyle w:val="FlietextEinzug"/>
        <w:jc w:val="both"/>
      </w:pPr>
      <w:r>
        <w:t xml:space="preserve">The first 4 bit of the following </w:t>
      </w:r>
      <w:r w:rsidR="00364FDC">
        <w:t xml:space="preserve">8 bit </w:t>
      </w:r>
      <w:r>
        <w:t xml:space="preserve">data should be compared </w:t>
      </w:r>
      <w:r w:rsidR="00364FDC">
        <w:t>in the same way</w:t>
      </w:r>
      <w:r w:rsidR="006E6B52">
        <w:t>.</w:t>
      </w:r>
    </w:p>
    <w:p w:rsidR="00364FDC" w:rsidRDefault="00364FDC" w:rsidP="006959FE">
      <w:pPr>
        <w:pStyle w:val="FlietextEinzug"/>
        <w:jc w:val="both"/>
      </w:pPr>
    </w:p>
    <w:p w:rsidR="00364FDC" w:rsidRDefault="00364FDC" w:rsidP="00E72D3F">
      <w:pPr>
        <w:pStyle w:val="FlietextEinzug"/>
        <w:keepNext/>
        <w:ind w:left="0"/>
        <w:jc w:val="both"/>
      </w:pPr>
      <w:r>
        <w:rPr>
          <w:noProof/>
          <w:lang w:val="de-DE" w:eastAsia="de-DE"/>
        </w:rPr>
        <w:drawing>
          <wp:inline distT="0" distB="0" distL="0" distR="0" wp14:anchorId="0A719761" wp14:editId="42C9152B">
            <wp:extent cx="3227676" cy="905774"/>
            <wp:effectExtent l="0" t="0" r="0" b="8890"/>
            <wp:docPr id="1000477" name="Grafik 1000477" descr="C:\Users\muelhausens\Desktop\FM_DOKU\tasks\fil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FM_DOKU\tasks\filter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7676" cy="905774"/>
                    </a:xfrm>
                    <a:prstGeom prst="rect">
                      <a:avLst/>
                    </a:prstGeom>
                    <a:noFill/>
                    <a:ln>
                      <a:noFill/>
                    </a:ln>
                  </pic:spPr>
                </pic:pic>
              </a:graphicData>
            </a:graphic>
          </wp:inline>
        </w:drawing>
      </w:r>
    </w:p>
    <w:p w:rsidR="00364FDC" w:rsidRDefault="00364FDC" w:rsidP="00E72D3F">
      <w:pPr>
        <w:pStyle w:val="Beschriftung"/>
        <w:jc w:val="both"/>
      </w:pPr>
      <w:bookmarkStart w:id="167" w:name="_Toc377388888"/>
      <w:r>
        <w:t xml:space="preserve">Figure </w:t>
      </w:r>
      <w:r>
        <w:fldChar w:fldCharType="begin"/>
      </w:r>
      <w:r>
        <w:instrText xml:space="preserve"> SEQ Figure \* ARABIC </w:instrText>
      </w:r>
      <w:r>
        <w:fldChar w:fldCharType="separate"/>
      </w:r>
      <w:r w:rsidR="00DB4262">
        <w:rPr>
          <w:noProof/>
        </w:rPr>
        <w:t>63</w:t>
      </w:r>
      <w:r>
        <w:fldChar w:fldCharType="end"/>
      </w:r>
      <w:r>
        <w:t xml:space="preserve">: Filter </w:t>
      </w:r>
      <w:r w:rsidR="003631DA">
        <w:t>e</w:t>
      </w:r>
      <w:r>
        <w:t xml:space="preserve">xample: Data </w:t>
      </w:r>
      <w:r w:rsidR="003631DA">
        <w:t>c</w:t>
      </w:r>
      <w:r w:rsidR="006F3A88">
        <w:t>onforman</w:t>
      </w:r>
      <w:r w:rsidR="00F63097">
        <w:t>ce</w:t>
      </w:r>
      <w:bookmarkEnd w:id="167"/>
    </w:p>
    <w:p w:rsidR="000D0A91" w:rsidRDefault="000D0A91" w:rsidP="00E72D3F">
      <w:pPr>
        <w:pStyle w:val="FlietextEinzug"/>
        <w:ind w:left="0"/>
        <w:jc w:val="both"/>
      </w:pPr>
    </w:p>
    <w:p w:rsidR="000D0A91" w:rsidRDefault="000D0A91" w:rsidP="00E72D3F">
      <w:pPr>
        <w:pStyle w:val="FlietextEinzug"/>
        <w:ind w:left="0"/>
        <w:jc w:val="both"/>
      </w:pPr>
    </w:p>
    <w:p w:rsidR="000D0A91" w:rsidRDefault="000D0A91" w:rsidP="00E72D3F">
      <w:pPr>
        <w:pStyle w:val="FlietextEinzug"/>
        <w:keepNext/>
        <w:ind w:left="0"/>
        <w:jc w:val="both"/>
      </w:pPr>
      <w:r>
        <w:rPr>
          <w:noProof/>
          <w:lang w:val="de-DE" w:eastAsia="de-DE"/>
        </w:rPr>
        <w:drawing>
          <wp:inline distT="0" distB="0" distL="0" distR="0" wp14:anchorId="373DDD8D" wp14:editId="5B693646">
            <wp:extent cx="3407434" cy="956218"/>
            <wp:effectExtent l="0" t="0" r="2540" b="0"/>
            <wp:docPr id="1000481" name="Grafik 1000481" descr="C:\Users\muelhausens\Desktop\FM_DOKU\tasks\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FM_DOKU\tasks\filter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7540" cy="956248"/>
                    </a:xfrm>
                    <a:prstGeom prst="rect">
                      <a:avLst/>
                    </a:prstGeom>
                    <a:noFill/>
                    <a:ln>
                      <a:noFill/>
                    </a:ln>
                  </pic:spPr>
                </pic:pic>
              </a:graphicData>
            </a:graphic>
          </wp:inline>
        </w:drawing>
      </w:r>
    </w:p>
    <w:p w:rsidR="000D0A91" w:rsidRDefault="000D0A91" w:rsidP="00E72D3F">
      <w:pPr>
        <w:pStyle w:val="Beschriftung"/>
        <w:jc w:val="both"/>
      </w:pPr>
      <w:bookmarkStart w:id="168" w:name="_Toc377388889"/>
      <w:r>
        <w:t xml:space="preserve">Figure </w:t>
      </w:r>
      <w:r>
        <w:fldChar w:fldCharType="begin"/>
      </w:r>
      <w:r>
        <w:instrText xml:space="preserve"> SEQ Figure \* ARABIC </w:instrText>
      </w:r>
      <w:r>
        <w:fldChar w:fldCharType="separate"/>
      </w:r>
      <w:r w:rsidR="00DB4262">
        <w:rPr>
          <w:noProof/>
        </w:rPr>
        <w:t>64</w:t>
      </w:r>
      <w:r>
        <w:fldChar w:fldCharType="end"/>
      </w:r>
      <w:r>
        <w:t xml:space="preserve">: Filter </w:t>
      </w:r>
      <w:r w:rsidR="000B5631">
        <w:t>e</w:t>
      </w:r>
      <w:r>
        <w:t>xample: Data</w:t>
      </w:r>
      <w:r w:rsidR="007E028B">
        <w:t xml:space="preserve"> </w:t>
      </w:r>
      <w:r w:rsidR="000B5631">
        <w:t>c</w:t>
      </w:r>
      <w:r w:rsidR="00F63097">
        <w:t>onformance not fulfilled</w:t>
      </w:r>
      <w:bookmarkEnd w:id="168"/>
    </w:p>
    <w:p w:rsidR="00F63097" w:rsidRDefault="00F63097" w:rsidP="009D2DD0">
      <w:pPr>
        <w:pStyle w:val="FlietextEinzug"/>
        <w:jc w:val="both"/>
      </w:pPr>
    </w:p>
    <w:p w:rsidR="002F1F89" w:rsidRDefault="006A1409" w:rsidP="009D2DD0">
      <w:pPr>
        <w:pStyle w:val="FlietextEinzug"/>
        <w:jc w:val="both"/>
      </w:pPr>
      <w:r>
        <w:t>Tasks wit</w:t>
      </w:r>
      <w:r w:rsidR="002F1F89">
        <w:t xml:space="preserve">h a conformant cycle number and fitting </w:t>
      </w:r>
      <w:r>
        <w:t xml:space="preserve">data and mask </w:t>
      </w:r>
      <w:r w:rsidR="002F1F89">
        <w:t xml:space="preserve">to the incoming frame are executed. A frame can have only one manipulation task at the same time. If more than one task </w:t>
      </w:r>
      <w:r w:rsidR="006E6B52">
        <w:t>is</w:t>
      </w:r>
      <w:r w:rsidR="002F1F89">
        <w:t xml:space="preserve"> fitting to the frame, then the last one will be executed.</w:t>
      </w:r>
      <w:r w:rsidR="002F1F89">
        <w:br w:type="page"/>
      </w:r>
    </w:p>
    <w:p w:rsidR="00554306" w:rsidRDefault="002F1F89" w:rsidP="00554306">
      <w:pPr>
        <w:pStyle w:val="berschrift2"/>
        <w:jc w:val="both"/>
      </w:pPr>
      <w:bookmarkStart w:id="169" w:name="_Toc402957456"/>
      <w:r w:rsidRPr="002F1F89">
        <w:lastRenderedPageBreak/>
        <w:t>Examples</w:t>
      </w:r>
      <w:r w:rsidR="00947669">
        <w:t xml:space="preserve"> for Different Tasks</w:t>
      </w:r>
      <w:bookmarkEnd w:id="169"/>
    </w:p>
    <w:p w:rsidR="001B7602" w:rsidRDefault="001B7602" w:rsidP="001B7602">
      <w:pPr>
        <w:pStyle w:val="FlietextEinzug"/>
        <w:jc w:val="both"/>
      </w:pPr>
    </w:p>
    <w:p w:rsidR="001B7602" w:rsidRDefault="001B7602" w:rsidP="001B7602">
      <w:pPr>
        <w:pStyle w:val="FlietextEinzug"/>
        <w:jc w:val="both"/>
      </w:pPr>
      <w:r>
        <w:t>This chapter is used for some examples for a better understanding of the task configuration. The most importan</w:t>
      </w:r>
      <w:r w:rsidR="00872FB8">
        <w:t xml:space="preserve">t </w:t>
      </w:r>
      <w:r w:rsidR="009D2DD0">
        <w:t>information</w:t>
      </w:r>
      <w:r w:rsidR="00872FB8">
        <w:t xml:space="preserve"> </w:t>
      </w:r>
      <w:r w:rsidR="00EB1DE3">
        <w:t>are</w:t>
      </w:r>
      <w:r w:rsidR="00872FB8">
        <w:t xml:space="preserve"> depicted below:</w:t>
      </w:r>
    </w:p>
    <w:p w:rsidR="00872FB8" w:rsidRDefault="00872FB8" w:rsidP="001B7602">
      <w:pPr>
        <w:pStyle w:val="FlietextEinzug"/>
        <w:jc w:val="both"/>
      </w:pPr>
    </w:p>
    <w:p w:rsidR="00FC7BAD" w:rsidRDefault="00FC7BAD" w:rsidP="001B7602">
      <w:pPr>
        <w:pStyle w:val="FlietextEinzug"/>
        <w:jc w:val="both"/>
      </w:pPr>
    </w:p>
    <w:p w:rsidR="00872FB8" w:rsidRDefault="00872FB8" w:rsidP="00872FB8">
      <w:pPr>
        <w:pStyle w:val="FlietextEinzug"/>
        <w:keepNext/>
        <w:jc w:val="both"/>
      </w:pPr>
      <w:r>
        <w:rPr>
          <w:noProof/>
          <w:lang w:val="de-DE" w:eastAsia="de-DE"/>
        </w:rPr>
        <w:drawing>
          <wp:inline distT="0" distB="0" distL="0" distR="0" wp14:anchorId="6E540347" wp14:editId="280EB18E">
            <wp:extent cx="5118815" cy="2990850"/>
            <wp:effectExtent l="0" t="0" r="5715" b="0"/>
            <wp:docPr id="1000469" name="Grafik 100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FM_DOKU\tasks\Buffer1.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122260" cy="2992863"/>
                    </a:xfrm>
                    <a:prstGeom prst="rect">
                      <a:avLst/>
                    </a:prstGeom>
                    <a:noFill/>
                    <a:ln>
                      <a:noFill/>
                    </a:ln>
                  </pic:spPr>
                </pic:pic>
              </a:graphicData>
            </a:graphic>
          </wp:inline>
        </w:drawing>
      </w:r>
    </w:p>
    <w:p w:rsidR="001B7602" w:rsidRDefault="00872FB8" w:rsidP="00872FB8">
      <w:pPr>
        <w:pStyle w:val="Beschriftung"/>
        <w:jc w:val="both"/>
      </w:pPr>
      <w:bookmarkStart w:id="170" w:name="_Toc377388890"/>
      <w:r>
        <w:t xml:space="preserve">Figure </w:t>
      </w:r>
      <w:r>
        <w:fldChar w:fldCharType="begin"/>
      </w:r>
      <w:r>
        <w:instrText xml:space="preserve"> SEQ Figure \* ARABIC </w:instrText>
      </w:r>
      <w:r>
        <w:fldChar w:fldCharType="separate"/>
      </w:r>
      <w:r w:rsidR="00DB4262">
        <w:rPr>
          <w:noProof/>
        </w:rPr>
        <w:t>65</w:t>
      </w:r>
      <w:r>
        <w:fldChar w:fldCharType="end"/>
      </w:r>
      <w:r w:rsidR="000B5631">
        <w:t>: Task-s</w:t>
      </w:r>
      <w:r>
        <w:t xml:space="preserve">etting </w:t>
      </w:r>
      <w:r w:rsidR="000B5631">
        <w:t>o</w:t>
      </w:r>
      <w:r>
        <w:t xml:space="preserve">bjects </w:t>
      </w:r>
      <w:r w:rsidR="000B5631">
        <w:t>st</w:t>
      </w:r>
      <w:r>
        <w:t>ructure</w:t>
      </w:r>
      <w:bookmarkEnd w:id="170"/>
    </w:p>
    <w:p w:rsidR="00872FB8" w:rsidRDefault="00872FB8" w:rsidP="001B7602">
      <w:pPr>
        <w:pStyle w:val="FlietextEinzug"/>
        <w:jc w:val="both"/>
      </w:pPr>
    </w:p>
    <w:p w:rsidR="00872FB8" w:rsidRDefault="00872FB8" w:rsidP="00872FB8">
      <w:pPr>
        <w:pStyle w:val="FlietextEinzug"/>
        <w:keepNext/>
        <w:jc w:val="both"/>
      </w:pPr>
      <w:r>
        <w:rPr>
          <w:noProof/>
          <w:lang w:val="de-DE" w:eastAsia="de-DE"/>
        </w:rPr>
        <w:drawing>
          <wp:inline distT="0" distB="0" distL="0" distR="0" wp14:anchorId="56BE6AAD" wp14:editId="620F63BC">
            <wp:extent cx="4464605" cy="1511209"/>
            <wp:effectExtent l="0" t="0" r="0" b="0"/>
            <wp:docPr id="1000470" name="Grafik 100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FM_DOKU\tasks\filter_whole.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464605" cy="1511209"/>
                    </a:xfrm>
                    <a:prstGeom prst="rect">
                      <a:avLst/>
                    </a:prstGeom>
                    <a:noFill/>
                    <a:ln>
                      <a:noFill/>
                    </a:ln>
                  </pic:spPr>
                </pic:pic>
              </a:graphicData>
            </a:graphic>
          </wp:inline>
        </w:drawing>
      </w:r>
    </w:p>
    <w:p w:rsidR="00872FB8" w:rsidRDefault="00872FB8" w:rsidP="00872FB8">
      <w:pPr>
        <w:pStyle w:val="Beschriftung"/>
        <w:jc w:val="both"/>
      </w:pPr>
      <w:bookmarkStart w:id="171" w:name="_Toc377388891"/>
      <w:r>
        <w:t xml:space="preserve">Figure </w:t>
      </w:r>
      <w:r>
        <w:fldChar w:fldCharType="begin"/>
      </w:r>
      <w:r>
        <w:instrText xml:space="preserve"> SEQ Figure \* ARABIC </w:instrText>
      </w:r>
      <w:r>
        <w:fldChar w:fldCharType="separate"/>
      </w:r>
      <w:r w:rsidR="00DB4262">
        <w:rPr>
          <w:noProof/>
        </w:rPr>
        <w:t>66</w:t>
      </w:r>
      <w:r>
        <w:fldChar w:fldCharType="end"/>
      </w:r>
      <w:r w:rsidR="000B5631">
        <w:t>: Frame-d</w:t>
      </w:r>
      <w:r>
        <w:t xml:space="preserve">ata </w:t>
      </w:r>
      <w:r w:rsidR="000B5631">
        <w:t>o</w:t>
      </w:r>
      <w:r>
        <w:t xml:space="preserve">bject </w:t>
      </w:r>
      <w:r w:rsidR="000B5631">
        <w:t>s</w:t>
      </w:r>
      <w:r>
        <w:t>tructure</w:t>
      </w:r>
      <w:bookmarkEnd w:id="171"/>
    </w:p>
    <w:p w:rsidR="001B7602" w:rsidRDefault="001B7602" w:rsidP="001B7602">
      <w:pPr>
        <w:pStyle w:val="FlietextEinzug"/>
        <w:jc w:val="both"/>
      </w:pPr>
    </w:p>
    <w:p w:rsidR="00951B7D" w:rsidRDefault="00951B7D">
      <w:r>
        <w:br w:type="page"/>
      </w:r>
    </w:p>
    <w:p w:rsidR="001B7602" w:rsidRDefault="00554306" w:rsidP="00A947F0">
      <w:pPr>
        <w:pStyle w:val="berschrift3"/>
      </w:pPr>
      <w:bookmarkStart w:id="172" w:name="_Toc402957457"/>
      <w:r>
        <w:lastRenderedPageBreak/>
        <w:t xml:space="preserve">Drop </w:t>
      </w:r>
      <w:proofErr w:type="spellStart"/>
      <w:r>
        <w:t>SoC</w:t>
      </w:r>
      <w:proofErr w:type="spellEnd"/>
      <w:r>
        <w:t xml:space="preserve"> of the First POWERLINK Cycle</w:t>
      </w:r>
      <w:bookmarkEnd w:id="172"/>
    </w:p>
    <w:p w:rsidR="00FC7BAD" w:rsidRPr="00FC7BAD" w:rsidRDefault="00FC7BAD" w:rsidP="00FC7BAD">
      <w:pPr>
        <w:pStyle w:val="FlietextEinzug"/>
      </w:pPr>
    </w:p>
    <w:p w:rsidR="002E790E" w:rsidRDefault="002E790E" w:rsidP="001B7602">
      <w:pPr>
        <w:pStyle w:val="FlietextEinzug"/>
      </w:pPr>
      <w:r>
        <w:t xml:space="preserve">First, we start with a little task like dropping a </w:t>
      </w:r>
      <w:proofErr w:type="spellStart"/>
      <w:r>
        <w:t>SoC</w:t>
      </w:r>
      <w:proofErr w:type="spellEnd"/>
    </w:p>
    <w:p w:rsidR="007839EF" w:rsidRPr="001B7602" w:rsidRDefault="007839EF" w:rsidP="001B7602">
      <w:pPr>
        <w:pStyle w:val="FlietextEinzug"/>
      </w:pPr>
    </w:p>
    <w:p w:rsidR="00554306" w:rsidRDefault="00EA66B0" w:rsidP="005E4CD3">
      <w:pPr>
        <w:pStyle w:val="FlietextEinzug"/>
        <w:numPr>
          <w:ilvl w:val="0"/>
          <w:numId w:val="23"/>
        </w:numPr>
        <w:rPr>
          <w:b/>
        </w:rPr>
      </w:pPr>
      <w:r>
        <w:rPr>
          <w:b/>
        </w:rPr>
        <w:t>0x</w:t>
      </w:r>
      <w:r w:rsidR="001B7602" w:rsidRPr="001B7602">
        <w:rPr>
          <w:b/>
        </w:rPr>
        <w:t>3001/x Task Setting</w:t>
      </w:r>
      <w:r w:rsidR="001B7602">
        <w:rPr>
          <w:b/>
        </w:rPr>
        <w:t xml:space="preserve"> 1</w:t>
      </w:r>
      <w:r w:rsidR="001B7602" w:rsidRPr="001B7602">
        <w:rPr>
          <w:b/>
        </w:rPr>
        <w:t>:</w:t>
      </w:r>
    </w:p>
    <w:p w:rsidR="001B7602" w:rsidRDefault="001B7602" w:rsidP="005E4CD3">
      <w:pPr>
        <w:pStyle w:val="FlietextEinzug"/>
        <w:numPr>
          <w:ilvl w:val="1"/>
          <w:numId w:val="23"/>
        </w:numPr>
      </w:pPr>
      <w:r w:rsidRPr="001B7602">
        <w:t>C</w:t>
      </w:r>
      <w:r>
        <w:t>ycle</w:t>
      </w:r>
      <w:r w:rsidR="008448DF">
        <w:t xml:space="preserve"> 1</w:t>
      </w:r>
      <w:r>
        <w:tab/>
      </w:r>
      <w:r w:rsidR="00915932">
        <w:tab/>
      </w:r>
      <w:r w:rsidR="00915932">
        <w:tab/>
        <w:t xml:space="preserve">=&gt; </w:t>
      </w:r>
      <w:r>
        <w:t>0x01 to the first Byte</w:t>
      </w:r>
    </w:p>
    <w:p w:rsidR="001B7602" w:rsidRPr="001B7602" w:rsidRDefault="001B7602" w:rsidP="005E4CD3">
      <w:pPr>
        <w:pStyle w:val="FlietextEinzug"/>
        <w:numPr>
          <w:ilvl w:val="1"/>
          <w:numId w:val="23"/>
        </w:numPr>
      </w:pPr>
      <w:r>
        <w:t xml:space="preserve">Dropping </w:t>
      </w:r>
      <w:r>
        <w:tab/>
      </w:r>
      <w:r w:rsidR="00915932">
        <w:tab/>
      </w:r>
      <w:r w:rsidR="00915932">
        <w:tab/>
        <w:t xml:space="preserve">=&gt; </w:t>
      </w:r>
      <w:r>
        <w:t xml:space="preserve">0x01 to the </w:t>
      </w:r>
      <w:r w:rsidR="008448DF">
        <w:t xml:space="preserve">second </w:t>
      </w:r>
      <w:r>
        <w:t>Byte</w:t>
      </w:r>
    </w:p>
    <w:p w:rsidR="001B7602" w:rsidRDefault="001B7602" w:rsidP="00554306">
      <w:pPr>
        <w:pStyle w:val="FlietextEinzug"/>
      </w:pPr>
    </w:p>
    <w:p w:rsidR="001B7602" w:rsidRDefault="00EA66B0" w:rsidP="005E4CD3">
      <w:pPr>
        <w:pStyle w:val="FlietextEinzug"/>
        <w:numPr>
          <w:ilvl w:val="0"/>
          <w:numId w:val="22"/>
        </w:numPr>
        <w:rPr>
          <w:b/>
        </w:rPr>
      </w:pPr>
      <w:r>
        <w:rPr>
          <w:b/>
        </w:rPr>
        <w:t>0x</w:t>
      </w:r>
      <w:r w:rsidR="001B7602">
        <w:rPr>
          <w:b/>
        </w:rPr>
        <w:t>3002</w:t>
      </w:r>
      <w:r w:rsidR="001B7602" w:rsidRPr="001B7602">
        <w:rPr>
          <w:b/>
        </w:rPr>
        <w:t>/x Task Setting</w:t>
      </w:r>
      <w:r w:rsidR="001B7602">
        <w:rPr>
          <w:b/>
        </w:rPr>
        <w:t xml:space="preserve"> 2</w:t>
      </w:r>
      <w:r w:rsidR="001B7602" w:rsidRPr="001B7602">
        <w:rPr>
          <w:b/>
        </w:rPr>
        <w:t>:</w:t>
      </w:r>
    </w:p>
    <w:p w:rsidR="001B7602" w:rsidRPr="001B7602" w:rsidRDefault="001B7602" w:rsidP="005E4CD3">
      <w:pPr>
        <w:pStyle w:val="FlietextEinzug"/>
        <w:numPr>
          <w:ilvl w:val="1"/>
          <w:numId w:val="22"/>
        </w:numPr>
      </w:pPr>
      <w:r w:rsidRPr="001B7602">
        <w:t>Dropping</w:t>
      </w:r>
      <w:r w:rsidRPr="001B7602">
        <w:tab/>
      </w:r>
      <w:r w:rsidR="00915932">
        <w:tab/>
      </w:r>
      <w:r w:rsidR="00915932">
        <w:tab/>
        <w:t xml:space="preserve">=&gt; </w:t>
      </w:r>
      <w:r w:rsidRPr="001B7602">
        <w:t>empty</w:t>
      </w:r>
    </w:p>
    <w:p w:rsidR="001B7602" w:rsidRDefault="001B7602" w:rsidP="001B7602">
      <w:pPr>
        <w:pStyle w:val="FlietextEinzug"/>
        <w:ind w:left="1004"/>
      </w:pPr>
    </w:p>
    <w:p w:rsidR="001B7602" w:rsidRDefault="00EA66B0" w:rsidP="005E4CD3">
      <w:pPr>
        <w:pStyle w:val="FlietextEinzug"/>
        <w:numPr>
          <w:ilvl w:val="0"/>
          <w:numId w:val="22"/>
        </w:numPr>
        <w:rPr>
          <w:b/>
        </w:rPr>
      </w:pPr>
      <w:r>
        <w:rPr>
          <w:b/>
        </w:rPr>
        <w:t>0x</w:t>
      </w:r>
      <w:r w:rsidR="001B7602">
        <w:rPr>
          <w:b/>
        </w:rPr>
        <w:t>3003</w:t>
      </w:r>
      <w:r w:rsidR="001B7602" w:rsidRPr="001B7602">
        <w:rPr>
          <w:b/>
        </w:rPr>
        <w:t xml:space="preserve">/x </w:t>
      </w:r>
      <w:r w:rsidR="001B7602">
        <w:rPr>
          <w:b/>
        </w:rPr>
        <w:t>Frame Data</w:t>
      </w:r>
      <w:r w:rsidR="001B7602" w:rsidRPr="001B7602">
        <w:rPr>
          <w:b/>
        </w:rPr>
        <w:t>:</w:t>
      </w:r>
    </w:p>
    <w:p w:rsidR="00FD2126" w:rsidRPr="001D3520" w:rsidRDefault="00FD2126" w:rsidP="005E4CD3">
      <w:pPr>
        <w:pStyle w:val="FlietextEinzug"/>
        <w:numPr>
          <w:ilvl w:val="1"/>
          <w:numId w:val="22"/>
        </w:numPr>
      </w:pPr>
      <w:proofErr w:type="spellStart"/>
      <w:r w:rsidRPr="001D3520">
        <w:t>SoC</w:t>
      </w:r>
      <w:proofErr w:type="spellEnd"/>
      <w:r w:rsidRPr="001D3520">
        <w:tab/>
      </w:r>
      <w:r w:rsidRPr="001D3520">
        <w:tab/>
      </w:r>
      <w:r w:rsidR="00915932">
        <w:tab/>
      </w:r>
      <w:r w:rsidR="00915932">
        <w:tab/>
        <w:t xml:space="preserve">=&gt; </w:t>
      </w:r>
      <w:r w:rsidRPr="001D3520">
        <w:t>0x01 to the fi</w:t>
      </w:r>
      <w:r w:rsidR="001D3520">
        <w:t>r</w:t>
      </w:r>
      <w:r w:rsidRPr="001D3520">
        <w:t>st Byte</w:t>
      </w:r>
    </w:p>
    <w:p w:rsidR="001B7602" w:rsidRDefault="001B7602" w:rsidP="001B7602">
      <w:pPr>
        <w:pStyle w:val="FlietextEinzug"/>
        <w:ind w:left="1004"/>
        <w:rPr>
          <w:b/>
        </w:rPr>
      </w:pPr>
    </w:p>
    <w:p w:rsidR="00FD2126" w:rsidRDefault="00EA66B0" w:rsidP="005E4CD3">
      <w:pPr>
        <w:pStyle w:val="FlietextEinzug"/>
        <w:numPr>
          <w:ilvl w:val="0"/>
          <w:numId w:val="22"/>
        </w:numPr>
        <w:rPr>
          <w:b/>
        </w:rPr>
      </w:pPr>
      <w:r>
        <w:rPr>
          <w:b/>
        </w:rPr>
        <w:t>0x</w:t>
      </w:r>
      <w:r w:rsidR="00FD2126">
        <w:rPr>
          <w:b/>
        </w:rPr>
        <w:t>3004</w:t>
      </w:r>
      <w:r w:rsidR="00FD2126" w:rsidRPr="001B7602">
        <w:rPr>
          <w:b/>
        </w:rPr>
        <w:t xml:space="preserve">/x </w:t>
      </w:r>
      <w:r w:rsidR="00FD2126">
        <w:rPr>
          <w:b/>
        </w:rPr>
        <w:t xml:space="preserve">Frame </w:t>
      </w:r>
      <w:r w:rsidR="001D3520">
        <w:rPr>
          <w:b/>
        </w:rPr>
        <w:t>Mask</w:t>
      </w:r>
      <w:r w:rsidR="00FD2126" w:rsidRPr="001B7602">
        <w:rPr>
          <w:b/>
        </w:rPr>
        <w:t>:</w:t>
      </w:r>
    </w:p>
    <w:p w:rsidR="001D3520" w:rsidRPr="001D3520" w:rsidRDefault="001D3520" w:rsidP="005E4CD3">
      <w:pPr>
        <w:pStyle w:val="FlietextEinzug"/>
        <w:numPr>
          <w:ilvl w:val="1"/>
          <w:numId w:val="22"/>
        </w:numPr>
      </w:pPr>
      <w:r w:rsidRPr="001D3520">
        <w:t>Activate Message-Type</w:t>
      </w:r>
      <w:r w:rsidRPr="001D3520">
        <w:tab/>
        <w:t>=&gt; 0xFF to the first Byte</w:t>
      </w:r>
    </w:p>
    <w:p w:rsidR="00554306" w:rsidRDefault="00554306" w:rsidP="00554306">
      <w:pPr>
        <w:pStyle w:val="FlietextEinzug"/>
      </w:pPr>
    </w:p>
    <w:p w:rsidR="00732772" w:rsidRDefault="00732772" w:rsidP="00732772">
      <w:pPr>
        <w:pStyle w:val="FlietextEinzug"/>
        <w:ind w:left="0"/>
      </w:pPr>
    </w:p>
    <w:tbl>
      <w:tblPr>
        <w:tblStyle w:val="HelleSchattierung"/>
        <w:tblW w:w="0" w:type="auto"/>
        <w:tblInd w:w="682" w:type="dxa"/>
        <w:tblLook w:val="04A0" w:firstRow="1" w:lastRow="0" w:firstColumn="1" w:lastColumn="0" w:noHBand="0" w:noVBand="1"/>
      </w:tblPr>
      <w:tblGrid>
        <w:gridCol w:w="1242"/>
        <w:gridCol w:w="2551"/>
      </w:tblGrid>
      <w:tr w:rsidR="00FE2B7F" w:rsidTr="00732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E2B7F" w:rsidRDefault="00FE2B7F" w:rsidP="00554306">
            <w:pPr>
              <w:pStyle w:val="FlietextEinzug"/>
              <w:ind w:left="0"/>
            </w:pPr>
            <w:r>
              <w:t>Object</w:t>
            </w:r>
          </w:p>
        </w:tc>
        <w:tc>
          <w:tcPr>
            <w:tcW w:w="2551" w:type="dxa"/>
          </w:tcPr>
          <w:p w:rsidR="00FE2B7F" w:rsidRDefault="00FE2B7F" w:rsidP="00554306">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FE2B7F" w:rsidTr="0073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E2B7F" w:rsidRDefault="00EA66B0">
            <w:pPr>
              <w:pStyle w:val="FlietextEinzug"/>
              <w:ind w:left="0"/>
              <w:rPr>
                <w:b w:val="0"/>
                <w:bCs w:val="0"/>
                <w:color w:val="auto"/>
              </w:rPr>
            </w:pPr>
            <w:r>
              <w:t>0x</w:t>
            </w:r>
            <w:r w:rsidR="00FE2B7F">
              <w:t>3001/x</w:t>
            </w:r>
          </w:p>
        </w:tc>
        <w:tc>
          <w:tcPr>
            <w:tcW w:w="2551" w:type="dxa"/>
          </w:tcPr>
          <w:p w:rsidR="00FE2B7F" w:rsidRDefault="00FE2B7F" w:rsidP="00554306">
            <w:pPr>
              <w:pStyle w:val="FlietextEinzug"/>
              <w:ind w:left="0"/>
              <w:cnfStyle w:val="000000100000" w:firstRow="0" w:lastRow="0" w:firstColumn="0" w:lastColumn="0" w:oddVBand="0" w:evenVBand="0" w:oddHBand="1" w:evenHBand="0" w:firstRowFirstColumn="0" w:firstRowLastColumn="0" w:lastRowFirstColumn="0" w:lastRowLastColumn="0"/>
            </w:pPr>
            <w:r>
              <w:t>0x0101000000000000</w:t>
            </w:r>
          </w:p>
        </w:tc>
      </w:tr>
      <w:tr w:rsidR="00FE2B7F" w:rsidTr="00732772">
        <w:tc>
          <w:tcPr>
            <w:cnfStyle w:val="001000000000" w:firstRow="0" w:lastRow="0" w:firstColumn="1" w:lastColumn="0" w:oddVBand="0" w:evenVBand="0" w:oddHBand="0" w:evenHBand="0" w:firstRowFirstColumn="0" w:firstRowLastColumn="0" w:lastRowFirstColumn="0" w:lastRowLastColumn="0"/>
            <w:tcW w:w="1242" w:type="dxa"/>
          </w:tcPr>
          <w:p w:rsidR="00FE2B7F" w:rsidRDefault="00EA66B0">
            <w:pPr>
              <w:pStyle w:val="FlietextEinzug"/>
              <w:ind w:left="0"/>
              <w:rPr>
                <w:b w:val="0"/>
                <w:bCs w:val="0"/>
                <w:color w:val="auto"/>
              </w:rPr>
            </w:pPr>
            <w:r>
              <w:t>0x</w:t>
            </w:r>
            <w:r w:rsidR="00FE2B7F">
              <w:t>3002/x</w:t>
            </w:r>
          </w:p>
        </w:tc>
        <w:tc>
          <w:tcPr>
            <w:tcW w:w="2551" w:type="dxa"/>
          </w:tcPr>
          <w:p w:rsidR="00FE2B7F" w:rsidRDefault="00FE2B7F" w:rsidP="002F6771">
            <w:pPr>
              <w:pStyle w:val="FlietextEinzug"/>
              <w:ind w:left="0"/>
              <w:cnfStyle w:val="000000000000" w:firstRow="0" w:lastRow="0" w:firstColumn="0" w:lastColumn="0" w:oddVBand="0" w:evenVBand="0" w:oddHBand="0" w:evenHBand="0" w:firstRowFirstColumn="0" w:firstRowLastColumn="0" w:lastRowFirstColumn="0" w:lastRowLastColumn="0"/>
            </w:pPr>
            <w:r>
              <w:t>0x0000000000000000</w:t>
            </w:r>
          </w:p>
        </w:tc>
      </w:tr>
      <w:tr w:rsidR="00FE2B7F" w:rsidTr="0073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E2B7F" w:rsidRDefault="00EA66B0">
            <w:pPr>
              <w:pStyle w:val="FlietextEinzug"/>
              <w:ind w:left="0"/>
              <w:rPr>
                <w:b w:val="0"/>
                <w:bCs w:val="0"/>
                <w:color w:val="auto"/>
              </w:rPr>
            </w:pPr>
            <w:r>
              <w:t>0x</w:t>
            </w:r>
            <w:r w:rsidR="00FE2B7F">
              <w:t>3003/x</w:t>
            </w:r>
          </w:p>
        </w:tc>
        <w:tc>
          <w:tcPr>
            <w:tcW w:w="2551" w:type="dxa"/>
          </w:tcPr>
          <w:p w:rsidR="00FE2B7F" w:rsidRDefault="00FE2B7F" w:rsidP="00FE2B7F">
            <w:pPr>
              <w:pStyle w:val="FlietextEinzug"/>
              <w:ind w:left="0"/>
              <w:cnfStyle w:val="000000100000" w:firstRow="0" w:lastRow="0" w:firstColumn="0" w:lastColumn="0" w:oddVBand="0" w:evenVBand="0" w:oddHBand="1" w:evenHBand="0" w:firstRowFirstColumn="0" w:firstRowLastColumn="0" w:lastRowFirstColumn="0" w:lastRowLastColumn="0"/>
            </w:pPr>
            <w:r>
              <w:t>0x0100000000000000</w:t>
            </w:r>
          </w:p>
        </w:tc>
      </w:tr>
      <w:tr w:rsidR="00FE2B7F" w:rsidTr="00732772">
        <w:tc>
          <w:tcPr>
            <w:cnfStyle w:val="001000000000" w:firstRow="0" w:lastRow="0" w:firstColumn="1" w:lastColumn="0" w:oddVBand="0" w:evenVBand="0" w:oddHBand="0" w:evenHBand="0" w:firstRowFirstColumn="0" w:firstRowLastColumn="0" w:lastRowFirstColumn="0" w:lastRowLastColumn="0"/>
            <w:tcW w:w="1242" w:type="dxa"/>
          </w:tcPr>
          <w:p w:rsidR="00FE2B7F" w:rsidRDefault="00EA66B0">
            <w:pPr>
              <w:pStyle w:val="FlietextEinzug"/>
              <w:ind w:left="0"/>
              <w:rPr>
                <w:b w:val="0"/>
                <w:bCs w:val="0"/>
                <w:color w:val="auto"/>
              </w:rPr>
            </w:pPr>
            <w:r>
              <w:t>0x</w:t>
            </w:r>
            <w:r w:rsidR="00FE2B7F">
              <w:t>3004/x</w:t>
            </w:r>
          </w:p>
        </w:tc>
        <w:tc>
          <w:tcPr>
            <w:tcW w:w="2551" w:type="dxa"/>
          </w:tcPr>
          <w:p w:rsidR="00FE2B7F" w:rsidRDefault="00FE2B7F" w:rsidP="00554306">
            <w:pPr>
              <w:pStyle w:val="FlietextEinzug"/>
              <w:ind w:left="0"/>
              <w:cnfStyle w:val="000000000000" w:firstRow="0" w:lastRow="0" w:firstColumn="0" w:lastColumn="0" w:oddVBand="0" w:evenVBand="0" w:oddHBand="0" w:evenHBand="0" w:firstRowFirstColumn="0" w:firstRowLastColumn="0" w:lastRowFirstColumn="0" w:lastRowLastColumn="0"/>
            </w:pPr>
            <w:r>
              <w:t>0xFF00000000000000</w:t>
            </w:r>
          </w:p>
        </w:tc>
      </w:tr>
    </w:tbl>
    <w:p w:rsidR="007839EF" w:rsidRDefault="007839EF"/>
    <w:p w:rsidR="00FC7BAD" w:rsidRDefault="00FC7BAD"/>
    <w:p w:rsidR="002045D5" w:rsidRDefault="00A947F0" w:rsidP="002045D5">
      <w:pPr>
        <w:pStyle w:val="berschrift3"/>
      </w:pPr>
      <w:bookmarkStart w:id="173" w:name="_Toc402957458"/>
      <w:r>
        <w:t xml:space="preserve">Cut </w:t>
      </w:r>
      <w:proofErr w:type="spellStart"/>
      <w:r>
        <w:t>PRes</w:t>
      </w:r>
      <w:proofErr w:type="spellEnd"/>
      <w:r>
        <w:t xml:space="preserve"> of </w:t>
      </w:r>
      <w:proofErr w:type="spellStart"/>
      <w:r>
        <w:t>NodeID</w:t>
      </w:r>
      <w:proofErr w:type="spellEnd"/>
      <w:r>
        <w:t xml:space="preserve"> 5 in POWERLINK Cycle Nr. 3</w:t>
      </w:r>
      <w:bookmarkEnd w:id="173"/>
    </w:p>
    <w:p w:rsidR="00FC7BAD" w:rsidRPr="00FC7BAD" w:rsidRDefault="00FC7BAD" w:rsidP="00FC7BAD">
      <w:pPr>
        <w:pStyle w:val="FlietextEinzug"/>
      </w:pPr>
    </w:p>
    <w:p w:rsidR="00A947F0" w:rsidRDefault="00A947F0" w:rsidP="00A947F0">
      <w:pPr>
        <w:pStyle w:val="FlietextEinzug"/>
        <w:jc w:val="both"/>
      </w:pPr>
      <w:r>
        <w:t xml:space="preserve">In this example we have another POWERLINK Slave in the network, which is communicating with our DUT via PDO over cross-communication. The PDO has </w:t>
      </w:r>
      <w:r w:rsidR="00B60ED2">
        <w:t xml:space="preserve">e.g. </w:t>
      </w:r>
      <w:r>
        <w:t>a size of 70 Byte and should be truncated to the minimum frame size of 64 (including CRC</w:t>
      </w:r>
      <w:r w:rsidR="000B2B86">
        <w:t xml:space="preserve"> =&gt; </w:t>
      </w:r>
      <w:r w:rsidR="00A7779E">
        <w:t>length</w:t>
      </w:r>
      <w:r w:rsidR="000B2B86">
        <w:t xml:space="preserve"> = 60</w:t>
      </w:r>
      <w:r>
        <w:t>):</w:t>
      </w:r>
    </w:p>
    <w:p w:rsidR="00A947F0" w:rsidRPr="001B7602" w:rsidRDefault="00A947F0" w:rsidP="00A947F0">
      <w:pPr>
        <w:pStyle w:val="FlietextEinzug"/>
      </w:pPr>
    </w:p>
    <w:p w:rsidR="00A947F0" w:rsidRDefault="00BE2F31" w:rsidP="005E4CD3">
      <w:pPr>
        <w:pStyle w:val="FlietextEinzug"/>
        <w:numPr>
          <w:ilvl w:val="0"/>
          <w:numId w:val="23"/>
        </w:numPr>
        <w:rPr>
          <w:b/>
        </w:rPr>
      </w:pPr>
      <w:r>
        <w:rPr>
          <w:b/>
        </w:rPr>
        <w:t>0x</w:t>
      </w:r>
      <w:r w:rsidR="00A947F0" w:rsidRPr="001B7602">
        <w:rPr>
          <w:b/>
        </w:rPr>
        <w:t>3001/x Task Setting</w:t>
      </w:r>
      <w:r w:rsidR="00A947F0">
        <w:rPr>
          <w:b/>
        </w:rPr>
        <w:t xml:space="preserve"> 1</w:t>
      </w:r>
      <w:r w:rsidR="00A947F0" w:rsidRPr="001B7602">
        <w:rPr>
          <w:b/>
        </w:rPr>
        <w:t>:</w:t>
      </w:r>
    </w:p>
    <w:p w:rsidR="00A947F0" w:rsidRDefault="00A947F0" w:rsidP="005E4CD3">
      <w:pPr>
        <w:pStyle w:val="FlietextEinzug"/>
        <w:numPr>
          <w:ilvl w:val="1"/>
          <w:numId w:val="23"/>
        </w:numPr>
      </w:pPr>
      <w:r w:rsidRPr="001B7602">
        <w:t>C</w:t>
      </w:r>
      <w:r>
        <w:t>ycle 3</w:t>
      </w:r>
      <w:r>
        <w:tab/>
      </w:r>
      <w:r w:rsidR="00915932">
        <w:tab/>
      </w:r>
      <w:r w:rsidR="00915932">
        <w:tab/>
        <w:t xml:space="preserve">=&gt; </w:t>
      </w:r>
      <w:r>
        <w:t>0x03 to the first Byte</w:t>
      </w:r>
    </w:p>
    <w:p w:rsidR="00A947F0" w:rsidRDefault="00A947F0" w:rsidP="005E4CD3">
      <w:pPr>
        <w:pStyle w:val="FlietextEinzug"/>
        <w:numPr>
          <w:ilvl w:val="1"/>
          <w:numId w:val="23"/>
        </w:numPr>
      </w:pPr>
      <w:r>
        <w:t xml:space="preserve">Cut  </w:t>
      </w:r>
      <w:r>
        <w:tab/>
      </w:r>
      <w:r w:rsidR="00915932">
        <w:tab/>
      </w:r>
      <w:r w:rsidR="00915932">
        <w:tab/>
      </w:r>
      <w:r>
        <w:t>=&gt;</w:t>
      </w:r>
      <w:r w:rsidR="00915932">
        <w:t xml:space="preserve"> </w:t>
      </w:r>
      <w:r>
        <w:t>0x10 to the second Byte</w:t>
      </w:r>
    </w:p>
    <w:p w:rsidR="00A947F0" w:rsidRPr="001B7602" w:rsidRDefault="00A947F0" w:rsidP="005E4CD3">
      <w:pPr>
        <w:pStyle w:val="FlietextEinzug"/>
        <w:numPr>
          <w:ilvl w:val="1"/>
          <w:numId w:val="23"/>
        </w:numPr>
      </w:pPr>
      <w:r>
        <w:t>Length</w:t>
      </w:r>
      <w:r w:rsidR="00915932">
        <w:tab/>
      </w:r>
      <w:r w:rsidR="003C7D72">
        <w:tab/>
      </w:r>
      <w:r>
        <w:t>=&gt;60</w:t>
      </w:r>
      <w:r w:rsidR="003C7D72">
        <w:tab/>
      </w:r>
      <w:r>
        <w:t>=&gt;</w:t>
      </w:r>
      <w:r w:rsidR="00915932">
        <w:t xml:space="preserve"> </w:t>
      </w:r>
      <w:r>
        <w:t xml:space="preserve">0x3C to the last Byte </w:t>
      </w:r>
    </w:p>
    <w:p w:rsidR="00A947F0" w:rsidRDefault="00A947F0" w:rsidP="00A947F0">
      <w:pPr>
        <w:pStyle w:val="FlietextEinzug"/>
      </w:pPr>
    </w:p>
    <w:p w:rsidR="00A947F0" w:rsidRDefault="00BE2F31" w:rsidP="005E4CD3">
      <w:pPr>
        <w:pStyle w:val="FlietextEinzug"/>
        <w:numPr>
          <w:ilvl w:val="0"/>
          <w:numId w:val="22"/>
        </w:numPr>
        <w:rPr>
          <w:b/>
        </w:rPr>
      </w:pPr>
      <w:r>
        <w:rPr>
          <w:b/>
        </w:rPr>
        <w:t>0x</w:t>
      </w:r>
      <w:r w:rsidR="00A947F0">
        <w:rPr>
          <w:b/>
        </w:rPr>
        <w:t>3002</w:t>
      </w:r>
      <w:r w:rsidR="00A947F0" w:rsidRPr="001B7602">
        <w:rPr>
          <w:b/>
        </w:rPr>
        <w:t>/x Task Setting</w:t>
      </w:r>
      <w:r w:rsidR="00A947F0">
        <w:rPr>
          <w:b/>
        </w:rPr>
        <w:t xml:space="preserve"> 2</w:t>
      </w:r>
      <w:r w:rsidR="00A947F0" w:rsidRPr="001B7602">
        <w:rPr>
          <w:b/>
        </w:rPr>
        <w:t>:</w:t>
      </w:r>
    </w:p>
    <w:p w:rsidR="00A947F0" w:rsidRPr="001B7602" w:rsidRDefault="00A947F0" w:rsidP="005E4CD3">
      <w:pPr>
        <w:pStyle w:val="FlietextEinzug"/>
        <w:numPr>
          <w:ilvl w:val="1"/>
          <w:numId w:val="22"/>
        </w:numPr>
      </w:pPr>
      <w:r>
        <w:t xml:space="preserve">Cut  </w:t>
      </w:r>
      <w:r w:rsidRPr="001B7602">
        <w:tab/>
      </w:r>
      <w:r w:rsidR="00915932">
        <w:tab/>
      </w:r>
      <w:r w:rsidR="00915932">
        <w:tab/>
      </w:r>
      <w:r w:rsidRPr="001B7602">
        <w:t>=&gt;</w:t>
      </w:r>
      <w:r w:rsidR="00915932">
        <w:t xml:space="preserve"> </w:t>
      </w:r>
      <w:r w:rsidRPr="001B7602">
        <w:t>empty</w:t>
      </w:r>
    </w:p>
    <w:p w:rsidR="00A947F0" w:rsidRDefault="00A947F0" w:rsidP="00A947F0">
      <w:pPr>
        <w:pStyle w:val="FlietextEinzug"/>
        <w:ind w:left="1004"/>
      </w:pPr>
    </w:p>
    <w:p w:rsidR="00A947F0" w:rsidRDefault="00BE2F31" w:rsidP="005E4CD3">
      <w:pPr>
        <w:pStyle w:val="FlietextEinzug"/>
        <w:numPr>
          <w:ilvl w:val="0"/>
          <w:numId w:val="22"/>
        </w:numPr>
        <w:rPr>
          <w:b/>
        </w:rPr>
      </w:pPr>
      <w:r>
        <w:rPr>
          <w:b/>
        </w:rPr>
        <w:t>0x</w:t>
      </w:r>
      <w:r w:rsidR="00A947F0">
        <w:rPr>
          <w:b/>
        </w:rPr>
        <w:t>3003</w:t>
      </w:r>
      <w:r w:rsidR="00A947F0" w:rsidRPr="001B7602">
        <w:rPr>
          <w:b/>
        </w:rPr>
        <w:t xml:space="preserve">/x </w:t>
      </w:r>
      <w:r w:rsidR="00A947F0">
        <w:rPr>
          <w:b/>
        </w:rPr>
        <w:t>Frame Data</w:t>
      </w:r>
      <w:r w:rsidR="00A947F0" w:rsidRPr="001B7602">
        <w:rPr>
          <w:b/>
        </w:rPr>
        <w:t>:</w:t>
      </w:r>
    </w:p>
    <w:p w:rsidR="00A947F0" w:rsidRDefault="00A947F0" w:rsidP="005E4CD3">
      <w:pPr>
        <w:pStyle w:val="FlietextEinzug"/>
        <w:numPr>
          <w:ilvl w:val="1"/>
          <w:numId w:val="22"/>
        </w:numPr>
      </w:pPr>
      <w:proofErr w:type="spellStart"/>
      <w:r>
        <w:t>PRes</w:t>
      </w:r>
      <w:proofErr w:type="spellEnd"/>
      <w:r w:rsidRPr="001D3520">
        <w:tab/>
      </w:r>
      <w:r>
        <w:tab/>
      </w:r>
      <w:r w:rsidR="00915932">
        <w:tab/>
      </w:r>
      <w:r w:rsidRPr="001D3520">
        <w:t>=&gt;</w:t>
      </w:r>
      <w:r w:rsidR="00915932">
        <w:t xml:space="preserve"> </w:t>
      </w:r>
      <w:r w:rsidRPr="001D3520">
        <w:t>0x</w:t>
      </w:r>
      <w:r>
        <w:t>04</w:t>
      </w:r>
      <w:r w:rsidRPr="001D3520">
        <w:t xml:space="preserve"> to the fi</w:t>
      </w:r>
      <w:r>
        <w:t>r</w:t>
      </w:r>
      <w:r w:rsidRPr="001D3520">
        <w:t>st Byte</w:t>
      </w:r>
    </w:p>
    <w:p w:rsidR="00A947F0" w:rsidRPr="001D3520" w:rsidRDefault="00A947F0" w:rsidP="005E4CD3">
      <w:pPr>
        <w:pStyle w:val="FlietextEinzug"/>
        <w:numPr>
          <w:ilvl w:val="1"/>
          <w:numId w:val="22"/>
        </w:numPr>
      </w:pPr>
      <w:r>
        <w:t xml:space="preserve">Source ID </w:t>
      </w:r>
      <w:r w:rsidR="00FD68B9">
        <w:tab/>
      </w:r>
      <w:r w:rsidR="003C7D72">
        <w:tab/>
      </w:r>
      <w:r>
        <w:t>=</w:t>
      </w:r>
      <w:r w:rsidR="00FD68B9">
        <w:t>&gt;</w:t>
      </w:r>
      <w:r w:rsidR="003C7D72">
        <w:t>5</w:t>
      </w:r>
      <w:r w:rsidR="00915932">
        <w:tab/>
      </w:r>
      <w:r>
        <w:t>=&gt;</w:t>
      </w:r>
      <w:r w:rsidR="00915932">
        <w:t xml:space="preserve"> </w:t>
      </w:r>
      <w:r>
        <w:t>0x05 to the third Byte</w:t>
      </w:r>
    </w:p>
    <w:p w:rsidR="00A947F0" w:rsidRDefault="00A947F0" w:rsidP="00A947F0">
      <w:pPr>
        <w:pStyle w:val="FlietextEinzug"/>
        <w:ind w:left="1004"/>
        <w:rPr>
          <w:b/>
        </w:rPr>
      </w:pPr>
    </w:p>
    <w:p w:rsidR="00A947F0" w:rsidRDefault="00BE2F31" w:rsidP="005E4CD3">
      <w:pPr>
        <w:pStyle w:val="FlietextEinzug"/>
        <w:numPr>
          <w:ilvl w:val="0"/>
          <w:numId w:val="22"/>
        </w:numPr>
        <w:rPr>
          <w:b/>
        </w:rPr>
      </w:pPr>
      <w:r>
        <w:rPr>
          <w:b/>
        </w:rPr>
        <w:t>0x</w:t>
      </w:r>
      <w:r w:rsidR="00A947F0">
        <w:rPr>
          <w:b/>
        </w:rPr>
        <w:t>3004</w:t>
      </w:r>
      <w:r w:rsidR="00A947F0" w:rsidRPr="001B7602">
        <w:rPr>
          <w:b/>
        </w:rPr>
        <w:t xml:space="preserve">/x </w:t>
      </w:r>
      <w:r w:rsidR="00A947F0">
        <w:rPr>
          <w:b/>
        </w:rPr>
        <w:t>Frame Mask</w:t>
      </w:r>
      <w:r w:rsidR="00A947F0" w:rsidRPr="001B7602">
        <w:rPr>
          <w:b/>
        </w:rPr>
        <w:t>:</w:t>
      </w:r>
    </w:p>
    <w:p w:rsidR="00A947F0" w:rsidRDefault="00A947F0" w:rsidP="005E4CD3">
      <w:pPr>
        <w:pStyle w:val="FlietextEinzug"/>
        <w:numPr>
          <w:ilvl w:val="1"/>
          <w:numId w:val="22"/>
        </w:numPr>
      </w:pPr>
      <w:r w:rsidRPr="001D3520">
        <w:t>Activate Message-Type</w:t>
      </w:r>
      <w:r w:rsidRPr="001D3520">
        <w:tab/>
        <w:t>=&gt; 0xFF to the first Byte</w:t>
      </w:r>
    </w:p>
    <w:p w:rsidR="00A947F0" w:rsidRDefault="00A947F0" w:rsidP="005E4CD3">
      <w:pPr>
        <w:pStyle w:val="FlietextEinzug"/>
        <w:numPr>
          <w:ilvl w:val="1"/>
          <w:numId w:val="22"/>
        </w:numPr>
      </w:pPr>
      <w:r w:rsidRPr="001D3520">
        <w:t xml:space="preserve">Activate </w:t>
      </w:r>
      <w:r>
        <w:t>Source ID</w:t>
      </w:r>
      <w:r w:rsidRPr="001D3520">
        <w:tab/>
      </w:r>
      <w:r>
        <w:tab/>
      </w:r>
      <w:r w:rsidRPr="001D3520">
        <w:t xml:space="preserve">=&gt; 0xFF to the </w:t>
      </w:r>
      <w:r>
        <w:t xml:space="preserve">third </w:t>
      </w:r>
      <w:r w:rsidRPr="001D3520">
        <w:t>Byte</w:t>
      </w:r>
    </w:p>
    <w:p w:rsidR="00A947F0" w:rsidRDefault="00A947F0" w:rsidP="00A947F0">
      <w:pPr>
        <w:pStyle w:val="FlietextEinzug"/>
        <w:ind w:left="0"/>
      </w:pPr>
    </w:p>
    <w:p w:rsidR="00FC7BAD" w:rsidRDefault="00FC7BAD" w:rsidP="00A947F0">
      <w:pPr>
        <w:pStyle w:val="FlietextEinzug"/>
        <w:ind w:left="0"/>
      </w:pPr>
    </w:p>
    <w:tbl>
      <w:tblPr>
        <w:tblStyle w:val="HelleSchattierung"/>
        <w:tblW w:w="0" w:type="auto"/>
        <w:tblInd w:w="682" w:type="dxa"/>
        <w:tblLook w:val="04A0" w:firstRow="1" w:lastRow="0" w:firstColumn="1" w:lastColumn="0" w:noHBand="0" w:noVBand="1"/>
      </w:tblPr>
      <w:tblGrid>
        <w:gridCol w:w="1242"/>
        <w:gridCol w:w="2551"/>
      </w:tblGrid>
      <w:tr w:rsidR="00A947F0" w:rsidTr="00B85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A947F0" w:rsidP="00B85D7E">
            <w:pPr>
              <w:pStyle w:val="FlietextEinzug"/>
              <w:ind w:left="0"/>
            </w:pPr>
            <w:r>
              <w:t>Object</w:t>
            </w:r>
          </w:p>
        </w:tc>
        <w:tc>
          <w:tcPr>
            <w:tcW w:w="2551" w:type="dxa"/>
          </w:tcPr>
          <w:p w:rsidR="00A947F0" w:rsidRDefault="00A947F0" w:rsidP="00B85D7E">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A947F0" w:rsidTr="00B85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BE2F31">
            <w:pPr>
              <w:pStyle w:val="FlietextEinzug"/>
              <w:ind w:left="0"/>
              <w:rPr>
                <w:b w:val="0"/>
                <w:bCs w:val="0"/>
                <w:color w:val="auto"/>
              </w:rPr>
            </w:pPr>
            <w:r>
              <w:t>0x</w:t>
            </w:r>
            <w:r w:rsidR="00A947F0">
              <w:t>3001/x</w:t>
            </w:r>
          </w:p>
        </w:tc>
        <w:tc>
          <w:tcPr>
            <w:tcW w:w="2551" w:type="dxa"/>
          </w:tcPr>
          <w:p w:rsidR="00A947F0" w:rsidRDefault="00A947F0" w:rsidP="00B85D7E">
            <w:pPr>
              <w:pStyle w:val="FlietextEinzug"/>
              <w:ind w:left="0"/>
              <w:cnfStyle w:val="000000100000" w:firstRow="0" w:lastRow="0" w:firstColumn="0" w:lastColumn="0" w:oddVBand="0" w:evenVBand="0" w:oddHBand="1" w:evenHBand="0" w:firstRowFirstColumn="0" w:firstRowLastColumn="0" w:lastRowFirstColumn="0" w:lastRowLastColumn="0"/>
            </w:pPr>
            <w:r>
              <w:t>0x031000000000003C</w:t>
            </w:r>
          </w:p>
        </w:tc>
      </w:tr>
      <w:tr w:rsidR="00A947F0" w:rsidTr="00B85D7E">
        <w:tc>
          <w:tcPr>
            <w:cnfStyle w:val="001000000000" w:firstRow="0" w:lastRow="0" w:firstColumn="1" w:lastColumn="0" w:oddVBand="0" w:evenVBand="0" w:oddHBand="0" w:evenHBand="0" w:firstRowFirstColumn="0" w:firstRowLastColumn="0" w:lastRowFirstColumn="0" w:lastRowLastColumn="0"/>
            <w:tcW w:w="1242" w:type="dxa"/>
          </w:tcPr>
          <w:p w:rsidR="00A947F0" w:rsidRDefault="00BE2F31">
            <w:pPr>
              <w:pStyle w:val="FlietextEinzug"/>
              <w:ind w:left="0"/>
              <w:rPr>
                <w:b w:val="0"/>
                <w:bCs w:val="0"/>
                <w:color w:val="auto"/>
              </w:rPr>
            </w:pPr>
            <w:r>
              <w:t>0x</w:t>
            </w:r>
            <w:r w:rsidR="00A947F0">
              <w:t>3002/x</w:t>
            </w:r>
          </w:p>
        </w:tc>
        <w:tc>
          <w:tcPr>
            <w:tcW w:w="2551" w:type="dxa"/>
          </w:tcPr>
          <w:p w:rsidR="00A947F0" w:rsidRDefault="00A947F0" w:rsidP="00B85D7E">
            <w:pPr>
              <w:pStyle w:val="FlietextEinzug"/>
              <w:ind w:left="0"/>
              <w:cnfStyle w:val="000000000000" w:firstRow="0" w:lastRow="0" w:firstColumn="0" w:lastColumn="0" w:oddVBand="0" w:evenVBand="0" w:oddHBand="0" w:evenHBand="0" w:firstRowFirstColumn="0" w:firstRowLastColumn="0" w:lastRowFirstColumn="0" w:lastRowLastColumn="0"/>
            </w:pPr>
            <w:r>
              <w:t>0x0000000000000000</w:t>
            </w:r>
          </w:p>
        </w:tc>
      </w:tr>
      <w:tr w:rsidR="00A947F0" w:rsidTr="00B85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BE2F31">
            <w:pPr>
              <w:pStyle w:val="FlietextEinzug"/>
              <w:ind w:left="0"/>
              <w:rPr>
                <w:b w:val="0"/>
                <w:bCs w:val="0"/>
                <w:color w:val="auto"/>
              </w:rPr>
            </w:pPr>
            <w:r>
              <w:t>0x</w:t>
            </w:r>
            <w:r w:rsidR="00A947F0">
              <w:t>3003/x</w:t>
            </w:r>
          </w:p>
        </w:tc>
        <w:tc>
          <w:tcPr>
            <w:tcW w:w="2551" w:type="dxa"/>
          </w:tcPr>
          <w:p w:rsidR="00A947F0" w:rsidRDefault="00A947F0" w:rsidP="00B85D7E">
            <w:pPr>
              <w:pStyle w:val="FlietextEinzug"/>
              <w:ind w:left="0"/>
              <w:cnfStyle w:val="000000100000" w:firstRow="0" w:lastRow="0" w:firstColumn="0" w:lastColumn="0" w:oddVBand="0" w:evenVBand="0" w:oddHBand="1" w:evenHBand="0" w:firstRowFirstColumn="0" w:firstRowLastColumn="0" w:lastRowFirstColumn="0" w:lastRowLastColumn="0"/>
            </w:pPr>
            <w:r>
              <w:t>0x0400050000000000</w:t>
            </w:r>
          </w:p>
        </w:tc>
      </w:tr>
      <w:tr w:rsidR="00A947F0" w:rsidTr="00B85D7E">
        <w:tc>
          <w:tcPr>
            <w:cnfStyle w:val="001000000000" w:firstRow="0" w:lastRow="0" w:firstColumn="1" w:lastColumn="0" w:oddVBand="0" w:evenVBand="0" w:oddHBand="0" w:evenHBand="0" w:firstRowFirstColumn="0" w:firstRowLastColumn="0" w:lastRowFirstColumn="0" w:lastRowLastColumn="0"/>
            <w:tcW w:w="1242" w:type="dxa"/>
          </w:tcPr>
          <w:p w:rsidR="00A947F0" w:rsidRDefault="00BE2F31">
            <w:pPr>
              <w:pStyle w:val="FlietextEinzug"/>
              <w:ind w:left="0"/>
              <w:rPr>
                <w:b w:val="0"/>
                <w:bCs w:val="0"/>
                <w:color w:val="auto"/>
              </w:rPr>
            </w:pPr>
            <w:r>
              <w:t>0x</w:t>
            </w:r>
            <w:r w:rsidR="00A947F0">
              <w:t>3004/x</w:t>
            </w:r>
          </w:p>
        </w:tc>
        <w:tc>
          <w:tcPr>
            <w:tcW w:w="2551" w:type="dxa"/>
          </w:tcPr>
          <w:p w:rsidR="00A947F0" w:rsidRDefault="00A947F0" w:rsidP="00B85D7E">
            <w:pPr>
              <w:pStyle w:val="FlietextEinzug"/>
              <w:ind w:left="0"/>
              <w:cnfStyle w:val="000000000000" w:firstRow="0" w:lastRow="0" w:firstColumn="0" w:lastColumn="0" w:oddVBand="0" w:evenVBand="0" w:oddHBand="0" w:evenHBand="0" w:firstRowFirstColumn="0" w:firstRowLastColumn="0" w:lastRowFirstColumn="0" w:lastRowLastColumn="0"/>
            </w:pPr>
            <w:r>
              <w:t>0xFF00FF0000000000</w:t>
            </w:r>
          </w:p>
        </w:tc>
      </w:tr>
    </w:tbl>
    <w:p w:rsidR="002045D5" w:rsidRDefault="00A947F0" w:rsidP="002045D5">
      <w:pPr>
        <w:pStyle w:val="berschrift3"/>
      </w:pPr>
      <w:bookmarkStart w:id="174" w:name="_Toc402957459"/>
      <w:r>
        <w:lastRenderedPageBreak/>
        <w:t xml:space="preserve">Manipulate SVID of </w:t>
      </w:r>
      <w:proofErr w:type="spellStart"/>
      <w:r>
        <w:t>ASnds</w:t>
      </w:r>
      <w:bookmarkEnd w:id="174"/>
      <w:proofErr w:type="spellEnd"/>
    </w:p>
    <w:p w:rsidR="00485848" w:rsidRPr="00485848" w:rsidRDefault="00485848" w:rsidP="00485848">
      <w:pPr>
        <w:pStyle w:val="FlietextEinzug"/>
      </w:pPr>
    </w:p>
    <w:p w:rsidR="00A947F0" w:rsidRDefault="00A947F0" w:rsidP="00A947F0">
      <w:pPr>
        <w:pStyle w:val="FlietextEinzug"/>
        <w:jc w:val="both"/>
      </w:pPr>
      <w:r>
        <w:t xml:space="preserve">The </w:t>
      </w:r>
      <w:proofErr w:type="spellStart"/>
      <w:r>
        <w:t>ServiceID</w:t>
      </w:r>
      <w:proofErr w:type="spellEnd"/>
      <w:r>
        <w:t xml:space="preserve"> of the following </w:t>
      </w:r>
      <w:proofErr w:type="spellStart"/>
      <w:r>
        <w:t>ASnds</w:t>
      </w:r>
      <w:proofErr w:type="spellEnd"/>
      <w:r>
        <w:t xml:space="preserve"> should be manipulated from the value 5 to </w:t>
      </w:r>
      <w:r w:rsidR="00C62DAB">
        <w:t xml:space="preserve">value </w:t>
      </w:r>
      <w:r>
        <w:t>7. The exact cycle is unknown, but should be within the following POWERLINK cycles.</w:t>
      </w:r>
    </w:p>
    <w:p w:rsidR="00A947F0" w:rsidRPr="001B7602" w:rsidRDefault="00A947F0" w:rsidP="00A947F0">
      <w:pPr>
        <w:pStyle w:val="FlietextEinzug"/>
      </w:pPr>
    </w:p>
    <w:p w:rsidR="00A947F0" w:rsidRDefault="00BF07C1" w:rsidP="005E4CD3">
      <w:pPr>
        <w:pStyle w:val="FlietextEinzug"/>
        <w:numPr>
          <w:ilvl w:val="0"/>
          <w:numId w:val="23"/>
        </w:numPr>
        <w:rPr>
          <w:b/>
        </w:rPr>
      </w:pPr>
      <w:r>
        <w:rPr>
          <w:b/>
        </w:rPr>
        <w:t>0x</w:t>
      </w:r>
      <w:r w:rsidR="00A947F0" w:rsidRPr="001B7602">
        <w:rPr>
          <w:b/>
        </w:rPr>
        <w:t>3001/x Task Setting</w:t>
      </w:r>
      <w:r w:rsidR="00A947F0">
        <w:rPr>
          <w:b/>
        </w:rPr>
        <w:t xml:space="preserve"> 1</w:t>
      </w:r>
      <w:r w:rsidR="00A947F0" w:rsidRPr="001B7602">
        <w:rPr>
          <w:b/>
        </w:rPr>
        <w:t>:</w:t>
      </w:r>
    </w:p>
    <w:p w:rsidR="00A947F0" w:rsidRDefault="00A947F0" w:rsidP="005E4CD3">
      <w:pPr>
        <w:pStyle w:val="FlietextEinzug"/>
        <w:numPr>
          <w:ilvl w:val="1"/>
          <w:numId w:val="23"/>
        </w:numPr>
      </w:pPr>
      <w:r w:rsidRPr="001B7602">
        <w:t>C</w:t>
      </w:r>
      <w:r>
        <w:t>ycle: all</w:t>
      </w:r>
      <w:r>
        <w:tab/>
      </w:r>
      <w:r w:rsidR="0044512D">
        <w:tab/>
      </w:r>
      <w:r w:rsidR="0044512D">
        <w:tab/>
        <w:t xml:space="preserve">=&gt; </w:t>
      </w:r>
      <w:r>
        <w:t>0xFF to the first Byte</w:t>
      </w:r>
    </w:p>
    <w:p w:rsidR="00A947F0" w:rsidRDefault="00A947F0" w:rsidP="005E4CD3">
      <w:pPr>
        <w:pStyle w:val="FlietextEinzug"/>
        <w:numPr>
          <w:ilvl w:val="1"/>
          <w:numId w:val="23"/>
        </w:numPr>
      </w:pPr>
      <w:r>
        <w:t xml:space="preserve">Manipulate  </w:t>
      </w:r>
      <w:r w:rsidR="0044512D">
        <w:tab/>
      </w:r>
      <w:r w:rsidR="0044512D">
        <w:tab/>
      </w:r>
      <w:r>
        <w:tab/>
        <w:t>=&gt;</w:t>
      </w:r>
      <w:r w:rsidR="0044512D">
        <w:t xml:space="preserve"> </w:t>
      </w:r>
      <w:r>
        <w:t>0x04 to the second Byte</w:t>
      </w:r>
    </w:p>
    <w:p w:rsidR="00A947F0" w:rsidRPr="001B7602" w:rsidRDefault="00C62DAB" w:rsidP="005E4CD3">
      <w:pPr>
        <w:pStyle w:val="FlietextEinzug"/>
        <w:numPr>
          <w:ilvl w:val="1"/>
          <w:numId w:val="23"/>
        </w:numPr>
      </w:pPr>
      <w:r>
        <w:t>Offset 1</w:t>
      </w:r>
      <w:r w:rsidR="0044512D">
        <w:tab/>
      </w:r>
      <w:r w:rsidR="003C7D72">
        <w:tab/>
      </w:r>
      <w:r>
        <w:t>=</w:t>
      </w:r>
      <w:r w:rsidR="0044512D">
        <w:t>&gt;</w:t>
      </w:r>
      <w:r w:rsidR="00A947F0">
        <w:t>18</w:t>
      </w:r>
      <w:r w:rsidR="00A947F0">
        <w:tab/>
        <w:t>=&gt;</w:t>
      </w:r>
      <w:r w:rsidR="0044512D">
        <w:t xml:space="preserve"> </w:t>
      </w:r>
      <w:r w:rsidR="00A947F0">
        <w:t xml:space="preserve">010010 the first 6 Bit of the third Byte </w:t>
      </w:r>
    </w:p>
    <w:p w:rsidR="00A947F0" w:rsidRDefault="00A947F0" w:rsidP="00A947F0">
      <w:pPr>
        <w:pStyle w:val="FlietextEinzug"/>
      </w:pPr>
    </w:p>
    <w:p w:rsidR="00A947F0" w:rsidRDefault="00BF07C1" w:rsidP="005E4CD3">
      <w:pPr>
        <w:pStyle w:val="FlietextEinzug"/>
        <w:numPr>
          <w:ilvl w:val="0"/>
          <w:numId w:val="22"/>
        </w:numPr>
        <w:rPr>
          <w:b/>
        </w:rPr>
      </w:pPr>
      <w:r>
        <w:rPr>
          <w:b/>
        </w:rPr>
        <w:t>0x</w:t>
      </w:r>
      <w:r w:rsidR="00A947F0">
        <w:rPr>
          <w:b/>
        </w:rPr>
        <w:t>3002</w:t>
      </w:r>
      <w:r w:rsidR="00A947F0" w:rsidRPr="001B7602">
        <w:rPr>
          <w:b/>
        </w:rPr>
        <w:t>/x Task Setting</w:t>
      </w:r>
      <w:r w:rsidR="00A947F0">
        <w:rPr>
          <w:b/>
        </w:rPr>
        <w:t xml:space="preserve"> 2</w:t>
      </w:r>
      <w:r w:rsidR="00A947F0" w:rsidRPr="001B7602">
        <w:rPr>
          <w:b/>
        </w:rPr>
        <w:t>:</w:t>
      </w:r>
    </w:p>
    <w:p w:rsidR="00A947F0" w:rsidRPr="001B7602" w:rsidRDefault="00A947F0" w:rsidP="005E4CD3">
      <w:pPr>
        <w:pStyle w:val="FlietextEinzug"/>
        <w:numPr>
          <w:ilvl w:val="1"/>
          <w:numId w:val="22"/>
        </w:numPr>
      </w:pPr>
      <w:r>
        <w:t xml:space="preserve">New Data </w:t>
      </w:r>
      <w:r w:rsidR="00C62DAB">
        <w:t>1</w:t>
      </w:r>
      <w:r w:rsidR="003C7D72">
        <w:tab/>
      </w:r>
      <w:r w:rsidR="0044512D">
        <w:tab/>
      </w:r>
      <w:r w:rsidR="00C62DAB">
        <w:t>=</w:t>
      </w:r>
      <w:r w:rsidR="0044512D">
        <w:t>&gt;</w:t>
      </w:r>
      <w:r>
        <w:t>7</w:t>
      </w:r>
      <w:r>
        <w:tab/>
      </w:r>
      <w:r w:rsidRPr="001B7602">
        <w:t>=&gt;</w:t>
      </w:r>
      <w:r w:rsidR="0044512D">
        <w:t xml:space="preserve"> </w:t>
      </w:r>
      <w:r>
        <w:t>0x07 to the first Byte</w:t>
      </w:r>
    </w:p>
    <w:p w:rsidR="00A947F0" w:rsidRDefault="00A947F0" w:rsidP="00A947F0">
      <w:pPr>
        <w:pStyle w:val="FlietextEinzug"/>
        <w:ind w:left="1004"/>
      </w:pPr>
    </w:p>
    <w:p w:rsidR="00A947F0" w:rsidRDefault="00BF07C1" w:rsidP="005E4CD3">
      <w:pPr>
        <w:pStyle w:val="FlietextEinzug"/>
        <w:numPr>
          <w:ilvl w:val="0"/>
          <w:numId w:val="22"/>
        </w:numPr>
        <w:rPr>
          <w:b/>
        </w:rPr>
      </w:pPr>
      <w:r>
        <w:rPr>
          <w:b/>
        </w:rPr>
        <w:t>0x</w:t>
      </w:r>
      <w:r w:rsidR="00A947F0">
        <w:rPr>
          <w:b/>
        </w:rPr>
        <w:t>3003</w:t>
      </w:r>
      <w:r w:rsidR="00A947F0" w:rsidRPr="001B7602">
        <w:rPr>
          <w:b/>
        </w:rPr>
        <w:t xml:space="preserve">/x </w:t>
      </w:r>
      <w:r w:rsidR="00A947F0">
        <w:rPr>
          <w:b/>
        </w:rPr>
        <w:t>Frame Data</w:t>
      </w:r>
      <w:r w:rsidR="00A947F0" w:rsidRPr="001B7602">
        <w:rPr>
          <w:b/>
        </w:rPr>
        <w:t>:</w:t>
      </w:r>
    </w:p>
    <w:p w:rsidR="00A947F0" w:rsidRDefault="006C26F9" w:rsidP="005E4CD3">
      <w:pPr>
        <w:pStyle w:val="FlietextEinzug"/>
        <w:numPr>
          <w:ilvl w:val="1"/>
          <w:numId w:val="22"/>
        </w:numPr>
      </w:pPr>
      <w:proofErr w:type="spellStart"/>
      <w:r>
        <w:t>ASnd</w:t>
      </w:r>
      <w:proofErr w:type="spellEnd"/>
      <w:r w:rsidR="00A947F0" w:rsidRPr="001D3520">
        <w:tab/>
      </w:r>
      <w:r w:rsidR="00A947F0">
        <w:tab/>
      </w:r>
      <w:r w:rsidR="0044512D">
        <w:tab/>
      </w:r>
      <w:r w:rsidR="00A947F0" w:rsidRPr="001D3520">
        <w:t>=&gt;</w:t>
      </w:r>
      <w:r w:rsidR="0044512D">
        <w:t xml:space="preserve"> </w:t>
      </w:r>
      <w:r w:rsidR="00A947F0" w:rsidRPr="001D3520">
        <w:t>0x</w:t>
      </w:r>
      <w:r>
        <w:t>06</w:t>
      </w:r>
      <w:r w:rsidR="00A947F0" w:rsidRPr="001D3520">
        <w:t xml:space="preserve"> to the fi</w:t>
      </w:r>
      <w:r w:rsidR="00A947F0">
        <w:t>r</w:t>
      </w:r>
      <w:r w:rsidR="00A947F0" w:rsidRPr="001D3520">
        <w:t>st Byte</w:t>
      </w:r>
    </w:p>
    <w:p w:rsidR="00A947F0" w:rsidRPr="001D3520" w:rsidRDefault="006C26F9" w:rsidP="005E4CD3">
      <w:pPr>
        <w:pStyle w:val="FlietextEinzug"/>
        <w:numPr>
          <w:ilvl w:val="1"/>
          <w:numId w:val="22"/>
        </w:numPr>
      </w:pPr>
      <w:proofErr w:type="spellStart"/>
      <w:r>
        <w:t>ServiceID</w:t>
      </w:r>
      <w:proofErr w:type="spellEnd"/>
      <w:r>
        <w:t xml:space="preserve"> </w:t>
      </w:r>
      <w:r w:rsidR="0044512D">
        <w:tab/>
      </w:r>
      <w:r w:rsidR="003C7D72">
        <w:tab/>
      </w:r>
      <w:r w:rsidR="00A947F0">
        <w:t>=</w:t>
      </w:r>
      <w:r w:rsidR="0044512D">
        <w:t>&gt;</w:t>
      </w:r>
      <w:r w:rsidR="00A947F0">
        <w:t>5</w:t>
      </w:r>
      <w:r w:rsidR="00A947F0">
        <w:tab/>
        <w:t>=&gt;</w:t>
      </w:r>
      <w:r w:rsidR="0044512D">
        <w:t xml:space="preserve"> </w:t>
      </w:r>
      <w:r w:rsidR="00A947F0">
        <w:t xml:space="preserve">0x05 to the </w:t>
      </w:r>
      <w:r>
        <w:t>fourth</w:t>
      </w:r>
      <w:r w:rsidR="00A947F0">
        <w:t xml:space="preserve"> Byte</w:t>
      </w:r>
    </w:p>
    <w:p w:rsidR="00A947F0" w:rsidRDefault="00A947F0" w:rsidP="00A947F0">
      <w:pPr>
        <w:pStyle w:val="FlietextEinzug"/>
        <w:ind w:left="1004"/>
        <w:rPr>
          <w:b/>
        </w:rPr>
      </w:pPr>
    </w:p>
    <w:p w:rsidR="00A947F0" w:rsidRDefault="00BF07C1" w:rsidP="005E4CD3">
      <w:pPr>
        <w:pStyle w:val="FlietextEinzug"/>
        <w:numPr>
          <w:ilvl w:val="0"/>
          <w:numId w:val="22"/>
        </w:numPr>
        <w:rPr>
          <w:b/>
        </w:rPr>
      </w:pPr>
      <w:r>
        <w:rPr>
          <w:b/>
        </w:rPr>
        <w:t>0x</w:t>
      </w:r>
      <w:r w:rsidR="00A947F0">
        <w:rPr>
          <w:b/>
        </w:rPr>
        <w:t>3004</w:t>
      </w:r>
      <w:r w:rsidR="00A947F0" w:rsidRPr="001B7602">
        <w:rPr>
          <w:b/>
        </w:rPr>
        <w:t xml:space="preserve">/x </w:t>
      </w:r>
      <w:r w:rsidR="00A947F0">
        <w:rPr>
          <w:b/>
        </w:rPr>
        <w:t>Frame Mask</w:t>
      </w:r>
      <w:r w:rsidR="00A947F0" w:rsidRPr="001B7602">
        <w:rPr>
          <w:b/>
        </w:rPr>
        <w:t>:</w:t>
      </w:r>
    </w:p>
    <w:p w:rsidR="00A947F0" w:rsidRDefault="00A947F0" w:rsidP="005E4CD3">
      <w:pPr>
        <w:pStyle w:val="FlietextEinzug"/>
        <w:numPr>
          <w:ilvl w:val="1"/>
          <w:numId w:val="22"/>
        </w:numPr>
      </w:pPr>
      <w:r w:rsidRPr="001D3520">
        <w:t>Activate Message-Type</w:t>
      </w:r>
      <w:r w:rsidRPr="001D3520">
        <w:tab/>
        <w:t>=&gt; 0xFF to the first Byte</w:t>
      </w:r>
    </w:p>
    <w:p w:rsidR="00FC7BAD" w:rsidRDefault="00A947F0" w:rsidP="00FF5D82">
      <w:pPr>
        <w:pStyle w:val="FlietextEinzug"/>
        <w:numPr>
          <w:ilvl w:val="1"/>
          <w:numId w:val="22"/>
        </w:numPr>
      </w:pPr>
      <w:r w:rsidRPr="001D3520">
        <w:t xml:space="preserve">Activate </w:t>
      </w:r>
      <w:proofErr w:type="spellStart"/>
      <w:r w:rsidR="006C26F9">
        <w:t>ServiceID</w:t>
      </w:r>
      <w:proofErr w:type="spellEnd"/>
      <w:r w:rsidR="006C26F9">
        <w:t xml:space="preserve"> </w:t>
      </w:r>
      <w:r w:rsidR="006C26F9">
        <w:tab/>
      </w:r>
      <w:r>
        <w:tab/>
      </w:r>
      <w:r w:rsidRPr="001D3520">
        <w:t xml:space="preserve">=&gt; 0xFF to the </w:t>
      </w:r>
      <w:r w:rsidR="006C26F9">
        <w:t xml:space="preserve">fourth </w:t>
      </w:r>
      <w:r w:rsidRPr="001D3520">
        <w:t>Byte</w:t>
      </w:r>
    </w:p>
    <w:p w:rsidR="00E62051" w:rsidRDefault="00E62051" w:rsidP="00FF5D82">
      <w:pPr>
        <w:pStyle w:val="FlietextEinzug"/>
        <w:ind w:left="1724"/>
      </w:pPr>
    </w:p>
    <w:p w:rsidR="00E62051" w:rsidRDefault="00E62051" w:rsidP="00FF5D82">
      <w:pPr>
        <w:pStyle w:val="FlietextEinzug"/>
        <w:ind w:left="1724"/>
      </w:pPr>
    </w:p>
    <w:tbl>
      <w:tblPr>
        <w:tblStyle w:val="HelleSchattierung"/>
        <w:tblW w:w="0" w:type="auto"/>
        <w:tblInd w:w="682" w:type="dxa"/>
        <w:tblLook w:val="04A0" w:firstRow="1" w:lastRow="0" w:firstColumn="1" w:lastColumn="0" w:noHBand="0" w:noVBand="1"/>
      </w:tblPr>
      <w:tblGrid>
        <w:gridCol w:w="1242"/>
        <w:gridCol w:w="2551"/>
      </w:tblGrid>
      <w:tr w:rsidR="00A947F0" w:rsidTr="00B85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A947F0" w:rsidP="00B85D7E">
            <w:pPr>
              <w:pStyle w:val="FlietextEinzug"/>
              <w:ind w:left="0"/>
            </w:pPr>
            <w:r>
              <w:t>Object</w:t>
            </w:r>
          </w:p>
        </w:tc>
        <w:tc>
          <w:tcPr>
            <w:tcW w:w="2551" w:type="dxa"/>
          </w:tcPr>
          <w:p w:rsidR="00A947F0" w:rsidRDefault="00A947F0" w:rsidP="00B85D7E">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A947F0" w:rsidTr="00B85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BF07C1">
            <w:pPr>
              <w:pStyle w:val="FlietextEinzug"/>
              <w:ind w:left="0"/>
              <w:rPr>
                <w:b w:val="0"/>
                <w:bCs w:val="0"/>
                <w:color w:val="auto"/>
              </w:rPr>
            </w:pPr>
            <w:r>
              <w:t>0x</w:t>
            </w:r>
            <w:r w:rsidR="00A947F0">
              <w:t>3001/x</w:t>
            </w:r>
          </w:p>
        </w:tc>
        <w:tc>
          <w:tcPr>
            <w:tcW w:w="2551" w:type="dxa"/>
          </w:tcPr>
          <w:p w:rsidR="00A947F0" w:rsidRDefault="00A947F0" w:rsidP="00A947F0">
            <w:pPr>
              <w:pStyle w:val="FlietextEinzug"/>
              <w:ind w:left="0"/>
              <w:cnfStyle w:val="000000100000" w:firstRow="0" w:lastRow="0" w:firstColumn="0" w:lastColumn="0" w:oddVBand="0" w:evenVBand="0" w:oddHBand="1" w:evenHBand="0" w:firstRowFirstColumn="0" w:firstRowLastColumn="0" w:lastRowFirstColumn="0" w:lastRowLastColumn="0"/>
            </w:pPr>
            <w:r>
              <w:t>0xFF04480000000000</w:t>
            </w:r>
          </w:p>
        </w:tc>
      </w:tr>
      <w:tr w:rsidR="00A947F0" w:rsidTr="00B85D7E">
        <w:tc>
          <w:tcPr>
            <w:cnfStyle w:val="001000000000" w:firstRow="0" w:lastRow="0" w:firstColumn="1" w:lastColumn="0" w:oddVBand="0" w:evenVBand="0" w:oddHBand="0" w:evenHBand="0" w:firstRowFirstColumn="0" w:firstRowLastColumn="0" w:lastRowFirstColumn="0" w:lastRowLastColumn="0"/>
            <w:tcW w:w="1242" w:type="dxa"/>
          </w:tcPr>
          <w:p w:rsidR="00A947F0" w:rsidRDefault="00BF07C1">
            <w:pPr>
              <w:pStyle w:val="FlietextEinzug"/>
              <w:ind w:left="0"/>
              <w:rPr>
                <w:b w:val="0"/>
                <w:bCs w:val="0"/>
                <w:color w:val="auto"/>
              </w:rPr>
            </w:pPr>
            <w:r>
              <w:t>0x</w:t>
            </w:r>
            <w:r w:rsidR="00A947F0">
              <w:t>3002/x</w:t>
            </w:r>
          </w:p>
        </w:tc>
        <w:tc>
          <w:tcPr>
            <w:tcW w:w="2551" w:type="dxa"/>
          </w:tcPr>
          <w:p w:rsidR="00A947F0" w:rsidRDefault="00A947F0" w:rsidP="00B85D7E">
            <w:pPr>
              <w:pStyle w:val="FlietextEinzug"/>
              <w:ind w:left="0"/>
              <w:cnfStyle w:val="000000000000" w:firstRow="0" w:lastRow="0" w:firstColumn="0" w:lastColumn="0" w:oddVBand="0" w:evenVBand="0" w:oddHBand="0" w:evenHBand="0" w:firstRowFirstColumn="0" w:firstRowLastColumn="0" w:lastRowFirstColumn="0" w:lastRowLastColumn="0"/>
            </w:pPr>
            <w:r>
              <w:t>0x0700000000000000</w:t>
            </w:r>
          </w:p>
        </w:tc>
      </w:tr>
      <w:tr w:rsidR="00A947F0" w:rsidTr="00B85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BF07C1">
            <w:pPr>
              <w:pStyle w:val="FlietextEinzug"/>
              <w:ind w:left="0"/>
              <w:rPr>
                <w:b w:val="0"/>
                <w:bCs w:val="0"/>
                <w:color w:val="auto"/>
              </w:rPr>
            </w:pPr>
            <w:r>
              <w:t>0x</w:t>
            </w:r>
            <w:r w:rsidR="00A947F0">
              <w:t>3003/x</w:t>
            </w:r>
          </w:p>
        </w:tc>
        <w:tc>
          <w:tcPr>
            <w:tcW w:w="2551" w:type="dxa"/>
          </w:tcPr>
          <w:p w:rsidR="00A947F0" w:rsidRDefault="006C26F9" w:rsidP="00B85D7E">
            <w:pPr>
              <w:pStyle w:val="FlietextEinzug"/>
              <w:ind w:left="0"/>
              <w:cnfStyle w:val="000000100000" w:firstRow="0" w:lastRow="0" w:firstColumn="0" w:lastColumn="0" w:oddVBand="0" w:evenVBand="0" w:oddHBand="1" w:evenHBand="0" w:firstRowFirstColumn="0" w:firstRowLastColumn="0" w:lastRowFirstColumn="0" w:lastRowLastColumn="0"/>
            </w:pPr>
            <w:r>
              <w:t>0x06</w:t>
            </w:r>
            <w:r w:rsidR="00A947F0">
              <w:t>00</w:t>
            </w:r>
            <w:r>
              <w:t>00</w:t>
            </w:r>
            <w:r w:rsidR="00A947F0">
              <w:t>05</w:t>
            </w:r>
            <w:r>
              <w:t>00000000</w:t>
            </w:r>
          </w:p>
        </w:tc>
      </w:tr>
      <w:tr w:rsidR="00A947F0" w:rsidTr="00B85D7E">
        <w:tc>
          <w:tcPr>
            <w:cnfStyle w:val="001000000000" w:firstRow="0" w:lastRow="0" w:firstColumn="1" w:lastColumn="0" w:oddVBand="0" w:evenVBand="0" w:oddHBand="0" w:evenHBand="0" w:firstRowFirstColumn="0" w:firstRowLastColumn="0" w:lastRowFirstColumn="0" w:lastRowLastColumn="0"/>
            <w:tcW w:w="1242" w:type="dxa"/>
          </w:tcPr>
          <w:p w:rsidR="00A947F0" w:rsidRDefault="00BF07C1">
            <w:pPr>
              <w:pStyle w:val="FlietextEinzug"/>
              <w:ind w:left="0"/>
              <w:rPr>
                <w:b w:val="0"/>
                <w:bCs w:val="0"/>
                <w:color w:val="auto"/>
              </w:rPr>
            </w:pPr>
            <w:r>
              <w:t>0x</w:t>
            </w:r>
            <w:r w:rsidR="00A947F0">
              <w:t>3004/x</w:t>
            </w:r>
          </w:p>
        </w:tc>
        <w:tc>
          <w:tcPr>
            <w:tcW w:w="2551" w:type="dxa"/>
          </w:tcPr>
          <w:p w:rsidR="00A947F0" w:rsidRDefault="00A947F0" w:rsidP="00B85D7E">
            <w:pPr>
              <w:pStyle w:val="FlietextEinzug"/>
              <w:ind w:left="0"/>
              <w:cnfStyle w:val="000000000000" w:firstRow="0" w:lastRow="0" w:firstColumn="0" w:lastColumn="0" w:oddVBand="0" w:evenVBand="0" w:oddHBand="0" w:evenHBand="0" w:firstRowFirstColumn="0" w:firstRowLastColumn="0" w:lastRowFirstColumn="0" w:lastRowLastColumn="0"/>
            </w:pPr>
            <w:r>
              <w:t>0xFF00</w:t>
            </w:r>
            <w:r w:rsidR="006C26F9">
              <w:t>00</w:t>
            </w:r>
            <w:r>
              <w:t>FF</w:t>
            </w:r>
            <w:r w:rsidR="006C26F9">
              <w:t>000</w:t>
            </w:r>
            <w:r>
              <w:t>00000</w:t>
            </w:r>
          </w:p>
        </w:tc>
      </w:tr>
    </w:tbl>
    <w:p w:rsidR="00A97C6B" w:rsidRDefault="00A97C6B" w:rsidP="00951B7D"/>
    <w:p w:rsidR="00A97C6B" w:rsidRDefault="00A97C6B" w:rsidP="00A97C6B">
      <w:pPr>
        <w:pStyle w:val="berschrift3"/>
      </w:pPr>
      <w:bookmarkStart w:id="175" w:name="_Toc402957460"/>
      <w:proofErr w:type="spellStart"/>
      <w:r>
        <w:t>OpenSAFETY</w:t>
      </w:r>
      <w:proofErr w:type="spellEnd"/>
      <w:r>
        <w:t xml:space="preserve"> Packet Repetition</w:t>
      </w:r>
      <w:bookmarkEnd w:id="175"/>
    </w:p>
    <w:p w:rsidR="00FF5D82" w:rsidRDefault="00FF5D82" w:rsidP="008454B3">
      <w:pPr>
        <w:pStyle w:val="FlietextEinzug"/>
        <w:jc w:val="both"/>
      </w:pPr>
    </w:p>
    <w:p w:rsidR="003E5D61" w:rsidRDefault="00A00CC6" w:rsidP="008454B3">
      <w:pPr>
        <w:pStyle w:val="FlietextEinzug"/>
        <w:jc w:val="both"/>
      </w:pPr>
      <w:r>
        <w:t xml:space="preserve">The safety packets of the </w:t>
      </w:r>
      <w:proofErr w:type="spellStart"/>
      <w:r>
        <w:t>SafetL</w:t>
      </w:r>
      <w:r w:rsidR="005D4B28">
        <w:t>ogic</w:t>
      </w:r>
      <w:proofErr w:type="spellEnd"/>
      <w:r>
        <w:t xml:space="preserve"> </w:t>
      </w:r>
      <w:proofErr w:type="spellStart"/>
      <w:r>
        <w:t>PRes</w:t>
      </w:r>
      <w:proofErr w:type="spellEnd"/>
      <w:r>
        <w:t xml:space="preserve"> (Node Nr</w:t>
      </w:r>
      <w:r w:rsidR="00390454">
        <w:t>.</w:t>
      </w:r>
      <w:r>
        <w:t xml:space="preserve"> 5) should be </w:t>
      </w:r>
      <w:r w:rsidRPr="00A00CC6">
        <w:t>repeated</w:t>
      </w:r>
      <w:r>
        <w:t xml:space="preserve"> 400-times.</w:t>
      </w:r>
      <w:r w:rsidR="00947184">
        <w:t xml:space="preserve"> The safety packet start</w:t>
      </w:r>
      <w:r w:rsidR="00FD1D2B">
        <w:t>s at Byte 20 and has a size of 26</w:t>
      </w:r>
      <w:r w:rsidR="00947184">
        <w:t xml:space="preserve"> Bytes.</w:t>
      </w:r>
    </w:p>
    <w:p w:rsidR="00947184" w:rsidRPr="001B7602" w:rsidRDefault="00947184" w:rsidP="00947184">
      <w:pPr>
        <w:pStyle w:val="FlietextEinzug"/>
      </w:pPr>
    </w:p>
    <w:p w:rsidR="00947184" w:rsidRDefault="00947184" w:rsidP="00947184">
      <w:pPr>
        <w:pStyle w:val="FlietextEinzug"/>
        <w:numPr>
          <w:ilvl w:val="0"/>
          <w:numId w:val="23"/>
        </w:numPr>
        <w:rPr>
          <w:b/>
        </w:rPr>
      </w:pPr>
      <w:r>
        <w:rPr>
          <w:b/>
        </w:rPr>
        <w:t>0x</w:t>
      </w:r>
      <w:r w:rsidRPr="001B7602">
        <w:rPr>
          <w:b/>
        </w:rPr>
        <w:t>3001/x Task Setting</w:t>
      </w:r>
      <w:r>
        <w:rPr>
          <w:b/>
        </w:rPr>
        <w:t xml:space="preserve"> 1</w:t>
      </w:r>
      <w:r w:rsidRPr="001B7602">
        <w:rPr>
          <w:b/>
        </w:rPr>
        <w:t>:</w:t>
      </w:r>
    </w:p>
    <w:p w:rsidR="00947184" w:rsidRDefault="00947184" w:rsidP="00947184">
      <w:pPr>
        <w:pStyle w:val="FlietextEinzug"/>
        <w:numPr>
          <w:ilvl w:val="1"/>
          <w:numId w:val="23"/>
        </w:numPr>
      </w:pPr>
      <w:r w:rsidRPr="001B7602">
        <w:t>C</w:t>
      </w:r>
      <w:r w:rsidR="00FD1D2B">
        <w:t>ycle 1</w:t>
      </w:r>
      <w:r>
        <w:tab/>
      </w:r>
      <w:r>
        <w:tab/>
      </w:r>
      <w:r>
        <w:tab/>
        <w:t xml:space="preserve">=&gt; </w:t>
      </w:r>
      <w:r w:rsidR="00FD1D2B">
        <w:t>0x01</w:t>
      </w:r>
      <w:r>
        <w:t xml:space="preserve"> to the first Byte</w:t>
      </w:r>
    </w:p>
    <w:p w:rsidR="00947184" w:rsidRDefault="00FD1D2B" w:rsidP="00947184">
      <w:pPr>
        <w:pStyle w:val="FlietextEinzug"/>
        <w:numPr>
          <w:ilvl w:val="1"/>
          <w:numId w:val="23"/>
        </w:numPr>
      </w:pPr>
      <w:r>
        <w:t>Repetition</w:t>
      </w:r>
      <w:r w:rsidR="00947184">
        <w:t xml:space="preserve">  </w:t>
      </w:r>
      <w:r w:rsidR="00947184">
        <w:tab/>
      </w:r>
      <w:r w:rsidR="00947184">
        <w:tab/>
      </w:r>
      <w:r w:rsidR="00947184">
        <w:tab/>
        <w:t>=&gt; 0x</w:t>
      </w:r>
      <w:r>
        <w:t>81</w:t>
      </w:r>
      <w:r w:rsidR="00947184">
        <w:t xml:space="preserve"> to the second Byte</w:t>
      </w:r>
    </w:p>
    <w:p w:rsidR="00FD1D2B" w:rsidRDefault="00FD1D2B" w:rsidP="00947184">
      <w:pPr>
        <w:pStyle w:val="FlietextEinzug"/>
        <w:numPr>
          <w:ilvl w:val="1"/>
          <w:numId w:val="23"/>
        </w:numPr>
      </w:pPr>
      <w:r>
        <w:t>Packet start</w:t>
      </w:r>
      <w:r>
        <w:tab/>
      </w:r>
      <w:r w:rsidR="001F763C">
        <w:tab/>
        <w:t>=&gt;20</w:t>
      </w:r>
      <w:r w:rsidR="001F763C">
        <w:tab/>
      </w:r>
      <w:r>
        <w:t>=&gt; 0x14 to the third Byte</w:t>
      </w:r>
    </w:p>
    <w:p w:rsidR="00FD1D2B" w:rsidRDefault="00FD1D2B" w:rsidP="00947184">
      <w:pPr>
        <w:pStyle w:val="FlietextEinzug"/>
        <w:numPr>
          <w:ilvl w:val="1"/>
          <w:numId w:val="23"/>
        </w:numPr>
      </w:pPr>
      <w:r>
        <w:t>Packet size</w:t>
      </w:r>
      <w:r>
        <w:tab/>
      </w:r>
      <w:r w:rsidR="001F763C">
        <w:tab/>
      </w:r>
      <w:r>
        <w:t>=&gt;26</w:t>
      </w:r>
      <w:r>
        <w:tab/>
        <w:t>=&gt; 0x1A to the fourth Byte</w:t>
      </w:r>
      <w:r>
        <w:tab/>
      </w:r>
    </w:p>
    <w:p w:rsidR="00947184" w:rsidRPr="001B7602" w:rsidRDefault="001F763C" w:rsidP="00947184">
      <w:pPr>
        <w:pStyle w:val="FlietextEinzug"/>
        <w:numPr>
          <w:ilvl w:val="1"/>
          <w:numId w:val="23"/>
        </w:numPr>
      </w:pPr>
      <w:r>
        <w:t xml:space="preserve">Number of packets </w:t>
      </w:r>
      <w:r w:rsidR="00947184">
        <w:tab/>
      </w:r>
      <w:r>
        <w:t>=&gt;40</w:t>
      </w:r>
      <w:r w:rsidR="00947184">
        <w:t>0</w:t>
      </w:r>
      <w:r w:rsidR="00947184">
        <w:tab/>
        <w:t>=&gt; 0x</w:t>
      </w:r>
      <w:r>
        <w:t>0190</w:t>
      </w:r>
      <w:r w:rsidR="00947184">
        <w:t xml:space="preserve"> to </w:t>
      </w:r>
      <w:r>
        <w:t>Byte five and six</w:t>
      </w:r>
      <w:r w:rsidR="00947184">
        <w:t xml:space="preserve"> </w:t>
      </w:r>
    </w:p>
    <w:p w:rsidR="00947184" w:rsidRDefault="00947184" w:rsidP="00947184">
      <w:pPr>
        <w:pStyle w:val="FlietextEinzug"/>
      </w:pPr>
    </w:p>
    <w:p w:rsidR="00947184" w:rsidRDefault="00947184" w:rsidP="00947184">
      <w:pPr>
        <w:pStyle w:val="FlietextEinzug"/>
        <w:numPr>
          <w:ilvl w:val="0"/>
          <w:numId w:val="22"/>
        </w:numPr>
        <w:rPr>
          <w:b/>
        </w:rPr>
      </w:pPr>
      <w:r>
        <w:rPr>
          <w:b/>
        </w:rPr>
        <w:t>0x3002</w:t>
      </w:r>
      <w:r w:rsidRPr="001B7602">
        <w:rPr>
          <w:b/>
        </w:rPr>
        <w:t>/x Task Setting</w:t>
      </w:r>
      <w:r>
        <w:rPr>
          <w:b/>
        </w:rPr>
        <w:t xml:space="preserve"> 2</w:t>
      </w:r>
      <w:r w:rsidRPr="001B7602">
        <w:rPr>
          <w:b/>
        </w:rPr>
        <w:t>:</w:t>
      </w:r>
    </w:p>
    <w:p w:rsidR="00947184" w:rsidRPr="001B7602" w:rsidRDefault="00E12BE3" w:rsidP="00947184">
      <w:pPr>
        <w:pStyle w:val="FlietextEinzug"/>
        <w:numPr>
          <w:ilvl w:val="1"/>
          <w:numId w:val="22"/>
        </w:numPr>
      </w:pPr>
      <w:r>
        <w:t xml:space="preserve">Repetition  </w:t>
      </w:r>
      <w:r w:rsidR="00947184" w:rsidRPr="001B7602">
        <w:tab/>
      </w:r>
      <w:r w:rsidR="00947184">
        <w:tab/>
      </w:r>
      <w:r w:rsidR="00947184">
        <w:tab/>
      </w:r>
      <w:r w:rsidR="00947184" w:rsidRPr="001B7602">
        <w:t>=&gt;</w:t>
      </w:r>
      <w:r w:rsidR="00947184">
        <w:t xml:space="preserve"> </w:t>
      </w:r>
      <w:r w:rsidR="00947184" w:rsidRPr="001B7602">
        <w:t>empty</w:t>
      </w:r>
    </w:p>
    <w:p w:rsidR="00947184" w:rsidRDefault="00947184" w:rsidP="00947184">
      <w:pPr>
        <w:pStyle w:val="FlietextEinzug"/>
        <w:ind w:left="1004"/>
      </w:pPr>
    </w:p>
    <w:p w:rsidR="00947184" w:rsidRDefault="00947184" w:rsidP="00947184">
      <w:pPr>
        <w:pStyle w:val="FlietextEinzug"/>
        <w:numPr>
          <w:ilvl w:val="0"/>
          <w:numId w:val="22"/>
        </w:numPr>
        <w:rPr>
          <w:b/>
        </w:rPr>
      </w:pPr>
      <w:r>
        <w:rPr>
          <w:b/>
        </w:rPr>
        <w:t>0x3003</w:t>
      </w:r>
      <w:r w:rsidRPr="001B7602">
        <w:rPr>
          <w:b/>
        </w:rPr>
        <w:t xml:space="preserve">/x </w:t>
      </w:r>
      <w:r>
        <w:rPr>
          <w:b/>
        </w:rPr>
        <w:t>Frame Data</w:t>
      </w:r>
      <w:r w:rsidRPr="001B7602">
        <w:rPr>
          <w:b/>
        </w:rPr>
        <w:t>:</w:t>
      </w:r>
    </w:p>
    <w:p w:rsidR="00947184" w:rsidRDefault="00947184" w:rsidP="00947184">
      <w:pPr>
        <w:pStyle w:val="FlietextEinzug"/>
        <w:numPr>
          <w:ilvl w:val="1"/>
          <w:numId w:val="22"/>
        </w:numPr>
      </w:pPr>
      <w:proofErr w:type="spellStart"/>
      <w:r>
        <w:t>PRes</w:t>
      </w:r>
      <w:proofErr w:type="spellEnd"/>
      <w:r w:rsidRPr="001D3520">
        <w:tab/>
      </w:r>
      <w:r>
        <w:tab/>
      </w:r>
      <w:r>
        <w:tab/>
      </w:r>
      <w:r w:rsidRPr="001D3520">
        <w:t>=&gt;</w:t>
      </w:r>
      <w:r>
        <w:t xml:space="preserve"> </w:t>
      </w:r>
      <w:r w:rsidRPr="001D3520">
        <w:t>0x</w:t>
      </w:r>
      <w:r>
        <w:t>04</w:t>
      </w:r>
      <w:r w:rsidRPr="001D3520">
        <w:t xml:space="preserve"> to the fi</w:t>
      </w:r>
      <w:r>
        <w:t>r</w:t>
      </w:r>
      <w:r w:rsidRPr="001D3520">
        <w:t>st Byte</w:t>
      </w:r>
    </w:p>
    <w:p w:rsidR="00947184" w:rsidRPr="001D3520" w:rsidRDefault="00947184" w:rsidP="00947184">
      <w:pPr>
        <w:pStyle w:val="FlietextEinzug"/>
        <w:numPr>
          <w:ilvl w:val="1"/>
          <w:numId w:val="22"/>
        </w:numPr>
      </w:pPr>
      <w:r>
        <w:t xml:space="preserve">Source ID </w:t>
      </w:r>
      <w:r>
        <w:tab/>
      </w:r>
      <w:r w:rsidR="003C7D72">
        <w:tab/>
      </w:r>
      <w:r>
        <w:t>=&gt;5</w:t>
      </w:r>
      <w:r>
        <w:tab/>
        <w:t>=&gt; 0x05 to the third Byte</w:t>
      </w:r>
    </w:p>
    <w:p w:rsidR="00947184" w:rsidRDefault="00947184" w:rsidP="00947184">
      <w:pPr>
        <w:pStyle w:val="FlietextEinzug"/>
        <w:ind w:left="1004"/>
        <w:rPr>
          <w:b/>
        </w:rPr>
      </w:pPr>
    </w:p>
    <w:p w:rsidR="00947184" w:rsidRDefault="00947184" w:rsidP="00947184">
      <w:pPr>
        <w:pStyle w:val="FlietextEinzug"/>
        <w:numPr>
          <w:ilvl w:val="0"/>
          <w:numId w:val="22"/>
        </w:numPr>
        <w:rPr>
          <w:b/>
        </w:rPr>
      </w:pPr>
      <w:r>
        <w:rPr>
          <w:b/>
        </w:rPr>
        <w:t>0x3004</w:t>
      </w:r>
      <w:r w:rsidRPr="001B7602">
        <w:rPr>
          <w:b/>
        </w:rPr>
        <w:t xml:space="preserve">/x </w:t>
      </w:r>
      <w:r>
        <w:rPr>
          <w:b/>
        </w:rPr>
        <w:t>Frame Mask</w:t>
      </w:r>
      <w:r w:rsidRPr="001B7602">
        <w:rPr>
          <w:b/>
        </w:rPr>
        <w:t>:</w:t>
      </w:r>
    </w:p>
    <w:p w:rsidR="00947184" w:rsidRDefault="00947184" w:rsidP="00947184">
      <w:pPr>
        <w:pStyle w:val="FlietextEinzug"/>
        <w:numPr>
          <w:ilvl w:val="1"/>
          <w:numId w:val="22"/>
        </w:numPr>
      </w:pPr>
      <w:r w:rsidRPr="001D3520">
        <w:t>Activate Message-Type</w:t>
      </w:r>
      <w:r w:rsidRPr="001D3520">
        <w:tab/>
        <w:t>=&gt; 0xFF to the first Byte</w:t>
      </w:r>
    </w:p>
    <w:p w:rsidR="00947184" w:rsidRDefault="00947184" w:rsidP="00947184">
      <w:pPr>
        <w:pStyle w:val="FlietextEinzug"/>
        <w:numPr>
          <w:ilvl w:val="1"/>
          <w:numId w:val="22"/>
        </w:numPr>
      </w:pPr>
      <w:r w:rsidRPr="001D3520">
        <w:t xml:space="preserve">Activate </w:t>
      </w:r>
      <w:r>
        <w:t>Source ID</w:t>
      </w:r>
      <w:r w:rsidRPr="001D3520">
        <w:tab/>
      </w:r>
      <w:r>
        <w:tab/>
      </w:r>
      <w:r w:rsidRPr="001D3520">
        <w:t xml:space="preserve">=&gt; 0xFF to the </w:t>
      </w:r>
      <w:r>
        <w:t xml:space="preserve">third </w:t>
      </w:r>
      <w:r w:rsidRPr="001D3520">
        <w:t>Byte</w:t>
      </w:r>
    </w:p>
    <w:p w:rsidR="00FF5D82" w:rsidRDefault="00FF5D82" w:rsidP="00FF5D82">
      <w:pPr>
        <w:pStyle w:val="FlietextEinzug"/>
        <w:ind w:left="1004"/>
      </w:pPr>
    </w:p>
    <w:p w:rsidR="00FF5D82" w:rsidRDefault="008A05E9" w:rsidP="00FF5D82">
      <w:pPr>
        <w:pStyle w:val="FlietextEinzug"/>
        <w:numPr>
          <w:ilvl w:val="0"/>
          <w:numId w:val="22"/>
        </w:numPr>
        <w:rPr>
          <w:b/>
        </w:rPr>
      </w:pPr>
      <w:r>
        <w:rPr>
          <w:b/>
        </w:rPr>
        <w:t xml:space="preserve">0x3000/1 </w:t>
      </w:r>
      <w:r w:rsidR="00FF5D82">
        <w:rPr>
          <w:b/>
        </w:rPr>
        <w:t>Reset of the P</w:t>
      </w:r>
      <w:r w:rsidR="00FF5D82" w:rsidRPr="00FF5D82">
        <w:rPr>
          <w:b/>
        </w:rPr>
        <w:t xml:space="preserve">acket </w:t>
      </w:r>
      <w:r w:rsidR="00FF5D82">
        <w:rPr>
          <w:b/>
        </w:rPr>
        <w:t>M</w:t>
      </w:r>
      <w:r w:rsidR="00FF5D82" w:rsidRPr="00FF5D82">
        <w:rPr>
          <w:b/>
        </w:rPr>
        <w:t>emory</w:t>
      </w:r>
      <w:r w:rsidR="00FF5D82">
        <w:rPr>
          <w:b/>
        </w:rPr>
        <w:t>:</w:t>
      </w:r>
    </w:p>
    <w:p w:rsidR="00FF5D82" w:rsidRPr="00FF5D82" w:rsidRDefault="00FF5D82" w:rsidP="008A05E9">
      <w:pPr>
        <w:pStyle w:val="FlietextEinzug"/>
        <w:numPr>
          <w:ilvl w:val="1"/>
          <w:numId w:val="22"/>
        </w:numPr>
        <w:jc w:val="both"/>
      </w:pPr>
      <w:r>
        <w:t xml:space="preserve">Clear the </w:t>
      </w:r>
      <w:r w:rsidR="00137DFD">
        <w:t xml:space="preserve">occurred </w:t>
      </w:r>
      <w:r>
        <w:t xml:space="preserve">delay of packets after the series of test </w:t>
      </w:r>
      <w:r w:rsidR="008A05E9">
        <w:t>with 0x10</w:t>
      </w:r>
    </w:p>
    <w:tbl>
      <w:tblPr>
        <w:tblStyle w:val="HelleSchattierung"/>
        <w:tblW w:w="0" w:type="auto"/>
        <w:tblInd w:w="682" w:type="dxa"/>
        <w:tblLook w:val="04A0" w:firstRow="1" w:lastRow="0" w:firstColumn="1" w:lastColumn="0" w:noHBand="0" w:noVBand="1"/>
      </w:tblPr>
      <w:tblGrid>
        <w:gridCol w:w="1242"/>
        <w:gridCol w:w="2551"/>
      </w:tblGrid>
      <w:tr w:rsidR="00704DEA" w:rsidTr="00953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704DEA" w:rsidRDefault="00704DEA" w:rsidP="009532F6">
            <w:pPr>
              <w:pStyle w:val="FlietextEinzug"/>
              <w:ind w:left="0"/>
            </w:pPr>
            <w:r>
              <w:lastRenderedPageBreak/>
              <w:t>Object</w:t>
            </w:r>
          </w:p>
        </w:tc>
        <w:tc>
          <w:tcPr>
            <w:tcW w:w="2551" w:type="dxa"/>
          </w:tcPr>
          <w:p w:rsidR="00704DEA" w:rsidRDefault="00704DEA" w:rsidP="009532F6">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704DEA"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704DEA" w:rsidRDefault="00704DEA" w:rsidP="009532F6">
            <w:pPr>
              <w:pStyle w:val="FlietextEinzug"/>
              <w:ind w:left="0"/>
              <w:rPr>
                <w:b w:val="0"/>
                <w:bCs w:val="0"/>
                <w:color w:val="auto"/>
              </w:rPr>
            </w:pPr>
            <w:r>
              <w:t>0x3001/x</w:t>
            </w:r>
          </w:p>
        </w:tc>
        <w:tc>
          <w:tcPr>
            <w:tcW w:w="2551" w:type="dxa"/>
          </w:tcPr>
          <w:p w:rsidR="00704DEA" w:rsidRDefault="00704DEA" w:rsidP="00704DEA">
            <w:pPr>
              <w:pStyle w:val="FlietextEinzug"/>
              <w:ind w:left="0"/>
              <w:cnfStyle w:val="000000100000" w:firstRow="0" w:lastRow="0" w:firstColumn="0" w:lastColumn="0" w:oddVBand="0" w:evenVBand="0" w:oddHBand="1" w:evenHBand="0" w:firstRowFirstColumn="0" w:firstRowLastColumn="0" w:lastRowFirstColumn="0" w:lastRowLastColumn="0"/>
            </w:pPr>
            <w:r>
              <w:t>0x0181141A01900000</w:t>
            </w:r>
          </w:p>
        </w:tc>
      </w:tr>
      <w:tr w:rsidR="00704DEA" w:rsidTr="009532F6">
        <w:tc>
          <w:tcPr>
            <w:cnfStyle w:val="001000000000" w:firstRow="0" w:lastRow="0" w:firstColumn="1" w:lastColumn="0" w:oddVBand="0" w:evenVBand="0" w:oddHBand="0" w:evenHBand="0" w:firstRowFirstColumn="0" w:firstRowLastColumn="0" w:lastRowFirstColumn="0" w:lastRowLastColumn="0"/>
            <w:tcW w:w="1242" w:type="dxa"/>
          </w:tcPr>
          <w:p w:rsidR="00704DEA" w:rsidRDefault="00704DEA" w:rsidP="009532F6">
            <w:pPr>
              <w:pStyle w:val="FlietextEinzug"/>
              <w:ind w:left="0"/>
              <w:rPr>
                <w:b w:val="0"/>
                <w:bCs w:val="0"/>
                <w:color w:val="auto"/>
              </w:rPr>
            </w:pPr>
            <w:r>
              <w:t>0x3002/x</w:t>
            </w:r>
          </w:p>
        </w:tc>
        <w:tc>
          <w:tcPr>
            <w:tcW w:w="2551" w:type="dxa"/>
          </w:tcPr>
          <w:p w:rsidR="00704DEA" w:rsidRDefault="00704DEA" w:rsidP="009532F6">
            <w:pPr>
              <w:pStyle w:val="FlietextEinzug"/>
              <w:ind w:left="0"/>
              <w:cnfStyle w:val="000000000000" w:firstRow="0" w:lastRow="0" w:firstColumn="0" w:lastColumn="0" w:oddVBand="0" w:evenVBand="0" w:oddHBand="0" w:evenHBand="0" w:firstRowFirstColumn="0" w:firstRowLastColumn="0" w:lastRowFirstColumn="0" w:lastRowLastColumn="0"/>
            </w:pPr>
            <w:r>
              <w:t>0x0000000000000000</w:t>
            </w:r>
          </w:p>
        </w:tc>
      </w:tr>
      <w:tr w:rsidR="00704DEA"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704DEA" w:rsidRDefault="00704DEA" w:rsidP="009532F6">
            <w:pPr>
              <w:pStyle w:val="FlietextEinzug"/>
              <w:ind w:left="0"/>
              <w:rPr>
                <w:b w:val="0"/>
                <w:bCs w:val="0"/>
                <w:color w:val="auto"/>
              </w:rPr>
            </w:pPr>
            <w:r>
              <w:t>0x3003/x</w:t>
            </w:r>
          </w:p>
        </w:tc>
        <w:tc>
          <w:tcPr>
            <w:tcW w:w="2551" w:type="dxa"/>
          </w:tcPr>
          <w:p w:rsidR="00704DEA" w:rsidRDefault="00704DEA" w:rsidP="009532F6">
            <w:pPr>
              <w:pStyle w:val="FlietextEinzug"/>
              <w:ind w:left="0"/>
              <w:cnfStyle w:val="000000100000" w:firstRow="0" w:lastRow="0" w:firstColumn="0" w:lastColumn="0" w:oddVBand="0" w:evenVBand="0" w:oddHBand="1" w:evenHBand="0" w:firstRowFirstColumn="0" w:firstRowLastColumn="0" w:lastRowFirstColumn="0" w:lastRowLastColumn="0"/>
            </w:pPr>
            <w:r>
              <w:t>0x0400050000000000</w:t>
            </w:r>
          </w:p>
        </w:tc>
      </w:tr>
      <w:tr w:rsidR="00704DEA" w:rsidTr="009532F6">
        <w:tc>
          <w:tcPr>
            <w:cnfStyle w:val="001000000000" w:firstRow="0" w:lastRow="0" w:firstColumn="1" w:lastColumn="0" w:oddVBand="0" w:evenVBand="0" w:oddHBand="0" w:evenHBand="0" w:firstRowFirstColumn="0" w:firstRowLastColumn="0" w:lastRowFirstColumn="0" w:lastRowLastColumn="0"/>
            <w:tcW w:w="1242" w:type="dxa"/>
          </w:tcPr>
          <w:p w:rsidR="00704DEA" w:rsidRDefault="00704DEA" w:rsidP="009532F6">
            <w:pPr>
              <w:pStyle w:val="FlietextEinzug"/>
              <w:ind w:left="0"/>
              <w:rPr>
                <w:b w:val="0"/>
                <w:bCs w:val="0"/>
                <w:color w:val="auto"/>
              </w:rPr>
            </w:pPr>
            <w:r>
              <w:t>0x3004/x</w:t>
            </w:r>
          </w:p>
        </w:tc>
        <w:tc>
          <w:tcPr>
            <w:tcW w:w="2551" w:type="dxa"/>
          </w:tcPr>
          <w:p w:rsidR="00704DEA" w:rsidRDefault="00704DEA" w:rsidP="009532F6">
            <w:pPr>
              <w:pStyle w:val="FlietextEinzug"/>
              <w:ind w:left="0"/>
              <w:cnfStyle w:val="000000000000" w:firstRow="0" w:lastRow="0" w:firstColumn="0" w:lastColumn="0" w:oddVBand="0" w:evenVBand="0" w:oddHBand="0" w:evenHBand="0" w:firstRowFirstColumn="0" w:firstRowLastColumn="0" w:lastRowFirstColumn="0" w:lastRowLastColumn="0"/>
            </w:pPr>
            <w:r>
              <w:t>0xFF00FF0000000000</w:t>
            </w:r>
          </w:p>
        </w:tc>
      </w:tr>
    </w:tbl>
    <w:p w:rsidR="00704DEA" w:rsidRDefault="00704DEA" w:rsidP="003E5D61">
      <w:pPr>
        <w:pStyle w:val="FlietextEinzug"/>
      </w:pPr>
    </w:p>
    <w:p w:rsidR="00B76A88" w:rsidRDefault="00B76A88" w:rsidP="003E5D61">
      <w:pPr>
        <w:pStyle w:val="FlietextEinzug"/>
      </w:pPr>
    </w:p>
    <w:p w:rsidR="00B76A88" w:rsidRDefault="00B76A88" w:rsidP="00B76A88">
      <w:pPr>
        <w:pStyle w:val="berschrift3"/>
      </w:pPr>
      <w:bookmarkStart w:id="176" w:name="_Toc402957461"/>
      <w:proofErr w:type="spellStart"/>
      <w:r>
        <w:t>OpenSAFETY</w:t>
      </w:r>
      <w:proofErr w:type="spellEnd"/>
      <w:r>
        <w:t xml:space="preserve"> </w:t>
      </w:r>
      <w:r w:rsidR="003E735B">
        <w:t>Incorrect Sequence</w:t>
      </w:r>
      <w:bookmarkEnd w:id="176"/>
    </w:p>
    <w:p w:rsidR="00B76A88" w:rsidRDefault="00B76A88" w:rsidP="00B76A88">
      <w:pPr>
        <w:pStyle w:val="FlietextEinzug"/>
        <w:jc w:val="both"/>
      </w:pPr>
    </w:p>
    <w:p w:rsidR="00B76A88" w:rsidRDefault="00B76A88" w:rsidP="00B76A88">
      <w:pPr>
        <w:pStyle w:val="FlietextEinzug"/>
        <w:jc w:val="both"/>
      </w:pPr>
      <w:r>
        <w:t xml:space="preserve">The </w:t>
      </w:r>
      <w:r w:rsidR="003C5254">
        <w:t xml:space="preserve">200 </w:t>
      </w:r>
      <w:r>
        <w:t xml:space="preserve">safety packets of the </w:t>
      </w:r>
      <w:proofErr w:type="spellStart"/>
      <w:r>
        <w:t>SafetLogic</w:t>
      </w:r>
      <w:proofErr w:type="spellEnd"/>
      <w:r>
        <w:t xml:space="preserve"> </w:t>
      </w:r>
      <w:proofErr w:type="spellStart"/>
      <w:r>
        <w:t>PRes</w:t>
      </w:r>
      <w:proofErr w:type="spellEnd"/>
      <w:r>
        <w:t xml:space="preserve"> (Node Nr. 5) should be </w:t>
      </w:r>
      <w:r w:rsidR="003C5254">
        <w:t>sent in the incorrect sequence</w:t>
      </w:r>
      <w:r>
        <w:t>. The safety packet starts at Byte 20 and has a size of 26 Bytes.</w:t>
      </w:r>
    </w:p>
    <w:p w:rsidR="00B76A88" w:rsidRPr="001B7602" w:rsidRDefault="00B76A88" w:rsidP="00B76A88">
      <w:pPr>
        <w:pStyle w:val="FlietextEinzug"/>
      </w:pPr>
    </w:p>
    <w:p w:rsidR="00B76A88" w:rsidRDefault="00B76A88" w:rsidP="00B76A88">
      <w:pPr>
        <w:pStyle w:val="FlietextEinzug"/>
        <w:numPr>
          <w:ilvl w:val="0"/>
          <w:numId w:val="23"/>
        </w:numPr>
        <w:rPr>
          <w:b/>
        </w:rPr>
      </w:pPr>
      <w:r>
        <w:rPr>
          <w:b/>
        </w:rPr>
        <w:t>0x</w:t>
      </w:r>
      <w:r w:rsidRPr="001B7602">
        <w:rPr>
          <w:b/>
        </w:rPr>
        <w:t>3001/x Task Setting</w:t>
      </w:r>
      <w:r>
        <w:rPr>
          <w:b/>
        </w:rPr>
        <w:t xml:space="preserve"> 1</w:t>
      </w:r>
      <w:r w:rsidRPr="001B7602">
        <w:rPr>
          <w:b/>
        </w:rPr>
        <w:t>:</w:t>
      </w:r>
    </w:p>
    <w:p w:rsidR="00B76A88" w:rsidRDefault="00B76A88" w:rsidP="00B76A88">
      <w:pPr>
        <w:pStyle w:val="FlietextEinzug"/>
        <w:numPr>
          <w:ilvl w:val="1"/>
          <w:numId w:val="23"/>
        </w:numPr>
      </w:pPr>
      <w:r w:rsidRPr="001B7602">
        <w:t>C</w:t>
      </w:r>
      <w:r>
        <w:t>ycle 1</w:t>
      </w:r>
      <w:r>
        <w:tab/>
      </w:r>
      <w:r>
        <w:tab/>
      </w:r>
      <w:r>
        <w:tab/>
        <w:t>=&gt; 0x01 to the first Byte</w:t>
      </w:r>
    </w:p>
    <w:p w:rsidR="00B76A88" w:rsidRDefault="003C5254" w:rsidP="00B76A88">
      <w:pPr>
        <w:pStyle w:val="FlietextEinzug"/>
        <w:numPr>
          <w:ilvl w:val="1"/>
          <w:numId w:val="23"/>
        </w:numPr>
      </w:pPr>
      <w:r>
        <w:t>Incorrect Sequence</w:t>
      </w:r>
      <w:r w:rsidR="00B76A88">
        <w:tab/>
      </w:r>
      <w:r w:rsidR="00B76A88">
        <w:tab/>
        <w:t>=&gt; 0x</w:t>
      </w:r>
      <w:r>
        <w:t>84</w:t>
      </w:r>
      <w:r w:rsidR="00B76A88">
        <w:t xml:space="preserve"> to the second Byte</w:t>
      </w:r>
    </w:p>
    <w:p w:rsidR="00B76A88" w:rsidRDefault="00B76A88" w:rsidP="00B76A88">
      <w:pPr>
        <w:pStyle w:val="FlietextEinzug"/>
        <w:numPr>
          <w:ilvl w:val="1"/>
          <w:numId w:val="23"/>
        </w:numPr>
      </w:pPr>
      <w:r>
        <w:t>Packet start</w:t>
      </w:r>
      <w:r>
        <w:tab/>
      </w:r>
      <w:r>
        <w:tab/>
        <w:t>=&gt;20</w:t>
      </w:r>
      <w:r>
        <w:tab/>
        <w:t>=&gt; 0x14 to the third Byte</w:t>
      </w:r>
    </w:p>
    <w:p w:rsidR="00B76A88" w:rsidRDefault="00B76A88" w:rsidP="00B76A88">
      <w:pPr>
        <w:pStyle w:val="FlietextEinzug"/>
        <w:numPr>
          <w:ilvl w:val="1"/>
          <w:numId w:val="23"/>
        </w:numPr>
      </w:pPr>
      <w:r>
        <w:t>Packet size</w:t>
      </w:r>
      <w:r>
        <w:tab/>
      </w:r>
      <w:r>
        <w:tab/>
        <w:t>=&gt;26</w:t>
      </w:r>
      <w:r>
        <w:tab/>
        <w:t>=&gt; 0x1A to the fourth Byte</w:t>
      </w:r>
      <w:r>
        <w:tab/>
      </w:r>
    </w:p>
    <w:p w:rsidR="00B76A88" w:rsidRPr="001B7602" w:rsidRDefault="00B76A88" w:rsidP="00B76A88">
      <w:pPr>
        <w:pStyle w:val="FlietextEinzug"/>
        <w:numPr>
          <w:ilvl w:val="1"/>
          <w:numId w:val="23"/>
        </w:numPr>
      </w:pPr>
      <w:r>
        <w:t xml:space="preserve">Number of packets </w:t>
      </w:r>
      <w:r>
        <w:tab/>
        <w:t>=&gt;</w:t>
      </w:r>
      <w:r w:rsidR="003C5254">
        <w:t>2</w:t>
      </w:r>
      <w:r>
        <w:t>00</w:t>
      </w:r>
      <w:r>
        <w:tab/>
        <w:t>=&gt; 0x0</w:t>
      </w:r>
      <w:r w:rsidR="003C5254">
        <w:t>0C8</w:t>
      </w:r>
      <w:r>
        <w:t xml:space="preserve"> to Byte five and six </w:t>
      </w:r>
    </w:p>
    <w:p w:rsidR="00B76A88" w:rsidRDefault="00B76A88" w:rsidP="00B76A88">
      <w:pPr>
        <w:pStyle w:val="FlietextEinzug"/>
      </w:pPr>
    </w:p>
    <w:p w:rsidR="00B76A88" w:rsidRDefault="00B76A88" w:rsidP="00B76A88">
      <w:pPr>
        <w:pStyle w:val="FlietextEinzug"/>
        <w:numPr>
          <w:ilvl w:val="0"/>
          <w:numId w:val="22"/>
        </w:numPr>
        <w:rPr>
          <w:b/>
        </w:rPr>
      </w:pPr>
      <w:r>
        <w:rPr>
          <w:b/>
        </w:rPr>
        <w:t>0x3002</w:t>
      </w:r>
      <w:r w:rsidRPr="001B7602">
        <w:rPr>
          <w:b/>
        </w:rPr>
        <w:t>/x Task Setting</w:t>
      </w:r>
      <w:r>
        <w:rPr>
          <w:b/>
        </w:rPr>
        <w:t xml:space="preserve"> 2</w:t>
      </w:r>
      <w:r w:rsidRPr="001B7602">
        <w:rPr>
          <w:b/>
        </w:rPr>
        <w:t>:</w:t>
      </w:r>
    </w:p>
    <w:p w:rsidR="00B76A88" w:rsidRPr="001B7602" w:rsidRDefault="003C5254" w:rsidP="00B76A88">
      <w:pPr>
        <w:pStyle w:val="FlietextEinzug"/>
        <w:numPr>
          <w:ilvl w:val="1"/>
          <w:numId w:val="22"/>
        </w:numPr>
      </w:pPr>
      <w:r>
        <w:t>Incorrect Sequence</w:t>
      </w:r>
      <w:r>
        <w:tab/>
      </w:r>
      <w:r w:rsidR="00B76A88">
        <w:tab/>
      </w:r>
      <w:r w:rsidR="00B76A88" w:rsidRPr="001B7602">
        <w:t>=&gt;</w:t>
      </w:r>
      <w:r w:rsidR="00B76A88">
        <w:t xml:space="preserve"> </w:t>
      </w:r>
      <w:r w:rsidR="00B76A88" w:rsidRPr="001B7602">
        <w:t>empty</w:t>
      </w:r>
    </w:p>
    <w:p w:rsidR="00B76A88" w:rsidRDefault="00B76A88" w:rsidP="00B76A88">
      <w:pPr>
        <w:pStyle w:val="FlietextEinzug"/>
        <w:ind w:left="1004"/>
      </w:pPr>
    </w:p>
    <w:p w:rsidR="00B76A88" w:rsidRDefault="00B76A88" w:rsidP="00B76A88">
      <w:pPr>
        <w:pStyle w:val="FlietextEinzug"/>
        <w:numPr>
          <w:ilvl w:val="0"/>
          <w:numId w:val="22"/>
        </w:numPr>
        <w:rPr>
          <w:b/>
        </w:rPr>
      </w:pPr>
      <w:r>
        <w:rPr>
          <w:b/>
        </w:rPr>
        <w:t>0x3003</w:t>
      </w:r>
      <w:r w:rsidRPr="001B7602">
        <w:rPr>
          <w:b/>
        </w:rPr>
        <w:t xml:space="preserve">/x </w:t>
      </w:r>
      <w:r>
        <w:rPr>
          <w:b/>
        </w:rPr>
        <w:t>Frame Data</w:t>
      </w:r>
      <w:r w:rsidRPr="001B7602">
        <w:rPr>
          <w:b/>
        </w:rPr>
        <w:t>:</w:t>
      </w:r>
    </w:p>
    <w:p w:rsidR="00B76A88" w:rsidRDefault="00B76A88" w:rsidP="00B76A88">
      <w:pPr>
        <w:pStyle w:val="FlietextEinzug"/>
        <w:numPr>
          <w:ilvl w:val="1"/>
          <w:numId w:val="22"/>
        </w:numPr>
      </w:pPr>
      <w:proofErr w:type="spellStart"/>
      <w:r>
        <w:t>PRes</w:t>
      </w:r>
      <w:proofErr w:type="spellEnd"/>
      <w:r w:rsidRPr="001D3520">
        <w:tab/>
      </w:r>
      <w:r>
        <w:tab/>
      </w:r>
      <w:r>
        <w:tab/>
      </w:r>
      <w:r w:rsidRPr="001D3520">
        <w:t>=&gt;</w:t>
      </w:r>
      <w:r>
        <w:t xml:space="preserve"> </w:t>
      </w:r>
      <w:r w:rsidRPr="001D3520">
        <w:t>0x</w:t>
      </w:r>
      <w:r>
        <w:t>04</w:t>
      </w:r>
      <w:r w:rsidRPr="001D3520">
        <w:t xml:space="preserve"> to the fi</w:t>
      </w:r>
      <w:r>
        <w:t>r</w:t>
      </w:r>
      <w:r w:rsidRPr="001D3520">
        <w:t>st Byte</w:t>
      </w:r>
    </w:p>
    <w:p w:rsidR="00B76A88" w:rsidRPr="001D3520" w:rsidRDefault="00B76A88" w:rsidP="00B76A88">
      <w:pPr>
        <w:pStyle w:val="FlietextEinzug"/>
        <w:numPr>
          <w:ilvl w:val="1"/>
          <w:numId w:val="22"/>
        </w:numPr>
      </w:pPr>
      <w:r>
        <w:t xml:space="preserve">Source ID </w:t>
      </w:r>
      <w:r>
        <w:tab/>
      </w:r>
      <w:r w:rsidR="003C7D72">
        <w:tab/>
      </w:r>
      <w:r>
        <w:t>=&gt;5</w:t>
      </w:r>
      <w:r>
        <w:tab/>
        <w:t>=&gt; 0x05 to the third Byte</w:t>
      </w:r>
    </w:p>
    <w:p w:rsidR="00B76A88" w:rsidRDefault="00B76A88" w:rsidP="00B76A88">
      <w:pPr>
        <w:pStyle w:val="FlietextEinzug"/>
        <w:ind w:left="1004"/>
        <w:rPr>
          <w:b/>
        </w:rPr>
      </w:pPr>
    </w:p>
    <w:p w:rsidR="00B76A88" w:rsidRDefault="00B76A88" w:rsidP="00B76A88">
      <w:pPr>
        <w:pStyle w:val="FlietextEinzug"/>
        <w:numPr>
          <w:ilvl w:val="0"/>
          <w:numId w:val="22"/>
        </w:numPr>
        <w:rPr>
          <w:b/>
        </w:rPr>
      </w:pPr>
      <w:r>
        <w:rPr>
          <w:b/>
        </w:rPr>
        <w:t>0x3004</w:t>
      </w:r>
      <w:r w:rsidRPr="001B7602">
        <w:rPr>
          <w:b/>
        </w:rPr>
        <w:t xml:space="preserve">/x </w:t>
      </w:r>
      <w:r>
        <w:rPr>
          <w:b/>
        </w:rPr>
        <w:t>Frame Mask</w:t>
      </w:r>
      <w:r w:rsidRPr="001B7602">
        <w:rPr>
          <w:b/>
        </w:rPr>
        <w:t>:</w:t>
      </w:r>
    </w:p>
    <w:p w:rsidR="00B76A88" w:rsidRDefault="00B76A88" w:rsidP="00B76A88">
      <w:pPr>
        <w:pStyle w:val="FlietextEinzug"/>
        <w:numPr>
          <w:ilvl w:val="1"/>
          <w:numId w:val="22"/>
        </w:numPr>
      </w:pPr>
      <w:r w:rsidRPr="001D3520">
        <w:t>Activate Message-Type</w:t>
      </w:r>
      <w:r w:rsidRPr="001D3520">
        <w:tab/>
        <w:t>=&gt; 0xFF to the first Byte</w:t>
      </w:r>
    </w:p>
    <w:p w:rsidR="00B76A88" w:rsidRDefault="00B76A88" w:rsidP="00B76A88">
      <w:pPr>
        <w:pStyle w:val="FlietextEinzug"/>
        <w:numPr>
          <w:ilvl w:val="1"/>
          <w:numId w:val="22"/>
        </w:numPr>
      </w:pPr>
      <w:r w:rsidRPr="001D3520">
        <w:t xml:space="preserve">Activate </w:t>
      </w:r>
      <w:r>
        <w:t>Source ID</w:t>
      </w:r>
      <w:r w:rsidRPr="001D3520">
        <w:tab/>
      </w:r>
      <w:r>
        <w:tab/>
      </w:r>
      <w:r w:rsidRPr="001D3520">
        <w:t xml:space="preserve">=&gt; 0xFF to the </w:t>
      </w:r>
      <w:r>
        <w:t xml:space="preserve">third </w:t>
      </w:r>
      <w:r w:rsidRPr="001D3520">
        <w:t>Byte</w:t>
      </w:r>
    </w:p>
    <w:p w:rsidR="003C5A5B" w:rsidRDefault="003C5A5B" w:rsidP="003C5A5B">
      <w:pPr>
        <w:pStyle w:val="FlietextEinzug"/>
        <w:ind w:left="1004"/>
      </w:pPr>
    </w:p>
    <w:p w:rsidR="003C5A5B" w:rsidRDefault="00A57F99" w:rsidP="003C5A5B">
      <w:pPr>
        <w:pStyle w:val="FlietextEinzug"/>
        <w:numPr>
          <w:ilvl w:val="0"/>
          <w:numId w:val="22"/>
        </w:numPr>
        <w:rPr>
          <w:b/>
        </w:rPr>
      </w:pPr>
      <w:r>
        <w:rPr>
          <w:b/>
        </w:rPr>
        <w:t>0x3000/1 Start of the Series of Test</w:t>
      </w:r>
      <w:r w:rsidR="005B733B">
        <w:rPr>
          <w:b/>
        </w:rPr>
        <w:t xml:space="preserve"> </w:t>
      </w:r>
      <w:r w:rsidR="007D0E61">
        <w:rPr>
          <w:b/>
        </w:rPr>
        <w:t xml:space="preserve">after </w:t>
      </w:r>
      <w:r w:rsidR="00126D8D">
        <w:rPr>
          <w:b/>
        </w:rPr>
        <w:t>some D</w:t>
      </w:r>
      <w:r w:rsidR="005B733B">
        <w:rPr>
          <w:b/>
        </w:rPr>
        <w:t>elay</w:t>
      </w:r>
      <w:r>
        <w:rPr>
          <w:b/>
        </w:rPr>
        <w:t>:</w:t>
      </w:r>
    </w:p>
    <w:p w:rsidR="00A57F99" w:rsidRPr="005B733B" w:rsidRDefault="00ED71B9" w:rsidP="00ED71B9">
      <w:pPr>
        <w:pStyle w:val="FlietextEinzug"/>
        <w:numPr>
          <w:ilvl w:val="1"/>
          <w:numId w:val="22"/>
        </w:numPr>
        <w:jc w:val="both"/>
      </w:pPr>
      <w:r>
        <w:t xml:space="preserve">Once the </w:t>
      </w:r>
      <w:proofErr w:type="spellStart"/>
      <w:r>
        <w:t>Framemanipulator</w:t>
      </w:r>
      <w:proofErr w:type="spellEnd"/>
      <w:r>
        <w:t xml:space="preserve"> is configured, it will start with a </w:t>
      </w:r>
      <w:r w:rsidRPr="00ED71B9">
        <w:rPr>
          <w:i/>
        </w:rPr>
        <w:t>Packet-Delay</w:t>
      </w:r>
      <w:r>
        <w:t xml:space="preserve"> task to buffer the </w:t>
      </w:r>
      <w:r w:rsidR="00946F76">
        <w:t xml:space="preserve">200 </w:t>
      </w:r>
      <w:r>
        <w:t>needed safety packets</w:t>
      </w:r>
      <w:r w:rsidR="00AC13A4">
        <w:t xml:space="preserve"> (Chapter </w:t>
      </w:r>
      <w:r w:rsidR="00AC13A4">
        <w:fldChar w:fldCharType="begin"/>
      </w:r>
      <w:r w:rsidR="00AC13A4">
        <w:instrText xml:space="preserve"> REF _Ref377385749 \r \h </w:instrText>
      </w:r>
      <w:r w:rsidR="00AC13A4">
        <w:fldChar w:fldCharType="separate"/>
      </w:r>
      <w:r w:rsidR="00AC13A4">
        <w:t>6.1.9</w:t>
      </w:r>
      <w:r w:rsidR="00AC13A4">
        <w:fldChar w:fldCharType="end"/>
      </w:r>
      <w:r w:rsidR="00AC13A4">
        <w:t>)</w:t>
      </w:r>
      <w:r>
        <w:t xml:space="preserve">. </w:t>
      </w:r>
      <w:r w:rsidR="00674634">
        <w:t>The test can be started with 0x01 as soon as</w:t>
      </w:r>
      <w:r w:rsidR="00441EDE">
        <w:t xml:space="preserve"> </w:t>
      </w:r>
      <w:r w:rsidR="00674634">
        <w:t xml:space="preserve">the </w:t>
      </w:r>
      <w:r w:rsidR="000B1E28">
        <w:t xml:space="preserve">error counter of the DUT has </w:t>
      </w:r>
      <w:r w:rsidR="00C164E8">
        <w:t>returned to its original state.</w:t>
      </w:r>
    </w:p>
    <w:p w:rsidR="00B76A88" w:rsidRDefault="00B76A88" w:rsidP="00B76A88">
      <w:pPr>
        <w:pStyle w:val="FlietextEinzug"/>
        <w:ind w:left="1004"/>
      </w:pPr>
    </w:p>
    <w:p w:rsidR="00B76A88" w:rsidRDefault="00B76A88" w:rsidP="00B76A88">
      <w:pPr>
        <w:pStyle w:val="FlietextEinzug"/>
        <w:numPr>
          <w:ilvl w:val="0"/>
          <w:numId w:val="22"/>
        </w:numPr>
        <w:rPr>
          <w:b/>
        </w:rPr>
      </w:pPr>
      <w:r>
        <w:rPr>
          <w:b/>
        </w:rPr>
        <w:t>0x3000/1 Reset of the P</w:t>
      </w:r>
      <w:r w:rsidRPr="00FF5D82">
        <w:rPr>
          <w:b/>
        </w:rPr>
        <w:t xml:space="preserve">acket </w:t>
      </w:r>
      <w:r>
        <w:rPr>
          <w:b/>
        </w:rPr>
        <w:t>M</w:t>
      </w:r>
      <w:r w:rsidRPr="00FF5D82">
        <w:rPr>
          <w:b/>
        </w:rPr>
        <w:t>emory</w:t>
      </w:r>
      <w:r w:rsidR="00CD7AEA">
        <w:rPr>
          <w:b/>
        </w:rPr>
        <w:t xml:space="preserve"> and the task itself</w:t>
      </w:r>
      <w:r>
        <w:rPr>
          <w:b/>
        </w:rPr>
        <w:t>:</w:t>
      </w:r>
    </w:p>
    <w:p w:rsidR="00B76A88" w:rsidRDefault="00B76A88" w:rsidP="00B76A88">
      <w:pPr>
        <w:pStyle w:val="FlietextEinzug"/>
        <w:numPr>
          <w:ilvl w:val="1"/>
          <w:numId w:val="22"/>
        </w:numPr>
        <w:jc w:val="both"/>
      </w:pPr>
      <w:r>
        <w:t>Clear the occurred delay of packets after the series of test with 0x1</w:t>
      </w:r>
      <w:r w:rsidR="00CD7AEA">
        <w:t>4</w:t>
      </w:r>
    </w:p>
    <w:p w:rsidR="00B76A88" w:rsidRDefault="00B76A88" w:rsidP="00B76A88">
      <w:pPr>
        <w:pStyle w:val="FlietextEinzug"/>
        <w:ind w:left="1724"/>
        <w:jc w:val="both"/>
      </w:pPr>
    </w:p>
    <w:p w:rsidR="00E62051" w:rsidRPr="00FF5D82" w:rsidRDefault="00E62051" w:rsidP="00B76A88">
      <w:pPr>
        <w:pStyle w:val="FlietextEinzug"/>
        <w:ind w:left="1724"/>
        <w:jc w:val="both"/>
      </w:pPr>
    </w:p>
    <w:tbl>
      <w:tblPr>
        <w:tblStyle w:val="HelleSchattierung"/>
        <w:tblW w:w="0" w:type="auto"/>
        <w:tblInd w:w="682" w:type="dxa"/>
        <w:tblLook w:val="04A0" w:firstRow="1" w:lastRow="0" w:firstColumn="1" w:lastColumn="0" w:noHBand="0" w:noVBand="1"/>
      </w:tblPr>
      <w:tblGrid>
        <w:gridCol w:w="1242"/>
        <w:gridCol w:w="2551"/>
      </w:tblGrid>
      <w:tr w:rsidR="00B76A88" w:rsidTr="00953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B76A88" w:rsidRDefault="00B76A88" w:rsidP="009532F6">
            <w:pPr>
              <w:pStyle w:val="FlietextEinzug"/>
              <w:ind w:left="0"/>
            </w:pPr>
            <w:r>
              <w:t>Object</w:t>
            </w:r>
          </w:p>
        </w:tc>
        <w:tc>
          <w:tcPr>
            <w:tcW w:w="2551" w:type="dxa"/>
          </w:tcPr>
          <w:p w:rsidR="00B76A88" w:rsidRDefault="00B76A88" w:rsidP="009532F6">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B76A88"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B76A88" w:rsidRDefault="00B76A88" w:rsidP="009532F6">
            <w:pPr>
              <w:pStyle w:val="FlietextEinzug"/>
              <w:ind w:left="0"/>
              <w:rPr>
                <w:b w:val="0"/>
                <w:bCs w:val="0"/>
                <w:color w:val="auto"/>
              </w:rPr>
            </w:pPr>
            <w:r>
              <w:t>0x3001/x</w:t>
            </w:r>
          </w:p>
        </w:tc>
        <w:tc>
          <w:tcPr>
            <w:tcW w:w="2551" w:type="dxa"/>
          </w:tcPr>
          <w:p w:rsidR="00B76A88" w:rsidRDefault="00B76A88" w:rsidP="003C5254">
            <w:pPr>
              <w:pStyle w:val="FlietextEinzug"/>
              <w:ind w:left="0"/>
              <w:cnfStyle w:val="000000100000" w:firstRow="0" w:lastRow="0" w:firstColumn="0" w:lastColumn="0" w:oddVBand="0" w:evenVBand="0" w:oddHBand="1" w:evenHBand="0" w:firstRowFirstColumn="0" w:firstRowLastColumn="0" w:lastRowFirstColumn="0" w:lastRowLastColumn="0"/>
            </w:pPr>
            <w:r>
              <w:t>0x01</w:t>
            </w:r>
            <w:r w:rsidR="00E62051">
              <w:t>84</w:t>
            </w:r>
            <w:r>
              <w:t>141A0</w:t>
            </w:r>
            <w:r w:rsidR="003C5254">
              <w:t>0C8</w:t>
            </w:r>
            <w:r>
              <w:t>0000</w:t>
            </w:r>
          </w:p>
        </w:tc>
      </w:tr>
      <w:tr w:rsidR="00B76A88" w:rsidTr="009532F6">
        <w:tc>
          <w:tcPr>
            <w:cnfStyle w:val="001000000000" w:firstRow="0" w:lastRow="0" w:firstColumn="1" w:lastColumn="0" w:oddVBand="0" w:evenVBand="0" w:oddHBand="0" w:evenHBand="0" w:firstRowFirstColumn="0" w:firstRowLastColumn="0" w:lastRowFirstColumn="0" w:lastRowLastColumn="0"/>
            <w:tcW w:w="1242" w:type="dxa"/>
          </w:tcPr>
          <w:p w:rsidR="00B76A88" w:rsidRDefault="00B76A88" w:rsidP="009532F6">
            <w:pPr>
              <w:pStyle w:val="FlietextEinzug"/>
              <w:ind w:left="0"/>
              <w:rPr>
                <w:b w:val="0"/>
                <w:bCs w:val="0"/>
                <w:color w:val="auto"/>
              </w:rPr>
            </w:pPr>
            <w:r>
              <w:t>0x3002/x</w:t>
            </w:r>
          </w:p>
        </w:tc>
        <w:tc>
          <w:tcPr>
            <w:tcW w:w="2551" w:type="dxa"/>
          </w:tcPr>
          <w:p w:rsidR="00B76A88" w:rsidRDefault="00B76A88" w:rsidP="009532F6">
            <w:pPr>
              <w:pStyle w:val="FlietextEinzug"/>
              <w:ind w:left="0"/>
              <w:cnfStyle w:val="000000000000" w:firstRow="0" w:lastRow="0" w:firstColumn="0" w:lastColumn="0" w:oddVBand="0" w:evenVBand="0" w:oddHBand="0" w:evenHBand="0" w:firstRowFirstColumn="0" w:firstRowLastColumn="0" w:lastRowFirstColumn="0" w:lastRowLastColumn="0"/>
            </w:pPr>
            <w:r>
              <w:t>0x0000000000000000</w:t>
            </w:r>
          </w:p>
        </w:tc>
      </w:tr>
      <w:tr w:rsidR="00B76A88"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B76A88" w:rsidRDefault="00B76A88" w:rsidP="009532F6">
            <w:pPr>
              <w:pStyle w:val="FlietextEinzug"/>
              <w:ind w:left="0"/>
              <w:rPr>
                <w:b w:val="0"/>
                <w:bCs w:val="0"/>
                <w:color w:val="auto"/>
              </w:rPr>
            </w:pPr>
            <w:r>
              <w:t>0x3003/x</w:t>
            </w:r>
          </w:p>
        </w:tc>
        <w:tc>
          <w:tcPr>
            <w:tcW w:w="2551" w:type="dxa"/>
          </w:tcPr>
          <w:p w:rsidR="00B76A88" w:rsidRDefault="00B76A88" w:rsidP="009532F6">
            <w:pPr>
              <w:pStyle w:val="FlietextEinzug"/>
              <w:ind w:left="0"/>
              <w:cnfStyle w:val="000000100000" w:firstRow="0" w:lastRow="0" w:firstColumn="0" w:lastColumn="0" w:oddVBand="0" w:evenVBand="0" w:oddHBand="1" w:evenHBand="0" w:firstRowFirstColumn="0" w:firstRowLastColumn="0" w:lastRowFirstColumn="0" w:lastRowLastColumn="0"/>
            </w:pPr>
            <w:r>
              <w:t>0x0400050000000000</w:t>
            </w:r>
          </w:p>
        </w:tc>
      </w:tr>
      <w:tr w:rsidR="00B76A88" w:rsidTr="009532F6">
        <w:tc>
          <w:tcPr>
            <w:cnfStyle w:val="001000000000" w:firstRow="0" w:lastRow="0" w:firstColumn="1" w:lastColumn="0" w:oddVBand="0" w:evenVBand="0" w:oddHBand="0" w:evenHBand="0" w:firstRowFirstColumn="0" w:firstRowLastColumn="0" w:lastRowFirstColumn="0" w:lastRowLastColumn="0"/>
            <w:tcW w:w="1242" w:type="dxa"/>
          </w:tcPr>
          <w:p w:rsidR="00B76A88" w:rsidRDefault="00B76A88" w:rsidP="009532F6">
            <w:pPr>
              <w:pStyle w:val="FlietextEinzug"/>
              <w:ind w:left="0"/>
              <w:rPr>
                <w:b w:val="0"/>
                <w:bCs w:val="0"/>
                <w:color w:val="auto"/>
              </w:rPr>
            </w:pPr>
            <w:r>
              <w:t>0x3004/x</w:t>
            </w:r>
          </w:p>
        </w:tc>
        <w:tc>
          <w:tcPr>
            <w:tcW w:w="2551" w:type="dxa"/>
          </w:tcPr>
          <w:p w:rsidR="00B76A88" w:rsidRDefault="00B76A88" w:rsidP="009532F6">
            <w:pPr>
              <w:pStyle w:val="FlietextEinzug"/>
              <w:ind w:left="0"/>
              <w:cnfStyle w:val="000000000000" w:firstRow="0" w:lastRow="0" w:firstColumn="0" w:lastColumn="0" w:oddVBand="0" w:evenVBand="0" w:oddHBand="0" w:evenHBand="0" w:firstRowFirstColumn="0" w:firstRowLastColumn="0" w:lastRowFirstColumn="0" w:lastRowLastColumn="0"/>
            </w:pPr>
            <w:r>
              <w:t>0xFF00FF0000000000</w:t>
            </w:r>
          </w:p>
        </w:tc>
      </w:tr>
    </w:tbl>
    <w:p w:rsidR="00B76A88" w:rsidRDefault="00B76A88" w:rsidP="00B76A88">
      <w:pPr>
        <w:pStyle w:val="FlietextEinzug"/>
      </w:pPr>
    </w:p>
    <w:p w:rsidR="00B76A88" w:rsidRDefault="00B76A88">
      <w:r>
        <w:br w:type="page"/>
      </w:r>
    </w:p>
    <w:p w:rsidR="006B5B09" w:rsidRDefault="006B5B09" w:rsidP="006B5B09">
      <w:pPr>
        <w:pStyle w:val="berschrift3"/>
      </w:pPr>
      <w:bookmarkStart w:id="177" w:name="_Toc402957462"/>
      <w:proofErr w:type="spellStart"/>
      <w:r>
        <w:lastRenderedPageBreak/>
        <w:t>OpenSAFETY</w:t>
      </w:r>
      <w:proofErr w:type="spellEnd"/>
      <w:r>
        <w:t xml:space="preserve"> Packet Insertion</w:t>
      </w:r>
      <w:bookmarkEnd w:id="177"/>
    </w:p>
    <w:p w:rsidR="006B5B09" w:rsidRDefault="006B5B09" w:rsidP="006B5B09">
      <w:pPr>
        <w:pStyle w:val="FlietextEinzug"/>
        <w:jc w:val="both"/>
      </w:pPr>
    </w:p>
    <w:p w:rsidR="006B5B09" w:rsidRDefault="006B5B09" w:rsidP="006B5B09">
      <w:pPr>
        <w:pStyle w:val="FlietextEinzug"/>
        <w:jc w:val="both"/>
      </w:pPr>
      <w:r>
        <w:t xml:space="preserve">The safety packets </w:t>
      </w:r>
      <w:r w:rsidR="00901234">
        <w:t>for the DUT should be exchanged with the packets from another S</w:t>
      </w:r>
      <w:r w:rsidR="004F644D">
        <w:t>N</w:t>
      </w:r>
      <w:r>
        <w:t xml:space="preserve">. The </w:t>
      </w:r>
      <w:r w:rsidR="00901234">
        <w:t>DUT</w:t>
      </w:r>
      <w:r>
        <w:t xml:space="preserve"> packet start</w:t>
      </w:r>
      <w:r w:rsidR="00901234">
        <w:t>s at Byte 20, the packet of the other S</w:t>
      </w:r>
      <w:r w:rsidR="004F644D">
        <w:t>N</w:t>
      </w:r>
      <w:r w:rsidR="00901234">
        <w:t xml:space="preserve"> at 46</w:t>
      </w:r>
      <w:r>
        <w:t>.</w:t>
      </w:r>
      <w:r w:rsidR="004F644D">
        <w:t xml:space="preserve"> Both have a size of 26 Bytes. The safety frame is a </w:t>
      </w:r>
      <w:proofErr w:type="spellStart"/>
      <w:r w:rsidR="004F644D">
        <w:t>PRes</w:t>
      </w:r>
      <w:proofErr w:type="spellEnd"/>
      <w:r w:rsidR="004F644D">
        <w:t xml:space="preserve"> from a SL (Node Nr. 5) and should be manipulated 100-times.</w:t>
      </w:r>
    </w:p>
    <w:p w:rsidR="00420FE3" w:rsidRPr="001B7602" w:rsidRDefault="00420FE3" w:rsidP="006B5B09">
      <w:pPr>
        <w:pStyle w:val="FlietextEinzug"/>
      </w:pPr>
    </w:p>
    <w:p w:rsidR="006B5B09" w:rsidRDefault="006B5B09" w:rsidP="006B5B09">
      <w:pPr>
        <w:pStyle w:val="FlietextEinzug"/>
        <w:numPr>
          <w:ilvl w:val="0"/>
          <w:numId w:val="23"/>
        </w:numPr>
        <w:rPr>
          <w:b/>
        </w:rPr>
      </w:pPr>
      <w:r>
        <w:rPr>
          <w:b/>
        </w:rPr>
        <w:t>0x</w:t>
      </w:r>
      <w:r w:rsidRPr="001B7602">
        <w:rPr>
          <w:b/>
        </w:rPr>
        <w:t>3001/x Task Setting</w:t>
      </w:r>
      <w:r>
        <w:rPr>
          <w:b/>
        </w:rPr>
        <w:t xml:space="preserve"> 1</w:t>
      </w:r>
      <w:r w:rsidRPr="001B7602">
        <w:rPr>
          <w:b/>
        </w:rPr>
        <w:t>:</w:t>
      </w:r>
    </w:p>
    <w:p w:rsidR="006B5B09" w:rsidRDefault="006B5B09" w:rsidP="006B5B09">
      <w:pPr>
        <w:pStyle w:val="FlietextEinzug"/>
        <w:numPr>
          <w:ilvl w:val="1"/>
          <w:numId w:val="23"/>
        </w:numPr>
      </w:pPr>
      <w:r w:rsidRPr="001B7602">
        <w:t>C</w:t>
      </w:r>
      <w:r>
        <w:t>ycle 1</w:t>
      </w:r>
      <w:r>
        <w:tab/>
      </w:r>
      <w:r>
        <w:tab/>
      </w:r>
      <w:r>
        <w:tab/>
        <w:t>=&gt; 0x01 to the first Byte</w:t>
      </w:r>
    </w:p>
    <w:p w:rsidR="006B5B09" w:rsidRDefault="00420FE3" w:rsidP="006B5B09">
      <w:pPr>
        <w:pStyle w:val="FlietextEinzug"/>
        <w:numPr>
          <w:ilvl w:val="1"/>
          <w:numId w:val="23"/>
        </w:numPr>
      </w:pPr>
      <w:r>
        <w:t>Insertion</w:t>
      </w:r>
      <w:r w:rsidR="006B5B09">
        <w:t xml:space="preserve">  </w:t>
      </w:r>
      <w:r w:rsidR="006B5B09">
        <w:tab/>
      </w:r>
      <w:r w:rsidR="006B5B09">
        <w:tab/>
      </w:r>
      <w:r w:rsidR="006B5B09">
        <w:tab/>
        <w:t>=&gt; 0x</w:t>
      </w:r>
      <w:r>
        <w:t>83</w:t>
      </w:r>
      <w:r w:rsidR="006B5B09">
        <w:t xml:space="preserve"> to the second Byte</w:t>
      </w:r>
    </w:p>
    <w:p w:rsidR="006B5B09" w:rsidRDefault="00420FE3" w:rsidP="006B5B09">
      <w:pPr>
        <w:pStyle w:val="FlietextEinzug"/>
        <w:numPr>
          <w:ilvl w:val="1"/>
          <w:numId w:val="23"/>
        </w:numPr>
      </w:pPr>
      <w:r>
        <w:t>DUT p</w:t>
      </w:r>
      <w:r w:rsidR="006B5B09">
        <w:t>acket start</w:t>
      </w:r>
      <w:r w:rsidR="006B5B09">
        <w:tab/>
        <w:t>=&gt;20</w:t>
      </w:r>
      <w:r w:rsidR="006B5B09">
        <w:tab/>
        <w:t>=&gt; 0x14 to the third Byte</w:t>
      </w:r>
    </w:p>
    <w:p w:rsidR="006B5B09" w:rsidRDefault="006B5B09" w:rsidP="006B5B09">
      <w:pPr>
        <w:pStyle w:val="FlietextEinzug"/>
        <w:numPr>
          <w:ilvl w:val="1"/>
          <w:numId w:val="23"/>
        </w:numPr>
      </w:pPr>
      <w:r>
        <w:t>Packet size</w:t>
      </w:r>
      <w:r>
        <w:tab/>
      </w:r>
      <w:r>
        <w:tab/>
        <w:t>=&gt;26</w:t>
      </w:r>
      <w:r>
        <w:tab/>
        <w:t>=&gt; 0x1A to the fourth Byte</w:t>
      </w:r>
      <w:r>
        <w:tab/>
      </w:r>
    </w:p>
    <w:p w:rsidR="006B5B09" w:rsidRDefault="006B5B09" w:rsidP="006B5B09">
      <w:pPr>
        <w:pStyle w:val="FlietextEinzug"/>
        <w:numPr>
          <w:ilvl w:val="1"/>
          <w:numId w:val="23"/>
        </w:numPr>
      </w:pPr>
      <w:r>
        <w:t xml:space="preserve">Number of packets </w:t>
      </w:r>
      <w:r>
        <w:tab/>
        <w:t>=&gt;</w:t>
      </w:r>
      <w:r w:rsidR="00420FE3">
        <w:t>1</w:t>
      </w:r>
      <w:r>
        <w:t>00</w:t>
      </w:r>
      <w:r>
        <w:tab/>
        <w:t>=&gt; 0x0</w:t>
      </w:r>
      <w:r w:rsidR="00420FE3">
        <w:t>064</w:t>
      </w:r>
      <w:r>
        <w:t xml:space="preserve"> to Byte five and six </w:t>
      </w:r>
    </w:p>
    <w:p w:rsidR="00420FE3" w:rsidRPr="001B7602" w:rsidRDefault="00420FE3" w:rsidP="006B5B09">
      <w:pPr>
        <w:pStyle w:val="FlietextEinzug"/>
        <w:numPr>
          <w:ilvl w:val="1"/>
          <w:numId w:val="23"/>
        </w:numPr>
      </w:pPr>
      <w:r>
        <w:t>SN packet start</w:t>
      </w:r>
      <w:r>
        <w:tab/>
        <w:t>=&gt; 46</w:t>
      </w:r>
      <w:r>
        <w:tab/>
        <w:t xml:space="preserve">=&gt; 0x2E to the seventh Byte </w:t>
      </w:r>
    </w:p>
    <w:p w:rsidR="006B5B09" w:rsidRDefault="006B5B09" w:rsidP="006B5B09">
      <w:pPr>
        <w:pStyle w:val="FlietextEinzug"/>
      </w:pPr>
    </w:p>
    <w:p w:rsidR="006B5B09" w:rsidRDefault="006B5B09" w:rsidP="006B5B09">
      <w:pPr>
        <w:pStyle w:val="FlietextEinzug"/>
        <w:numPr>
          <w:ilvl w:val="0"/>
          <w:numId w:val="22"/>
        </w:numPr>
        <w:rPr>
          <w:b/>
        </w:rPr>
      </w:pPr>
      <w:r>
        <w:rPr>
          <w:b/>
        </w:rPr>
        <w:t>0x3002</w:t>
      </w:r>
      <w:r w:rsidRPr="001B7602">
        <w:rPr>
          <w:b/>
        </w:rPr>
        <w:t>/x Task Setting</w:t>
      </w:r>
      <w:r>
        <w:rPr>
          <w:b/>
        </w:rPr>
        <w:t xml:space="preserve"> 2</w:t>
      </w:r>
      <w:r w:rsidRPr="001B7602">
        <w:rPr>
          <w:b/>
        </w:rPr>
        <w:t>:</w:t>
      </w:r>
    </w:p>
    <w:p w:rsidR="006B5B09" w:rsidRPr="001B7602" w:rsidRDefault="00485256" w:rsidP="006B5B09">
      <w:pPr>
        <w:pStyle w:val="FlietextEinzug"/>
        <w:numPr>
          <w:ilvl w:val="1"/>
          <w:numId w:val="22"/>
        </w:numPr>
      </w:pPr>
      <w:r>
        <w:t xml:space="preserve">Insertion  </w:t>
      </w:r>
      <w:r w:rsidR="006B5B09" w:rsidRPr="001B7602">
        <w:tab/>
      </w:r>
      <w:r w:rsidR="006B5B09">
        <w:tab/>
      </w:r>
      <w:r w:rsidR="006B5B09">
        <w:tab/>
      </w:r>
      <w:r w:rsidR="006B5B09" w:rsidRPr="001B7602">
        <w:t>=&gt;</w:t>
      </w:r>
      <w:r w:rsidR="006B5B09">
        <w:t xml:space="preserve"> </w:t>
      </w:r>
      <w:r w:rsidR="006B5B09" w:rsidRPr="001B7602">
        <w:t>empty</w:t>
      </w:r>
    </w:p>
    <w:p w:rsidR="006B5B09" w:rsidRDefault="006B5B09" w:rsidP="006B5B09">
      <w:pPr>
        <w:pStyle w:val="FlietextEinzug"/>
        <w:ind w:left="1004"/>
      </w:pPr>
    </w:p>
    <w:p w:rsidR="006B5B09" w:rsidRDefault="006B5B09" w:rsidP="006B5B09">
      <w:pPr>
        <w:pStyle w:val="FlietextEinzug"/>
        <w:numPr>
          <w:ilvl w:val="0"/>
          <w:numId w:val="22"/>
        </w:numPr>
        <w:rPr>
          <w:b/>
        </w:rPr>
      </w:pPr>
      <w:r>
        <w:rPr>
          <w:b/>
        </w:rPr>
        <w:t>0x3003</w:t>
      </w:r>
      <w:r w:rsidRPr="001B7602">
        <w:rPr>
          <w:b/>
        </w:rPr>
        <w:t xml:space="preserve">/x </w:t>
      </w:r>
      <w:r>
        <w:rPr>
          <w:b/>
        </w:rPr>
        <w:t>Frame Data</w:t>
      </w:r>
      <w:r w:rsidRPr="001B7602">
        <w:rPr>
          <w:b/>
        </w:rPr>
        <w:t>:</w:t>
      </w:r>
    </w:p>
    <w:p w:rsidR="006B5B09" w:rsidRDefault="006B5B09" w:rsidP="006B5B09">
      <w:pPr>
        <w:pStyle w:val="FlietextEinzug"/>
        <w:numPr>
          <w:ilvl w:val="1"/>
          <w:numId w:val="22"/>
        </w:numPr>
      </w:pPr>
      <w:proofErr w:type="spellStart"/>
      <w:r>
        <w:t>PRes</w:t>
      </w:r>
      <w:proofErr w:type="spellEnd"/>
      <w:r w:rsidRPr="001D3520">
        <w:tab/>
      </w:r>
      <w:r>
        <w:tab/>
      </w:r>
      <w:r>
        <w:tab/>
      </w:r>
      <w:r w:rsidRPr="001D3520">
        <w:t>=&gt;</w:t>
      </w:r>
      <w:r>
        <w:t xml:space="preserve"> </w:t>
      </w:r>
      <w:r w:rsidRPr="001D3520">
        <w:t>0x</w:t>
      </w:r>
      <w:r>
        <w:t>04</w:t>
      </w:r>
      <w:r w:rsidRPr="001D3520">
        <w:t xml:space="preserve"> to the fi</w:t>
      </w:r>
      <w:r>
        <w:t>r</w:t>
      </w:r>
      <w:r w:rsidRPr="001D3520">
        <w:t>st Byte</w:t>
      </w:r>
    </w:p>
    <w:p w:rsidR="006B5B09" w:rsidRPr="001D3520" w:rsidRDefault="006B5B09" w:rsidP="006B5B09">
      <w:pPr>
        <w:pStyle w:val="FlietextEinzug"/>
        <w:numPr>
          <w:ilvl w:val="1"/>
          <w:numId w:val="22"/>
        </w:numPr>
      </w:pPr>
      <w:r>
        <w:t xml:space="preserve">Source ID </w:t>
      </w:r>
      <w:r>
        <w:tab/>
        <w:t>=&gt;5</w:t>
      </w:r>
      <w:r>
        <w:tab/>
      </w:r>
      <w:r>
        <w:tab/>
        <w:t>=&gt; 0x05 to the third Byte</w:t>
      </w:r>
    </w:p>
    <w:p w:rsidR="006B5B09" w:rsidRDefault="006B5B09" w:rsidP="006B5B09">
      <w:pPr>
        <w:pStyle w:val="FlietextEinzug"/>
        <w:ind w:left="1004"/>
        <w:rPr>
          <w:b/>
        </w:rPr>
      </w:pPr>
    </w:p>
    <w:p w:rsidR="006B5B09" w:rsidRDefault="006B5B09" w:rsidP="006B5B09">
      <w:pPr>
        <w:pStyle w:val="FlietextEinzug"/>
        <w:numPr>
          <w:ilvl w:val="0"/>
          <w:numId w:val="22"/>
        </w:numPr>
        <w:rPr>
          <w:b/>
        </w:rPr>
      </w:pPr>
      <w:r>
        <w:rPr>
          <w:b/>
        </w:rPr>
        <w:t>0x3004</w:t>
      </w:r>
      <w:r w:rsidRPr="001B7602">
        <w:rPr>
          <w:b/>
        </w:rPr>
        <w:t xml:space="preserve">/x </w:t>
      </w:r>
      <w:r>
        <w:rPr>
          <w:b/>
        </w:rPr>
        <w:t>Frame Mask</w:t>
      </w:r>
      <w:r w:rsidRPr="001B7602">
        <w:rPr>
          <w:b/>
        </w:rPr>
        <w:t>:</w:t>
      </w:r>
    </w:p>
    <w:p w:rsidR="006B5B09" w:rsidRDefault="006B5B09" w:rsidP="006B5B09">
      <w:pPr>
        <w:pStyle w:val="FlietextEinzug"/>
        <w:numPr>
          <w:ilvl w:val="1"/>
          <w:numId w:val="22"/>
        </w:numPr>
      </w:pPr>
      <w:r w:rsidRPr="001D3520">
        <w:t>Activate Message-Type</w:t>
      </w:r>
      <w:r w:rsidRPr="001D3520">
        <w:tab/>
        <w:t>=&gt; 0xFF to the first Byte</w:t>
      </w:r>
    </w:p>
    <w:p w:rsidR="006B5B09" w:rsidRDefault="006B5B09" w:rsidP="006B5B09">
      <w:pPr>
        <w:pStyle w:val="FlietextEinzug"/>
        <w:numPr>
          <w:ilvl w:val="1"/>
          <w:numId w:val="22"/>
        </w:numPr>
      </w:pPr>
      <w:r w:rsidRPr="001D3520">
        <w:t xml:space="preserve">Activate </w:t>
      </w:r>
      <w:r>
        <w:t>Source ID</w:t>
      </w:r>
      <w:r w:rsidRPr="001D3520">
        <w:tab/>
      </w:r>
      <w:r>
        <w:tab/>
      </w:r>
      <w:r w:rsidRPr="001D3520">
        <w:t xml:space="preserve">=&gt; 0xFF to the </w:t>
      </w:r>
      <w:r>
        <w:t xml:space="preserve">third </w:t>
      </w:r>
      <w:r w:rsidRPr="001D3520">
        <w:t>Byte</w:t>
      </w:r>
    </w:p>
    <w:p w:rsidR="006B5B09" w:rsidRDefault="006B5B09" w:rsidP="006B5B09">
      <w:pPr>
        <w:pStyle w:val="FlietextEinzug"/>
        <w:ind w:left="1004"/>
      </w:pPr>
    </w:p>
    <w:p w:rsidR="006B5B09" w:rsidRDefault="00485256" w:rsidP="00B76A88">
      <w:pPr>
        <w:pStyle w:val="FlietextEinzug"/>
        <w:ind w:left="644"/>
        <w:jc w:val="both"/>
      </w:pPr>
      <w:r>
        <w:t>A clear of the</w:t>
      </w:r>
      <w:r w:rsidR="00B76A88">
        <w:t xml:space="preserve"> packet memory isn’t needed</w:t>
      </w:r>
      <w:r w:rsidR="00A973D4">
        <w:t xml:space="preserve"> in this task</w:t>
      </w:r>
      <w:r w:rsidR="00715CDB">
        <w:t>.</w:t>
      </w:r>
    </w:p>
    <w:p w:rsidR="00B76A88" w:rsidRDefault="00B76A88" w:rsidP="006B5B09">
      <w:pPr>
        <w:pStyle w:val="FlietextEinzug"/>
        <w:ind w:left="1724"/>
        <w:jc w:val="both"/>
      </w:pPr>
    </w:p>
    <w:p w:rsidR="00B7037F" w:rsidRPr="00FF5D82" w:rsidRDefault="00B7037F" w:rsidP="006B5B09">
      <w:pPr>
        <w:pStyle w:val="FlietextEinzug"/>
        <w:ind w:left="1724"/>
        <w:jc w:val="both"/>
      </w:pPr>
    </w:p>
    <w:tbl>
      <w:tblPr>
        <w:tblStyle w:val="HelleSchattierung"/>
        <w:tblW w:w="0" w:type="auto"/>
        <w:tblInd w:w="682" w:type="dxa"/>
        <w:tblLook w:val="04A0" w:firstRow="1" w:lastRow="0" w:firstColumn="1" w:lastColumn="0" w:noHBand="0" w:noVBand="1"/>
      </w:tblPr>
      <w:tblGrid>
        <w:gridCol w:w="1242"/>
        <w:gridCol w:w="2551"/>
      </w:tblGrid>
      <w:tr w:rsidR="006B5B09" w:rsidTr="00953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6B5B09" w:rsidRDefault="006B5B09" w:rsidP="009532F6">
            <w:pPr>
              <w:pStyle w:val="FlietextEinzug"/>
              <w:ind w:left="0"/>
            </w:pPr>
            <w:r>
              <w:t>Object</w:t>
            </w:r>
          </w:p>
        </w:tc>
        <w:tc>
          <w:tcPr>
            <w:tcW w:w="2551" w:type="dxa"/>
          </w:tcPr>
          <w:p w:rsidR="006B5B09" w:rsidRDefault="006B5B09" w:rsidP="009532F6">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6B5B09"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6B5B09" w:rsidRDefault="006B5B09" w:rsidP="009532F6">
            <w:pPr>
              <w:pStyle w:val="FlietextEinzug"/>
              <w:ind w:left="0"/>
              <w:rPr>
                <w:b w:val="0"/>
                <w:bCs w:val="0"/>
                <w:color w:val="auto"/>
              </w:rPr>
            </w:pPr>
            <w:r>
              <w:t>0x3001/x</w:t>
            </w:r>
          </w:p>
        </w:tc>
        <w:tc>
          <w:tcPr>
            <w:tcW w:w="2551" w:type="dxa"/>
          </w:tcPr>
          <w:p w:rsidR="006B5B09" w:rsidRDefault="006B5B09" w:rsidP="00DD0DAD">
            <w:pPr>
              <w:pStyle w:val="FlietextEinzug"/>
              <w:ind w:left="0"/>
              <w:cnfStyle w:val="000000100000" w:firstRow="0" w:lastRow="0" w:firstColumn="0" w:lastColumn="0" w:oddVBand="0" w:evenVBand="0" w:oddHBand="1" w:evenHBand="0" w:firstRowFirstColumn="0" w:firstRowLastColumn="0" w:lastRowFirstColumn="0" w:lastRowLastColumn="0"/>
            </w:pPr>
            <w:r>
              <w:t>0x01</w:t>
            </w:r>
            <w:r w:rsidR="00DD0DAD">
              <w:t>83</w:t>
            </w:r>
            <w:r>
              <w:t>141A</w:t>
            </w:r>
            <w:r w:rsidR="00DD0DAD">
              <w:t>00642E</w:t>
            </w:r>
            <w:r>
              <w:t>00</w:t>
            </w:r>
          </w:p>
        </w:tc>
      </w:tr>
      <w:tr w:rsidR="006B5B09" w:rsidTr="009532F6">
        <w:tc>
          <w:tcPr>
            <w:cnfStyle w:val="001000000000" w:firstRow="0" w:lastRow="0" w:firstColumn="1" w:lastColumn="0" w:oddVBand="0" w:evenVBand="0" w:oddHBand="0" w:evenHBand="0" w:firstRowFirstColumn="0" w:firstRowLastColumn="0" w:lastRowFirstColumn="0" w:lastRowLastColumn="0"/>
            <w:tcW w:w="1242" w:type="dxa"/>
          </w:tcPr>
          <w:p w:rsidR="006B5B09" w:rsidRDefault="006B5B09" w:rsidP="009532F6">
            <w:pPr>
              <w:pStyle w:val="FlietextEinzug"/>
              <w:ind w:left="0"/>
              <w:rPr>
                <w:b w:val="0"/>
                <w:bCs w:val="0"/>
                <w:color w:val="auto"/>
              </w:rPr>
            </w:pPr>
            <w:r>
              <w:t>0x3002/x</w:t>
            </w:r>
          </w:p>
        </w:tc>
        <w:tc>
          <w:tcPr>
            <w:tcW w:w="2551" w:type="dxa"/>
          </w:tcPr>
          <w:p w:rsidR="006B5B09" w:rsidRDefault="006B5B09" w:rsidP="009532F6">
            <w:pPr>
              <w:pStyle w:val="FlietextEinzug"/>
              <w:ind w:left="0"/>
              <w:cnfStyle w:val="000000000000" w:firstRow="0" w:lastRow="0" w:firstColumn="0" w:lastColumn="0" w:oddVBand="0" w:evenVBand="0" w:oddHBand="0" w:evenHBand="0" w:firstRowFirstColumn="0" w:firstRowLastColumn="0" w:lastRowFirstColumn="0" w:lastRowLastColumn="0"/>
            </w:pPr>
            <w:r>
              <w:t>0x0000000000000000</w:t>
            </w:r>
          </w:p>
        </w:tc>
      </w:tr>
      <w:tr w:rsidR="006B5B09"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6B5B09" w:rsidRDefault="006B5B09" w:rsidP="009532F6">
            <w:pPr>
              <w:pStyle w:val="FlietextEinzug"/>
              <w:ind w:left="0"/>
              <w:rPr>
                <w:b w:val="0"/>
                <w:bCs w:val="0"/>
                <w:color w:val="auto"/>
              </w:rPr>
            </w:pPr>
            <w:r>
              <w:t>0x3003/x</w:t>
            </w:r>
          </w:p>
        </w:tc>
        <w:tc>
          <w:tcPr>
            <w:tcW w:w="2551" w:type="dxa"/>
          </w:tcPr>
          <w:p w:rsidR="006B5B09" w:rsidRDefault="006B5B09" w:rsidP="009532F6">
            <w:pPr>
              <w:pStyle w:val="FlietextEinzug"/>
              <w:ind w:left="0"/>
              <w:cnfStyle w:val="000000100000" w:firstRow="0" w:lastRow="0" w:firstColumn="0" w:lastColumn="0" w:oddVBand="0" w:evenVBand="0" w:oddHBand="1" w:evenHBand="0" w:firstRowFirstColumn="0" w:firstRowLastColumn="0" w:lastRowFirstColumn="0" w:lastRowLastColumn="0"/>
            </w:pPr>
            <w:r>
              <w:t>0x0400050000000000</w:t>
            </w:r>
          </w:p>
        </w:tc>
      </w:tr>
      <w:tr w:rsidR="006B5B09" w:rsidTr="009532F6">
        <w:tc>
          <w:tcPr>
            <w:cnfStyle w:val="001000000000" w:firstRow="0" w:lastRow="0" w:firstColumn="1" w:lastColumn="0" w:oddVBand="0" w:evenVBand="0" w:oddHBand="0" w:evenHBand="0" w:firstRowFirstColumn="0" w:firstRowLastColumn="0" w:lastRowFirstColumn="0" w:lastRowLastColumn="0"/>
            <w:tcW w:w="1242" w:type="dxa"/>
          </w:tcPr>
          <w:p w:rsidR="006B5B09" w:rsidRDefault="006B5B09" w:rsidP="009532F6">
            <w:pPr>
              <w:pStyle w:val="FlietextEinzug"/>
              <w:ind w:left="0"/>
              <w:rPr>
                <w:b w:val="0"/>
                <w:bCs w:val="0"/>
                <w:color w:val="auto"/>
              </w:rPr>
            </w:pPr>
            <w:r>
              <w:t>0x3004/x</w:t>
            </w:r>
          </w:p>
        </w:tc>
        <w:tc>
          <w:tcPr>
            <w:tcW w:w="2551" w:type="dxa"/>
          </w:tcPr>
          <w:p w:rsidR="006B5B09" w:rsidRDefault="006B5B09" w:rsidP="009532F6">
            <w:pPr>
              <w:pStyle w:val="FlietextEinzug"/>
              <w:ind w:left="0"/>
              <w:cnfStyle w:val="000000000000" w:firstRow="0" w:lastRow="0" w:firstColumn="0" w:lastColumn="0" w:oddVBand="0" w:evenVBand="0" w:oddHBand="0" w:evenHBand="0" w:firstRowFirstColumn="0" w:firstRowLastColumn="0" w:lastRowFirstColumn="0" w:lastRowLastColumn="0"/>
            </w:pPr>
            <w:r>
              <w:t>0xFF00FF0000000000</w:t>
            </w:r>
          </w:p>
        </w:tc>
      </w:tr>
    </w:tbl>
    <w:p w:rsidR="006B5B09" w:rsidRDefault="006B5B09" w:rsidP="006B5B09">
      <w:pPr>
        <w:pStyle w:val="FlietextEinzug"/>
      </w:pPr>
    </w:p>
    <w:p w:rsidR="001411DA" w:rsidRPr="003E5D61" w:rsidRDefault="001411DA" w:rsidP="003E5D61">
      <w:pPr>
        <w:pStyle w:val="FlietextEinzug"/>
      </w:pPr>
    </w:p>
    <w:p w:rsidR="00951B7D" w:rsidRDefault="00951B7D">
      <w:r>
        <w:br w:type="page"/>
      </w:r>
    </w:p>
    <w:p w:rsidR="00E70A63" w:rsidRDefault="00E70A63" w:rsidP="00EE02D8">
      <w:pPr>
        <w:pStyle w:val="berschrift1"/>
      </w:pPr>
      <w:bookmarkStart w:id="178" w:name="_Toc402957463"/>
      <w:r>
        <w:lastRenderedPageBreak/>
        <w:t>Appendix</w:t>
      </w:r>
      <w:bookmarkEnd w:id="178"/>
    </w:p>
    <w:p w:rsidR="00EE02D8" w:rsidRPr="00C01C4C" w:rsidRDefault="008120ED" w:rsidP="00E70A63">
      <w:pPr>
        <w:pStyle w:val="berschrift2"/>
      </w:pPr>
      <w:bookmarkStart w:id="179" w:name="_Toc402957464"/>
      <w:r w:rsidRPr="00C01C4C">
        <w:t>References</w:t>
      </w:r>
      <w:bookmarkEnd w:id="179"/>
    </w:p>
    <w:p w:rsidR="00EE02D8" w:rsidRPr="00C01C4C" w:rsidRDefault="00EE02D8" w:rsidP="00EE02D8"/>
    <w:p w:rsidR="00EE02D8" w:rsidRPr="00C01C4C" w:rsidRDefault="00EE02D8" w:rsidP="00EE02D8">
      <w:r w:rsidRPr="00C01C4C">
        <w:t>Altera</w:t>
      </w:r>
      <w:r w:rsidR="008F0275">
        <w:t xml:space="preserve"> (14.Mai.2012)</w:t>
      </w:r>
    </w:p>
    <w:p w:rsidR="00993ACB" w:rsidRPr="004A06E4" w:rsidRDefault="00A87B00" w:rsidP="00EE02D8">
      <w:pPr>
        <w:rPr>
          <w:lang w:val="de-DE"/>
        </w:rPr>
      </w:pPr>
      <w:hyperlink r:id="rId70" w:history="1">
        <w:r w:rsidR="00993ACB" w:rsidRPr="004A06E4">
          <w:rPr>
            <w:rStyle w:val="Hyperlink"/>
            <w:lang w:val="de-DE"/>
          </w:rPr>
          <w:t>http://www.altera.com</w:t>
        </w:r>
      </w:hyperlink>
    </w:p>
    <w:p w:rsidR="00EE02D8" w:rsidRPr="004A06E4" w:rsidRDefault="00EE02D8" w:rsidP="00EE02D8">
      <w:pPr>
        <w:rPr>
          <w:lang w:val="de-DE"/>
        </w:rPr>
      </w:pPr>
    </w:p>
    <w:p w:rsidR="00EE02D8" w:rsidRPr="004A06E4" w:rsidRDefault="00EE02D8" w:rsidP="00EE02D8">
      <w:pPr>
        <w:rPr>
          <w:lang w:val="de-DE"/>
        </w:rPr>
      </w:pPr>
      <w:proofErr w:type="spellStart"/>
      <w:r w:rsidRPr="004A06E4">
        <w:rPr>
          <w:lang w:val="de-DE"/>
        </w:rPr>
        <w:t>Arroweurope</w:t>
      </w:r>
      <w:proofErr w:type="spellEnd"/>
      <w:r w:rsidR="008F0275" w:rsidRPr="004A06E4">
        <w:rPr>
          <w:lang w:val="de-DE"/>
        </w:rPr>
        <w:t xml:space="preserve"> (11.Mai.2012)</w:t>
      </w:r>
    </w:p>
    <w:p w:rsidR="00993ACB" w:rsidRDefault="00A87B00" w:rsidP="00EE02D8">
      <w:hyperlink r:id="rId71" w:history="1">
        <w:r w:rsidR="00993ACB" w:rsidRPr="00271B94">
          <w:rPr>
            <w:rStyle w:val="Hyperlink"/>
          </w:rPr>
          <w:t>http://www.arroweurope.com</w:t>
        </w:r>
      </w:hyperlink>
    </w:p>
    <w:p w:rsidR="00993ACB" w:rsidRDefault="00993ACB" w:rsidP="00EE02D8"/>
    <w:p w:rsidR="00D91AF2" w:rsidRDefault="007968C0" w:rsidP="00EE02D8">
      <w:r>
        <w:t>Ethernet-POWERLINK</w:t>
      </w:r>
      <w:r w:rsidR="008F0275">
        <w:t xml:space="preserve"> (20.April.2012)</w:t>
      </w:r>
    </w:p>
    <w:p w:rsidR="00D91AF2" w:rsidRDefault="00A87B00" w:rsidP="00EE02D8">
      <w:hyperlink r:id="rId72" w:history="1">
        <w:r w:rsidR="00D91AF2" w:rsidRPr="00EF4228">
          <w:rPr>
            <w:rStyle w:val="Hyperlink"/>
          </w:rPr>
          <w:t>http://www.ethernet-powerlink.org</w:t>
        </w:r>
      </w:hyperlink>
    </w:p>
    <w:p w:rsidR="00D91AF2" w:rsidRDefault="00D91AF2" w:rsidP="00EE02D8"/>
    <w:p w:rsidR="00D25D9E" w:rsidRDefault="00D25D9E" w:rsidP="00EE02D8">
      <w:r w:rsidRPr="00EE02D8">
        <w:br w:type="page"/>
      </w:r>
    </w:p>
    <w:p w:rsidR="006E6694" w:rsidRPr="00A24BC3" w:rsidRDefault="00F45908" w:rsidP="00E70A63">
      <w:pPr>
        <w:pStyle w:val="berschrift2"/>
      </w:pPr>
      <w:bookmarkStart w:id="180" w:name="_Toc402957465"/>
      <w:r w:rsidRPr="00A24BC3">
        <w:lastRenderedPageBreak/>
        <w:t>Figure Index</w:t>
      </w:r>
      <w:bookmarkEnd w:id="180"/>
      <w:r w:rsidR="006E6694" w:rsidRPr="00A24BC3">
        <w:fldChar w:fldCharType="begin"/>
      </w:r>
      <w:r w:rsidR="006E6694" w:rsidRPr="00A24BC3">
        <w:instrText xml:space="preserve"> XE "</w:instrText>
      </w:r>
      <w:r w:rsidR="00724C87" w:rsidRPr="00A24BC3">
        <w:instrText>Figure Index</w:instrText>
      </w:r>
      <w:r w:rsidR="006E6694" w:rsidRPr="00A24BC3">
        <w:instrText xml:space="preserve">" </w:instrText>
      </w:r>
      <w:r w:rsidR="006E6694" w:rsidRPr="00A24BC3">
        <w:fldChar w:fldCharType="end"/>
      </w:r>
    </w:p>
    <w:p w:rsidR="009532F6" w:rsidRPr="009532F6" w:rsidRDefault="006E6694">
      <w:pPr>
        <w:pStyle w:val="Abbildungsverzeichnis"/>
        <w:rPr>
          <w:rFonts w:asciiTheme="minorHAnsi" w:eastAsiaTheme="minorEastAsia" w:hAnsiTheme="minorHAnsi" w:cstheme="minorBidi"/>
          <w:noProof/>
          <w:sz w:val="22"/>
          <w:szCs w:val="22"/>
          <w:lang w:val="en-US" w:eastAsia="de-DE"/>
        </w:rPr>
      </w:pPr>
      <w:r w:rsidRPr="005D132C">
        <w:fldChar w:fldCharType="begin"/>
      </w:r>
      <w:r w:rsidR="00184352" w:rsidRPr="003A769B">
        <w:instrText xml:space="preserve"> TOC \c "Figure</w:instrText>
      </w:r>
      <w:r w:rsidRPr="003A769B">
        <w:instrText xml:space="preserve">" </w:instrText>
      </w:r>
      <w:r w:rsidRPr="005D132C">
        <w:fldChar w:fldCharType="separate"/>
      </w:r>
      <w:r w:rsidR="009532F6">
        <w:rPr>
          <w:noProof/>
        </w:rPr>
        <w:t>Figure 1: Test arrangement with the Framemanipulator</w:t>
      </w:r>
      <w:r w:rsidR="009532F6">
        <w:rPr>
          <w:noProof/>
        </w:rPr>
        <w:tab/>
      </w:r>
      <w:r w:rsidR="009532F6">
        <w:rPr>
          <w:noProof/>
        </w:rPr>
        <w:fldChar w:fldCharType="begin"/>
      </w:r>
      <w:r w:rsidR="009532F6">
        <w:rPr>
          <w:noProof/>
        </w:rPr>
        <w:instrText xml:space="preserve"> PAGEREF _Toc377388828 \h </w:instrText>
      </w:r>
      <w:r w:rsidR="009532F6">
        <w:rPr>
          <w:noProof/>
        </w:rPr>
      </w:r>
      <w:r w:rsidR="009532F6">
        <w:rPr>
          <w:noProof/>
        </w:rPr>
        <w:fldChar w:fldCharType="separate"/>
      </w:r>
      <w:r w:rsidR="009532F6">
        <w:rPr>
          <w:noProof/>
        </w:rPr>
        <w:t>5</w:t>
      </w:r>
      <w:r w:rsidR="009532F6">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2: BeMicro RTE-Stick [Arroweurope]</w:t>
      </w:r>
      <w:r>
        <w:rPr>
          <w:noProof/>
        </w:rPr>
        <w:tab/>
      </w:r>
      <w:r>
        <w:rPr>
          <w:noProof/>
        </w:rPr>
        <w:fldChar w:fldCharType="begin"/>
      </w:r>
      <w:r>
        <w:rPr>
          <w:noProof/>
        </w:rPr>
        <w:instrText xml:space="preserve"> PAGEREF _Toc377388829 \h </w:instrText>
      </w:r>
      <w:r>
        <w:rPr>
          <w:noProof/>
        </w:rPr>
      </w:r>
      <w:r>
        <w:rPr>
          <w:noProof/>
        </w:rPr>
        <w:fldChar w:fldCharType="separate"/>
      </w:r>
      <w:r>
        <w:rPr>
          <w:noProof/>
        </w:rPr>
        <w:t>6</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3: DE2-115 Development and education board [Altera]</w:t>
      </w:r>
      <w:r>
        <w:rPr>
          <w:noProof/>
        </w:rPr>
        <w:tab/>
      </w:r>
      <w:r>
        <w:rPr>
          <w:noProof/>
        </w:rPr>
        <w:fldChar w:fldCharType="begin"/>
      </w:r>
      <w:r>
        <w:rPr>
          <w:noProof/>
        </w:rPr>
        <w:instrText xml:space="preserve"> PAGEREF _Toc377388830 \h </w:instrText>
      </w:r>
      <w:r>
        <w:rPr>
          <w:noProof/>
        </w:rPr>
      </w:r>
      <w:r>
        <w:rPr>
          <w:noProof/>
        </w:rPr>
        <w:fldChar w:fldCharType="separate"/>
      </w:r>
      <w:r>
        <w:rPr>
          <w:noProof/>
        </w:rPr>
        <w:t>6</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4: POWERLINK-Slave with Framemanipulator</w:t>
      </w:r>
      <w:r>
        <w:rPr>
          <w:noProof/>
        </w:rPr>
        <w:tab/>
      </w:r>
      <w:r>
        <w:rPr>
          <w:noProof/>
        </w:rPr>
        <w:fldChar w:fldCharType="begin"/>
      </w:r>
      <w:r>
        <w:rPr>
          <w:noProof/>
        </w:rPr>
        <w:instrText xml:space="preserve"> PAGEREF _Toc377388831 \h </w:instrText>
      </w:r>
      <w:r>
        <w:rPr>
          <w:noProof/>
        </w:rPr>
      </w:r>
      <w:r>
        <w:rPr>
          <w:noProof/>
        </w:rPr>
        <w:fldChar w:fldCharType="separate"/>
      </w:r>
      <w:r>
        <w:rPr>
          <w:noProof/>
        </w:rPr>
        <w:t>7</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5: Ethernet and POWERLINK header</w:t>
      </w:r>
      <w:r>
        <w:rPr>
          <w:noProof/>
        </w:rPr>
        <w:tab/>
      </w:r>
      <w:r>
        <w:rPr>
          <w:noProof/>
        </w:rPr>
        <w:fldChar w:fldCharType="begin"/>
      </w:r>
      <w:r>
        <w:rPr>
          <w:noProof/>
        </w:rPr>
        <w:instrText xml:space="preserve"> PAGEREF _Toc377388832 \h </w:instrText>
      </w:r>
      <w:r>
        <w:rPr>
          <w:noProof/>
        </w:rPr>
      </w:r>
      <w:r>
        <w:rPr>
          <w:noProof/>
        </w:rPr>
        <w:fldChar w:fldCharType="separate"/>
      </w:r>
      <w:r>
        <w:rPr>
          <w:noProof/>
        </w:rPr>
        <w:t>8</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6: Structure of the POWERLINK frames</w:t>
      </w:r>
      <w:r>
        <w:rPr>
          <w:noProof/>
        </w:rPr>
        <w:tab/>
      </w:r>
      <w:r>
        <w:rPr>
          <w:noProof/>
        </w:rPr>
        <w:fldChar w:fldCharType="begin"/>
      </w:r>
      <w:r>
        <w:rPr>
          <w:noProof/>
        </w:rPr>
        <w:instrText xml:space="preserve"> PAGEREF _Toc377388833 \h </w:instrText>
      </w:r>
      <w:r>
        <w:rPr>
          <w:noProof/>
        </w:rPr>
      </w:r>
      <w:r>
        <w:rPr>
          <w:noProof/>
        </w:rPr>
        <w:fldChar w:fldCharType="separate"/>
      </w:r>
      <w:r>
        <w:rPr>
          <w:noProof/>
        </w:rPr>
        <w:t>8</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7: Tasks pass and delete frames</w:t>
      </w:r>
      <w:r>
        <w:rPr>
          <w:noProof/>
        </w:rPr>
        <w:tab/>
      </w:r>
      <w:r>
        <w:rPr>
          <w:noProof/>
        </w:rPr>
        <w:fldChar w:fldCharType="begin"/>
      </w:r>
      <w:r>
        <w:rPr>
          <w:noProof/>
        </w:rPr>
        <w:instrText xml:space="preserve"> PAGEREF _Toc377388834 \h </w:instrText>
      </w:r>
      <w:r>
        <w:rPr>
          <w:noProof/>
        </w:rPr>
      </w:r>
      <w:r>
        <w:rPr>
          <w:noProof/>
        </w:rPr>
        <w:fldChar w:fldCharType="separate"/>
      </w:r>
      <w:r>
        <w:rPr>
          <w:noProof/>
        </w:rPr>
        <w:t>9</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8: Tasks manipulate frame header and CRC</w:t>
      </w:r>
      <w:r>
        <w:rPr>
          <w:noProof/>
        </w:rPr>
        <w:tab/>
      </w:r>
      <w:r>
        <w:rPr>
          <w:noProof/>
        </w:rPr>
        <w:fldChar w:fldCharType="begin"/>
      </w:r>
      <w:r>
        <w:rPr>
          <w:noProof/>
        </w:rPr>
        <w:instrText xml:space="preserve"> PAGEREF _Toc377388835 \h </w:instrText>
      </w:r>
      <w:r>
        <w:rPr>
          <w:noProof/>
        </w:rPr>
      </w:r>
      <w:r>
        <w:rPr>
          <w:noProof/>
        </w:rPr>
        <w:fldChar w:fldCharType="separate"/>
      </w:r>
      <w:r>
        <w:rPr>
          <w:noProof/>
        </w:rPr>
        <w:t>9</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9: Tasks delay and truncate frames</w:t>
      </w:r>
      <w:r>
        <w:rPr>
          <w:noProof/>
        </w:rPr>
        <w:tab/>
      </w:r>
      <w:r>
        <w:rPr>
          <w:noProof/>
        </w:rPr>
        <w:fldChar w:fldCharType="begin"/>
      </w:r>
      <w:r>
        <w:rPr>
          <w:noProof/>
        </w:rPr>
        <w:instrText xml:space="preserve"> PAGEREF _Toc377388836 \h </w:instrText>
      </w:r>
      <w:r>
        <w:rPr>
          <w:noProof/>
        </w:rPr>
      </w:r>
      <w:r>
        <w:rPr>
          <w:noProof/>
        </w:rPr>
        <w:fldChar w:fldCharType="separate"/>
      </w:r>
      <w:r>
        <w:rPr>
          <w:noProof/>
        </w:rPr>
        <w:t>9</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10: Safety frame with two safety packets</w:t>
      </w:r>
      <w:r>
        <w:rPr>
          <w:noProof/>
        </w:rPr>
        <w:tab/>
      </w:r>
      <w:r>
        <w:rPr>
          <w:noProof/>
        </w:rPr>
        <w:fldChar w:fldCharType="begin"/>
      </w:r>
      <w:r>
        <w:rPr>
          <w:noProof/>
        </w:rPr>
        <w:instrText xml:space="preserve"> PAGEREF _Toc377388837 \h </w:instrText>
      </w:r>
      <w:r>
        <w:rPr>
          <w:noProof/>
        </w:rPr>
      </w:r>
      <w:r>
        <w:rPr>
          <w:noProof/>
        </w:rPr>
        <w:fldChar w:fldCharType="separate"/>
      </w:r>
      <w:r>
        <w:rPr>
          <w:noProof/>
        </w:rPr>
        <w:t>10</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11: Task Repetition of safety packets</w:t>
      </w:r>
      <w:r>
        <w:rPr>
          <w:noProof/>
        </w:rPr>
        <w:tab/>
      </w:r>
      <w:r>
        <w:rPr>
          <w:noProof/>
        </w:rPr>
        <w:fldChar w:fldCharType="begin"/>
      </w:r>
      <w:r>
        <w:rPr>
          <w:noProof/>
        </w:rPr>
        <w:instrText xml:space="preserve"> PAGEREF _Toc377388838 \h </w:instrText>
      </w:r>
      <w:r>
        <w:rPr>
          <w:noProof/>
        </w:rPr>
      </w:r>
      <w:r>
        <w:rPr>
          <w:noProof/>
        </w:rPr>
        <w:fldChar w:fldCharType="separate"/>
      </w:r>
      <w:r>
        <w:rPr>
          <w:noProof/>
        </w:rPr>
        <w:t>10</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12: Task Packet-Loss</w:t>
      </w:r>
      <w:r>
        <w:rPr>
          <w:noProof/>
        </w:rPr>
        <w:tab/>
      </w:r>
      <w:r>
        <w:rPr>
          <w:noProof/>
        </w:rPr>
        <w:fldChar w:fldCharType="begin"/>
      </w:r>
      <w:r>
        <w:rPr>
          <w:noProof/>
        </w:rPr>
        <w:instrText xml:space="preserve"> PAGEREF _Toc377388839 \h </w:instrText>
      </w:r>
      <w:r>
        <w:rPr>
          <w:noProof/>
        </w:rPr>
      </w:r>
      <w:r>
        <w:rPr>
          <w:noProof/>
        </w:rPr>
        <w:fldChar w:fldCharType="separate"/>
      </w:r>
      <w:r>
        <w:rPr>
          <w:noProof/>
        </w:rPr>
        <w:t>10</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13: Task Insertion</w:t>
      </w:r>
      <w:r>
        <w:rPr>
          <w:noProof/>
        </w:rPr>
        <w:tab/>
      </w:r>
      <w:r>
        <w:rPr>
          <w:noProof/>
        </w:rPr>
        <w:fldChar w:fldCharType="begin"/>
      </w:r>
      <w:r>
        <w:rPr>
          <w:noProof/>
        </w:rPr>
        <w:instrText xml:space="preserve"> PAGEREF _Toc377388840 \h </w:instrText>
      </w:r>
      <w:r>
        <w:rPr>
          <w:noProof/>
        </w:rPr>
      </w:r>
      <w:r>
        <w:rPr>
          <w:noProof/>
        </w:rPr>
        <w:fldChar w:fldCharType="separate"/>
      </w:r>
      <w:r>
        <w:rPr>
          <w:noProof/>
        </w:rPr>
        <w:t>10</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14: Task Incorrect-Sequence</w:t>
      </w:r>
      <w:r>
        <w:rPr>
          <w:noProof/>
        </w:rPr>
        <w:tab/>
      </w:r>
      <w:r>
        <w:rPr>
          <w:noProof/>
        </w:rPr>
        <w:fldChar w:fldCharType="begin"/>
      </w:r>
      <w:r>
        <w:rPr>
          <w:noProof/>
        </w:rPr>
        <w:instrText xml:space="preserve"> PAGEREF _Toc377388841 \h </w:instrText>
      </w:r>
      <w:r>
        <w:rPr>
          <w:noProof/>
        </w:rPr>
      </w:r>
      <w:r>
        <w:rPr>
          <w:noProof/>
        </w:rPr>
        <w:fldChar w:fldCharType="separate"/>
      </w:r>
      <w:r>
        <w:rPr>
          <w:noProof/>
        </w:rPr>
        <w:t>11</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15: Task Incorrect-Data</w:t>
      </w:r>
      <w:r>
        <w:rPr>
          <w:noProof/>
        </w:rPr>
        <w:tab/>
      </w:r>
      <w:r>
        <w:rPr>
          <w:noProof/>
        </w:rPr>
        <w:fldChar w:fldCharType="begin"/>
      </w:r>
      <w:r>
        <w:rPr>
          <w:noProof/>
        </w:rPr>
        <w:instrText xml:space="preserve"> PAGEREF _Toc377388842 \h </w:instrText>
      </w:r>
      <w:r>
        <w:rPr>
          <w:noProof/>
        </w:rPr>
      </w:r>
      <w:r>
        <w:rPr>
          <w:noProof/>
        </w:rPr>
        <w:fldChar w:fldCharType="separate"/>
      </w:r>
      <w:r>
        <w:rPr>
          <w:noProof/>
        </w:rPr>
        <w:t>11</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16: Task Packet-Delay</w:t>
      </w:r>
      <w:r>
        <w:rPr>
          <w:noProof/>
        </w:rPr>
        <w:tab/>
      </w:r>
      <w:r>
        <w:rPr>
          <w:noProof/>
        </w:rPr>
        <w:fldChar w:fldCharType="begin"/>
      </w:r>
      <w:r>
        <w:rPr>
          <w:noProof/>
        </w:rPr>
        <w:instrText xml:space="preserve"> PAGEREF _Toc377388843 \h </w:instrText>
      </w:r>
      <w:r>
        <w:rPr>
          <w:noProof/>
        </w:rPr>
      </w:r>
      <w:r>
        <w:rPr>
          <w:noProof/>
        </w:rPr>
        <w:fldChar w:fldCharType="separate"/>
      </w:r>
      <w:r>
        <w:rPr>
          <w:noProof/>
        </w:rPr>
        <w:t>11</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17: Task Masquerade</w:t>
      </w:r>
      <w:r>
        <w:rPr>
          <w:noProof/>
        </w:rPr>
        <w:tab/>
      </w:r>
      <w:r>
        <w:rPr>
          <w:noProof/>
        </w:rPr>
        <w:fldChar w:fldCharType="begin"/>
      </w:r>
      <w:r>
        <w:rPr>
          <w:noProof/>
        </w:rPr>
        <w:instrText xml:space="preserve"> PAGEREF _Toc377388844 \h </w:instrText>
      </w:r>
      <w:r>
        <w:rPr>
          <w:noProof/>
        </w:rPr>
      </w:r>
      <w:r>
        <w:rPr>
          <w:noProof/>
        </w:rPr>
        <w:fldChar w:fldCharType="separate"/>
      </w:r>
      <w:r>
        <w:rPr>
          <w:noProof/>
        </w:rPr>
        <w:t>11</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18: Test set-up for openSAFETY-Manipulations: Testing of a SN on the left, SL on the right</w:t>
      </w:r>
      <w:r>
        <w:rPr>
          <w:noProof/>
        </w:rPr>
        <w:tab/>
      </w:r>
      <w:r>
        <w:rPr>
          <w:noProof/>
        </w:rPr>
        <w:fldChar w:fldCharType="begin"/>
      </w:r>
      <w:r>
        <w:rPr>
          <w:noProof/>
        </w:rPr>
        <w:instrText xml:space="preserve"> PAGEREF _Toc377388845 \h </w:instrText>
      </w:r>
      <w:r>
        <w:rPr>
          <w:noProof/>
        </w:rPr>
      </w:r>
      <w:r>
        <w:rPr>
          <w:noProof/>
        </w:rPr>
        <w:fldChar w:fldCharType="separate"/>
      </w:r>
      <w:r>
        <w:rPr>
          <w:noProof/>
        </w:rPr>
        <w:t>13</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19: Automation Studio; Import Fieldbus-Device</w:t>
      </w:r>
      <w:r>
        <w:rPr>
          <w:noProof/>
        </w:rPr>
        <w:tab/>
      </w:r>
      <w:r>
        <w:rPr>
          <w:noProof/>
        </w:rPr>
        <w:fldChar w:fldCharType="begin"/>
      </w:r>
      <w:r>
        <w:rPr>
          <w:noProof/>
        </w:rPr>
        <w:instrText xml:space="preserve"> PAGEREF _Toc377388846 \h </w:instrText>
      </w:r>
      <w:r>
        <w:rPr>
          <w:noProof/>
        </w:rPr>
      </w:r>
      <w:r>
        <w:rPr>
          <w:noProof/>
        </w:rPr>
        <w:fldChar w:fldCharType="separate"/>
      </w:r>
      <w:r>
        <w:rPr>
          <w:noProof/>
        </w:rPr>
        <w:t>14</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20: Selection of the CN with the Framemanipulator</w:t>
      </w:r>
      <w:r>
        <w:rPr>
          <w:noProof/>
        </w:rPr>
        <w:tab/>
      </w:r>
      <w:r>
        <w:rPr>
          <w:noProof/>
        </w:rPr>
        <w:fldChar w:fldCharType="begin"/>
      </w:r>
      <w:r>
        <w:rPr>
          <w:noProof/>
        </w:rPr>
        <w:instrText xml:space="preserve"> PAGEREF _Toc377388847 \h </w:instrText>
      </w:r>
      <w:r>
        <w:rPr>
          <w:noProof/>
        </w:rPr>
      </w:r>
      <w:r>
        <w:rPr>
          <w:noProof/>
        </w:rPr>
        <w:fldChar w:fldCharType="separate"/>
      </w:r>
      <w:r>
        <w:rPr>
          <w:noProof/>
        </w:rPr>
        <w:t>14</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21: Automation Studio: I/O configuration of the Framemanipulator CN</w:t>
      </w:r>
      <w:r>
        <w:rPr>
          <w:noProof/>
        </w:rPr>
        <w:tab/>
      </w:r>
      <w:r>
        <w:rPr>
          <w:noProof/>
        </w:rPr>
        <w:fldChar w:fldCharType="begin"/>
      </w:r>
      <w:r>
        <w:rPr>
          <w:noProof/>
        </w:rPr>
        <w:instrText xml:space="preserve"> PAGEREF _Toc377388848 \h </w:instrText>
      </w:r>
      <w:r>
        <w:rPr>
          <w:noProof/>
        </w:rPr>
      </w:r>
      <w:r>
        <w:rPr>
          <w:noProof/>
        </w:rPr>
        <w:fldChar w:fldCharType="separate"/>
      </w:r>
      <w:r>
        <w:rPr>
          <w:noProof/>
        </w:rPr>
        <w:t>15</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22: Reverse order of bytes in the AS-configuration</w:t>
      </w:r>
      <w:r>
        <w:rPr>
          <w:noProof/>
        </w:rPr>
        <w:tab/>
      </w:r>
      <w:r>
        <w:rPr>
          <w:noProof/>
        </w:rPr>
        <w:fldChar w:fldCharType="begin"/>
      </w:r>
      <w:r>
        <w:rPr>
          <w:noProof/>
        </w:rPr>
        <w:instrText xml:space="preserve"> PAGEREF _Toc377388849 \h </w:instrText>
      </w:r>
      <w:r>
        <w:rPr>
          <w:noProof/>
        </w:rPr>
      </w:r>
      <w:r>
        <w:rPr>
          <w:noProof/>
        </w:rPr>
        <w:fldChar w:fldCharType="separate"/>
      </w:r>
      <w:r>
        <w:rPr>
          <w:noProof/>
        </w:rPr>
        <w:t>15</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23: FM operation register</w:t>
      </w:r>
      <w:r>
        <w:rPr>
          <w:noProof/>
        </w:rPr>
        <w:tab/>
      </w:r>
      <w:r>
        <w:rPr>
          <w:noProof/>
        </w:rPr>
        <w:fldChar w:fldCharType="begin"/>
      </w:r>
      <w:r>
        <w:rPr>
          <w:noProof/>
        </w:rPr>
        <w:instrText xml:space="preserve"> PAGEREF _Toc377388850 \h </w:instrText>
      </w:r>
      <w:r>
        <w:rPr>
          <w:noProof/>
        </w:rPr>
      </w:r>
      <w:r>
        <w:rPr>
          <w:noProof/>
        </w:rPr>
        <w:fldChar w:fldCharType="separate"/>
      </w:r>
      <w:r>
        <w:rPr>
          <w:noProof/>
        </w:rPr>
        <w:t>16</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24: FM status register</w:t>
      </w:r>
      <w:r>
        <w:rPr>
          <w:noProof/>
        </w:rPr>
        <w:tab/>
      </w:r>
      <w:r>
        <w:rPr>
          <w:noProof/>
        </w:rPr>
        <w:fldChar w:fldCharType="begin"/>
      </w:r>
      <w:r>
        <w:rPr>
          <w:noProof/>
        </w:rPr>
        <w:instrText xml:space="preserve"> PAGEREF _Toc377388851 \h </w:instrText>
      </w:r>
      <w:r>
        <w:rPr>
          <w:noProof/>
        </w:rPr>
      </w:r>
      <w:r>
        <w:rPr>
          <w:noProof/>
        </w:rPr>
        <w:fldChar w:fldCharType="separate"/>
      </w:r>
      <w:r>
        <w:rPr>
          <w:noProof/>
        </w:rPr>
        <w:t>17</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25: LEDs of the Framemanipulator device: FM- on the left, PL-status-LEDs on the right.</w:t>
      </w:r>
      <w:r>
        <w:rPr>
          <w:noProof/>
        </w:rPr>
        <w:tab/>
      </w:r>
      <w:r>
        <w:rPr>
          <w:noProof/>
        </w:rPr>
        <w:fldChar w:fldCharType="begin"/>
      </w:r>
      <w:r>
        <w:rPr>
          <w:noProof/>
        </w:rPr>
        <w:instrText xml:space="preserve"> PAGEREF _Toc377388852 \h </w:instrText>
      </w:r>
      <w:r>
        <w:rPr>
          <w:noProof/>
        </w:rPr>
      </w:r>
      <w:r>
        <w:rPr>
          <w:noProof/>
        </w:rPr>
        <w:fldChar w:fldCharType="separate"/>
      </w:r>
      <w:r>
        <w:rPr>
          <w:noProof/>
        </w:rPr>
        <w:t>18</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26: Clear error operation</w:t>
      </w:r>
      <w:r>
        <w:rPr>
          <w:noProof/>
        </w:rPr>
        <w:tab/>
      </w:r>
      <w:r>
        <w:rPr>
          <w:noProof/>
        </w:rPr>
        <w:fldChar w:fldCharType="begin"/>
      </w:r>
      <w:r>
        <w:rPr>
          <w:noProof/>
        </w:rPr>
        <w:instrText xml:space="preserve"> PAGEREF _Toc377388853 \h </w:instrText>
      </w:r>
      <w:r>
        <w:rPr>
          <w:noProof/>
        </w:rPr>
      </w:r>
      <w:r>
        <w:rPr>
          <w:noProof/>
        </w:rPr>
        <w:fldChar w:fldCharType="separate"/>
      </w:r>
      <w:r>
        <w:rPr>
          <w:noProof/>
        </w:rPr>
        <w:t>19</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27: Start task operation with dropping the fifth SoC</w:t>
      </w:r>
      <w:r>
        <w:rPr>
          <w:noProof/>
        </w:rPr>
        <w:tab/>
      </w:r>
      <w:r>
        <w:rPr>
          <w:noProof/>
        </w:rPr>
        <w:fldChar w:fldCharType="begin"/>
      </w:r>
      <w:r>
        <w:rPr>
          <w:noProof/>
        </w:rPr>
        <w:instrText xml:space="preserve"> PAGEREF _Toc377388854 \h </w:instrText>
      </w:r>
      <w:r>
        <w:rPr>
          <w:noProof/>
        </w:rPr>
      </w:r>
      <w:r>
        <w:rPr>
          <w:noProof/>
        </w:rPr>
        <w:fldChar w:fldCharType="separate"/>
      </w:r>
      <w:r>
        <w:rPr>
          <w:noProof/>
        </w:rPr>
        <w:t>19</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28: Objects of the manipulation tasks</w:t>
      </w:r>
      <w:r>
        <w:rPr>
          <w:noProof/>
        </w:rPr>
        <w:tab/>
      </w:r>
      <w:r>
        <w:rPr>
          <w:noProof/>
        </w:rPr>
        <w:fldChar w:fldCharType="begin"/>
      </w:r>
      <w:r>
        <w:rPr>
          <w:noProof/>
        </w:rPr>
        <w:instrText xml:space="preserve"> PAGEREF _Toc377388855 \h </w:instrText>
      </w:r>
      <w:r>
        <w:rPr>
          <w:noProof/>
        </w:rPr>
      </w:r>
      <w:r>
        <w:rPr>
          <w:noProof/>
        </w:rPr>
        <w:fldChar w:fldCharType="separate"/>
      </w:r>
      <w:r>
        <w:rPr>
          <w:noProof/>
        </w:rPr>
        <w:t>20</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29: Example of the used task objects</w:t>
      </w:r>
      <w:r>
        <w:rPr>
          <w:noProof/>
        </w:rPr>
        <w:tab/>
      </w:r>
      <w:r>
        <w:rPr>
          <w:noProof/>
        </w:rPr>
        <w:fldChar w:fldCharType="begin"/>
      </w:r>
      <w:r>
        <w:rPr>
          <w:noProof/>
        </w:rPr>
        <w:instrText xml:space="preserve"> PAGEREF _Toc377388856 \h </w:instrText>
      </w:r>
      <w:r>
        <w:rPr>
          <w:noProof/>
        </w:rPr>
      </w:r>
      <w:r>
        <w:rPr>
          <w:noProof/>
        </w:rPr>
        <w:fldChar w:fldCharType="separate"/>
      </w:r>
      <w:r>
        <w:rPr>
          <w:noProof/>
        </w:rPr>
        <w:t>20</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30: Basic structure of the task setting objects</w:t>
      </w:r>
      <w:r>
        <w:rPr>
          <w:noProof/>
        </w:rPr>
        <w:tab/>
      </w:r>
      <w:r>
        <w:rPr>
          <w:noProof/>
        </w:rPr>
        <w:fldChar w:fldCharType="begin"/>
      </w:r>
      <w:r>
        <w:rPr>
          <w:noProof/>
        </w:rPr>
        <w:instrText xml:space="preserve"> PAGEREF _Toc377388857 \h </w:instrText>
      </w:r>
      <w:r>
        <w:rPr>
          <w:noProof/>
        </w:rPr>
      </w:r>
      <w:r>
        <w:rPr>
          <w:noProof/>
        </w:rPr>
        <w:fldChar w:fldCharType="separate"/>
      </w:r>
      <w:r>
        <w:rPr>
          <w:noProof/>
        </w:rPr>
        <w:t>21</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31: Whole structure of the task setting objects</w:t>
      </w:r>
      <w:r>
        <w:rPr>
          <w:noProof/>
        </w:rPr>
        <w:tab/>
      </w:r>
      <w:r>
        <w:rPr>
          <w:noProof/>
        </w:rPr>
        <w:fldChar w:fldCharType="begin"/>
      </w:r>
      <w:r>
        <w:rPr>
          <w:noProof/>
        </w:rPr>
        <w:instrText xml:space="preserve"> PAGEREF _Toc377388858 \h </w:instrText>
      </w:r>
      <w:r>
        <w:rPr>
          <w:noProof/>
        </w:rPr>
      </w:r>
      <w:r>
        <w:rPr>
          <w:noProof/>
        </w:rPr>
        <w:fldChar w:fldCharType="separate"/>
      </w:r>
      <w:r>
        <w:rPr>
          <w:noProof/>
        </w:rPr>
        <w:t>22</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32: Task: Dropping frames</w:t>
      </w:r>
      <w:r>
        <w:rPr>
          <w:noProof/>
        </w:rPr>
        <w:tab/>
      </w:r>
      <w:r>
        <w:rPr>
          <w:noProof/>
        </w:rPr>
        <w:fldChar w:fldCharType="begin"/>
      </w:r>
      <w:r>
        <w:rPr>
          <w:noProof/>
        </w:rPr>
        <w:instrText xml:space="preserve"> PAGEREF _Toc377388859 \h </w:instrText>
      </w:r>
      <w:r>
        <w:rPr>
          <w:noProof/>
        </w:rPr>
      </w:r>
      <w:r>
        <w:rPr>
          <w:noProof/>
        </w:rPr>
        <w:fldChar w:fldCharType="separate"/>
      </w:r>
      <w:r>
        <w:rPr>
          <w:noProof/>
        </w:rPr>
        <w:t>23</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33: Task setting of dropping frames</w:t>
      </w:r>
      <w:r>
        <w:rPr>
          <w:noProof/>
        </w:rPr>
        <w:tab/>
      </w:r>
      <w:r>
        <w:rPr>
          <w:noProof/>
        </w:rPr>
        <w:fldChar w:fldCharType="begin"/>
      </w:r>
      <w:r>
        <w:rPr>
          <w:noProof/>
        </w:rPr>
        <w:instrText xml:space="preserve"> PAGEREF _Toc377388860 \h </w:instrText>
      </w:r>
      <w:r>
        <w:rPr>
          <w:noProof/>
        </w:rPr>
      </w:r>
      <w:r>
        <w:rPr>
          <w:noProof/>
        </w:rPr>
        <w:fldChar w:fldCharType="separate"/>
      </w:r>
      <w:r>
        <w:rPr>
          <w:noProof/>
        </w:rPr>
        <w:t>23</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34: Task: Delaying frames</w:t>
      </w:r>
      <w:r>
        <w:rPr>
          <w:noProof/>
        </w:rPr>
        <w:tab/>
      </w:r>
      <w:r>
        <w:rPr>
          <w:noProof/>
        </w:rPr>
        <w:fldChar w:fldCharType="begin"/>
      </w:r>
      <w:r>
        <w:rPr>
          <w:noProof/>
        </w:rPr>
        <w:instrText xml:space="preserve"> PAGEREF _Toc377388861 \h </w:instrText>
      </w:r>
      <w:r>
        <w:rPr>
          <w:noProof/>
        </w:rPr>
      </w:r>
      <w:r>
        <w:rPr>
          <w:noProof/>
        </w:rPr>
        <w:fldChar w:fldCharType="separate"/>
      </w:r>
      <w:r>
        <w:rPr>
          <w:noProof/>
        </w:rPr>
        <w:t>23</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35: Task setting of delaying frames</w:t>
      </w:r>
      <w:r>
        <w:rPr>
          <w:noProof/>
        </w:rPr>
        <w:tab/>
      </w:r>
      <w:r>
        <w:rPr>
          <w:noProof/>
        </w:rPr>
        <w:fldChar w:fldCharType="begin"/>
      </w:r>
      <w:r>
        <w:rPr>
          <w:noProof/>
        </w:rPr>
        <w:instrText xml:space="preserve"> PAGEREF _Toc377388862 \h </w:instrText>
      </w:r>
      <w:r>
        <w:rPr>
          <w:noProof/>
        </w:rPr>
      </w:r>
      <w:r>
        <w:rPr>
          <w:noProof/>
        </w:rPr>
        <w:fldChar w:fldCharType="separate"/>
      </w:r>
      <w:r>
        <w:rPr>
          <w:noProof/>
        </w:rPr>
        <w:t>23</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36: Delaying frame 2; Storing all other frames until frame 2 is passed on</w:t>
      </w:r>
      <w:r>
        <w:rPr>
          <w:noProof/>
        </w:rPr>
        <w:tab/>
      </w:r>
      <w:r>
        <w:rPr>
          <w:noProof/>
        </w:rPr>
        <w:fldChar w:fldCharType="begin"/>
      </w:r>
      <w:r>
        <w:rPr>
          <w:noProof/>
        </w:rPr>
        <w:instrText xml:space="preserve"> PAGEREF _Toc377388863 \h </w:instrText>
      </w:r>
      <w:r>
        <w:rPr>
          <w:noProof/>
        </w:rPr>
      </w:r>
      <w:r>
        <w:rPr>
          <w:noProof/>
        </w:rPr>
        <w:fldChar w:fldCharType="separate"/>
      </w:r>
      <w:r>
        <w:rPr>
          <w:noProof/>
        </w:rPr>
        <w:t>24</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37: Delaying frame 2; Dropping of all other frames during the delay</w:t>
      </w:r>
      <w:r>
        <w:rPr>
          <w:noProof/>
        </w:rPr>
        <w:tab/>
      </w:r>
      <w:r>
        <w:rPr>
          <w:noProof/>
        </w:rPr>
        <w:fldChar w:fldCharType="begin"/>
      </w:r>
      <w:r>
        <w:rPr>
          <w:noProof/>
        </w:rPr>
        <w:instrText xml:space="preserve"> PAGEREF _Toc377388864 \h </w:instrText>
      </w:r>
      <w:r>
        <w:rPr>
          <w:noProof/>
        </w:rPr>
      </w:r>
      <w:r>
        <w:rPr>
          <w:noProof/>
        </w:rPr>
        <w:fldChar w:fldCharType="separate"/>
      </w:r>
      <w:r>
        <w:rPr>
          <w:noProof/>
        </w:rPr>
        <w:t>24</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38: Delaying frame 2; Storing of the green coloured SoC-frames like frame 5</w:t>
      </w:r>
      <w:r>
        <w:rPr>
          <w:noProof/>
        </w:rPr>
        <w:tab/>
      </w:r>
      <w:r>
        <w:rPr>
          <w:noProof/>
        </w:rPr>
        <w:fldChar w:fldCharType="begin"/>
      </w:r>
      <w:r>
        <w:rPr>
          <w:noProof/>
        </w:rPr>
        <w:instrText xml:space="preserve"> PAGEREF _Toc377388865 \h </w:instrText>
      </w:r>
      <w:r>
        <w:rPr>
          <w:noProof/>
        </w:rPr>
      </w:r>
      <w:r>
        <w:rPr>
          <w:noProof/>
        </w:rPr>
        <w:fldChar w:fldCharType="separate"/>
      </w:r>
      <w:r>
        <w:rPr>
          <w:noProof/>
        </w:rPr>
        <w:t>24</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39: Task: Manipulating the headers</w:t>
      </w:r>
      <w:r>
        <w:rPr>
          <w:noProof/>
        </w:rPr>
        <w:tab/>
      </w:r>
      <w:r>
        <w:rPr>
          <w:noProof/>
        </w:rPr>
        <w:fldChar w:fldCharType="begin"/>
      </w:r>
      <w:r>
        <w:rPr>
          <w:noProof/>
        </w:rPr>
        <w:instrText xml:space="preserve"> PAGEREF _Toc377388866 \h </w:instrText>
      </w:r>
      <w:r>
        <w:rPr>
          <w:noProof/>
        </w:rPr>
      </w:r>
      <w:r>
        <w:rPr>
          <w:noProof/>
        </w:rPr>
        <w:fldChar w:fldCharType="separate"/>
      </w:r>
      <w:r>
        <w:rPr>
          <w:noProof/>
        </w:rPr>
        <w:t>25</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40: Task setting of manipulating the headers</w:t>
      </w:r>
      <w:r>
        <w:rPr>
          <w:noProof/>
        </w:rPr>
        <w:tab/>
      </w:r>
      <w:r>
        <w:rPr>
          <w:noProof/>
        </w:rPr>
        <w:fldChar w:fldCharType="begin"/>
      </w:r>
      <w:r>
        <w:rPr>
          <w:noProof/>
        </w:rPr>
        <w:instrText xml:space="preserve"> PAGEREF _Toc377388867 \h </w:instrText>
      </w:r>
      <w:r>
        <w:rPr>
          <w:noProof/>
        </w:rPr>
      </w:r>
      <w:r>
        <w:rPr>
          <w:noProof/>
        </w:rPr>
        <w:fldChar w:fldCharType="separate"/>
      </w:r>
      <w:r>
        <w:rPr>
          <w:noProof/>
        </w:rPr>
        <w:t>25</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41: Task: CRC distortion</w:t>
      </w:r>
      <w:r>
        <w:rPr>
          <w:noProof/>
        </w:rPr>
        <w:tab/>
      </w:r>
      <w:r>
        <w:rPr>
          <w:noProof/>
        </w:rPr>
        <w:fldChar w:fldCharType="begin"/>
      </w:r>
      <w:r>
        <w:rPr>
          <w:noProof/>
        </w:rPr>
        <w:instrText xml:space="preserve"> PAGEREF _Toc377388868 \h </w:instrText>
      </w:r>
      <w:r>
        <w:rPr>
          <w:noProof/>
        </w:rPr>
      </w:r>
      <w:r>
        <w:rPr>
          <w:noProof/>
        </w:rPr>
        <w:fldChar w:fldCharType="separate"/>
      </w:r>
      <w:r>
        <w:rPr>
          <w:noProof/>
        </w:rPr>
        <w:t>26</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42: Task setting of CRC distortion</w:t>
      </w:r>
      <w:r>
        <w:rPr>
          <w:noProof/>
        </w:rPr>
        <w:tab/>
      </w:r>
      <w:r>
        <w:rPr>
          <w:noProof/>
        </w:rPr>
        <w:fldChar w:fldCharType="begin"/>
      </w:r>
      <w:r>
        <w:rPr>
          <w:noProof/>
        </w:rPr>
        <w:instrText xml:space="preserve"> PAGEREF _Toc377388869 \h </w:instrText>
      </w:r>
      <w:r>
        <w:rPr>
          <w:noProof/>
        </w:rPr>
      </w:r>
      <w:r>
        <w:rPr>
          <w:noProof/>
        </w:rPr>
        <w:fldChar w:fldCharType="separate"/>
      </w:r>
      <w:r>
        <w:rPr>
          <w:noProof/>
        </w:rPr>
        <w:t>26</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43: Task: Truncate the frame</w:t>
      </w:r>
      <w:r>
        <w:rPr>
          <w:noProof/>
        </w:rPr>
        <w:tab/>
      </w:r>
      <w:r>
        <w:rPr>
          <w:noProof/>
        </w:rPr>
        <w:fldChar w:fldCharType="begin"/>
      </w:r>
      <w:r>
        <w:rPr>
          <w:noProof/>
        </w:rPr>
        <w:instrText xml:space="preserve"> PAGEREF _Toc377388870 \h </w:instrText>
      </w:r>
      <w:r>
        <w:rPr>
          <w:noProof/>
        </w:rPr>
      </w:r>
      <w:r>
        <w:rPr>
          <w:noProof/>
        </w:rPr>
        <w:fldChar w:fldCharType="separate"/>
      </w:r>
      <w:r>
        <w:rPr>
          <w:noProof/>
        </w:rPr>
        <w:t>26</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44: Task setting of frame truncation</w:t>
      </w:r>
      <w:r>
        <w:rPr>
          <w:noProof/>
        </w:rPr>
        <w:tab/>
      </w:r>
      <w:r>
        <w:rPr>
          <w:noProof/>
        </w:rPr>
        <w:fldChar w:fldCharType="begin"/>
      </w:r>
      <w:r>
        <w:rPr>
          <w:noProof/>
        </w:rPr>
        <w:instrText xml:space="preserve"> PAGEREF _Toc377388871 \h </w:instrText>
      </w:r>
      <w:r>
        <w:rPr>
          <w:noProof/>
        </w:rPr>
      </w:r>
      <w:r>
        <w:rPr>
          <w:noProof/>
        </w:rPr>
        <w:fldChar w:fldCharType="separate"/>
      </w:r>
      <w:r>
        <w:rPr>
          <w:noProof/>
        </w:rPr>
        <w:t>26</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45: Task: Repetition of the safety packets</w:t>
      </w:r>
      <w:r>
        <w:rPr>
          <w:noProof/>
        </w:rPr>
        <w:tab/>
      </w:r>
      <w:r>
        <w:rPr>
          <w:noProof/>
        </w:rPr>
        <w:fldChar w:fldCharType="begin"/>
      </w:r>
      <w:r>
        <w:rPr>
          <w:noProof/>
        </w:rPr>
        <w:instrText xml:space="preserve"> PAGEREF _Toc377388872 \h </w:instrText>
      </w:r>
      <w:r>
        <w:rPr>
          <w:noProof/>
        </w:rPr>
      </w:r>
      <w:r>
        <w:rPr>
          <w:noProof/>
        </w:rPr>
        <w:fldChar w:fldCharType="separate"/>
      </w:r>
      <w:r>
        <w:rPr>
          <w:noProof/>
        </w:rPr>
        <w:t>27</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sidRPr="001B728F">
        <w:rPr>
          <w:noProof/>
          <w:lang w:val="en-US"/>
        </w:rPr>
        <w:t>Figure 46: Task setting of packet repetition</w:t>
      </w:r>
      <w:r>
        <w:rPr>
          <w:noProof/>
        </w:rPr>
        <w:tab/>
      </w:r>
      <w:r>
        <w:rPr>
          <w:noProof/>
        </w:rPr>
        <w:fldChar w:fldCharType="begin"/>
      </w:r>
      <w:r>
        <w:rPr>
          <w:noProof/>
        </w:rPr>
        <w:instrText xml:space="preserve"> PAGEREF _Toc377388873 \h </w:instrText>
      </w:r>
      <w:r>
        <w:rPr>
          <w:noProof/>
        </w:rPr>
      </w:r>
      <w:r>
        <w:rPr>
          <w:noProof/>
        </w:rPr>
        <w:fldChar w:fldCharType="separate"/>
      </w:r>
      <w:r>
        <w:rPr>
          <w:noProof/>
        </w:rPr>
        <w:t>27</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47: Task: Loss of safety packets</w:t>
      </w:r>
      <w:r>
        <w:rPr>
          <w:noProof/>
        </w:rPr>
        <w:tab/>
      </w:r>
      <w:r>
        <w:rPr>
          <w:noProof/>
        </w:rPr>
        <w:fldChar w:fldCharType="begin"/>
      </w:r>
      <w:r>
        <w:rPr>
          <w:noProof/>
        </w:rPr>
        <w:instrText xml:space="preserve"> PAGEREF _Toc377388874 \h </w:instrText>
      </w:r>
      <w:r>
        <w:rPr>
          <w:noProof/>
        </w:rPr>
      </w:r>
      <w:r>
        <w:rPr>
          <w:noProof/>
        </w:rPr>
        <w:fldChar w:fldCharType="separate"/>
      </w:r>
      <w:r>
        <w:rPr>
          <w:noProof/>
        </w:rPr>
        <w:t>27</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sidRPr="001B728F">
        <w:rPr>
          <w:noProof/>
          <w:lang w:val="en-US"/>
        </w:rPr>
        <w:t>Figure 48: Task setting of packet loss</w:t>
      </w:r>
      <w:r>
        <w:rPr>
          <w:noProof/>
        </w:rPr>
        <w:tab/>
      </w:r>
      <w:r>
        <w:rPr>
          <w:noProof/>
        </w:rPr>
        <w:fldChar w:fldCharType="begin"/>
      </w:r>
      <w:r>
        <w:rPr>
          <w:noProof/>
        </w:rPr>
        <w:instrText xml:space="preserve"> PAGEREF _Toc377388875 \h </w:instrText>
      </w:r>
      <w:r>
        <w:rPr>
          <w:noProof/>
        </w:rPr>
      </w:r>
      <w:r>
        <w:rPr>
          <w:noProof/>
        </w:rPr>
        <w:fldChar w:fldCharType="separate"/>
      </w:r>
      <w:r>
        <w:rPr>
          <w:noProof/>
        </w:rPr>
        <w:t>27</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49: Task: Insertion of safety packets</w:t>
      </w:r>
      <w:r>
        <w:rPr>
          <w:noProof/>
        </w:rPr>
        <w:tab/>
      </w:r>
      <w:r>
        <w:rPr>
          <w:noProof/>
        </w:rPr>
        <w:fldChar w:fldCharType="begin"/>
      </w:r>
      <w:r>
        <w:rPr>
          <w:noProof/>
        </w:rPr>
        <w:instrText xml:space="preserve"> PAGEREF _Toc377388876 \h </w:instrText>
      </w:r>
      <w:r>
        <w:rPr>
          <w:noProof/>
        </w:rPr>
      </w:r>
      <w:r>
        <w:rPr>
          <w:noProof/>
        </w:rPr>
        <w:fldChar w:fldCharType="separate"/>
      </w:r>
      <w:r>
        <w:rPr>
          <w:noProof/>
        </w:rPr>
        <w:t>28</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50: Task setting of Insertion</w:t>
      </w:r>
      <w:r>
        <w:rPr>
          <w:noProof/>
        </w:rPr>
        <w:tab/>
      </w:r>
      <w:r>
        <w:rPr>
          <w:noProof/>
        </w:rPr>
        <w:fldChar w:fldCharType="begin"/>
      </w:r>
      <w:r>
        <w:rPr>
          <w:noProof/>
        </w:rPr>
        <w:instrText xml:space="preserve"> PAGEREF _Toc377388877 \h </w:instrText>
      </w:r>
      <w:r>
        <w:rPr>
          <w:noProof/>
        </w:rPr>
      </w:r>
      <w:r>
        <w:rPr>
          <w:noProof/>
        </w:rPr>
        <w:fldChar w:fldCharType="separate"/>
      </w:r>
      <w:r>
        <w:rPr>
          <w:noProof/>
        </w:rPr>
        <w:t>28</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51: Task: Incorrect-Sequence of safety packets</w:t>
      </w:r>
      <w:r>
        <w:rPr>
          <w:noProof/>
        </w:rPr>
        <w:tab/>
      </w:r>
      <w:r>
        <w:rPr>
          <w:noProof/>
        </w:rPr>
        <w:fldChar w:fldCharType="begin"/>
      </w:r>
      <w:r>
        <w:rPr>
          <w:noProof/>
        </w:rPr>
        <w:instrText xml:space="preserve"> PAGEREF _Toc377388878 \h </w:instrText>
      </w:r>
      <w:r>
        <w:rPr>
          <w:noProof/>
        </w:rPr>
      </w:r>
      <w:r>
        <w:rPr>
          <w:noProof/>
        </w:rPr>
        <w:fldChar w:fldCharType="separate"/>
      </w:r>
      <w:r>
        <w:rPr>
          <w:noProof/>
        </w:rPr>
        <w:t>28</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sidRPr="001B728F">
        <w:rPr>
          <w:noProof/>
          <w:lang w:val="en-US"/>
        </w:rPr>
        <w:t>Figure 52: Task setting of Incorrect-Sequence</w:t>
      </w:r>
      <w:r>
        <w:rPr>
          <w:noProof/>
        </w:rPr>
        <w:tab/>
      </w:r>
      <w:r>
        <w:rPr>
          <w:noProof/>
        </w:rPr>
        <w:fldChar w:fldCharType="begin"/>
      </w:r>
      <w:r>
        <w:rPr>
          <w:noProof/>
        </w:rPr>
        <w:instrText xml:space="preserve"> PAGEREF _Toc377388879 \h </w:instrText>
      </w:r>
      <w:r>
        <w:rPr>
          <w:noProof/>
        </w:rPr>
      </w:r>
      <w:r>
        <w:rPr>
          <w:noProof/>
        </w:rPr>
        <w:fldChar w:fldCharType="separate"/>
      </w:r>
      <w:r>
        <w:rPr>
          <w:noProof/>
        </w:rPr>
        <w:t>28</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53: Task: Incorrect-Data manipulation of safety packets</w:t>
      </w:r>
      <w:r>
        <w:rPr>
          <w:noProof/>
        </w:rPr>
        <w:tab/>
      </w:r>
      <w:r>
        <w:rPr>
          <w:noProof/>
        </w:rPr>
        <w:fldChar w:fldCharType="begin"/>
      </w:r>
      <w:r>
        <w:rPr>
          <w:noProof/>
        </w:rPr>
        <w:instrText xml:space="preserve"> PAGEREF _Toc377388880 \h </w:instrText>
      </w:r>
      <w:r>
        <w:rPr>
          <w:noProof/>
        </w:rPr>
      </w:r>
      <w:r>
        <w:rPr>
          <w:noProof/>
        </w:rPr>
        <w:fldChar w:fldCharType="separate"/>
      </w:r>
      <w:r>
        <w:rPr>
          <w:noProof/>
        </w:rPr>
        <w:t>29</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sidRPr="001B728F">
        <w:rPr>
          <w:noProof/>
          <w:lang w:val="en-US"/>
        </w:rPr>
        <w:t>Figure 54: Task setting of Incorrect-Data</w:t>
      </w:r>
      <w:r>
        <w:rPr>
          <w:noProof/>
        </w:rPr>
        <w:tab/>
      </w:r>
      <w:r>
        <w:rPr>
          <w:noProof/>
        </w:rPr>
        <w:fldChar w:fldCharType="begin"/>
      </w:r>
      <w:r>
        <w:rPr>
          <w:noProof/>
        </w:rPr>
        <w:instrText xml:space="preserve"> PAGEREF _Toc377388881 \h </w:instrText>
      </w:r>
      <w:r>
        <w:rPr>
          <w:noProof/>
        </w:rPr>
      </w:r>
      <w:r>
        <w:rPr>
          <w:noProof/>
        </w:rPr>
        <w:fldChar w:fldCharType="separate"/>
      </w:r>
      <w:r>
        <w:rPr>
          <w:noProof/>
        </w:rPr>
        <w:t>29</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lastRenderedPageBreak/>
        <w:t>Figure 55: Task: Delay of safety packets</w:t>
      </w:r>
      <w:r>
        <w:rPr>
          <w:noProof/>
        </w:rPr>
        <w:tab/>
      </w:r>
      <w:r>
        <w:rPr>
          <w:noProof/>
        </w:rPr>
        <w:fldChar w:fldCharType="begin"/>
      </w:r>
      <w:r>
        <w:rPr>
          <w:noProof/>
        </w:rPr>
        <w:instrText xml:space="preserve"> PAGEREF _Toc377388882 \h </w:instrText>
      </w:r>
      <w:r>
        <w:rPr>
          <w:noProof/>
        </w:rPr>
      </w:r>
      <w:r>
        <w:rPr>
          <w:noProof/>
        </w:rPr>
        <w:fldChar w:fldCharType="separate"/>
      </w:r>
      <w:r>
        <w:rPr>
          <w:noProof/>
        </w:rPr>
        <w:t>30</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sidRPr="001B728F">
        <w:rPr>
          <w:noProof/>
          <w:lang w:val="en-US"/>
        </w:rPr>
        <w:t>Figure 56: Task setting of Packet-Delay</w:t>
      </w:r>
      <w:r>
        <w:rPr>
          <w:noProof/>
        </w:rPr>
        <w:tab/>
      </w:r>
      <w:r>
        <w:rPr>
          <w:noProof/>
        </w:rPr>
        <w:fldChar w:fldCharType="begin"/>
      </w:r>
      <w:r>
        <w:rPr>
          <w:noProof/>
        </w:rPr>
        <w:instrText xml:space="preserve"> PAGEREF _Toc377388883 \h </w:instrText>
      </w:r>
      <w:r>
        <w:rPr>
          <w:noProof/>
        </w:rPr>
      </w:r>
      <w:r>
        <w:rPr>
          <w:noProof/>
        </w:rPr>
        <w:fldChar w:fldCharType="separate"/>
      </w:r>
      <w:r>
        <w:rPr>
          <w:noProof/>
        </w:rPr>
        <w:t>30</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57: Task: Masquerade safety packets</w:t>
      </w:r>
      <w:r>
        <w:rPr>
          <w:noProof/>
        </w:rPr>
        <w:tab/>
      </w:r>
      <w:r>
        <w:rPr>
          <w:noProof/>
        </w:rPr>
        <w:fldChar w:fldCharType="begin"/>
      </w:r>
      <w:r>
        <w:rPr>
          <w:noProof/>
        </w:rPr>
        <w:instrText xml:space="preserve"> PAGEREF _Toc377388884 \h </w:instrText>
      </w:r>
      <w:r>
        <w:rPr>
          <w:noProof/>
        </w:rPr>
      </w:r>
      <w:r>
        <w:rPr>
          <w:noProof/>
        </w:rPr>
        <w:fldChar w:fldCharType="separate"/>
      </w:r>
      <w:r>
        <w:rPr>
          <w:noProof/>
        </w:rPr>
        <w:t>30</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58: Task setting of Masquerade</w:t>
      </w:r>
      <w:r>
        <w:rPr>
          <w:noProof/>
        </w:rPr>
        <w:tab/>
      </w:r>
      <w:r>
        <w:rPr>
          <w:noProof/>
        </w:rPr>
        <w:fldChar w:fldCharType="begin"/>
      </w:r>
      <w:r>
        <w:rPr>
          <w:noProof/>
        </w:rPr>
        <w:instrText xml:space="preserve"> PAGEREF _Toc377388885 \h </w:instrText>
      </w:r>
      <w:r>
        <w:rPr>
          <w:noProof/>
        </w:rPr>
      </w:r>
      <w:r>
        <w:rPr>
          <w:noProof/>
        </w:rPr>
        <w:fldChar w:fldCharType="separate"/>
      </w:r>
      <w:r>
        <w:rPr>
          <w:noProof/>
        </w:rPr>
        <w:t>30</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59: Basic structure of the responsible objects for filtering the frames</w:t>
      </w:r>
      <w:r>
        <w:rPr>
          <w:noProof/>
        </w:rPr>
        <w:tab/>
      </w:r>
      <w:r>
        <w:rPr>
          <w:noProof/>
        </w:rPr>
        <w:fldChar w:fldCharType="begin"/>
      </w:r>
      <w:r>
        <w:rPr>
          <w:noProof/>
        </w:rPr>
        <w:instrText xml:space="preserve"> PAGEREF _Toc377388886 \h </w:instrText>
      </w:r>
      <w:r>
        <w:rPr>
          <w:noProof/>
        </w:rPr>
      </w:r>
      <w:r>
        <w:rPr>
          <w:noProof/>
        </w:rPr>
        <w:fldChar w:fldCharType="separate"/>
      </w:r>
      <w:r>
        <w:rPr>
          <w:noProof/>
        </w:rPr>
        <w:t>31</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60: Filter object structure of the different messages</w:t>
      </w:r>
      <w:r>
        <w:rPr>
          <w:noProof/>
        </w:rPr>
        <w:tab/>
      </w:r>
      <w:r>
        <w:rPr>
          <w:noProof/>
        </w:rPr>
        <w:fldChar w:fldCharType="begin"/>
      </w:r>
      <w:r>
        <w:rPr>
          <w:noProof/>
        </w:rPr>
        <w:instrText xml:space="preserve"> PAGEREF _Toc377388887 \h </w:instrText>
      </w:r>
      <w:r>
        <w:rPr>
          <w:noProof/>
        </w:rPr>
      </w:r>
      <w:r>
        <w:rPr>
          <w:noProof/>
        </w:rPr>
        <w:fldChar w:fldCharType="separate"/>
      </w:r>
      <w:r>
        <w:rPr>
          <w:noProof/>
        </w:rPr>
        <w:t>31</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61: Filter example: Data conformance</w:t>
      </w:r>
      <w:r>
        <w:rPr>
          <w:noProof/>
        </w:rPr>
        <w:tab/>
      </w:r>
      <w:r>
        <w:rPr>
          <w:noProof/>
        </w:rPr>
        <w:fldChar w:fldCharType="begin"/>
      </w:r>
      <w:r>
        <w:rPr>
          <w:noProof/>
        </w:rPr>
        <w:instrText xml:space="preserve"> PAGEREF _Toc377388888 \h </w:instrText>
      </w:r>
      <w:r>
        <w:rPr>
          <w:noProof/>
        </w:rPr>
      </w:r>
      <w:r>
        <w:rPr>
          <w:noProof/>
        </w:rPr>
        <w:fldChar w:fldCharType="separate"/>
      </w:r>
      <w:r>
        <w:rPr>
          <w:noProof/>
        </w:rPr>
        <w:t>31</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62: Filter example: Data conformance not fulfilled</w:t>
      </w:r>
      <w:r>
        <w:rPr>
          <w:noProof/>
        </w:rPr>
        <w:tab/>
      </w:r>
      <w:r>
        <w:rPr>
          <w:noProof/>
        </w:rPr>
        <w:fldChar w:fldCharType="begin"/>
      </w:r>
      <w:r>
        <w:rPr>
          <w:noProof/>
        </w:rPr>
        <w:instrText xml:space="preserve"> PAGEREF _Toc377388889 \h </w:instrText>
      </w:r>
      <w:r>
        <w:rPr>
          <w:noProof/>
        </w:rPr>
      </w:r>
      <w:r>
        <w:rPr>
          <w:noProof/>
        </w:rPr>
        <w:fldChar w:fldCharType="separate"/>
      </w:r>
      <w:r>
        <w:rPr>
          <w:noProof/>
        </w:rPr>
        <w:t>31</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63: Task-setting objects structure</w:t>
      </w:r>
      <w:r>
        <w:rPr>
          <w:noProof/>
        </w:rPr>
        <w:tab/>
      </w:r>
      <w:r>
        <w:rPr>
          <w:noProof/>
        </w:rPr>
        <w:fldChar w:fldCharType="begin"/>
      </w:r>
      <w:r>
        <w:rPr>
          <w:noProof/>
        </w:rPr>
        <w:instrText xml:space="preserve"> PAGEREF _Toc377388890 \h </w:instrText>
      </w:r>
      <w:r>
        <w:rPr>
          <w:noProof/>
        </w:rPr>
      </w:r>
      <w:r>
        <w:rPr>
          <w:noProof/>
        </w:rPr>
        <w:fldChar w:fldCharType="separate"/>
      </w:r>
      <w:r>
        <w:rPr>
          <w:noProof/>
        </w:rPr>
        <w:t>32</w:t>
      </w:r>
      <w:r>
        <w:rPr>
          <w:noProof/>
        </w:rPr>
        <w:fldChar w:fldCharType="end"/>
      </w:r>
    </w:p>
    <w:p w:rsidR="009532F6" w:rsidRPr="009532F6" w:rsidRDefault="009532F6">
      <w:pPr>
        <w:pStyle w:val="Abbildungsverzeichnis"/>
        <w:rPr>
          <w:rFonts w:asciiTheme="minorHAnsi" w:eastAsiaTheme="minorEastAsia" w:hAnsiTheme="minorHAnsi" w:cstheme="minorBidi"/>
          <w:noProof/>
          <w:sz w:val="22"/>
          <w:szCs w:val="22"/>
          <w:lang w:val="en-US" w:eastAsia="de-DE"/>
        </w:rPr>
      </w:pPr>
      <w:r>
        <w:rPr>
          <w:noProof/>
        </w:rPr>
        <w:t>Figure 64: Frame-data object structure</w:t>
      </w:r>
      <w:r>
        <w:rPr>
          <w:noProof/>
        </w:rPr>
        <w:tab/>
      </w:r>
      <w:r>
        <w:rPr>
          <w:noProof/>
        </w:rPr>
        <w:fldChar w:fldCharType="begin"/>
      </w:r>
      <w:r>
        <w:rPr>
          <w:noProof/>
        </w:rPr>
        <w:instrText xml:space="preserve"> PAGEREF _Toc377388891 \h </w:instrText>
      </w:r>
      <w:r>
        <w:rPr>
          <w:noProof/>
        </w:rPr>
      </w:r>
      <w:r>
        <w:rPr>
          <w:noProof/>
        </w:rPr>
        <w:fldChar w:fldCharType="separate"/>
      </w:r>
      <w:r>
        <w:rPr>
          <w:noProof/>
        </w:rPr>
        <w:t>32</w:t>
      </w:r>
      <w:r>
        <w:rPr>
          <w:noProof/>
        </w:rPr>
        <w:fldChar w:fldCharType="end"/>
      </w:r>
    </w:p>
    <w:p w:rsidR="006E6694" w:rsidRDefault="006E6694">
      <w:pPr>
        <w:pStyle w:val="FlietextEinzug"/>
      </w:pPr>
      <w:r w:rsidRPr="005D132C">
        <w:fldChar w:fldCharType="end"/>
      </w:r>
    </w:p>
    <w:p w:rsidR="00612595" w:rsidRPr="003A769B" w:rsidRDefault="00612595">
      <w:pPr>
        <w:pStyle w:val="FlietextEinzug"/>
      </w:pPr>
    </w:p>
    <w:p w:rsidR="006E6694" w:rsidRPr="005D132C" w:rsidRDefault="006E6694" w:rsidP="00E70A63">
      <w:pPr>
        <w:pStyle w:val="berschrift2"/>
      </w:pPr>
      <w:bookmarkStart w:id="181" w:name="_Toc402957466"/>
      <w:r w:rsidRPr="005D132C">
        <w:t>Tab</w:t>
      </w:r>
      <w:r w:rsidR="00F45908" w:rsidRPr="005D132C">
        <w:t>le Index</w:t>
      </w:r>
      <w:bookmarkEnd w:id="181"/>
      <w:r w:rsidRPr="005D132C">
        <w:fldChar w:fldCharType="begin"/>
      </w:r>
      <w:r w:rsidRPr="005D132C">
        <w:instrText xml:space="preserve"> XE "</w:instrText>
      </w:r>
      <w:r w:rsidR="00724C87" w:rsidRPr="005D132C">
        <w:instrText>Table Index</w:instrText>
      </w:r>
      <w:r w:rsidRPr="005D132C">
        <w:instrText xml:space="preserve">" </w:instrText>
      </w:r>
      <w:r w:rsidRPr="005D132C">
        <w:fldChar w:fldCharType="end"/>
      </w:r>
    </w:p>
    <w:p w:rsidR="00F230F9" w:rsidRDefault="006E6694">
      <w:pPr>
        <w:pStyle w:val="Abbildungsverzeichnis"/>
        <w:rPr>
          <w:rFonts w:asciiTheme="minorHAnsi" w:eastAsiaTheme="minorEastAsia" w:hAnsiTheme="minorHAnsi" w:cstheme="minorBidi"/>
          <w:noProof/>
          <w:sz w:val="22"/>
          <w:szCs w:val="22"/>
          <w:lang w:val="de-DE" w:eastAsia="de-DE"/>
        </w:rPr>
      </w:pPr>
      <w:r w:rsidRPr="005D132C">
        <w:fldChar w:fldCharType="begin"/>
      </w:r>
      <w:r w:rsidRPr="005D132C">
        <w:instrText xml:space="preserve"> TOC \c "Table" </w:instrText>
      </w:r>
      <w:r w:rsidRPr="005D132C">
        <w:fldChar w:fldCharType="separate"/>
      </w:r>
      <w:r w:rsidR="00F230F9">
        <w:rPr>
          <w:noProof/>
        </w:rPr>
        <w:t>Table 1: Versions</w:t>
      </w:r>
      <w:r w:rsidR="00F230F9">
        <w:rPr>
          <w:noProof/>
        </w:rPr>
        <w:tab/>
      </w:r>
      <w:r w:rsidR="00F230F9">
        <w:rPr>
          <w:noProof/>
        </w:rPr>
        <w:fldChar w:fldCharType="begin"/>
      </w:r>
      <w:r w:rsidR="00F230F9">
        <w:rPr>
          <w:noProof/>
        </w:rPr>
        <w:instrText xml:space="preserve"> PAGEREF _Toc377387813 \h </w:instrText>
      </w:r>
      <w:r w:rsidR="00F230F9">
        <w:rPr>
          <w:noProof/>
        </w:rPr>
      </w:r>
      <w:r w:rsidR="00F230F9">
        <w:rPr>
          <w:noProof/>
        </w:rPr>
        <w:fldChar w:fldCharType="separate"/>
      </w:r>
      <w:r w:rsidR="00F230F9">
        <w:rPr>
          <w:noProof/>
        </w:rPr>
        <w:t>2</w:t>
      </w:r>
      <w:r w:rsidR="00F230F9">
        <w:rPr>
          <w:noProof/>
        </w:rPr>
        <w:fldChar w:fldCharType="end"/>
      </w:r>
    </w:p>
    <w:p w:rsidR="00F230F9" w:rsidRDefault="00F230F9">
      <w:pPr>
        <w:pStyle w:val="Abbildungsverzeichnis"/>
        <w:rPr>
          <w:rFonts w:asciiTheme="minorHAnsi" w:eastAsiaTheme="minorEastAsia" w:hAnsiTheme="minorHAnsi" w:cstheme="minorBidi"/>
          <w:noProof/>
          <w:sz w:val="22"/>
          <w:szCs w:val="22"/>
          <w:lang w:val="de-DE" w:eastAsia="de-DE"/>
        </w:rPr>
      </w:pPr>
      <w:r>
        <w:rPr>
          <w:noProof/>
        </w:rPr>
        <w:t>Table 2: Safety notices</w:t>
      </w:r>
      <w:r>
        <w:rPr>
          <w:noProof/>
        </w:rPr>
        <w:tab/>
      </w:r>
      <w:r>
        <w:rPr>
          <w:noProof/>
        </w:rPr>
        <w:fldChar w:fldCharType="begin"/>
      </w:r>
      <w:r>
        <w:rPr>
          <w:noProof/>
        </w:rPr>
        <w:instrText xml:space="preserve"> PAGEREF _Toc377387814 \h </w:instrText>
      </w:r>
      <w:r>
        <w:rPr>
          <w:noProof/>
        </w:rPr>
      </w:r>
      <w:r>
        <w:rPr>
          <w:noProof/>
        </w:rPr>
        <w:fldChar w:fldCharType="separate"/>
      </w:r>
      <w:r>
        <w:rPr>
          <w:noProof/>
        </w:rPr>
        <w:t>2</w:t>
      </w:r>
      <w:r>
        <w:rPr>
          <w:noProof/>
        </w:rPr>
        <w:fldChar w:fldCharType="end"/>
      </w:r>
    </w:p>
    <w:p w:rsidR="00F230F9" w:rsidRPr="00F230F9" w:rsidRDefault="00F230F9">
      <w:pPr>
        <w:pStyle w:val="Abbildungsverzeichnis"/>
        <w:rPr>
          <w:rFonts w:asciiTheme="minorHAnsi" w:eastAsiaTheme="minorEastAsia" w:hAnsiTheme="minorHAnsi" w:cstheme="minorBidi"/>
          <w:noProof/>
          <w:sz w:val="22"/>
          <w:szCs w:val="22"/>
          <w:lang w:val="en-US" w:eastAsia="de-DE"/>
        </w:rPr>
      </w:pPr>
      <w:r>
        <w:rPr>
          <w:noProof/>
        </w:rPr>
        <w:t>Table 3: Objects for detection of the Framemanipulator</w:t>
      </w:r>
      <w:r>
        <w:rPr>
          <w:noProof/>
        </w:rPr>
        <w:tab/>
      </w:r>
      <w:r>
        <w:rPr>
          <w:noProof/>
        </w:rPr>
        <w:fldChar w:fldCharType="begin"/>
      </w:r>
      <w:r>
        <w:rPr>
          <w:noProof/>
        </w:rPr>
        <w:instrText xml:space="preserve"> PAGEREF _Toc377387815 \h </w:instrText>
      </w:r>
      <w:r>
        <w:rPr>
          <w:noProof/>
        </w:rPr>
      </w:r>
      <w:r>
        <w:rPr>
          <w:noProof/>
        </w:rPr>
        <w:fldChar w:fldCharType="separate"/>
      </w:r>
      <w:r>
        <w:rPr>
          <w:noProof/>
        </w:rPr>
        <w:t>5</w:t>
      </w:r>
      <w:r>
        <w:rPr>
          <w:noProof/>
        </w:rPr>
        <w:fldChar w:fldCharType="end"/>
      </w:r>
    </w:p>
    <w:p w:rsidR="006E6694" w:rsidRPr="005D132C" w:rsidRDefault="006E6694" w:rsidP="000F3AD8">
      <w:pPr>
        <w:pStyle w:val="FlietextEinzug"/>
      </w:pPr>
      <w:r w:rsidRPr="005D132C">
        <w:fldChar w:fldCharType="end"/>
      </w:r>
      <w:bookmarkStart w:id="182" w:name="_Toc332203168"/>
      <w:bookmarkEnd w:id="182"/>
    </w:p>
    <w:sectPr w:rsidR="006E6694" w:rsidRPr="005D132C" w:rsidSect="00F230F9">
      <w:headerReference w:type="default" r:id="rId73"/>
      <w:footerReference w:type="even" r:id="rId74"/>
      <w:footerReference w:type="default" r:id="rId75"/>
      <w:headerReference w:type="first" r:id="rId76"/>
      <w:footerReference w:type="first" r:id="rId77"/>
      <w:type w:val="continuous"/>
      <w:pgSz w:w="11906" w:h="16838" w:code="9"/>
      <w:pgMar w:top="1985" w:right="1134" w:bottom="1814" w:left="1134" w:header="851" w:footer="68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11AF" w:rsidRDefault="00EE11AF">
      <w:r>
        <w:separator/>
      </w:r>
    </w:p>
  </w:endnote>
  <w:endnote w:type="continuationSeparator" w:id="0">
    <w:p w:rsidR="00EE11AF" w:rsidRDefault="00EE1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B00" w:rsidRDefault="00A87B00">
    <w:pPr>
      <w:pStyle w:val="Fuzeile"/>
      <w:framePr w:wrap="around" w:vAnchor="text" w:hAnchor="margin" w:xAlign="right" w:y="1"/>
    </w:pPr>
    <w:r>
      <w:fldChar w:fldCharType="begin"/>
    </w:r>
    <w:r>
      <w:instrText xml:space="preserve">PAGE  </w:instrText>
    </w:r>
    <w:r>
      <w:fldChar w:fldCharType="separate"/>
    </w:r>
    <w:r>
      <w:rPr>
        <w:noProof/>
      </w:rPr>
      <w:t>4</w:t>
    </w:r>
    <w:r>
      <w:fldChar w:fldCharType="end"/>
    </w:r>
  </w:p>
  <w:p w:rsidR="00A87B00" w:rsidRDefault="00A87B00">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FFFFF"/>
      <w:tblLayout w:type="fixed"/>
      <w:tblCellMar>
        <w:left w:w="71" w:type="dxa"/>
        <w:right w:w="71" w:type="dxa"/>
      </w:tblCellMar>
      <w:tblLook w:val="0000" w:firstRow="0" w:lastRow="0" w:firstColumn="0" w:lastColumn="0" w:noHBand="0" w:noVBand="0"/>
    </w:tblPr>
    <w:tblGrid>
      <w:gridCol w:w="7655"/>
      <w:gridCol w:w="2126"/>
    </w:tblGrid>
    <w:tr w:rsidR="00A87B00" w:rsidRPr="00652C8B">
      <w:trPr>
        <w:cantSplit/>
      </w:trPr>
      <w:tc>
        <w:tcPr>
          <w:tcW w:w="7655" w:type="dxa"/>
          <w:shd w:val="clear" w:color="auto" w:fill="FFFFFF"/>
        </w:tcPr>
        <w:p w:rsidR="00A87B00" w:rsidRPr="00652C8B" w:rsidRDefault="00A87B00">
          <w:pPr>
            <w:pStyle w:val="Fuzeile"/>
            <w:ind w:right="360"/>
          </w:pPr>
          <w:r w:rsidRPr="00652C8B">
            <w:t xml:space="preserve">Copyright © B&amp;R - </w:t>
          </w:r>
          <w:r>
            <w:t>Subject to change without notice</w:t>
          </w:r>
          <w:r w:rsidRPr="00652C8B">
            <w:br/>
          </w:r>
          <w:r>
            <w:fldChar w:fldCharType="begin"/>
          </w:r>
          <w:r>
            <w:instrText xml:space="preserve"> FILENAME  </w:instrText>
          </w:r>
          <w:r>
            <w:fldChar w:fldCharType="separate"/>
          </w:r>
          <w:r>
            <w:rPr>
              <w:noProof/>
            </w:rPr>
            <w:t>Userdoc_FM.docx</w:t>
          </w:r>
          <w:r>
            <w:fldChar w:fldCharType="end"/>
          </w:r>
        </w:p>
      </w:tc>
      <w:tc>
        <w:tcPr>
          <w:tcW w:w="2126" w:type="dxa"/>
          <w:shd w:val="clear" w:color="auto" w:fill="FFFFFF"/>
        </w:tcPr>
        <w:p w:rsidR="00A87B00" w:rsidRPr="00652C8B" w:rsidRDefault="00A87B00">
          <w:pPr>
            <w:pStyle w:val="Fuzeile"/>
            <w:jc w:val="right"/>
          </w:pPr>
          <w:r>
            <w:fldChar w:fldCharType="begin"/>
          </w:r>
          <w:r>
            <w:instrText xml:space="preserve"> SAVEDATE  \@ "MMMM d, yyyy" </w:instrText>
          </w:r>
          <w:r>
            <w:fldChar w:fldCharType="separate"/>
          </w:r>
          <w:r>
            <w:rPr>
              <w:noProof/>
            </w:rPr>
            <w:t>January 23, 2014</w:t>
          </w:r>
          <w:r>
            <w:fldChar w:fldCharType="end"/>
          </w:r>
          <w:r w:rsidRPr="00652C8B">
            <w:br/>
          </w:r>
          <w:r w:rsidRPr="00652C8B">
            <w:fldChar w:fldCharType="begin"/>
          </w:r>
          <w:r w:rsidRPr="00652C8B">
            <w:instrText xml:space="preserve"> PAGE </w:instrText>
          </w:r>
          <w:r w:rsidRPr="00652C8B">
            <w:fldChar w:fldCharType="separate"/>
          </w:r>
          <w:r w:rsidR="00720E64">
            <w:rPr>
              <w:noProof/>
            </w:rPr>
            <w:t>8</w:t>
          </w:r>
          <w:r w:rsidRPr="00652C8B">
            <w:fldChar w:fldCharType="end"/>
          </w:r>
          <w:r w:rsidRPr="00652C8B">
            <w:t>/</w:t>
          </w:r>
          <w:r w:rsidRPr="00652C8B">
            <w:fldChar w:fldCharType="begin"/>
          </w:r>
          <w:r w:rsidRPr="00652C8B">
            <w:instrText xml:space="preserve"> NUMPAGES </w:instrText>
          </w:r>
          <w:r w:rsidRPr="00652C8B">
            <w:fldChar w:fldCharType="separate"/>
          </w:r>
          <w:r w:rsidR="00720E64">
            <w:rPr>
              <w:noProof/>
            </w:rPr>
            <w:t>41</w:t>
          </w:r>
          <w:r w:rsidRPr="00652C8B">
            <w:fldChar w:fldCharType="end"/>
          </w:r>
        </w:p>
      </w:tc>
    </w:tr>
  </w:tbl>
  <w:p w:rsidR="00A87B00" w:rsidRPr="007D229A" w:rsidRDefault="00A87B00" w:rsidP="007D229A">
    <w:pPr>
      <w:pStyle w:val="Fuzeile"/>
      <w:spacing w:before="0" w:after="0"/>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B00" w:rsidRPr="00E912AE" w:rsidRDefault="00A87B00" w:rsidP="00C834FF">
    <w:pPr>
      <w:pStyle w:val="Flietext"/>
      <w:jc w:val="both"/>
    </w:pPr>
    <w:r w:rsidRPr="00E912AE">
      <w:t xml:space="preserve">We reserve the right to change the content of this manual without </w:t>
    </w:r>
    <w:r>
      <w:t>prior notice</w:t>
    </w:r>
    <w:r w:rsidRPr="00E912AE">
      <w:t xml:space="preserve">. The information contained herein is believed to be accurate as of the date of publication, however, </w:t>
    </w:r>
    <w:r>
      <w:t>B&amp;R</w:t>
    </w:r>
    <w:r w:rsidRPr="00E912AE">
      <w:t xml:space="preserve"> makes no warranty, expressed or implied, with regards to the products or the documentation contained within this </w:t>
    </w:r>
    <w:r>
      <w:t>document</w:t>
    </w:r>
    <w:r w:rsidRPr="00E912AE">
      <w:t xml:space="preserve">. </w:t>
    </w:r>
    <w:r>
      <w:t xml:space="preserve">B&amp;R </w:t>
    </w:r>
    <w:r w:rsidRPr="00E912AE">
      <w:t>shall not be liable in the event if incidental or consequential damages in connection with or arising from the furnishing, performance or use of these products. The software names, hardware names and trademarks used in this document are registered by the respective companies.</w:t>
    </w:r>
  </w:p>
  <w:p w:rsidR="00A87B00" w:rsidRPr="00E912AE" w:rsidRDefault="00A87B00" w:rsidP="00C834FF">
    <w:pPr>
      <w:pStyle w:val="Flietext"/>
      <w:jc w:val="both"/>
    </w:pPr>
  </w:p>
  <w:tbl>
    <w:tblPr>
      <w:tblW w:w="0" w:type="auto"/>
      <w:tblBorders>
        <w:top w:val="single" w:sz="4" w:space="0" w:color="auto"/>
      </w:tblBorders>
      <w:shd w:val="clear" w:color="auto" w:fill="FFFFFF"/>
      <w:tblLayout w:type="fixed"/>
      <w:tblCellMar>
        <w:left w:w="71" w:type="dxa"/>
        <w:right w:w="71" w:type="dxa"/>
      </w:tblCellMar>
      <w:tblLook w:val="0000" w:firstRow="0" w:lastRow="0" w:firstColumn="0" w:lastColumn="0" w:noHBand="0" w:noVBand="0"/>
    </w:tblPr>
    <w:tblGrid>
      <w:gridCol w:w="7655"/>
      <w:gridCol w:w="2126"/>
    </w:tblGrid>
    <w:tr w:rsidR="00A87B00" w:rsidRPr="00E912AE">
      <w:trPr>
        <w:cantSplit/>
      </w:trPr>
      <w:tc>
        <w:tcPr>
          <w:tcW w:w="7655" w:type="dxa"/>
          <w:shd w:val="clear" w:color="auto" w:fill="FFFFFF"/>
        </w:tcPr>
        <w:p w:rsidR="00A87B00" w:rsidRPr="00E912AE" w:rsidRDefault="00A87B00">
          <w:pPr>
            <w:pStyle w:val="Fuzeile"/>
          </w:pPr>
          <w:r w:rsidRPr="00E912AE">
            <w:t>Copyright © B&amp;R – Subject to change without notice</w:t>
          </w:r>
          <w:r w:rsidRPr="00E912AE">
            <w:br/>
          </w:r>
          <w:r>
            <w:fldChar w:fldCharType="begin"/>
          </w:r>
          <w:r>
            <w:instrText xml:space="preserve"> FILENAME  </w:instrText>
          </w:r>
          <w:r>
            <w:fldChar w:fldCharType="separate"/>
          </w:r>
          <w:r>
            <w:rPr>
              <w:noProof/>
            </w:rPr>
            <w:t>Userdoc_FM.docx</w:t>
          </w:r>
          <w:r>
            <w:fldChar w:fldCharType="end"/>
          </w:r>
          <w:r>
            <w:t xml:space="preserve"> V 0.2.0</w:t>
          </w:r>
        </w:p>
      </w:tc>
      <w:tc>
        <w:tcPr>
          <w:tcW w:w="2126" w:type="dxa"/>
          <w:shd w:val="clear" w:color="auto" w:fill="FFFFFF"/>
        </w:tcPr>
        <w:p w:rsidR="00A87B00" w:rsidRPr="00E912AE" w:rsidRDefault="00A87B00" w:rsidP="00722315">
          <w:pPr>
            <w:pStyle w:val="Fuzeile"/>
            <w:jc w:val="right"/>
            <w:rPr>
              <w:noProof/>
            </w:rPr>
          </w:pPr>
          <w:r>
            <w:fldChar w:fldCharType="begin"/>
          </w:r>
          <w:r>
            <w:instrText xml:space="preserve"> SAVEDATE  \@ "MMMM d, yyyy" </w:instrText>
          </w:r>
          <w:r>
            <w:fldChar w:fldCharType="separate"/>
          </w:r>
          <w:r>
            <w:rPr>
              <w:noProof/>
            </w:rPr>
            <w:t>January 23, 2014</w:t>
          </w:r>
          <w:r>
            <w:fldChar w:fldCharType="end"/>
          </w:r>
          <w:r w:rsidRPr="00E912AE">
            <w:br/>
          </w:r>
          <w:r w:rsidRPr="00E912AE">
            <w:fldChar w:fldCharType="begin"/>
          </w:r>
          <w:r w:rsidRPr="00E912AE">
            <w:instrText xml:space="preserve"> PAGE </w:instrText>
          </w:r>
          <w:r w:rsidRPr="00E912AE">
            <w:fldChar w:fldCharType="separate"/>
          </w:r>
          <w:r w:rsidR="005F4117">
            <w:rPr>
              <w:noProof/>
            </w:rPr>
            <w:t>1</w:t>
          </w:r>
          <w:r w:rsidRPr="00E912AE">
            <w:fldChar w:fldCharType="end"/>
          </w:r>
          <w:r w:rsidRPr="00E912AE">
            <w:t>/</w:t>
          </w:r>
          <w:r w:rsidRPr="00E912AE">
            <w:fldChar w:fldCharType="begin"/>
          </w:r>
          <w:r w:rsidRPr="00E912AE">
            <w:instrText xml:space="preserve"> NUMPAGES </w:instrText>
          </w:r>
          <w:r w:rsidRPr="00E912AE">
            <w:fldChar w:fldCharType="separate"/>
          </w:r>
          <w:r w:rsidR="005F4117">
            <w:rPr>
              <w:noProof/>
            </w:rPr>
            <w:t>41</w:t>
          </w:r>
          <w:r w:rsidRPr="00E912AE">
            <w:fldChar w:fldCharType="end"/>
          </w:r>
          <w:bookmarkStart w:id="183" w:name="_Toc376956963"/>
        </w:p>
      </w:tc>
    </w:tr>
    <w:bookmarkEnd w:id="183"/>
  </w:tbl>
  <w:p w:rsidR="00A87B00" w:rsidRPr="007D229A" w:rsidRDefault="00A87B00" w:rsidP="007D229A">
    <w:pPr>
      <w:pStyle w:val="Fuzeile"/>
      <w:spacing w:before="0" w:after="0"/>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11AF" w:rsidRDefault="00EE11AF">
      <w:r>
        <w:separator/>
      </w:r>
    </w:p>
  </w:footnote>
  <w:footnote w:type="continuationSeparator" w:id="0">
    <w:p w:rsidR="00EE11AF" w:rsidRDefault="00EE11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shd w:val="clear" w:color="auto" w:fill="FFFFFF"/>
      <w:tblLayout w:type="fixed"/>
      <w:tblCellMar>
        <w:left w:w="71" w:type="dxa"/>
        <w:right w:w="71" w:type="dxa"/>
      </w:tblCellMar>
      <w:tblLook w:val="0000" w:firstRow="0" w:lastRow="0" w:firstColumn="0" w:lastColumn="0" w:noHBand="0" w:noVBand="0"/>
    </w:tblPr>
    <w:tblGrid>
      <w:gridCol w:w="6521"/>
      <w:gridCol w:w="3260"/>
    </w:tblGrid>
    <w:tr w:rsidR="00A87B00" w:rsidRPr="00894E8B" w:rsidTr="004A06E4">
      <w:trPr>
        <w:cantSplit/>
        <w:trHeight w:hRule="exact" w:val="564"/>
      </w:trPr>
      <w:tc>
        <w:tcPr>
          <w:tcW w:w="6521" w:type="dxa"/>
          <w:shd w:val="clear" w:color="auto" w:fill="FFFFFF"/>
          <w:vAlign w:val="bottom"/>
        </w:tcPr>
        <w:p w:rsidR="00A87B00" w:rsidRPr="00555569" w:rsidRDefault="00A87B00" w:rsidP="007B2305">
          <w:pPr>
            <w:pStyle w:val="Kopfzeile"/>
            <w:rPr>
              <w:b/>
            </w:rPr>
          </w:pPr>
          <w:r>
            <w:rPr>
              <w:b/>
            </w:rPr>
            <w:fldChar w:fldCharType="begin"/>
          </w:r>
          <w:r>
            <w:rPr>
              <w:b/>
            </w:rPr>
            <w:instrText xml:space="preserve"> TITLE  </w:instrText>
          </w:r>
          <w:r>
            <w:rPr>
              <w:b/>
            </w:rPr>
            <w:fldChar w:fldCharType="separate"/>
          </w:r>
          <w:r>
            <w:rPr>
              <w:b/>
            </w:rPr>
            <w:t xml:space="preserve">User Documentation: The </w:t>
          </w:r>
          <w:proofErr w:type="spellStart"/>
          <w:r>
            <w:rPr>
              <w:b/>
            </w:rPr>
            <w:t>Framemanipulator</w:t>
          </w:r>
          <w:proofErr w:type="spellEnd"/>
          <w:r>
            <w:rPr>
              <w:b/>
            </w:rPr>
            <w:fldChar w:fldCharType="end"/>
          </w:r>
          <w:r>
            <w:rPr>
              <w:b/>
            </w:rPr>
            <w:t xml:space="preserve"> 0.2.0</w:t>
          </w:r>
        </w:p>
      </w:tc>
      <w:tc>
        <w:tcPr>
          <w:tcW w:w="3260" w:type="dxa"/>
          <w:shd w:val="clear" w:color="auto" w:fill="FFFFFF"/>
          <w:vAlign w:val="bottom"/>
        </w:tcPr>
        <w:p w:rsidR="00A87B00" w:rsidRPr="00555569" w:rsidRDefault="00A87B00" w:rsidP="006866A3">
          <w:pPr>
            <w:pStyle w:val="Kopfzeile"/>
            <w:jc w:val="right"/>
            <w:rPr>
              <w:b/>
            </w:rPr>
          </w:pPr>
          <w:r>
            <w:rPr>
              <w:b/>
            </w:rPr>
            <w:fldChar w:fldCharType="begin"/>
          </w:r>
          <w:r>
            <w:rPr>
              <w:b/>
            </w:rPr>
            <w:instrText xml:space="preserve"> STYLEREF  "Überschrift 1" </w:instrText>
          </w:r>
          <w:r>
            <w:rPr>
              <w:b/>
            </w:rPr>
            <w:fldChar w:fldCharType="separate"/>
          </w:r>
          <w:r w:rsidR="00720E64">
            <w:rPr>
              <w:b/>
              <w:noProof/>
            </w:rPr>
            <w:t>Introduction</w:t>
          </w:r>
          <w:r>
            <w:rPr>
              <w:b/>
            </w:rPr>
            <w:fldChar w:fldCharType="end"/>
          </w:r>
        </w:p>
      </w:tc>
    </w:tr>
  </w:tbl>
  <w:p w:rsidR="00A87B00" w:rsidRPr="00555569" w:rsidRDefault="00A87B00">
    <w:pPr>
      <w:pStyle w:val="Kopfzeile"/>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shd w:val="clear" w:color="auto" w:fill="FFFFFF"/>
      <w:tblLayout w:type="fixed"/>
      <w:tblCellMar>
        <w:left w:w="71" w:type="dxa"/>
        <w:right w:w="71" w:type="dxa"/>
      </w:tblCellMar>
      <w:tblLook w:val="0000" w:firstRow="0" w:lastRow="0" w:firstColumn="0" w:lastColumn="0" w:noHBand="0" w:noVBand="0"/>
    </w:tblPr>
    <w:tblGrid>
      <w:gridCol w:w="9781"/>
    </w:tblGrid>
    <w:tr w:rsidR="00A87B00" w:rsidRPr="00652C8B">
      <w:trPr>
        <w:cantSplit/>
        <w:trHeight w:hRule="exact" w:val="907"/>
      </w:trPr>
      <w:tc>
        <w:tcPr>
          <w:tcW w:w="9781" w:type="dxa"/>
          <w:shd w:val="clear" w:color="auto" w:fill="FFFFFF"/>
          <w:vAlign w:val="bottom"/>
        </w:tcPr>
        <w:p w:rsidR="00A87B00" w:rsidRPr="00652C8B" w:rsidRDefault="00A87B00" w:rsidP="002F6A38">
          <w:pPr>
            <w:pStyle w:val="Kopfzeile"/>
            <w:jc w:val="right"/>
            <w:rPr>
              <w:b/>
            </w:rPr>
          </w:pPr>
          <w:r>
            <w:rPr>
              <w:b/>
              <w:noProof/>
              <w:lang w:val="de-DE" w:eastAsia="de-DE"/>
            </w:rPr>
            <w:drawing>
              <wp:inline distT="0" distB="0" distL="0" distR="0" wp14:anchorId="5A68F038" wp14:editId="06D47AB3">
                <wp:extent cx="3057525" cy="495300"/>
                <wp:effectExtent l="0" t="0" r="0" b="0"/>
                <wp:docPr id="12" name="Bild 1" descr="B&amp;R%20Logo%20RGB%20mit%20PIA%20und%20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mp;R%20Logo%20RGB%20mit%20PIA%20und%20UR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57525" cy="495300"/>
                        </a:xfrm>
                        <a:prstGeom prst="rect">
                          <a:avLst/>
                        </a:prstGeom>
                        <a:noFill/>
                        <a:ln>
                          <a:noFill/>
                        </a:ln>
                      </pic:spPr>
                    </pic:pic>
                  </a:graphicData>
                </a:graphic>
              </wp:inline>
            </w:drawing>
          </w:r>
        </w:p>
      </w:tc>
    </w:tr>
    <w:tr w:rsidR="00A87B00" w:rsidRPr="00125E48">
      <w:trPr>
        <w:cantSplit/>
        <w:trHeight w:val="2608"/>
      </w:trPr>
      <w:tc>
        <w:tcPr>
          <w:tcW w:w="9781" w:type="dxa"/>
          <w:shd w:val="clear" w:color="auto" w:fill="FFFFFF"/>
          <w:vAlign w:val="center"/>
        </w:tcPr>
        <w:p w:rsidR="00A87B00" w:rsidRPr="00125E48" w:rsidRDefault="00A87B00" w:rsidP="00125E48">
          <w:pPr>
            <w:pStyle w:val="Kopfzeile"/>
            <w:jc w:val="right"/>
          </w:pPr>
        </w:p>
      </w:tc>
    </w:tr>
  </w:tbl>
  <w:p w:rsidR="00A87B00" w:rsidRPr="00125E48" w:rsidRDefault="00A87B00">
    <w:pPr>
      <w:pStyle w:val="Kopfzeile"/>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A5CE5"/>
    <w:multiLevelType w:val="hybridMultilevel"/>
    <w:tmpl w:val="FF4A6762"/>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
    <w:nsid w:val="02856153"/>
    <w:multiLevelType w:val="hybridMultilevel"/>
    <w:tmpl w:val="5E1CF3D2"/>
    <w:lvl w:ilvl="0" w:tplc="04070001">
      <w:start w:val="1"/>
      <w:numFmt w:val="bullet"/>
      <w:lvlText w:val=""/>
      <w:lvlJc w:val="left"/>
      <w:pPr>
        <w:ind w:left="1004" w:hanging="360"/>
      </w:pPr>
      <w:rPr>
        <w:rFonts w:ascii="Symbol" w:hAnsi="Symbol" w:hint="default"/>
      </w:rPr>
    </w:lvl>
    <w:lvl w:ilvl="1" w:tplc="04070003">
      <w:start w:val="1"/>
      <w:numFmt w:val="bullet"/>
      <w:lvlText w:val="o"/>
      <w:lvlJc w:val="left"/>
      <w:pPr>
        <w:ind w:left="1724" w:hanging="360"/>
      </w:pPr>
      <w:rPr>
        <w:rFonts w:ascii="Courier New" w:hAnsi="Courier New" w:cs="Courier New" w:hint="default"/>
      </w:rPr>
    </w:lvl>
    <w:lvl w:ilvl="2" w:tplc="04070005">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
    <w:nsid w:val="05A8382E"/>
    <w:multiLevelType w:val="hybridMultilevel"/>
    <w:tmpl w:val="02803BA8"/>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
    <w:nsid w:val="0D0534A5"/>
    <w:multiLevelType w:val="hybridMultilevel"/>
    <w:tmpl w:val="809A07B2"/>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nsid w:val="0FE31D98"/>
    <w:multiLevelType w:val="hybridMultilevel"/>
    <w:tmpl w:val="2C980CD4"/>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nsid w:val="0FED2DEF"/>
    <w:multiLevelType w:val="hybridMultilevel"/>
    <w:tmpl w:val="B65435D2"/>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6">
    <w:nsid w:val="17BD608E"/>
    <w:multiLevelType w:val="hybridMultilevel"/>
    <w:tmpl w:val="D14E40EA"/>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
    <w:nsid w:val="18A51BCD"/>
    <w:multiLevelType w:val="hybridMultilevel"/>
    <w:tmpl w:val="894EE172"/>
    <w:lvl w:ilvl="0" w:tplc="0C07000F">
      <w:start w:val="1"/>
      <w:numFmt w:val="decimal"/>
      <w:lvlText w:val="%1."/>
      <w:lvlJc w:val="left"/>
      <w:pPr>
        <w:tabs>
          <w:tab w:val="num" w:pos="1004"/>
        </w:tabs>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nsid w:val="1CEB29D6"/>
    <w:multiLevelType w:val="hybridMultilevel"/>
    <w:tmpl w:val="6D56FE6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nsid w:val="20BC751C"/>
    <w:multiLevelType w:val="hybridMultilevel"/>
    <w:tmpl w:val="22209EC4"/>
    <w:lvl w:ilvl="0" w:tplc="08090001">
      <w:start w:val="1"/>
      <w:numFmt w:val="bullet"/>
      <w:lvlText w:val=""/>
      <w:lvlJc w:val="left"/>
      <w:pPr>
        <w:ind w:left="1004" w:hanging="360"/>
      </w:pPr>
      <w:rPr>
        <w:rFonts w:ascii="Symbol" w:hAnsi="Symbol" w:hint="default"/>
      </w:rPr>
    </w:lvl>
    <w:lvl w:ilvl="1" w:tplc="A49C9AC4">
      <w:numFmt w:val="bullet"/>
      <w:lvlText w:val=""/>
      <w:lvlJc w:val="left"/>
      <w:pPr>
        <w:ind w:left="1724" w:hanging="360"/>
      </w:pPr>
      <w:rPr>
        <w:rFonts w:ascii="Wingdings" w:eastAsia="Arial Unicode MS" w:hAnsi="Wingdings" w:cs="Times New Roman" w:hint="default"/>
      </w:rPr>
    </w:lvl>
    <w:lvl w:ilvl="2" w:tplc="08090003">
      <w:start w:val="1"/>
      <w:numFmt w:val="bullet"/>
      <w:lvlText w:val="o"/>
      <w:lvlJc w:val="left"/>
      <w:pPr>
        <w:ind w:left="2444" w:hanging="360"/>
      </w:pPr>
      <w:rPr>
        <w:rFonts w:ascii="Courier New" w:hAnsi="Courier New" w:cs="Courier New"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nsid w:val="27367EBF"/>
    <w:multiLevelType w:val="multilevel"/>
    <w:tmpl w:val="103C52DC"/>
    <w:lvl w:ilvl="0">
      <w:start w:val="1"/>
      <w:numFmt w:val="decimal"/>
      <w:pStyle w:val="berschrift1"/>
      <w:suff w:val="space"/>
      <w:lvlText w:val="%1"/>
      <w:lvlJc w:val="left"/>
      <w:pPr>
        <w:ind w:left="0" w:firstLine="0"/>
      </w:pPr>
      <w:rPr>
        <w:rFonts w:ascii="Arial" w:hAnsi="Arial" w:hint="default"/>
      </w:rPr>
    </w:lvl>
    <w:lvl w:ilvl="1">
      <w:start w:val="1"/>
      <w:numFmt w:val="decimal"/>
      <w:pStyle w:val="berschrift2"/>
      <w:suff w:val="space"/>
      <w:lvlText w:val="%1.%2"/>
      <w:lvlJc w:val="left"/>
      <w:pPr>
        <w:ind w:left="0" w:firstLine="0"/>
      </w:pPr>
      <w:rPr>
        <w:rFonts w:ascii="Arial" w:hAnsi="Arial" w:hint="default"/>
      </w:rPr>
    </w:lvl>
    <w:lvl w:ilvl="2">
      <w:start w:val="1"/>
      <w:numFmt w:val="decimal"/>
      <w:pStyle w:val="berschrift3"/>
      <w:suff w:val="space"/>
      <w:lvlText w:val="%1.%2.%3"/>
      <w:lvlJc w:val="left"/>
      <w:pPr>
        <w:ind w:left="1701" w:hanging="1701"/>
      </w:pPr>
      <w:rPr>
        <w:rFonts w:ascii="Arial" w:hAnsi="Arial" w:hint="default"/>
      </w:rPr>
    </w:lvl>
    <w:lvl w:ilvl="3">
      <w:start w:val="1"/>
      <w:numFmt w:val="decimal"/>
      <w:pStyle w:val="berschrift4"/>
      <w:suff w:val="space"/>
      <w:lvlText w:val="%1.%2.%3.%4"/>
      <w:lvlJc w:val="left"/>
      <w:pPr>
        <w:ind w:left="0" w:firstLine="0"/>
      </w:pPr>
      <w:rPr>
        <w:rFonts w:ascii="Arial" w:hAnsi="Arial" w:hint="default"/>
      </w:rPr>
    </w:lvl>
    <w:lvl w:ilvl="4">
      <w:start w:val="1"/>
      <w:numFmt w:val="decimal"/>
      <w:pStyle w:val="berschrift5"/>
      <w:suff w:val="space"/>
      <w:lvlText w:val="%1.%2.%3.%4.%5"/>
      <w:lvlJc w:val="left"/>
      <w:pPr>
        <w:ind w:left="0" w:firstLine="0"/>
      </w:pPr>
      <w:rPr>
        <w:rFonts w:ascii="Arial" w:hAnsi="Arial" w:hint="default"/>
      </w:rPr>
    </w:lvl>
    <w:lvl w:ilvl="5">
      <w:start w:val="1"/>
      <w:numFmt w:val="decimal"/>
      <w:pStyle w:val="berschrift6"/>
      <w:suff w:val="space"/>
      <w:lvlText w:val="%1.%2.%3.%4.%5.%6"/>
      <w:lvlJc w:val="left"/>
      <w:pPr>
        <w:ind w:left="0" w:firstLine="0"/>
      </w:pPr>
      <w:rPr>
        <w:rFonts w:ascii="Arial" w:hAnsi="Arial" w:hint="default"/>
      </w:rPr>
    </w:lvl>
    <w:lvl w:ilvl="6">
      <w:start w:val="1"/>
      <w:numFmt w:val="decimal"/>
      <w:pStyle w:val="berschrift7"/>
      <w:suff w:val="space"/>
      <w:lvlText w:val="%1.%2.%3.%4.%5.%6.%7"/>
      <w:lvlJc w:val="left"/>
      <w:pPr>
        <w:ind w:left="0" w:firstLine="0"/>
      </w:pPr>
      <w:rPr>
        <w:rFonts w:ascii="Arial" w:hAnsi="Arial" w:hint="default"/>
      </w:rPr>
    </w:lvl>
    <w:lvl w:ilvl="7">
      <w:start w:val="1"/>
      <w:numFmt w:val="decimal"/>
      <w:pStyle w:val="berschrift8"/>
      <w:suff w:val="space"/>
      <w:lvlText w:val="%1.%2.%3.%4.%5.%6.%7.%8"/>
      <w:lvlJc w:val="left"/>
      <w:pPr>
        <w:ind w:left="0" w:firstLine="0"/>
      </w:pPr>
      <w:rPr>
        <w:rFonts w:ascii="Arial" w:hAnsi="Arial" w:hint="default"/>
      </w:rPr>
    </w:lvl>
    <w:lvl w:ilvl="8">
      <w:start w:val="1"/>
      <w:numFmt w:val="decimal"/>
      <w:pStyle w:val="berschrift9"/>
      <w:suff w:val="space"/>
      <w:lvlText w:val="%1.%2.%3.%4.%5.%6.%7.%8.%9"/>
      <w:lvlJc w:val="left"/>
      <w:pPr>
        <w:ind w:left="0" w:firstLine="0"/>
      </w:pPr>
      <w:rPr>
        <w:rFonts w:ascii="Arial" w:hAnsi="Arial" w:hint="default"/>
      </w:rPr>
    </w:lvl>
  </w:abstractNum>
  <w:abstractNum w:abstractNumId="11">
    <w:nsid w:val="2A844282"/>
    <w:multiLevelType w:val="hybridMultilevel"/>
    <w:tmpl w:val="5FBAC88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2">
    <w:nsid w:val="2AA11E82"/>
    <w:multiLevelType w:val="hybridMultilevel"/>
    <w:tmpl w:val="31448ED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nsid w:val="308F08D8"/>
    <w:multiLevelType w:val="hybridMultilevel"/>
    <w:tmpl w:val="0C48889C"/>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4">
    <w:nsid w:val="359B2B42"/>
    <w:multiLevelType w:val="hybridMultilevel"/>
    <w:tmpl w:val="5B7633C0"/>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5">
    <w:nsid w:val="3FD173A3"/>
    <w:multiLevelType w:val="hybridMultilevel"/>
    <w:tmpl w:val="FCDE6882"/>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6">
    <w:nsid w:val="40F82209"/>
    <w:multiLevelType w:val="hybridMultilevel"/>
    <w:tmpl w:val="07B61038"/>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nsid w:val="41CF6EA3"/>
    <w:multiLevelType w:val="hybridMultilevel"/>
    <w:tmpl w:val="402E744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4B8F66D0"/>
    <w:multiLevelType w:val="hybridMultilevel"/>
    <w:tmpl w:val="F4527B8E"/>
    <w:lvl w:ilvl="0" w:tplc="A49C9AC4">
      <w:numFmt w:val="bullet"/>
      <w:lvlText w:val=""/>
      <w:lvlJc w:val="left"/>
      <w:pPr>
        <w:ind w:left="1004" w:hanging="360"/>
      </w:pPr>
      <w:rPr>
        <w:rFonts w:ascii="Wingdings" w:eastAsia="Arial Unicode MS" w:hAnsi="Wingdings" w:cs="Times New Roman" w:hint="default"/>
      </w:rPr>
    </w:lvl>
    <w:lvl w:ilvl="1" w:tplc="A49C9AC4">
      <w:numFmt w:val="bullet"/>
      <w:lvlText w:val=""/>
      <w:lvlJc w:val="left"/>
      <w:pPr>
        <w:ind w:left="1724" w:hanging="360"/>
      </w:pPr>
      <w:rPr>
        <w:rFonts w:ascii="Wingdings" w:eastAsia="Arial Unicode MS" w:hAnsi="Wingdings" w:cs="Times New Roman"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
    <w:nsid w:val="4E710FE3"/>
    <w:multiLevelType w:val="hybridMultilevel"/>
    <w:tmpl w:val="EB363B54"/>
    <w:lvl w:ilvl="0" w:tplc="04070001">
      <w:start w:val="1"/>
      <w:numFmt w:val="bullet"/>
      <w:lvlText w:val=""/>
      <w:lvlJc w:val="left"/>
      <w:pPr>
        <w:ind w:left="1004"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A49C9AC4">
      <w:numFmt w:val="bullet"/>
      <w:lvlText w:val=""/>
      <w:lvlJc w:val="left"/>
      <w:pPr>
        <w:ind w:left="2444" w:hanging="360"/>
      </w:pPr>
      <w:rPr>
        <w:rFonts w:ascii="Wingdings" w:eastAsia="Arial Unicode MS" w:hAnsi="Wingdings" w:cs="Times New Roman"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0">
    <w:nsid w:val="50F86DD7"/>
    <w:multiLevelType w:val="multilevel"/>
    <w:tmpl w:val="24681FD4"/>
    <w:lvl w:ilvl="0">
      <w:start w:val="1"/>
      <w:numFmt w:val="bullet"/>
      <w:pStyle w:val="Aufzhlung"/>
      <w:lvlText w:val=""/>
      <w:lvlJc w:val="left"/>
      <w:pPr>
        <w:tabs>
          <w:tab w:val="num" w:pos="644"/>
        </w:tabs>
        <w:ind w:left="567" w:hanging="283"/>
      </w:pPr>
      <w:rPr>
        <w:rFonts w:ascii="Symbol" w:hAnsi="Symbol" w:hint="default"/>
      </w:rPr>
    </w:lvl>
    <w:lvl w:ilvl="1">
      <w:start w:val="1"/>
      <w:numFmt w:val="bullet"/>
      <w:lvlText w:val="-"/>
      <w:lvlJc w:val="left"/>
      <w:pPr>
        <w:tabs>
          <w:tab w:val="num" w:pos="927"/>
        </w:tabs>
        <w:ind w:left="851" w:hanging="284"/>
      </w:pPr>
      <w:rPr>
        <w:rFonts w:ascii="Times New Roman" w:hAnsi="Times New Roman" w:hint="default"/>
      </w:rPr>
    </w:lvl>
    <w:lvl w:ilvl="2">
      <w:start w:val="1"/>
      <w:numFmt w:val="bullet"/>
      <w:lvlText w:val=""/>
      <w:lvlJc w:val="left"/>
      <w:pPr>
        <w:tabs>
          <w:tab w:val="num" w:pos="1211"/>
        </w:tabs>
        <w:ind w:left="1134"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53B9279A"/>
    <w:multiLevelType w:val="hybridMultilevel"/>
    <w:tmpl w:val="12A8124C"/>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2">
    <w:nsid w:val="53E07278"/>
    <w:multiLevelType w:val="hybridMultilevel"/>
    <w:tmpl w:val="479214BE"/>
    <w:lvl w:ilvl="0" w:tplc="3FE46E02">
      <w:start w:val="1"/>
      <w:numFmt w:val="upperRoman"/>
      <w:pStyle w:val="berschriftNum1"/>
      <w:lvlText w:val="%1"/>
      <w:lvlJc w:val="left"/>
      <w:pPr>
        <w:tabs>
          <w:tab w:val="num" w:pos="482"/>
        </w:tabs>
        <w:ind w:left="482" w:hanging="340"/>
      </w:pPr>
      <w:rPr>
        <w:rFonts w:ascii="Arial" w:hAnsi="Arial"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3">
    <w:nsid w:val="568152DD"/>
    <w:multiLevelType w:val="hybridMultilevel"/>
    <w:tmpl w:val="598E072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4">
    <w:nsid w:val="58B8668D"/>
    <w:multiLevelType w:val="hybridMultilevel"/>
    <w:tmpl w:val="F842BDB8"/>
    <w:lvl w:ilvl="0" w:tplc="0C070001">
      <w:start w:val="1"/>
      <w:numFmt w:val="bullet"/>
      <w:lvlText w:val=""/>
      <w:lvlJc w:val="left"/>
      <w:pPr>
        <w:tabs>
          <w:tab w:val="num" w:pos="927"/>
        </w:tabs>
        <w:ind w:left="927" w:hanging="360"/>
      </w:pPr>
      <w:rPr>
        <w:rFonts w:ascii="Symbol" w:hAnsi="Symbol" w:hint="default"/>
      </w:rPr>
    </w:lvl>
    <w:lvl w:ilvl="1" w:tplc="0C070019">
      <w:start w:val="1"/>
      <w:numFmt w:val="lowerLetter"/>
      <w:lvlText w:val="%2."/>
      <w:lvlJc w:val="left"/>
      <w:pPr>
        <w:tabs>
          <w:tab w:val="num" w:pos="1647"/>
        </w:tabs>
        <w:ind w:left="1647" w:hanging="360"/>
      </w:pPr>
    </w:lvl>
    <w:lvl w:ilvl="2" w:tplc="0C07001B">
      <w:start w:val="1"/>
      <w:numFmt w:val="lowerRoman"/>
      <w:lvlText w:val="%3."/>
      <w:lvlJc w:val="right"/>
      <w:pPr>
        <w:tabs>
          <w:tab w:val="num" w:pos="2367"/>
        </w:tabs>
        <w:ind w:left="2367" w:hanging="180"/>
      </w:pPr>
    </w:lvl>
    <w:lvl w:ilvl="3" w:tplc="0C07000F">
      <w:start w:val="1"/>
      <w:numFmt w:val="decimal"/>
      <w:lvlText w:val="%4."/>
      <w:lvlJc w:val="left"/>
      <w:pPr>
        <w:tabs>
          <w:tab w:val="num" w:pos="3087"/>
        </w:tabs>
        <w:ind w:left="3087" w:hanging="360"/>
      </w:pPr>
    </w:lvl>
    <w:lvl w:ilvl="4" w:tplc="0C070019" w:tentative="1">
      <w:start w:val="1"/>
      <w:numFmt w:val="lowerLetter"/>
      <w:lvlText w:val="%5."/>
      <w:lvlJc w:val="left"/>
      <w:pPr>
        <w:tabs>
          <w:tab w:val="num" w:pos="3807"/>
        </w:tabs>
        <w:ind w:left="3807" w:hanging="360"/>
      </w:pPr>
    </w:lvl>
    <w:lvl w:ilvl="5" w:tplc="0C07001B" w:tentative="1">
      <w:start w:val="1"/>
      <w:numFmt w:val="lowerRoman"/>
      <w:lvlText w:val="%6."/>
      <w:lvlJc w:val="right"/>
      <w:pPr>
        <w:tabs>
          <w:tab w:val="num" w:pos="4527"/>
        </w:tabs>
        <w:ind w:left="4527" w:hanging="180"/>
      </w:pPr>
    </w:lvl>
    <w:lvl w:ilvl="6" w:tplc="0C07000F" w:tentative="1">
      <w:start w:val="1"/>
      <w:numFmt w:val="decimal"/>
      <w:lvlText w:val="%7."/>
      <w:lvlJc w:val="left"/>
      <w:pPr>
        <w:tabs>
          <w:tab w:val="num" w:pos="5247"/>
        </w:tabs>
        <w:ind w:left="5247" w:hanging="360"/>
      </w:pPr>
    </w:lvl>
    <w:lvl w:ilvl="7" w:tplc="0C070019" w:tentative="1">
      <w:start w:val="1"/>
      <w:numFmt w:val="lowerLetter"/>
      <w:lvlText w:val="%8."/>
      <w:lvlJc w:val="left"/>
      <w:pPr>
        <w:tabs>
          <w:tab w:val="num" w:pos="5967"/>
        </w:tabs>
        <w:ind w:left="5967" w:hanging="360"/>
      </w:pPr>
    </w:lvl>
    <w:lvl w:ilvl="8" w:tplc="0C07001B" w:tentative="1">
      <w:start w:val="1"/>
      <w:numFmt w:val="lowerRoman"/>
      <w:lvlText w:val="%9."/>
      <w:lvlJc w:val="right"/>
      <w:pPr>
        <w:tabs>
          <w:tab w:val="num" w:pos="6687"/>
        </w:tabs>
        <w:ind w:left="6687" w:hanging="180"/>
      </w:pPr>
    </w:lvl>
  </w:abstractNum>
  <w:abstractNum w:abstractNumId="25">
    <w:nsid w:val="5A23315F"/>
    <w:multiLevelType w:val="hybridMultilevel"/>
    <w:tmpl w:val="7B026D2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6">
    <w:nsid w:val="5BB16958"/>
    <w:multiLevelType w:val="hybridMultilevel"/>
    <w:tmpl w:val="42066D80"/>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7">
    <w:nsid w:val="60B84DE9"/>
    <w:multiLevelType w:val="hybridMultilevel"/>
    <w:tmpl w:val="3D2634D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8">
    <w:nsid w:val="62581FF6"/>
    <w:multiLevelType w:val="hybridMultilevel"/>
    <w:tmpl w:val="E98EA522"/>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9">
    <w:nsid w:val="67B9623E"/>
    <w:multiLevelType w:val="hybridMultilevel"/>
    <w:tmpl w:val="75887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B5C00FF"/>
    <w:multiLevelType w:val="hybridMultilevel"/>
    <w:tmpl w:val="7FC413F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1">
    <w:nsid w:val="6C09712B"/>
    <w:multiLevelType w:val="hybridMultilevel"/>
    <w:tmpl w:val="C11CFC3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2">
    <w:nsid w:val="705D6C94"/>
    <w:multiLevelType w:val="hybridMultilevel"/>
    <w:tmpl w:val="5C162290"/>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3">
    <w:nsid w:val="70B6439C"/>
    <w:multiLevelType w:val="hybridMultilevel"/>
    <w:tmpl w:val="D2720E36"/>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4">
    <w:nsid w:val="710D46C2"/>
    <w:multiLevelType w:val="hybridMultilevel"/>
    <w:tmpl w:val="7A2A0F98"/>
    <w:lvl w:ilvl="0" w:tplc="08090001">
      <w:start w:val="1"/>
      <w:numFmt w:val="bullet"/>
      <w:lvlText w:val=""/>
      <w:lvlJc w:val="left"/>
      <w:pPr>
        <w:ind w:left="1004" w:hanging="360"/>
      </w:pPr>
      <w:rPr>
        <w:rFonts w:ascii="Symbol" w:hAnsi="Symbol" w:hint="default"/>
      </w:rPr>
    </w:lvl>
    <w:lvl w:ilvl="1" w:tplc="A49C9AC4">
      <w:numFmt w:val="bullet"/>
      <w:lvlText w:val=""/>
      <w:lvlJc w:val="left"/>
      <w:pPr>
        <w:ind w:left="1724" w:hanging="360"/>
      </w:pPr>
      <w:rPr>
        <w:rFonts w:ascii="Wingdings" w:eastAsia="Arial Unicode MS" w:hAnsi="Wingdings" w:cs="Times New Roman"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5">
    <w:nsid w:val="73E61F23"/>
    <w:multiLevelType w:val="hybridMultilevel"/>
    <w:tmpl w:val="7CD0D7C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6">
    <w:nsid w:val="76555BBB"/>
    <w:multiLevelType w:val="hybridMultilevel"/>
    <w:tmpl w:val="B03A0ED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7">
    <w:nsid w:val="78D12A40"/>
    <w:multiLevelType w:val="hybridMultilevel"/>
    <w:tmpl w:val="1DFA73A0"/>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8">
    <w:nsid w:val="7AC057AB"/>
    <w:multiLevelType w:val="hybridMultilevel"/>
    <w:tmpl w:val="0A5E1846"/>
    <w:lvl w:ilvl="0" w:tplc="0C07000F">
      <w:start w:val="1"/>
      <w:numFmt w:val="decimal"/>
      <w:lvlText w:val="%1."/>
      <w:lvlJc w:val="left"/>
      <w:pPr>
        <w:tabs>
          <w:tab w:val="num" w:pos="720"/>
        </w:tabs>
        <w:ind w:left="720" w:hanging="360"/>
      </w:pPr>
      <w:rPr>
        <w:rFonts w:hint="default"/>
      </w:rPr>
    </w:lvl>
    <w:lvl w:ilvl="1" w:tplc="0C070019" w:tentative="1">
      <w:start w:val="1"/>
      <w:numFmt w:val="lowerLetter"/>
      <w:lvlText w:val="%2."/>
      <w:lvlJc w:val="left"/>
      <w:pPr>
        <w:tabs>
          <w:tab w:val="num" w:pos="1440"/>
        </w:tabs>
        <w:ind w:left="1440" w:hanging="360"/>
      </w:pPr>
    </w:lvl>
    <w:lvl w:ilvl="2" w:tplc="0C07001B" w:tentative="1">
      <w:start w:val="1"/>
      <w:numFmt w:val="lowerRoman"/>
      <w:lvlText w:val="%3."/>
      <w:lvlJc w:val="right"/>
      <w:pPr>
        <w:tabs>
          <w:tab w:val="num" w:pos="2160"/>
        </w:tabs>
        <w:ind w:left="2160" w:hanging="180"/>
      </w:pPr>
    </w:lvl>
    <w:lvl w:ilvl="3" w:tplc="0C07000F" w:tentative="1">
      <w:start w:val="1"/>
      <w:numFmt w:val="decimal"/>
      <w:lvlText w:val="%4."/>
      <w:lvlJc w:val="left"/>
      <w:pPr>
        <w:tabs>
          <w:tab w:val="num" w:pos="2880"/>
        </w:tabs>
        <w:ind w:left="2880" w:hanging="360"/>
      </w:pPr>
    </w:lvl>
    <w:lvl w:ilvl="4" w:tplc="0C070019" w:tentative="1">
      <w:start w:val="1"/>
      <w:numFmt w:val="lowerLetter"/>
      <w:lvlText w:val="%5."/>
      <w:lvlJc w:val="left"/>
      <w:pPr>
        <w:tabs>
          <w:tab w:val="num" w:pos="3600"/>
        </w:tabs>
        <w:ind w:left="3600" w:hanging="360"/>
      </w:pPr>
    </w:lvl>
    <w:lvl w:ilvl="5" w:tplc="0C07001B" w:tentative="1">
      <w:start w:val="1"/>
      <w:numFmt w:val="lowerRoman"/>
      <w:lvlText w:val="%6."/>
      <w:lvlJc w:val="right"/>
      <w:pPr>
        <w:tabs>
          <w:tab w:val="num" w:pos="4320"/>
        </w:tabs>
        <w:ind w:left="4320" w:hanging="180"/>
      </w:pPr>
    </w:lvl>
    <w:lvl w:ilvl="6" w:tplc="0C07000F" w:tentative="1">
      <w:start w:val="1"/>
      <w:numFmt w:val="decimal"/>
      <w:lvlText w:val="%7."/>
      <w:lvlJc w:val="left"/>
      <w:pPr>
        <w:tabs>
          <w:tab w:val="num" w:pos="5040"/>
        </w:tabs>
        <w:ind w:left="5040" w:hanging="360"/>
      </w:pPr>
    </w:lvl>
    <w:lvl w:ilvl="7" w:tplc="0C070019" w:tentative="1">
      <w:start w:val="1"/>
      <w:numFmt w:val="lowerLetter"/>
      <w:lvlText w:val="%8."/>
      <w:lvlJc w:val="left"/>
      <w:pPr>
        <w:tabs>
          <w:tab w:val="num" w:pos="5760"/>
        </w:tabs>
        <w:ind w:left="5760" w:hanging="360"/>
      </w:pPr>
    </w:lvl>
    <w:lvl w:ilvl="8" w:tplc="0C07001B" w:tentative="1">
      <w:start w:val="1"/>
      <w:numFmt w:val="lowerRoman"/>
      <w:lvlText w:val="%9."/>
      <w:lvlJc w:val="right"/>
      <w:pPr>
        <w:tabs>
          <w:tab w:val="num" w:pos="6480"/>
        </w:tabs>
        <w:ind w:left="6480" w:hanging="180"/>
      </w:pPr>
    </w:lvl>
  </w:abstractNum>
  <w:num w:numId="1">
    <w:abstractNumId w:val="20"/>
  </w:num>
  <w:num w:numId="2">
    <w:abstractNumId w:val="10"/>
  </w:num>
  <w:num w:numId="3">
    <w:abstractNumId w:val="22"/>
  </w:num>
  <w:num w:numId="4">
    <w:abstractNumId w:val="24"/>
  </w:num>
  <w:num w:numId="5">
    <w:abstractNumId w:val="38"/>
  </w:num>
  <w:num w:numId="6">
    <w:abstractNumId w:val="28"/>
  </w:num>
  <w:num w:numId="7">
    <w:abstractNumId w:val="26"/>
  </w:num>
  <w:num w:numId="8">
    <w:abstractNumId w:val="36"/>
  </w:num>
  <w:num w:numId="9">
    <w:abstractNumId w:val="16"/>
  </w:num>
  <w:num w:numId="10">
    <w:abstractNumId w:val="31"/>
  </w:num>
  <w:num w:numId="11">
    <w:abstractNumId w:val="8"/>
  </w:num>
  <w:num w:numId="12">
    <w:abstractNumId w:val="19"/>
  </w:num>
  <w:num w:numId="13">
    <w:abstractNumId w:val="37"/>
  </w:num>
  <w:num w:numId="14">
    <w:abstractNumId w:val="32"/>
  </w:num>
  <w:num w:numId="15">
    <w:abstractNumId w:val="4"/>
  </w:num>
  <w:num w:numId="16">
    <w:abstractNumId w:val="27"/>
  </w:num>
  <w:num w:numId="17">
    <w:abstractNumId w:val="9"/>
  </w:num>
  <w:num w:numId="18">
    <w:abstractNumId w:val="18"/>
  </w:num>
  <w:num w:numId="19">
    <w:abstractNumId w:val="25"/>
  </w:num>
  <w:num w:numId="20">
    <w:abstractNumId w:val="34"/>
  </w:num>
  <w:num w:numId="21">
    <w:abstractNumId w:val="0"/>
  </w:num>
  <w:num w:numId="22">
    <w:abstractNumId w:val="3"/>
  </w:num>
  <w:num w:numId="23">
    <w:abstractNumId w:val="33"/>
  </w:num>
  <w:num w:numId="24">
    <w:abstractNumId w:val="12"/>
  </w:num>
  <w:num w:numId="25">
    <w:abstractNumId w:val="21"/>
  </w:num>
  <w:num w:numId="26">
    <w:abstractNumId w:val="30"/>
  </w:num>
  <w:num w:numId="27">
    <w:abstractNumId w:val="6"/>
  </w:num>
  <w:num w:numId="28">
    <w:abstractNumId w:val="15"/>
  </w:num>
  <w:num w:numId="29">
    <w:abstractNumId w:val="23"/>
  </w:num>
  <w:num w:numId="30">
    <w:abstractNumId w:val="35"/>
  </w:num>
  <w:num w:numId="31">
    <w:abstractNumId w:val="17"/>
  </w:num>
  <w:num w:numId="32">
    <w:abstractNumId w:val="7"/>
  </w:num>
  <w:num w:numId="33">
    <w:abstractNumId w:val="5"/>
  </w:num>
  <w:num w:numId="34">
    <w:abstractNumId w:val="29"/>
  </w:num>
  <w:num w:numId="35">
    <w:abstractNumId w:val="2"/>
  </w:num>
  <w:num w:numId="36">
    <w:abstractNumId w:val="11"/>
  </w:num>
  <w:num w:numId="37">
    <w:abstractNumId w:val="13"/>
  </w:num>
  <w:num w:numId="38">
    <w:abstractNumId w:val="14"/>
  </w:num>
  <w:num w:numId="39">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de-DE" w:vendorID="64" w:dllVersion="131078" w:nlCheck="1" w:checkStyle="1"/>
  <w:activeWritingStyle w:appName="MSWord" w:lang="en-GB" w:vendorID="64" w:dllVersion="131078" w:nlCheck="1" w:checkStyle="1"/>
  <w:activeWritingStyle w:appName="MSWord" w:lang="de-AT" w:vendorID="64" w:dllVersion="131078" w:nlCheck="1" w:checkStyle="1"/>
  <w:activeWritingStyle w:appName="MSWord" w:lang="en-US" w:vendorID="64" w:dllVersion="131078" w:nlCheck="1"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E8B"/>
    <w:rsid w:val="0000088D"/>
    <w:rsid w:val="00000966"/>
    <w:rsid w:val="000016D1"/>
    <w:rsid w:val="00003C2E"/>
    <w:rsid w:val="000068F7"/>
    <w:rsid w:val="00006D9D"/>
    <w:rsid w:val="000077B1"/>
    <w:rsid w:val="00007AAD"/>
    <w:rsid w:val="00007DEB"/>
    <w:rsid w:val="0001028D"/>
    <w:rsid w:val="00011CB3"/>
    <w:rsid w:val="000129AA"/>
    <w:rsid w:val="000135B2"/>
    <w:rsid w:val="00014A0A"/>
    <w:rsid w:val="00014EEA"/>
    <w:rsid w:val="00015A74"/>
    <w:rsid w:val="000160FF"/>
    <w:rsid w:val="00016D82"/>
    <w:rsid w:val="00017105"/>
    <w:rsid w:val="000230C6"/>
    <w:rsid w:val="00023408"/>
    <w:rsid w:val="00025C8F"/>
    <w:rsid w:val="00027362"/>
    <w:rsid w:val="00027F50"/>
    <w:rsid w:val="00031AA1"/>
    <w:rsid w:val="00033E88"/>
    <w:rsid w:val="00034156"/>
    <w:rsid w:val="00034BA4"/>
    <w:rsid w:val="00035B94"/>
    <w:rsid w:val="00036BB4"/>
    <w:rsid w:val="000370CF"/>
    <w:rsid w:val="000404E2"/>
    <w:rsid w:val="000409D8"/>
    <w:rsid w:val="000417F4"/>
    <w:rsid w:val="00042121"/>
    <w:rsid w:val="00043377"/>
    <w:rsid w:val="00043671"/>
    <w:rsid w:val="00043B29"/>
    <w:rsid w:val="00044635"/>
    <w:rsid w:val="0004497C"/>
    <w:rsid w:val="000467FA"/>
    <w:rsid w:val="00047BC2"/>
    <w:rsid w:val="00051F36"/>
    <w:rsid w:val="00052516"/>
    <w:rsid w:val="00052678"/>
    <w:rsid w:val="00055596"/>
    <w:rsid w:val="0005559C"/>
    <w:rsid w:val="0005609E"/>
    <w:rsid w:val="00057A68"/>
    <w:rsid w:val="000626AE"/>
    <w:rsid w:val="000626F1"/>
    <w:rsid w:val="000636AD"/>
    <w:rsid w:val="00063838"/>
    <w:rsid w:val="0006483D"/>
    <w:rsid w:val="00066A0F"/>
    <w:rsid w:val="000670D7"/>
    <w:rsid w:val="00067886"/>
    <w:rsid w:val="00067FF7"/>
    <w:rsid w:val="000704AF"/>
    <w:rsid w:val="00074CC2"/>
    <w:rsid w:val="000808B0"/>
    <w:rsid w:val="0008422B"/>
    <w:rsid w:val="000851A9"/>
    <w:rsid w:val="00085671"/>
    <w:rsid w:val="000878E3"/>
    <w:rsid w:val="000935E0"/>
    <w:rsid w:val="00093D03"/>
    <w:rsid w:val="0009461B"/>
    <w:rsid w:val="000976A0"/>
    <w:rsid w:val="00097D7E"/>
    <w:rsid w:val="000A1A8F"/>
    <w:rsid w:val="000A25A3"/>
    <w:rsid w:val="000A26F9"/>
    <w:rsid w:val="000A4228"/>
    <w:rsid w:val="000B1B64"/>
    <w:rsid w:val="000B1E28"/>
    <w:rsid w:val="000B210E"/>
    <w:rsid w:val="000B2A78"/>
    <w:rsid w:val="000B2B86"/>
    <w:rsid w:val="000B4888"/>
    <w:rsid w:val="000B4CBC"/>
    <w:rsid w:val="000B4DB9"/>
    <w:rsid w:val="000B5631"/>
    <w:rsid w:val="000B5883"/>
    <w:rsid w:val="000B60CC"/>
    <w:rsid w:val="000B6113"/>
    <w:rsid w:val="000B6755"/>
    <w:rsid w:val="000C0291"/>
    <w:rsid w:val="000C0E8A"/>
    <w:rsid w:val="000C2805"/>
    <w:rsid w:val="000C3BF3"/>
    <w:rsid w:val="000C4ED1"/>
    <w:rsid w:val="000C5BF3"/>
    <w:rsid w:val="000C6796"/>
    <w:rsid w:val="000C7F1A"/>
    <w:rsid w:val="000C7F39"/>
    <w:rsid w:val="000D0A91"/>
    <w:rsid w:val="000D102C"/>
    <w:rsid w:val="000D3881"/>
    <w:rsid w:val="000D63B9"/>
    <w:rsid w:val="000D75CC"/>
    <w:rsid w:val="000E13F5"/>
    <w:rsid w:val="000E1449"/>
    <w:rsid w:val="000E3757"/>
    <w:rsid w:val="000E4D16"/>
    <w:rsid w:val="000E4E01"/>
    <w:rsid w:val="000E4E59"/>
    <w:rsid w:val="000F304D"/>
    <w:rsid w:val="000F3804"/>
    <w:rsid w:val="000F3AD8"/>
    <w:rsid w:val="000F7330"/>
    <w:rsid w:val="001020C1"/>
    <w:rsid w:val="001025F7"/>
    <w:rsid w:val="001025FD"/>
    <w:rsid w:val="001034B7"/>
    <w:rsid w:val="00103A3A"/>
    <w:rsid w:val="00103F41"/>
    <w:rsid w:val="0010419B"/>
    <w:rsid w:val="001055FB"/>
    <w:rsid w:val="00107EDE"/>
    <w:rsid w:val="00110305"/>
    <w:rsid w:val="0011097F"/>
    <w:rsid w:val="00110ACC"/>
    <w:rsid w:val="0011292C"/>
    <w:rsid w:val="00114AFA"/>
    <w:rsid w:val="0011713E"/>
    <w:rsid w:val="00117717"/>
    <w:rsid w:val="00117BB2"/>
    <w:rsid w:val="00120436"/>
    <w:rsid w:val="00121314"/>
    <w:rsid w:val="001221EE"/>
    <w:rsid w:val="00122313"/>
    <w:rsid w:val="001245C5"/>
    <w:rsid w:val="00124A08"/>
    <w:rsid w:val="00124B38"/>
    <w:rsid w:val="00125610"/>
    <w:rsid w:val="00125C60"/>
    <w:rsid w:val="00125E48"/>
    <w:rsid w:val="00126D8D"/>
    <w:rsid w:val="00130C3F"/>
    <w:rsid w:val="00132072"/>
    <w:rsid w:val="001329A4"/>
    <w:rsid w:val="00132B23"/>
    <w:rsid w:val="00133835"/>
    <w:rsid w:val="00133912"/>
    <w:rsid w:val="001339FA"/>
    <w:rsid w:val="00133E0B"/>
    <w:rsid w:val="00135984"/>
    <w:rsid w:val="00135AD7"/>
    <w:rsid w:val="00135F49"/>
    <w:rsid w:val="001363BB"/>
    <w:rsid w:val="00136A4B"/>
    <w:rsid w:val="001374AE"/>
    <w:rsid w:val="00137DFD"/>
    <w:rsid w:val="001400C3"/>
    <w:rsid w:val="001403FF"/>
    <w:rsid w:val="001411DA"/>
    <w:rsid w:val="001419F1"/>
    <w:rsid w:val="00142128"/>
    <w:rsid w:val="00144C5F"/>
    <w:rsid w:val="00146243"/>
    <w:rsid w:val="00146F89"/>
    <w:rsid w:val="00147512"/>
    <w:rsid w:val="0015198D"/>
    <w:rsid w:val="00152104"/>
    <w:rsid w:val="001522C7"/>
    <w:rsid w:val="001524A6"/>
    <w:rsid w:val="00153F1E"/>
    <w:rsid w:val="0015438D"/>
    <w:rsid w:val="00154F66"/>
    <w:rsid w:val="00155BAD"/>
    <w:rsid w:val="00155DA4"/>
    <w:rsid w:val="00155E7C"/>
    <w:rsid w:val="00156A18"/>
    <w:rsid w:val="001577A1"/>
    <w:rsid w:val="001633D2"/>
    <w:rsid w:val="00163F0C"/>
    <w:rsid w:val="001644E8"/>
    <w:rsid w:val="00165AB9"/>
    <w:rsid w:val="0017204A"/>
    <w:rsid w:val="001734A2"/>
    <w:rsid w:val="00174937"/>
    <w:rsid w:val="001751DA"/>
    <w:rsid w:val="00176589"/>
    <w:rsid w:val="001768F4"/>
    <w:rsid w:val="00176FD9"/>
    <w:rsid w:val="00180CA0"/>
    <w:rsid w:val="00180F38"/>
    <w:rsid w:val="001817A5"/>
    <w:rsid w:val="00181B64"/>
    <w:rsid w:val="00181E2C"/>
    <w:rsid w:val="00182F3A"/>
    <w:rsid w:val="00184352"/>
    <w:rsid w:val="00185325"/>
    <w:rsid w:val="0018621B"/>
    <w:rsid w:val="001864D0"/>
    <w:rsid w:val="001875EC"/>
    <w:rsid w:val="00187CBC"/>
    <w:rsid w:val="00191429"/>
    <w:rsid w:val="00192AA0"/>
    <w:rsid w:val="00192B5E"/>
    <w:rsid w:val="00193317"/>
    <w:rsid w:val="00193A43"/>
    <w:rsid w:val="001944B4"/>
    <w:rsid w:val="00196AC9"/>
    <w:rsid w:val="001974FE"/>
    <w:rsid w:val="001A17D4"/>
    <w:rsid w:val="001A5291"/>
    <w:rsid w:val="001A5518"/>
    <w:rsid w:val="001A58DE"/>
    <w:rsid w:val="001A63F2"/>
    <w:rsid w:val="001A6786"/>
    <w:rsid w:val="001A7772"/>
    <w:rsid w:val="001B001D"/>
    <w:rsid w:val="001B01D1"/>
    <w:rsid w:val="001B0D38"/>
    <w:rsid w:val="001B1244"/>
    <w:rsid w:val="001B1475"/>
    <w:rsid w:val="001B2B4B"/>
    <w:rsid w:val="001B48A2"/>
    <w:rsid w:val="001B6AF5"/>
    <w:rsid w:val="001B7602"/>
    <w:rsid w:val="001B768A"/>
    <w:rsid w:val="001C0209"/>
    <w:rsid w:val="001C064E"/>
    <w:rsid w:val="001C13F3"/>
    <w:rsid w:val="001C2654"/>
    <w:rsid w:val="001C4BD0"/>
    <w:rsid w:val="001C6461"/>
    <w:rsid w:val="001C6BE8"/>
    <w:rsid w:val="001D2736"/>
    <w:rsid w:val="001D2920"/>
    <w:rsid w:val="001D2A95"/>
    <w:rsid w:val="001D3520"/>
    <w:rsid w:val="001D3DA3"/>
    <w:rsid w:val="001D4A10"/>
    <w:rsid w:val="001D5752"/>
    <w:rsid w:val="001D5EE9"/>
    <w:rsid w:val="001D6155"/>
    <w:rsid w:val="001D62A9"/>
    <w:rsid w:val="001D725F"/>
    <w:rsid w:val="001D72EE"/>
    <w:rsid w:val="001E17ED"/>
    <w:rsid w:val="001E283F"/>
    <w:rsid w:val="001E2A82"/>
    <w:rsid w:val="001E4FF2"/>
    <w:rsid w:val="001E590A"/>
    <w:rsid w:val="001F0392"/>
    <w:rsid w:val="001F224D"/>
    <w:rsid w:val="001F4370"/>
    <w:rsid w:val="001F470F"/>
    <w:rsid w:val="001F58E0"/>
    <w:rsid w:val="001F5E95"/>
    <w:rsid w:val="001F5EE1"/>
    <w:rsid w:val="001F763C"/>
    <w:rsid w:val="002009AD"/>
    <w:rsid w:val="00202A91"/>
    <w:rsid w:val="00202C9D"/>
    <w:rsid w:val="002045D5"/>
    <w:rsid w:val="00204B5A"/>
    <w:rsid w:val="00204BC7"/>
    <w:rsid w:val="00206102"/>
    <w:rsid w:val="002065A1"/>
    <w:rsid w:val="00207760"/>
    <w:rsid w:val="00207E2C"/>
    <w:rsid w:val="00210F92"/>
    <w:rsid w:val="0021129C"/>
    <w:rsid w:val="002116BF"/>
    <w:rsid w:val="00212368"/>
    <w:rsid w:val="00215610"/>
    <w:rsid w:val="00215F35"/>
    <w:rsid w:val="002168AE"/>
    <w:rsid w:val="00216DA8"/>
    <w:rsid w:val="00221C21"/>
    <w:rsid w:val="0022210D"/>
    <w:rsid w:val="00222805"/>
    <w:rsid w:val="00222C01"/>
    <w:rsid w:val="00222F60"/>
    <w:rsid w:val="00223306"/>
    <w:rsid w:val="00225BDB"/>
    <w:rsid w:val="00226722"/>
    <w:rsid w:val="00227111"/>
    <w:rsid w:val="0023011D"/>
    <w:rsid w:val="00231B30"/>
    <w:rsid w:val="00231E94"/>
    <w:rsid w:val="00231FF6"/>
    <w:rsid w:val="00232977"/>
    <w:rsid w:val="0023443A"/>
    <w:rsid w:val="00234E07"/>
    <w:rsid w:val="00235DA6"/>
    <w:rsid w:val="00235E85"/>
    <w:rsid w:val="002378C7"/>
    <w:rsid w:val="00237F13"/>
    <w:rsid w:val="00240F13"/>
    <w:rsid w:val="00241C7C"/>
    <w:rsid w:val="00241F98"/>
    <w:rsid w:val="0024232D"/>
    <w:rsid w:val="00242CFC"/>
    <w:rsid w:val="002439DB"/>
    <w:rsid w:val="00243E2C"/>
    <w:rsid w:val="00247F2D"/>
    <w:rsid w:val="002507AC"/>
    <w:rsid w:val="002513D9"/>
    <w:rsid w:val="00254148"/>
    <w:rsid w:val="002543C2"/>
    <w:rsid w:val="00254610"/>
    <w:rsid w:val="00254A81"/>
    <w:rsid w:val="00254E8D"/>
    <w:rsid w:val="002557C5"/>
    <w:rsid w:val="002627AD"/>
    <w:rsid w:val="00262A11"/>
    <w:rsid w:val="00263AC0"/>
    <w:rsid w:val="00266023"/>
    <w:rsid w:val="0026689C"/>
    <w:rsid w:val="00267300"/>
    <w:rsid w:val="0027137A"/>
    <w:rsid w:val="00271743"/>
    <w:rsid w:val="00276202"/>
    <w:rsid w:val="00277323"/>
    <w:rsid w:val="002774FD"/>
    <w:rsid w:val="00277CB1"/>
    <w:rsid w:val="00280570"/>
    <w:rsid w:val="00281BE4"/>
    <w:rsid w:val="00283EAE"/>
    <w:rsid w:val="0028430A"/>
    <w:rsid w:val="00285DE4"/>
    <w:rsid w:val="00290723"/>
    <w:rsid w:val="00291DA0"/>
    <w:rsid w:val="00292050"/>
    <w:rsid w:val="00292203"/>
    <w:rsid w:val="00293B71"/>
    <w:rsid w:val="0029438F"/>
    <w:rsid w:val="00294A72"/>
    <w:rsid w:val="00295EBD"/>
    <w:rsid w:val="00296E7A"/>
    <w:rsid w:val="00296F71"/>
    <w:rsid w:val="002A1518"/>
    <w:rsid w:val="002A36B5"/>
    <w:rsid w:val="002A4A25"/>
    <w:rsid w:val="002A4BD2"/>
    <w:rsid w:val="002A55F9"/>
    <w:rsid w:val="002B0F3D"/>
    <w:rsid w:val="002B393E"/>
    <w:rsid w:val="002B66DE"/>
    <w:rsid w:val="002B7842"/>
    <w:rsid w:val="002B7A84"/>
    <w:rsid w:val="002B7D25"/>
    <w:rsid w:val="002C19C0"/>
    <w:rsid w:val="002C20FB"/>
    <w:rsid w:val="002C41FF"/>
    <w:rsid w:val="002C443E"/>
    <w:rsid w:val="002C4B8D"/>
    <w:rsid w:val="002C5E02"/>
    <w:rsid w:val="002C72B7"/>
    <w:rsid w:val="002C7E13"/>
    <w:rsid w:val="002D02B8"/>
    <w:rsid w:val="002D07C0"/>
    <w:rsid w:val="002D0D1E"/>
    <w:rsid w:val="002D1669"/>
    <w:rsid w:val="002D2150"/>
    <w:rsid w:val="002D2249"/>
    <w:rsid w:val="002D716B"/>
    <w:rsid w:val="002D74A2"/>
    <w:rsid w:val="002E014F"/>
    <w:rsid w:val="002E2F61"/>
    <w:rsid w:val="002E2FA2"/>
    <w:rsid w:val="002E49EA"/>
    <w:rsid w:val="002E790E"/>
    <w:rsid w:val="002E7CE4"/>
    <w:rsid w:val="002F005D"/>
    <w:rsid w:val="002F0313"/>
    <w:rsid w:val="002F0BF6"/>
    <w:rsid w:val="002F1F89"/>
    <w:rsid w:val="002F2AB4"/>
    <w:rsid w:val="002F40D1"/>
    <w:rsid w:val="002F53DC"/>
    <w:rsid w:val="002F5F16"/>
    <w:rsid w:val="002F6160"/>
    <w:rsid w:val="002F6771"/>
    <w:rsid w:val="002F6A38"/>
    <w:rsid w:val="003013E3"/>
    <w:rsid w:val="00301893"/>
    <w:rsid w:val="00301E7C"/>
    <w:rsid w:val="0030301B"/>
    <w:rsid w:val="00303E70"/>
    <w:rsid w:val="00306508"/>
    <w:rsid w:val="0030698C"/>
    <w:rsid w:val="00306D78"/>
    <w:rsid w:val="00307FD6"/>
    <w:rsid w:val="00310C2A"/>
    <w:rsid w:val="00311DF7"/>
    <w:rsid w:val="003120B4"/>
    <w:rsid w:val="00312E02"/>
    <w:rsid w:val="003135BD"/>
    <w:rsid w:val="003145D4"/>
    <w:rsid w:val="00315544"/>
    <w:rsid w:val="00315A8E"/>
    <w:rsid w:val="003164C4"/>
    <w:rsid w:val="003202B1"/>
    <w:rsid w:val="003209F7"/>
    <w:rsid w:val="00320C8A"/>
    <w:rsid w:val="00321C5C"/>
    <w:rsid w:val="00321FDB"/>
    <w:rsid w:val="00322871"/>
    <w:rsid w:val="00322E86"/>
    <w:rsid w:val="00322F31"/>
    <w:rsid w:val="00323345"/>
    <w:rsid w:val="00323E29"/>
    <w:rsid w:val="00325234"/>
    <w:rsid w:val="00325927"/>
    <w:rsid w:val="00325C3B"/>
    <w:rsid w:val="00325D01"/>
    <w:rsid w:val="003272EE"/>
    <w:rsid w:val="00330CAE"/>
    <w:rsid w:val="00331360"/>
    <w:rsid w:val="003317CE"/>
    <w:rsid w:val="00333F20"/>
    <w:rsid w:val="003344FE"/>
    <w:rsid w:val="003345C0"/>
    <w:rsid w:val="00334F7C"/>
    <w:rsid w:val="00336487"/>
    <w:rsid w:val="00336F57"/>
    <w:rsid w:val="003408D9"/>
    <w:rsid w:val="00341A21"/>
    <w:rsid w:val="00341CC6"/>
    <w:rsid w:val="00342378"/>
    <w:rsid w:val="00344A60"/>
    <w:rsid w:val="003460A1"/>
    <w:rsid w:val="003466C7"/>
    <w:rsid w:val="0034698E"/>
    <w:rsid w:val="00347E00"/>
    <w:rsid w:val="00351C46"/>
    <w:rsid w:val="00352C28"/>
    <w:rsid w:val="003530CE"/>
    <w:rsid w:val="00354F97"/>
    <w:rsid w:val="00356FBC"/>
    <w:rsid w:val="00362B2B"/>
    <w:rsid w:val="0036313A"/>
    <w:rsid w:val="003631DA"/>
    <w:rsid w:val="00363BD3"/>
    <w:rsid w:val="00364FDC"/>
    <w:rsid w:val="0036640F"/>
    <w:rsid w:val="00367C88"/>
    <w:rsid w:val="00367EB1"/>
    <w:rsid w:val="00370044"/>
    <w:rsid w:val="00370971"/>
    <w:rsid w:val="00370BBA"/>
    <w:rsid w:val="00371D6A"/>
    <w:rsid w:val="00374B7A"/>
    <w:rsid w:val="003756EF"/>
    <w:rsid w:val="00375C90"/>
    <w:rsid w:val="00376290"/>
    <w:rsid w:val="003776A3"/>
    <w:rsid w:val="00380649"/>
    <w:rsid w:val="00380A44"/>
    <w:rsid w:val="00380C95"/>
    <w:rsid w:val="003812B1"/>
    <w:rsid w:val="0038146B"/>
    <w:rsid w:val="003830D8"/>
    <w:rsid w:val="00383932"/>
    <w:rsid w:val="003847C8"/>
    <w:rsid w:val="0038480B"/>
    <w:rsid w:val="00384AAF"/>
    <w:rsid w:val="00386543"/>
    <w:rsid w:val="003900AF"/>
    <w:rsid w:val="0039028A"/>
    <w:rsid w:val="00390454"/>
    <w:rsid w:val="00390F55"/>
    <w:rsid w:val="0039179E"/>
    <w:rsid w:val="00391B11"/>
    <w:rsid w:val="00392744"/>
    <w:rsid w:val="00393DDF"/>
    <w:rsid w:val="0039410E"/>
    <w:rsid w:val="003954B4"/>
    <w:rsid w:val="0039557D"/>
    <w:rsid w:val="00396EBE"/>
    <w:rsid w:val="00397696"/>
    <w:rsid w:val="003A1C87"/>
    <w:rsid w:val="003A375C"/>
    <w:rsid w:val="003A4325"/>
    <w:rsid w:val="003A4976"/>
    <w:rsid w:val="003A55DC"/>
    <w:rsid w:val="003A5617"/>
    <w:rsid w:val="003A5920"/>
    <w:rsid w:val="003A6DDA"/>
    <w:rsid w:val="003A769B"/>
    <w:rsid w:val="003B0856"/>
    <w:rsid w:val="003B0FA3"/>
    <w:rsid w:val="003B1501"/>
    <w:rsid w:val="003B3FDD"/>
    <w:rsid w:val="003B4E5A"/>
    <w:rsid w:val="003B5A9A"/>
    <w:rsid w:val="003B644A"/>
    <w:rsid w:val="003C0C54"/>
    <w:rsid w:val="003C3C3B"/>
    <w:rsid w:val="003C4635"/>
    <w:rsid w:val="003C4E07"/>
    <w:rsid w:val="003C5254"/>
    <w:rsid w:val="003C58CC"/>
    <w:rsid w:val="003C5A5B"/>
    <w:rsid w:val="003C5DE7"/>
    <w:rsid w:val="003C6739"/>
    <w:rsid w:val="003C7D72"/>
    <w:rsid w:val="003D088C"/>
    <w:rsid w:val="003D0ADE"/>
    <w:rsid w:val="003D0BB8"/>
    <w:rsid w:val="003D1059"/>
    <w:rsid w:val="003D21FA"/>
    <w:rsid w:val="003D2327"/>
    <w:rsid w:val="003D311E"/>
    <w:rsid w:val="003D3711"/>
    <w:rsid w:val="003D40B2"/>
    <w:rsid w:val="003D4196"/>
    <w:rsid w:val="003D4E4C"/>
    <w:rsid w:val="003D545E"/>
    <w:rsid w:val="003D6052"/>
    <w:rsid w:val="003D7B00"/>
    <w:rsid w:val="003E0619"/>
    <w:rsid w:val="003E1BD0"/>
    <w:rsid w:val="003E1FE0"/>
    <w:rsid w:val="003E211D"/>
    <w:rsid w:val="003E2A10"/>
    <w:rsid w:val="003E2AA3"/>
    <w:rsid w:val="003E2B0C"/>
    <w:rsid w:val="003E334E"/>
    <w:rsid w:val="003E4219"/>
    <w:rsid w:val="003E5D61"/>
    <w:rsid w:val="003E735B"/>
    <w:rsid w:val="003E7CCB"/>
    <w:rsid w:val="003E7D50"/>
    <w:rsid w:val="003F172D"/>
    <w:rsid w:val="003F1D80"/>
    <w:rsid w:val="003F6464"/>
    <w:rsid w:val="003F7C56"/>
    <w:rsid w:val="0040007C"/>
    <w:rsid w:val="00401633"/>
    <w:rsid w:val="00402E65"/>
    <w:rsid w:val="00403CB8"/>
    <w:rsid w:val="00406BBF"/>
    <w:rsid w:val="00407371"/>
    <w:rsid w:val="0040793A"/>
    <w:rsid w:val="00407F57"/>
    <w:rsid w:val="0041088A"/>
    <w:rsid w:val="00411926"/>
    <w:rsid w:val="004121D7"/>
    <w:rsid w:val="00412818"/>
    <w:rsid w:val="00412C88"/>
    <w:rsid w:val="0041590A"/>
    <w:rsid w:val="0041758F"/>
    <w:rsid w:val="00420EA7"/>
    <w:rsid w:val="00420FE3"/>
    <w:rsid w:val="0042198A"/>
    <w:rsid w:val="00422302"/>
    <w:rsid w:val="00422610"/>
    <w:rsid w:val="0042354E"/>
    <w:rsid w:val="004249C1"/>
    <w:rsid w:val="00424A1B"/>
    <w:rsid w:val="00424AD4"/>
    <w:rsid w:val="00425E74"/>
    <w:rsid w:val="00426527"/>
    <w:rsid w:val="0042791F"/>
    <w:rsid w:val="004304F5"/>
    <w:rsid w:val="004305F9"/>
    <w:rsid w:val="00432BFB"/>
    <w:rsid w:val="00433285"/>
    <w:rsid w:val="00433E5C"/>
    <w:rsid w:val="00434192"/>
    <w:rsid w:val="00434858"/>
    <w:rsid w:val="004362FD"/>
    <w:rsid w:val="0043660C"/>
    <w:rsid w:val="004375B6"/>
    <w:rsid w:val="00437B2E"/>
    <w:rsid w:val="00441EDE"/>
    <w:rsid w:val="004420F3"/>
    <w:rsid w:val="00443CE1"/>
    <w:rsid w:val="0044512D"/>
    <w:rsid w:val="0044527E"/>
    <w:rsid w:val="00445DD4"/>
    <w:rsid w:val="004466D9"/>
    <w:rsid w:val="00446D7B"/>
    <w:rsid w:val="00452D5E"/>
    <w:rsid w:val="00452DE2"/>
    <w:rsid w:val="00453583"/>
    <w:rsid w:val="00454CC0"/>
    <w:rsid w:val="00455AC3"/>
    <w:rsid w:val="00457471"/>
    <w:rsid w:val="00460101"/>
    <w:rsid w:val="004602BB"/>
    <w:rsid w:val="00460E01"/>
    <w:rsid w:val="00460E82"/>
    <w:rsid w:val="00461223"/>
    <w:rsid w:val="0046252D"/>
    <w:rsid w:val="004632E4"/>
    <w:rsid w:val="004636EB"/>
    <w:rsid w:val="004638EE"/>
    <w:rsid w:val="00463927"/>
    <w:rsid w:val="00466064"/>
    <w:rsid w:val="00470731"/>
    <w:rsid w:val="00470A34"/>
    <w:rsid w:val="004730A7"/>
    <w:rsid w:val="0047330C"/>
    <w:rsid w:val="004733C3"/>
    <w:rsid w:val="004741B2"/>
    <w:rsid w:val="0047546D"/>
    <w:rsid w:val="004754BA"/>
    <w:rsid w:val="004819E3"/>
    <w:rsid w:val="004825C7"/>
    <w:rsid w:val="004828B8"/>
    <w:rsid w:val="004851CA"/>
    <w:rsid w:val="00485256"/>
    <w:rsid w:val="00485848"/>
    <w:rsid w:val="00485DA8"/>
    <w:rsid w:val="0048623B"/>
    <w:rsid w:val="0048690E"/>
    <w:rsid w:val="00486CF2"/>
    <w:rsid w:val="00487811"/>
    <w:rsid w:val="00490819"/>
    <w:rsid w:val="00490BC9"/>
    <w:rsid w:val="00490FE9"/>
    <w:rsid w:val="00491779"/>
    <w:rsid w:val="00491DAD"/>
    <w:rsid w:val="00493BB0"/>
    <w:rsid w:val="004948C6"/>
    <w:rsid w:val="00494EFD"/>
    <w:rsid w:val="0049503C"/>
    <w:rsid w:val="004960FE"/>
    <w:rsid w:val="004A06E4"/>
    <w:rsid w:val="004A0908"/>
    <w:rsid w:val="004A1634"/>
    <w:rsid w:val="004A183D"/>
    <w:rsid w:val="004A2C80"/>
    <w:rsid w:val="004A30E6"/>
    <w:rsid w:val="004A3B8C"/>
    <w:rsid w:val="004A421D"/>
    <w:rsid w:val="004A4BA2"/>
    <w:rsid w:val="004A7638"/>
    <w:rsid w:val="004B0842"/>
    <w:rsid w:val="004B0DA4"/>
    <w:rsid w:val="004B140E"/>
    <w:rsid w:val="004B25CA"/>
    <w:rsid w:val="004B30A2"/>
    <w:rsid w:val="004B4E92"/>
    <w:rsid w:val="004B5144"/>
    <w:rsid w:val="004B6FFA"/>
    <w:rsid w:val="004C0CC3"/>
    <w:rsid w:val="004C0E11"/>
    <w:rsid w:val="004C3079"/>
    <w:rsid w:val="004C59AC"/>
    <w:rsid w:val="004C753E"/>
    <w:rsid w:val="004C7DBC"/>
    <w:rsid w:val="004C7F4C"/>
    <w:rsid w:val="004D4070"/>
    <w:rsid w:val="004D4ED2"/>
    <w:rsid w:val="004D52DF"/>
    <w:rsid w:val="004D5C03"/>
    <w:rsid w:val="004D6883"/>
    <w:rsid w:val="004D762A"/>
    <w:rsid w:val="004E039F"/>
    <w:rsid w:val="004E0945"/>
    <w:rsid w:val="004E0AA2"/>
    <w:rsid w:val="004E136F"/>
    <w:rsid w:val="004E3218"/>
    <w:rsid w:val="004E5169"/>
    <w:rsid w:val="004E5789"/>
    <w:rsid w:val="004E6045"/>
    <w:rsid w:val="004F1001"/>
    <w:rsid w:val="004F49F3"/>
    <w:rsid w:val="004F4EEC"/>
    <w:rsid w:val="004F56FA"/>
    <w:rsid w:val="004F5FD7"/>
    <w:rsid w:val="004F644D"/>
    <w:rsid w:val="004F6638"/>
    <w:rsid w:val="004F6ACA"/>
    <w:rsid w:val="0050062A"/>
    <w:rsid w:val="00501E51"/>
    <w:rsid w:val="00502338"/>
    <w:rsid w:val="0050275D"/>
    <w:rsid w:val="005027D8"/>
    <w:rsid w:val="00502898"/>
    <w:rsid w:val="00502AFC"/>
    <w:rsid w:val="00505E6E"/>
    <w:rsid w:val="00512180"/>
    <w:rsid w:val="005129FE"/>
    <w:rsid w:val="00512C8F"/>
    <w:rsid w:val="00512FD4"/>
    <w:rsid w:val="0051373C"/>
    <w:rsid w:val="00513FC5"/>
    <w:rsid w:val="0051473A"/>
    <w:rsid w:val="005169AA"/>
    <w:rsid w:val="00517D2E"/>
    <w:rsid w:val="005200B3"/>
    <w:rsid w:val="00520453"/>
    <w:rsid w:val="00520557"/>
    <w:rsid w:val="005208D2"/>
    <w:rsid w:val="0052165C"/>
    <w:rsid w:val="00523476"/>
    <w:rsid w:val="005235FB"/>
    <w:rsid w:val="00523C53"/>
    <w:rsid w:val="005251BC"/>
    <w:rsid w:val="00525B89"/>
    <w:rsid w:val="00526982"/>
    <w:rsid w:val="00526D66"/>
    <w:rsid w:val="0052777F"/>
    <w:rsid w:val="00527917"/>
    <w:rsid w:val="00527A15"/>
    <w:rsid w:val="00533710"/>
    <w:rsid w:val="00533CAC"/>
    <w:rsid w:val="00534F85"/>
    <w:rsid w:val="00535587"/>
    <w:rsid w:val="0053709A"/>
    <w:rsid w:val="0054139D"/>
    <w:rsid w:val="00542F81"/>
    <w:rsid w:val="00543E2A"/>
    <w:rsid w:val="005457F0"/>
    <w:rsid w:val="00545C3E"/>
    <w:rsid w:val="0055162E"/>
    <w:rsid w:val="00554306"/>
    <w:rsid w:val="00555569"/>
    <w:rsid w:val="00555F25"/>
    <w:rsid w:val="00556036"/>
    <w:rsid w:val="00556668"/>
    <w:rsid w:val="00556C23"/>
    <w:rsid w:val="005579AF"/>
    <w:rsid w:val="00560A22"/>
    <w:rsid w:val="00561857"/>
    <w:rsid w:val="005623E6"/>
    <w:rsid w:val="005627D7"/>
    <w:rsid w:val="00563D83"/>
    <w:rsid w:val="00563E17"/>
    <w:rsid w:val="005665AA"/>
    <w:rsid w:val="00566B10"/>
    <w:rsid w:val="00567895"/>
    <w:rsid w:val="005708F8"/>
    <w:rsid w:val="00570DDB"/>
    <w:rsid w:val="0057165A"/>
    <w:rsid w:val="00571D3D"/>
    <w:rsid w:val="0058006A"/>
    <w:rsid w:val="0058239D"/>
    <w:rsid w:val="00582410"/>
    <w:rsid w:val="00583BDD"/>
    <w:rsid w:val="00584140"/>
    <w:rsid w:val="00584319"/>
    <w:rsid w:val="00584AC5"/>
    <w:rsid w:val="0058522E"/>
    <w:rsid w:val="0058526F"/>
    <w:rsid w:val="005857A7"/>
    <w:rsid w:val="00585ADC"/>
    <w:rsid w:val="0058649D"/>
    <w:rsid w:val="00586BD9"/>
    <w:rsid w:val="00587098"/>
    <w:rsid w:val="0058722F"/>
    <w:rsid w:val="00587C9A"/>
    <w:rsid w:val="005909A8"/>
    <w:rsid w:val="0059115F"/>
    <w:rsid w:val="005918CC"/>
    <w:rsid w:val="00591D3C"/>
    <w:rsid w:val="00595FAF"/>
    <w:rsid w:val="0059687E"/>
    <w:rsid w:val="00596CFE"/>
    <w:rsid w:val="00597CC3"/>
    <w:rsid w:val="005A005E"/>
    <w:rsid w:val="005A0D04"/>
    <w:rsid w:val="005A104E"/>
    <w:rsid w:val="005A1903"/>
    <w:rsid w:val="005A35ED"/>
    <w:rsid w:val="005A6913"/>
    <w:rsid w:val="005B222F"/>
    <w:rsid w:val="005B4595"/>
    <w:rsid w:val="005B58BB"/>
    <w:rsid w:val="005B72C2"/>
    <w:rsid w:val="005B733B"/>
    <w:rsid w:val="005C03EC"/>
    <w:rsid w:val="005C0BBB"/>
    <w:rsid w:val="005C2860"/>
    <w:rsid w:val="005C44A9"/>
    <w:rsid w:val="005C48C9"/>
    <w:rsid w:val="005C4B0D"/>
    <w:rsid w:val="005C5896"/>
    <w:rsid w:val="005C5CE1"/>
    <w:rsid w:val="005C6295"/>
    <w:rsid w:val="005D0C94"/>
    <w:rsid w:val="005D132C"/>
    <w:rsid w:val="005D1B36"/>
    <w:rsid w:val="005D2174"/>
    <w:rsid w:val="005D413F"/>
    <w:rsid w:val="005D4A29"/>
    <w:rsid w:val="005D4B28"/>
    <w:rsid w:val="005D4F88"/>
    <w:rsid w:val="005D5A87"/>
    <w:rsid w:val="005D6D01"/>
    <w:rsid w:val="005D7215"/>
    <w:rsid w:val="005E052D"/>
    <w:rsid w:val="005E303D"/>
    <w:rsid w:val="005E49FE"/>
    <w:rsid w:val="005E4CD3"/>
    <w:rsid w:val="005E5CF4"/>
    <w:rsid w:val="005E7267"/>
    <w:rsid w:val="005F0205"/>
    <w:rsid w:val="005F0A6C"/>
    <w:rsid w:val="005F14AF"/>
    <w:rsid w:val="005F1ADB"/>
    <w:rsid w:val="005F3898"/>
    <w:rsid w:val="005F3D0B"/>
    <w:rsid w:val="005F4117"/>
    <w:rsid w:val="005F4C6A"/>
    <w:rsid w:val="005F78BE"/>
    <w:rsid w:val="0060023A"/>
    <w:rsid w:val="00600428"/>
    <w:rsid w:val="006015FF"/>
    <w:rsid w:val="00602CEA"/>
    <w:rsid w:val="0060535B"/>
    <w:rsid w:val="0060548B"/>
    <w:rsid w:val="0060640A"/>
    <w:rsid w:val="00606F7E"/>
    <w:rsid w:val="00607BCE"/>
    <w:rsid w:val="00607F45"/>
    <w:rsid w:val="00610173"/>
    <w:rsid w:val="006101D0"/>
    <w:rsid w:val="0061062B"/>
    <w:rsid w:val="00610718"/>
    <w:rsid w:val="00612595"/>
    <w:rsid w:val="00612B25"/>
    <w:rsid w:val="00613D6B"/>
    <w:rsid w:val="00614112"/>
    <w:rsid w:val="00614279"/>
    <w:rsid w:val="00614547"/>
    <w:rsid w:val="006145FE"/>
    <w:rsid w:val="00615926"/>
    <w:rsid w:val="00615952"/>
    <w:rsid w:val="00616377"/>
    <w:rsid w:val="00617C12"/>
    <w:rsid w:val="00617D9B"/>
    <w:rsid w:val="0062134B"/>
    <w:rsid w:val="006213E8"/>
    <w:rsid w:val="006222D3"/>
    <w:rsid w:val="00622AA7"/>
    <w:rsid w:val="00624E59"/>
    <w:rsid w:val="00625243"/>
    <w:rsid w:val="00625258"/>
    <w:rsid w:val="006253A2"/>
    <w:rsid w:val="006258DA"/>
    <w:rsid w:val="006262EE"/>
    <w:rsid w:val="00626D3C"/>
    <w:rsid w:val="00627285"/>
    <w:rsid w:val="0062740B"/>
    <w:rsid w:val="006278B4"/>
    <w:rsid w:val="0063138D"/>
    <w:rsid w:val="0063310E"/>
    <w:rsid w:val="00634319"/>
    <w:rsid w:val="0063516D"/>
    <w:rsid w:val="00635FE8"/>
    <w:rsid w:val="00636307"/>
    <w:rsid w:val="006365CF"/>
    <w:rsid w:val="00636CBF"/>
    <w:rsid w:val="00637317"/>
    <w:rsid w:val="00641DA2"/>
    <w:rsid w:val="0065057A"/>
    <w:rsid w:val="006517C4"/>
    <w:rsid w:val="00651A90"/>
    <w:rsid w:val="00652641"/>
    <w:rsid w:val="00652C8B"/>
    <w:rsid w:val="006531AF"/>
    <w:rsid w:val="006544F9"/>
    <w:rsid w:val="006549B5"/>
    <w:rsid w:val="00654E6C"/>
    <w:rsid w:val="00655A39"/>
    <w:rsid w:val="006577CB"/>
    <w:rsid w:val="00657D5B"/>
    <w:rsid w:val="00661329"/>
    <w:rsid w:val="00662945"/>
    <w:rsid w:val="00662AA4"/>
    <w:rsid w:val="006636C2"/>
    <w:rsid w:val="00663B32"/>
    <w:rsid w:val="006645AB"/>
    <w:rsid w:val="006667DE"/>
    <w:rsid w:val="0066757F"/>
    <w:rsid w:val="00672CFD"/>
    <w:rsid w:val="00674291"/>
    <w:rsid w:val="00674634"/>
    <w:rsid w:val="00675846"/>
    <w:rsid w:val="00676ADF"/>
    <w:rsid w:val="00677267"/>
    <w:rsid w:val="006772E7"/>
    <w:rsid w:val="00677C58"/>
    <w:rsid w:val="00680F3D"/>
    <w:rsid w:val="00681944"/>
    <w:rsid w:val="00681BA1"/>
    <w:rsid w:val="00682B60"/>
    <w:rsid w:val="0068560D"/>
    <w:rsid w:val="0068572F"/>
    <w:rsid w:val="006866A3"/>
    <w:rsid w:val="006900AC"/>
    <w:rsid w:val="006919F6"/>
    <w:rsid w:val="00691C29"/>
    <w:rsid w:val="00692BD0"/>
    <w:rsid w:val="00693330"/>
    <w:rsid w:val="00694279"/>
    <w:rsid w:val="006959FE"/>
    <w:rsid w:val="0069633A"/>
    <w:rsid w:val="006972AC"/>
    <w:rsid w:val="006A1409"/>
    <w:rsid w:val="006A18E8"/>
    <w:rsid w:val="006A519F"/>
    <w:rsid w:val="006A5BCE"/>
    <w:rsid w:val="006A6B79"/>
    <w:rsid w:val="006A7B8C"/>
    <w:rsid w:val="006B04AE"/>
    <w:rsid w:val="006B15E1"/>
    <w:rsid w:val="006B27F1"/>
    <w:rsid w:val="006B2B49"/>
    <w:rsid w:val="006B329D"/>
    <w:rsid w:val="006B3EC1"/>
    <w:rsid w:val="006B5B09"/>
    <w:rsid w:val="006B7A94"/>
    <w:rsid w:val="006B7E1C"/>
    <w:rsid w:val="006C02BE"/>
    <w:rsid w:val="006C1762"/>
    <w:rsid w:val="006C20BA"/>
    <w:rsid w:val="006C26F9"/>
    <w:rsid w:val="006C4AA7"/>
    <w:rsid w:val="006C5533"/>
    <w:rsid w:val="006C57E6"/>
    <w:rsid w:val="006D0169"/>
    <w:rsid w:val="006D0F96"/>
    <w:rsid w:val="006D1566"/>
    <w:rsid w:val="006D4E2B"/>
    <w:rsid w:val="006D5881"/>
    <w:rsid w:val="006D5EBE"/>
    <w:rsid w:val="006D6C3C"/>
    <w:rsid w:val="006D6FEF"/>
    <w:rsid w:val="006D7122"/>
    <w:rsid w:val="006D7BCC"/>
    <w:rsid w:val="006E1F10"/>
    <w:rsid w:val="006E2547"/>
    <w:rsid w:val="006E3070"/>
    <w:rsid w:val="006E3527"/>
    <w:rsid w:val="006E4B96"/>
    <w:rsid w:val="006E5233"/>
    <w:rsid w:val="006E5D8B"/>
    <w:rsid w:val="006E5DE2"/>
    <w:rsid w:val="006E6694"/>
    <w:rsid w:val="006E6B52"/>
    <w:rsid w:val="006F05A9"/>
    <w:rsid w:val="006F09F1"/>
    <w:rsid w:val="006F25F0"/>
    <w:rsid w:val="006F2985"/>
    <w:rsid w:val="006F34A8"/>
    <w:rsid w:val="006F3A88"/>
    <w:rsid w:val="006F3C53"/>
    <w:rsid w:val="006F4143"/>
    <w:rsid w:val="006F422C"/>
    <w:rsid w:val="006F4B89"/>
    <w:rsid w:val="006F4EB8"/>
    <w:rsid w:val="006F765C"/>
    <w:rsid w:val="006F7C95"/>
    <w:rsid w:val="00700021"/>
    <w:rsid w:val="007004B4"/>
    <w:rsid w:val="00700905"/>
    <w:rsid w:val="0070352F"/>
    <w:rsid w:val="00704DEA"/>
    <w:rsid w:val="00704EC0"/>
    <w:rsid w:val="007058B8"/>
    <w:rsid w:val="007058DF"/>
    <w:rsid w:val="00707B66"/>
    <w:rsid w:val="00707DD5"/>
    <w:rsid w:val="00710073"/>
    <w:rsid w:val="00710141"/>
    <w:rsid w:val="007107F4"/>
    <w:rsid w:val="00710CFC"/>
    <w:rsid w:val="007114A8"/>
    <w:rsid w:val="0071251F"/>
    <w:rsid w:val="007125F4"/>
    <w:rsid w:val="00713DC8"/>
    <w:rsid w:val="00714A60"/>
    <w:rsid w:val="0071503F"/>
    <w:rsid w:val="00715A06"/>
    <w:rsid w:val="00715CDB"/>
    <w:rsid w:val="007202A8"/>
    <w:rsid w:val="00720E64"/>
    <w:rsid w:val="00720E6C"/>
    <w:rsid w:val="00722315"/>
    <w:rsid w:val="007227ED"/>
    <w:rsid w:val="00722CBA"/>
    <w:rsid w:val="0072343C"/>
    <w:rsid w:val="0072350E"/>
    <w:rsid w:val="00724C87"/>
    <w:rsid w:val="00725832"/>
    <w:rsid w:val="007262C8"/>
    <w:rsid w:val="00726984"/>
    <w:rsid w:val="00726A99"/>
    <w:rsid w:val="00730B31"/>
    <w:rsid w:val="00731076"/>
    <w:rsid w:val="00731C5E"/>
    <w:rsid w:val="00731F89"/>
    <w:rsid w:val="007325B9"/>
    <w:rsid w:val="00732772"/>
    <w:rsid w:val="00732826"/>
    <w:rsid w:val="007336BC"/>
    <w:rsid w:val="007343CC"/>
    <w:rsid w:val="00735BE0"/>
    <w:rsid w:val="00741E50"/>
    <w:rsid w:val="00742402"/>
    <w:rsid w:val="00742492"/>
    <w:rsid w:val="00744446"/>
    <w:rsid w:val="00745713"/>
    <w:rsid w:val="00745B7D"/>
    <w:rsid w:val="00746352"/>
    <w:rsid w:val="00753104"/>
    <w:rsid w:val="007538A7"/>
    <w:rsid w:val="00754299"/>
    <w:rsid w:val="00757A03"/>
    <w:rsid w:val="00760855"/>
    <w:rsid w:val="00760D92"/>
    <w:rsid w:val="007611DD"/>
    <w:rsid w:val="00762771"/>
    <w:rsid w:val="007627BB"/>
    <w:rsid w:val="00762E86"/>
    <w:rsid w:val="0076302A"/>
    <w:rsid w:val="00763AEC"/>
    <w:rsid w:val="00764207"/>
    <w:rsid w:val="0076603F"/>
    <w:rsid w:val="007663D4"/>
    <w:rsid w:val="00767915"/>
    <w:rsid w:val="007700BD"/>
    <w:rsid w:val="00770A30"/>
    <w:rsid w:val="00774356"/>
    <w:rsid w:val="0077511C"/>
    <w:rsid w:val="00775482"/>
    <w:rsid w:val="0078019A"/>
    <w:rsid w:val="00781CF7"/>
    <w:rsid w:val="00782E6A"/>
    <w:rsid w:val="0078322D"/>
    <w:rsid w:val="007839EF"/>
    <w:rsid w:val="00783B26"/>
    <w:rsid w:val="007859DA"/>
    <w:rsid w:val="00786713"/>
    <w:rsid w:val="00791271"/>
    <w:rsid w:val="00791274"/>
    <w:rsid w:val="00792EAC"/>
    <w:rsid w:val="00794902"/>
    <w:rsid w:val="00795307"/>
    <w:rsid w:val="007968C0"/>
    <w:rsid w:val="007A1282"/>
    <w:rsid w:val="007A13DE"/>
    <w:rsid w:val="007A153D"/>
    <w:rsid w:val="007A1BBB"/>
    <w:rsid w:val="007A31D4"/>
    <w:rsid w:val="007A492D"/>
    <w:rsid w:val="007A4A48"/>
    <w:rsid w:val="007A60E2"/>
    <w:rsid w:val="007A6932"/>
    <w:rsid w:val="007A6C04"/>
    <w:rsid w:val="007B1958"/>
    <w:rsid w:val="007B2305"/>
    <w:rsid w:val="007B3032"/>
    <w:rsid w:val="007B4A7F"/>
    <w:rsid w:val="007B56B9"/>
    <w:rsid w:val="007B5729"/>
    <w:rsid w:val="007B5F07"/>
    <w:rsid w:val="007B7A0B"/>
    <w:rsid w:val="007C0BB2"/>
    <w:rsid w:val="007C0C9A"/>
    <w:rsid w:val="007C1A37"/>
    <w:rsid w:val="007C2CFE"/>
    <w:rsid w:val="007C4E90"/>
    <w:rsid w:val="007C4ED9"/>
    <w:rsid w:val="007C5257"/>
    <w:rsid w:val="007C6118"/>
    <w:rsid w:val="007C6A53"/>
    <w:rsid w:val="007D009B"/>
    <w:rsid w:val="007D0E61"/>
    <w:rsid w:val="007D14A0"/>
    <w:rsid w:val="007D229A"/>
    <w:rsid w:val="007D2415"/>
    <w:rsid w:val="007D28D8"/>
    <w:rsid w:val="007D5318"/>
    <w:rsid w:val="007E028B"/>
    <w:rsid w:val="007E2391"/>
    <w:rsid w:val="007E33D8"/>
    <w:rsid w:val="007E4D17"/>
    <w:rsid w:val="007E649D"/>
    <w:rsid w:val="007E6C21"/>
    <w:rsid w:val="007E727D"/>
    <w:rsid w:val="007E7B22"/>
    <w:rsid w:val="007F12BD"/>
    <w:rsid w:val="007F1730"/>
    <w:rsid w:val="007F5565"/>
    <w:rsid w:val="007F601D"/>
    <w:rsid w:val="00800027"/>
    <w:rsid w:val="0080047C"/>
    <w:rsid w:val="008013F8"/>
    <w:rsid w:val="00801ACD"/>
    <w:rsid w:val="00801ED2"/>
    <w:rsid w:val="00802B91"/>
    <w:rsid w:val="0080311E"/>
    <w:rsid w:val="00803647"/>
    <w:rsid w:val="008044A9"/>
    <w:rsid w:val="0080462F"/>
    <w:rsid w:val="00804A98"/>
    <w:rsid w:val="00805379"/>
    <w:rsid w:val="00805D47"/>
    <w:rsid w:val="008065F3"/>
    <w:rsid w:val="008075D1"/>
    <w:rsid w:val="00807776"/>
    <w:rsid w:val="00811639"/>
    <w:rsid w:val="0081179B"/>
    <w:rsid w:val="008120ED"/>
    <w:rsid w:val="0081275A"/>
    <w:rsid w:val="008139B5"/>
    <w:rsid w:val="00814065"/>
    <w:rsid w:val="00814340"/>
    <w:rsid w:val="00815CA2"/>
    <w:rsid w:val="00815DAC"/>
    <w:rsid w:val="00817897"/>
    <w:rsid w:val="00817D59"/>
    <w:rsid w:val="008218F8"/>
    <w:rsid w:val="00822DE3"/>
    <w:rsid w:val="00823470"/>
    <w:rsid w:val="00824D9A"/>
    <w:rsid w:val="00825477"/>
    <w:rsid w:val="00825D02"/>
    <w:rsid w:val="0082721B"/>
    <w:rsid w:val="008279D3"/>
    <w:rsid w:val="00831312"/>
    <w:rsid w:val="00831834"/>
    <w:rsid w:val="0083295F"/>
    <w:rsid w:val="00836D32"/>
    <w:rsid w:val="00842922"/>
    <w:rsid w:val="00842928"/>
    <w:rsid w:val="0084479C"/>
    <w:rsid w:val="008448DF"/>
    <w:rsid w:val="00844C5C"/>
    <w:rsid w:val="008454B3"/>
    <w:rsid w:val="00847528"/>
    <w:rsid w:val="00851B0C"/>
    <w:rsid w:val="0085291C"/>
    <w:rsid w:val="008529E6"/>
    <w:rsid w:val="00856A40"/>
    <w:rsid w:val="0085786A"/>
    <w:rsid w:val="00857B8C"/>
    <w:rsid w:val="00860D60"/>
    <w:rsid w:val="00864116"/>
    <w:rsid w:val="00864497"/>
    <w:rsid w:val="0086487B"/>
    <w:rsid w:val="008652B8"/>
    <w:rsid w:val="00865A23"/>
    <w:rsid w:val="00865A57"/>
    <w:rsid w:val="00866C12"/>
    <w:rsid w:val="00866C61"/>
    <w:rsid w:val="00870C5E"/>
    <w:rsid w:val="008717CA"/>
    <w:rsid w:val="008718B9"/>
    <w:rsid w:val="00872156"/>
    <w:rsid w:val="00872FB8"/>
    <w:rsid w:val="00873477"/>
    <w:rsid w:val="0087465C"/>
    <w:rsid w:val="00874FC2"/>
    <w:rsid w:val="008752CD"/>
    <w:rsid w:val="00875D3D"/>
    <w:rsid w:val="00877107"/>
    <w:rsid w:val="00880E27"/>
    <w:rsid w:val="00880EEE"/>
    <w:rsid w:val="00881B36"/>
    <w:rsid w:val="008834BC"/>
    <w:rsid w:val="00884CA8"/>
    <w:rsid w:val="00885097"/>
    <w:rsid w:val="00886292"/>
    <w:rsid w:val="008869FE"/>
    <w:rsid w:val="00887C94"/>
    <w:rsid w:val="00887D23"/>
    <w:rsid w:val="00890752"/>
    <w:rsid w:val="00890960"/>
    <w:rsid w:val="00891863"/>
    <w:rsid w:val="0089198F"/>
    <w:rsid w:val="00891A8C"/>
    <w:rsid w:val="00891DB7"/>
    <w:rsid w:val="00893820"/>
    <w:rsid w:val="00893A46"/>
    <w:rsid w:val="00893D19"/>
    <w:rsid w:val="00894E8B"/>
    <w:rsid w:val="0089674E"/>
    <w:rsid w:val="008A05E9"/>
    <w:rsid w:val="008A10E8"/>
    <w:rsid w:val="008A19C4"/>
    <w:rsid w:val="008A1CBE"/>
    <w:rsid w:val="008A31B7"/>
    <w:rsid w:val="008A321A"/>
    <w:rsid w:val="008A32AF"/>
    <w:rsid w:val="008A3B1B"/>
    <w:rsid w:val="008B0407"/>
    <w:rsid w:val="008B1763"/>
    <w:rsid w:val="008B17D4"/>
    <w:rsid w:val="008B18B7"/>
    <w:rsid w:val="008B390B"/>
    <w:rsid w:val="008B479F"/>
    <w:rsid w:val="008B4BFA"/>
    <w:rsid w:val="008B53AC"/>
    <w:rsid w:val="008B6983"/>
    <w:rsid w:val="008B6FB4"/>
    <w:rsid w:val="008B7FB6"/>
    <w:rsid w:val="008C1F09"/>
    <w:rsid w:val="008C2FB2"/>
    <w:rsid w:val="008C33EB"/>
    <w:rsid w:val="008C3C69"/>
    <w:rsid w:val="008C5DAD"/>
    <w:rsid w:val="008C624F"/>
    <w:rsid w:val="008C6C63"/>
    <w:rsid w:val="008C729D"/>
    <w:rsid w:val="008D0863"/>
    <w:rsid w:val="008D2488"/>
    <w:rsid w:val="008D57B8"/>
    <w:rsid w:val="008E0661"/>
    <w:rsid w:val="008E2FB6"/>
    <w:rsid w:val="008E613C"/>
    <w:rsid w:val="008E778F"/>
    <w:rsid w:val="008E7791"/>
    <w:rsid w:val="008F0275"/>
    <w:rsid w:val="008F1CF3"/>
    <w:rsid w:val="008F2276"/>
    <w:rsid w:val="008F2CA4"/>
    <w:rsid w:val="008F3654"/>
    <w:rsid w:val="008F52BB"/>
    <w:rsid w:val="008F69B1"/>
    <w:rsid w:val="008F7067"/>
    <w:rsid w:val="008F7593"/>
    <w:rsid w:val="00901234"/>
    <w:rsid w:val="00901C3E"/>
    <w:rsid w:val="00902E24"/>
    <w:rsid w:val="00903697"/>
    <w:rsid w:val="00904E8D"/>
    <w:rsid w:val="00907C2C"/>
    <w:rsid w:val="009102CF"/>
    <w:rsid w:val="0091044D"/>
    <w:rsid w:val="00910766"/>
    <w:rsid w:val="00915932"/>
    <w:rsid w:val="0091633A"/>
    <w:rsid w:val="00917854"/>
    <w:rsid w:val="00920E73"/>
    <w:rsid w:val="00920FD2"/>
    <w:rsid w:val="00921F85"/>
    <w:rsid w:val="00922DF0"/>
    <w:rsid w:val="0092495C"/>
    <w:rsid w:val="00925570"/>
    <w:rsid w:val="009270E9"/>
    <w:rsid w:val="0092735B"/>
    <w:rsid w:val="0093124A"/>
    <w:rsid w:val="0093512B"/>
    <w:rsid w:val="00936CD8"/>
    <w:rsid w:val="00937C41"/>
    <w:rsid w:val="009405D3"/>
    <w:rsid w:val="0094092C"/>
    <w:rsid w:val="00942991"/>
    <w:rsid w:val="00944010"/>
    <w:rsid w:val="00946183"/>
    <w:rsid w:val="00946F76"/>
    <w:rsid w:val="00947184"/>
    <w:rsid w:val="00947669"/>
    <w:rsid w:val="00947A38"/>
    <w:rsid w:val="00951B7D"/>
    <w:rsid w:val="0095226C"/>
    <w:rsid w:val="009532F6"/>
    <w:rsid w:val="00954AE4"/>
    <w:rsid w:val="00955798"/>
    <w:rsid w:val="009557D8"/>
    <w:rsid w:val="00955E14"/>
    <w:rsid w:val="00960C50"/>
    <w:rsid w:val="00961C5F"/>
    <w:rsid w:val="0096392B"/>
    <w:rsid w:val="00963975"/>
    <w:rsid w:val="009643B6"/>
    <w:rsid w:val="00964D57"/>
    <w:rsid w:val="00967246"/>
    <w:rsid w:val="00967CE1"/>
    <w:rsid w:val="009726DB"/>
    <w:rsid w:val="009751AB"/>
    <w:rsid w:val="00976C2D"/>
    <w:rsid w:val="00977759"/>
    <w:rsid w:val="009777CA"/>
    <w:rsid w:val="00977C76"/>
    <w:rsid w:val="00980C4A"/>
    <w:rsid w:val="00980C7F"/>
    <w:rsid w:val="00981C6A"/>
    <w:rsid w:val="0098211D"/>
    <w:rsid w:val="00983317"/>
    <w:rsid w:val="009835C5"/>
    <w:rsid w:val="00984323"/>
    <w:rsid w:val="009844A2"/>
    <w:rsid w:val="00984621"/>
    <w:rsid w:val="0098558E"/>
    <w:rsid w:val="00985F68"/>
    <w:rsid w:val="00986A55"/>
    <w:rsid w:val="00990244"/>
    <w:rsid w:val="009906C0"/>
    <w:rsid w:val="00991BA4"/>
    <w:rsid w:val="00991F95"/>
    <w:rsid w:val="00992F1D"/>
    <w:rsid w:val="00993ACB"/>
    <w:rsid w:val="009941DE"/>
    <w:rsid w:val="009947EE"/>
    <w:rsid w:val="00994B7F"/>
    <w:rsid w:val="00995DE2"/>
    <w:rsid w:val="009A30E9"/>
    <w:rsid w:val="009A32BC"/>
    <w:rsid w:val="009A4B2A"/>
    <w:rsid w:val="009A4CBB"/>
    <w:rsid w:val="009A62D1"/>
    <w:rsid w:val="009A6406"/>
    <w:rsid w:val="009A698A"/>
    <w:rsid w:val="009A777A"/>
    <w:rsid w:val="009B0E23"/>
    <w:rsid w:val="009B18A3"/>
    <w:rsid w:val="009B1DA4"/>
    <w:rsid w:val="009B31C4"/>
    <w:rsid w:val="009B4BAD"/>
    <w:rsid w:val="009C3E3F"/>
    <w:rsid w:val="009C4553"/>
    <w:rsid w:val="009C53FB"/>
    <w:rsid w:val="009C55FF"/>
    <w:rsid w:val="009C5BA9"/>
    <w:rsid w:val="009C7C8A"/>
    <w:rsid w:val="009C7C9B"/>
    <w:rsid w:val="009D2DD0"/>
    <w:rsid w:val="009D53F7"/>
    <w:rsid w:val="009D5946"/>
    <w:rsid w:val="009E0349"/>
    <w:rsid w:val="009E14F5"/>
    <w:rsid w:val="009E1999"/>
    <w:rsid w:val="009E19CB"/>
    <w:rsid w:val="009E2199"/>
    <w:rsid w:val="009E2596"/>
    <w:rsid w:val="009E25A6"/>
    <w:rsid w:val="009E310B"/>
    <w:rsid w:val="009E4859"/>
    <w:rsid w:val="009E4DC7"/>
    <w:rsid w:val="009E50A1"/>
    <w:rsid w:val="009E5FBB"/>
    <w:rsid w:val="009E67A5"/>
    <w:rsid w:val="009E67F7"/>
    <w:rsid w:val="009F1F9F"/>
    <w:rsid w:val="009F3B0E"/>
    <w:rsid w:val="009F40F2"/>
    <w:rsid w:val="009F437C"/>
    <w:rsid w:val="009F4FA1"/>
    <w:rsid w:val="009F577F"/>
    <w:rsid w:val="009F5DFF"/>
    <w:rsid w:val="009F69E5"/>
    <w:rsid w:val="009F707B"/>
    <w:rsid w:val="00A00CC6"/>
    <w:rsid w:val="00A018F7"/>
    <w:rsid w:val="00A04188"/>
    <w:rsid w:val="00A042FC"/>
    <w:rsid w:val="00A0549F"/>
    <w:rsid w:val="00A1141F"/>
    <w:rsid w:val="00A12563"/>
    <w:rsid w:val="00A13509"/>
    <w:rsid w:val="00A1587A"/>
    <w:rsid w:val="00A2105F"/>
    <w:rsid w:val="00A21312"/>
    <w:rsid w:val="00A23544"/>
    <w:rsid w:val="00A23C7D"/>
    <w:rsid w:val="00A2434F"/>
    <w:rsid w:val="00A24BC3"/>
    <w:rsid w:val="00A25102"/>
    <w:rsid w:val="00A25A2C"/>
    <w:rsid w:val="00A27490"/>
    <w:rsid w:val="00A31366"/>
    <w:rsid w:val="00A31BCF"/>
    <w:rsid w:val="00A33733"/>
    <w:rsid w:val="00A3588F"/>
    <w:rsid w:val="00A36912"/>
    <w:rsid w:val="00A37752"/>
    <w:rsid w:val="00A41F13"/>
    <w:rsid w:val="00A42374"/>
    <w:rsid w:val="00A44C57"/>
    <w:rsid w:val="00A44DC7"/>
    <w:rsid w:val="00A4520A"/>
    <w:rsid w:val="00A45AFC"/>
    <w:rsid w:val="00A46523"/>
    <w:rsid w:val="00A46DD0"/>
    <w:rsid w:val="00A4789C"/>
    <w:rsid w:val="00A47D0E"/>
    <w:rsid w:val="00A500DB"/>
    <w:rsid w:val="00A5315C"/>
    <w:rsid w:val="00A5788F"/>
    <w:rsid w:val="00A57E43"/>
    <w:rsid w:val="00A57F99"/>
    <w:rsid w:val="00A60367"/>
    <w:rsid w:val="00A61EAE"/>
    <w:rsid w:val="00A63B92"/>
    <w:rsid w:val="00A64F8B"/>
    <w:rsid w:val="00A653BE"/>
    <w:rsid w:val="00A66F01"/>
    <w:rsid w:val="00A6725D"/>
    <w:rsid w:val="00A67B84"/>
    <w:rsid w:val="00A70C5A"/>
    <w:rsid w:val="00A70DCE"/>
    <w:rsid w:val="00A71D67"/>
    <w:rsid w:val="00A72AD6"/>
    <w:rsid w:val="00A7488A"/>
    <w:rsid w:val="00A756DB"/>
    <w:rsid w:val="00A7680D"/>
    <w:rsid w:val="00A7737D"/>
    <w:rsid w:val="00A7779E"/>
    <w:rsid w:val="00A80F4A"/>
    <w:rsid w:val="00A82876"/>
    <w:rsid w:val="00A82F47"/>
    <w:rsid w:val="00A82F7E"/>
    <w:rsid w:val="00A83030"/>
    <w:rsid w:val="00A85290"/>
    <w:rsid w:val="00A859BE"/>
    <w:rsid w:val="00A8628D"/>
    <w:rsid w:val="00A87B00"/>
    <w:rsid w:val="00A90586"/>
    <w:rsid w:val="00A9094C"/>
    <w:rsid w:val="00A9469F"/>
    <w:rsid w:val="00A947F0"/>
    <w:rsid w:val="00A948C3"/>
    <w:rsid w:val="00A9546D"/>
    <w:rsid w:val="00A96AB6"/>
    <w:rsid w:val="00A973D4"/>
    <w:rsid w:val="00A97C6B"/>
    <w:rsid w:val="00AA1485"/>
    <w:rsid w:val="00AA2EB5"/>
    <w:rsid w:val="00AA3112"/>
    <w:rsid w:val="00AA3275"/>
    <w:rsid w:val="00AA7844"/>
    <w:rsid w:val="00AB05FF"/>
    <w:rsid w:val="00AB1037"/>
    <w:rsid w:val="00AB10DD"/>
    <w:rsid w:val="00AB33A0"/>
    <w:rsid w:val="00AB3C0E"/>
    <w:rsid w:val="00AB4ED0"/>
    <w:rsid w:val="00AB50AF"/>
    <w:rsid w:val="00AB6290"/>
    <w:rsid w:val="00AB68F7"/>
    <w:rsid w:val="00AC1288"/>
    <w:rsid w:val="00AC13A4"/>
    <w:rsid w:val="00AC2AE0"/>
    <w:rsid w:val="00AC3F4C"/>
    <w:rsid w:val="00AC57A6"/>
    <w:rsid w:val="00AC6931"/>
    <w:rsid w:val="00AC6A85"/>
    <w:rsid w:val="00AD07F0"/>
    <w:rsid w:val="00AD1054"/>
    <w:rsid w:val="00AD3996"/>
    <w:rsid w:val="00AD5976"/>
    <w:rsid w:val="00AD6725"/>
    <w:rsid w:val="00AD6D69"/>
    <w:rsid w:val="00AD70FB"/>
    <w:rsid w:val="00AD7917"/>
    <w:rsid w:val="00AE0066"/>
    <w:rsid w:val="00AE0200"/>
    <w:rsid w:val="00AE0775"/>
    <w:rsid w:val="00AE0A62"/>
    <w:rsid w:val="00AE1C31"/>
    <w:rsid w:val="00AE30BB"/>
    <w:rsid w:val="00AE3A39"/>
    <w:rsid w:val="00AE3F5A"/>
    <w:rsid w:val="00AE4102"/>
    <w:rsid w:val="00AE44BE"/>
    <w:rsid w:val="00AE5C82"/>
    <w:rsid w:val="00AE5F00"/>
    <w:rsid w:val="00AE7281"/>
    <w:rsid w:val="00AF097B"/>
    <w:rsid w:val="00AF162B"/>
    <w:rsid w:val="00AF1893"/>
    <w:rsid w:val="00AF2F0B"/>
    <w:rsid w:val="00AF3A12"/>
    <w:rsid w:val="00AF53CB"/>
    <w:rsid w:val="00AF584B"/>
    <w:rsid w:val="00AF5B0E"/>
    <w:rsid w:val="00AF7C71"/>
    <w:rsid w:val="00AF7D91"/>
    <w:rsid w:val="00AF7DD1"/>
    <w:rsid w:val="00B010A0"/>
    <w:rsid w:val="00B05AA4"/>
    <w:rsid w:val="00B07BC6"/>
    <w:rsid w:val="00B113DA"/>
    <w:rsid w:val="00B12734"/>
    <w:rsid w:val="00B12863"/>
    <w:rsid w:val="00B16319"/>
    <w:rsid w:val="00B16976"/>
    <w:rsid w:val="00B1782E"/>
    <w:rsid w:val="00B2068D"/>
    <w:rsid w:val="00B21DE0"/>
    <w:rsid w:val="00B21E62"/>
    <w:rsid w:val="00B221C0"/>
    <w:rsid w:val="00B22601"/>
    <w:rsid w:val="00B22C11"/>
    <w:rsid w:val="00B231A4"/>
    <w:rsid w:val="00B23DC5"/>
    <w:rsid w:val="00B23FE5"/>
    <w:rsid w:val="00B2563A"/>
    <w:rsid w:val="00B2627A"/>
    <w:rsid w:val="00B26C07"/>
    <w:rsid w:val="00B27D73"/>
    <w:rsid w:val="00B31944"/>
    <w:rsid w:val="00B33A2B"/>
    <w:rsid w:val="00B34288"/>
    <w:rsid w:val="00B347AB"/>
    <w:rsid w:val="00B34832"/>
    <w:rsid w:val="00B34F92"/>
    <w:rsid w:val="00B35FCF"/>
    <w:rsid w:val="00B36DA4"/>
    <w:rsid w:val="00B37B8A"/>
    <w:rsid w:val="00B40EE4"/>
    <w:rsid w:val="00B41A1B"/>
    <w:rsid w:val="00B4231A"/>
    <w:rsid w:val="00B43F46"/>
    <w:rsid w:val="00B461E4"/>
    <w:rsid w:val="00B478DC"/>
    <w:rsid w:val="00B47D82"/>
    <w:rsid w:val="00B511C7"/>
    <w:rsid w:val="00B51B7E"/>
    <w:rsid w:val="00B52DFE"/>
    <w:rsid w:val="00B53B77"/>
    <w:rsid w:val="00B5484C"/>
    <w:rsid w:val="00B55FCC"/>
    <w:rsid w:val="00B5678B"/>
    <w:rsid w:val="00B572D2"/>
    <w:rsid w:val="00B6090B"/>
    <w:rsid w:val="00B60ED2"/>
    <w:rsid w:val="00B61F0D"/>
    <w:rsid w:val="00B6253D"/>
    <w:rsid w:val="00B62A77"/>
    <w:rsid w:val="00B62D96"/>
    <w:rsid w:val="00B62F73"/>
    <w:rsid w:val="00B6485C"/>
    <w:rsid w:val="00B64B83"/>
    <w:rsid w:val="00B660AF"/>
    <w:rsid w:val="00B67CE7"/>
    <w:rsid w:val="00B67FEC"/>
    <w:rsid w:val="00B7037F"/>
    <w:rsid w:val="00B70BF5"/>
    <w:rsid w:val="00B72812"/>
    <w:rsid w:val="00B75AD5"/>
    <w:rsid w:val="00B76407"/>
    <w:rsid w:val="00B76A88"/>
    <w:rsid w:val="00B80147"/>
    <w:rsid w:val="00B8037F"/>
    <w:rsid w:val="00B81C16"/>
    <w:rsid w:val="00B83694"/>
    <w:rsid w:val="00B85D7E"/>
    <w:rsid w:val="00B87178"/>
    <w:rsid w:val="00B90106"/>
    <w:rsid w:val="00B90683"/>
    <w:rsid w:val="00B919C7"/>
    <w:rsid w:val="00B927FA"/>
    <w:rsid w:val="00B9281D"/>
    <w:rsid w:val="00B92E25"/>
    <w:rsid w:val="00B96BC3"/>
    <w:rsid w:val="00B97CF9"/>
    <w:rsid w:val="00BA101C"/>
    <w:rsid w:val="00BA1DB0"/>
    <w:rsid w:val="00BA1E0D"/>
    <w:rsid w:val="00BA2137"/>
    <w:rsid w:val="00BA2DA6"/>
    <w:rsid w:val="00BA4C24"/>
    <w:rsid w:val="00BA5A34"/>
    <w:rsid w:val="00BA5F5E"/>
    <w:rsid w:val="00BA7481"/>
    <w:rsid w:val="00BB136B"/>
    <w:rsid w:val="00BB37ED"/>
    <w:rsid w:val="00BB4999"/>
    <w:rsid w:val="00BB4EA3"/>
    <w:rsid w:val="00BB5D84"/>
    <w:rsid w:val="00BB62D3"/>
    <w:rsid w:val="00BB63A7"/>
    <w:rsid w:val="00BB7D24"/>
    <w:rsid w:val="00BC273B"/>
    <w:rsid w:val="00BD1ACE"/>
    <w:rsid w:val="00BD2AC4"/>
    <w:rsid w:val="00BD3324"/>
    <w:rsid w:val="00BD4968"/>
    <w:rsid w:val="00BD5BE9"/>
    <w:rsid w:val="00BD727B"/>
    <w:rsid w:val="00BE0F11"/>
    <w:rsid w:val="00BE1B73"/>
    <w:rsid w:val="00BE237F"/>
    <w:rsid w:val="00BE2F31"/>
    <w:rsid w:val="00BE3599"/>
    <w:rsid w:val="00BE5E8B"/>
    <w:rsid w:val="00BE6C56"/>
    <w:rsid w:val="00BF0506"/>
    <w:rsid w:val="00BF07C1"/>
    <w:rsid w:val="00BF24DB"/>
    <w:rsid w:val="00BF2D73"/>
    <w:rsid w:val="00BF529F"/>
    <w:rsid w:val="00BF7D29"/>
    <w:rsid w:val="00C00E1F"/>
    <w:rsid w:val="00C01C4C"/>
    <w:rsid w:val="00C01F6C"/>
    <w:rsid w:val="00C05C5B"/>
    <w:rsid w:val="00C07F63"/>
    <w:rsid w:val="00C10CEF"/>
    <w:rsid w:val="00C12E9F"/>
    <w:rsid w:val="00C14C13"/>
    <w:rsid w:val="00C164E8"/>
    <w:rsid w:val="00C20E7F"/>
    <w:rsid w:val="00C2242A"/>
    <w:rsid w:val="00C22457"/>
    <w:rsid w:val="00C227B5"/>
    <w:rsid w:val="00C22E9E"/>
    <w:rsid w:val="00C22EF6"/>
    <w:rsid w:val="00C27F57"/>
    <w:rsid w:val="00C305FB"/>
    <w:rsid w:val="00C30BCA"/>
    <w:rsid w:val="00C32557"/>
    <w:rsid w:val="00C32857"/>
    <w:rsid w:val="00C34226"/>
    <w:rsid w:val="00C34D6A"/>
    <w:rsid w:val="00C34ED2"/>
    <w:rsid w:val="00C369CE"/>
    <w:rsid w:val="00C403EA"/>
    <w:rsid w:val="00C41485"/>
    <w:rsid w:val="00C41590"/>
    <w:rsid w:val="00C41C54"/>
    <w:rsid w:val="00C42C48"/>
    <w:rsid w:val="00C438B9"/>
    <w:rsid w:val="00C441F9"/>
    <w:rsid w:val="00C457E1"/>
    <w:rsid w:val="00C50790"/>
    <w:rsid w:val="00C51A7A"/>
    <w:rsid w:val="00C52249"/>
    <w:rsid w:val="00C525CA"/>
    <w:rsid w:val="00C530DC"/>
    <w:rsid w:val="00C54140"/>
    <w:rsid w:val="00C54EC2"/>
    <w:rsid w:val="00C558F7"/>
    <w:rsid w:val="00C57671"/>
    <w:rsid w:val="00C57DB1"/>
    <w:rsid w:val="00C62459"/>
    <w:rsid w:val="00C62748"/>
    <w:rsid w:val="00C62B32"/>
    <w:rsid w:val="00C62BC5"/>
    <w:rsid w:val="00C62DAB"/>
    <w:rsid w:val="00C66E90"/>
    <w:rsid w:val="00C70580"/>
    <w:rsid w:val="00C70A26"/>
    <w:rsid w:val="00C71DCC"/>
    <w:rsid w:val="00C7229E"/>
    <w:rsid w:val="00C72356"/>
    <w:rsid w:val="00C72E68"/>
    <w:rsid w:val="00C73158"/>
    <w:rsid w:val="00C74281"/>
    <w:rsid w:val="00C74D71"/>
    <w:rsid w:val="00C74F6F"/>
    <w:rsid w:val="00C759E7"/>
    <w:rsid w:val="00C760F4"/>
    <w:rsid w:val="00C80090"/>
    <w:rsid w:val="00C80EFD"/>
    <w:rsid w:val="00C834FF"/>
    <w:rsid w:val="00C8358B"/>
    <w:rsid w:val="00C8740A"/>
    <w:rsid w:val="00C90B4B"/>
    <w:rsid w:val="00C90B5B"/>
    <w:rsid w:val="00C917CE"/>
    <w:rsid w:val="00C9265A"/>
    <w:rsid w:val="00C92668"/>
    <w:rsid w:val="00C93555"/>
    <w:rsid w:val="00C93B6F"/>
    <w:rsid w:val="00C95925"/>
    <w:rsid w:val="00C96D27"/>
    <w:rsid w:val="00C970A1"/>
    <w:rsid w:val="00C9777D"/>
    <w:rsid w:val="00CA01FA"/>
    <w:rsid w:val="00CA03A7"/>
    <w:rsid w:val="00CA1A75"/>
    <w:rsid w:val="00CA1FFB"/>
    <w:rsid w:val="00CA3638"/>
    <w:rsid w:val="00CA483D"/>
    <w:rsid w:val="00CA5627"/>
    <w:rsid w:val="00CB149B"/>
    <w:rsid w:val="00CB151B"/>
    <w:rsid w:val="00CB17B8"/>
    <w:rsid w:val="00CB3CD4"/>
    <w:rsid w:val="00CB4DAF"/>
    <w:rsid w:val="00CB53A7"/>
    <w:rsid w:val="00CB6092"/>
    <w:rsid w:val="00CB65D6"/>
    <w:rsid w:val="00CB7226"/>
    <w:rsid w:val="00CB7314"/>
    <w:rsid w:val="00CB757B"/>
    <w:rsid w:val="00CB7824"/>
    <w:rsid w:val="00CC0302"/>
    <w:rsid w:val="00CC361D"/>
    <w:rsid w:val="00CC45F9"/>
    <w:rsid w:val="00CC5714"/>
    <w:rsid w:val="00CC5F0E"/>
    <w:rsid w:val="00CC74A1"/>
    <w:rsid w:val="00CC7F97"/>
    <w:rsid w:val="00CD044B"/>
    <w:rsid w:val="00CD2588"/>
    <w:rsid w:val="00CD2D7C"/>
    <w:rsid w:val="00CD2E81"/>
    <w:rsid w:val="00CD319A"/>
    <w:rsid w:val="00CD4055"/>
    <w:rsid w:val="00CD4E51"/>
    <w:rsid w:val="00CD53E1"/>
    <w:rsid w:val="00CD68E2"/>
    <w:rsid w:val="00CD7325"/>
    <w:rsid w:val="00CD7AEA"/>
    <w:rsid w:val="00CE32BE"/>
    <w:rsid w:val="00CE3845"/>
    <w:rsid w:val="00CE3A48"/>
    <w:rsid w:val="00CF0386"/>
    <w:rsid w:val="00CF21F3"/>
    <w:rsid w:val="00CF28AC"/>
    <w:rsid w:val="00CF2ACB"/>
    <w:rsid w:val="00CF553B"/>
    <w:rsid w:val="00CF6A68"/>
    <w:rsid w:val="00CF6D69"/>
    <w:rsid w:val="00CF749D"/>
    <w:rsid w:val="00D00ED3"/>
    <w:rsid w:val="00D02B36"/>
    <w:rsid w:val="00D07DBB"/>
    <w:rsid w:val="00D113DC"/>
    <w:rsid w:val="00D12395"/>
    <w:rsid w:val="00D13294"/>
    <w:rsid w:val="00D14D97"/>
    <w:rsid w:val="00D16500"/>
    <w:rsid w:val="00D170BF"/>
    <w:rsid w:val="00D17304"/>
    <w:rsid w:val="00D17F36"/>
    <w:rsid w:val="00D20C62"/>
    <w:rsid w:val="00D22BDC"/>
    <w:rsid w:val="00D22D9F"/>
    <w:rsid w:val="00D22E7F"/>
    <w:rsid w:val="00D24345"/>
    <w:rsid w:val="00D2511C"/>
    <w:rsid w:val="00D25D9E"/>
    <w:rsid w:val="00D26E61"/>
    <w:rsid w:val="00D2712C"/>
    <w:rsid w:val="00D30015"/>
    <w:rsid w:val="00D300B0"/>
    <w:rsid w:val="00D3012E"/>
    <w:rsid w:val="00D32DBB"/>
    <w:rsid w:val="00D33EE0"/>
    <w:rsid w:val="00D4078C"/>
    <w:rsid w:val="00D4168B"/>
    <w:rsid w:val="00D42CC9"/>
    <w:rsid w:val="00D43207"/>
    <w:rsid w:val="00D44847"/>
    <w:rsid w:val="00D4499B"/>
    <w:rsid w:val="00D44C90"/>
    <w:rsid w:val="00D478AB"/>
    <w:rsid w:val="00D50035"/>
    <w:rsid w:val="00D50876"/>
    <w:rsid w:val="00D50B98"/>
    <w:rsid w:val="00D514F2"/>
    <w:rsid w:val="00D51635"/>
    <w:rsid w:val="00D5318C"/>
    <w:rsid w:val="00D5506F"/>
    <w:rsid w:val="00D564F4"/>
    <w:rsid w:val="00D56627"/>
    <w:rsid w:val="00D56EE8"/>
    <w:rsid w:val="00D5703E"/>
    <w:rsid w:val="00D5764B"/>
    <w:rsid w:val="00D601ED"/>
    <w:rsid w:val="00D617A1"/>
    <w:rsid w:val="00D627A5"/>
    <w:rsid w:val="00D6356F"/>
    <w:rsid w:val="00D6518A"/>
    <w:rsid w:val="00D66701"/>
    <w:rsid w:val="00D6673F"/>
    <w:rsid w:val="00D66B37"/>
    <w:rsid w:val="00D67238"/>
    <w:rsid w:val="00D673D0"/>
    <w:rsid w:val="00D708D3"/>
    <w:rsid w:val="00D72BFD"/>
    <w:rsid w:val="00D734FB"/>
    <w:rsid w:val="00D73938"/>
    <w:rsid w:val="00D74916"/>
    <w:rsid w:val="00D74A37"/>
    <w:rsid w:val="00D755A2"/>
    <w:rsid w:val="00D756F3"/>
    <w:rsid w:val="00D763C3"/>
    <w:rsid w:val="00D77A1E"/>
    <w:rsid w:val="00D80AD1"/>
    <w:rsid w:val="00D81EA3"/>
    <w:rsid w:val="00D8487F"/>
    <w:rsid w:val="00D84B08"/>
    <w:rsid w:val="00D866B7"/>
    <w:rsid w:val="00D868C1"/>
    <w:rsid w:val="00D86BC7"/>
    <w:rsid w:val="00D909FC"/>
    <w:rsid w:val="00D919EB"/>
    <w:rsid w:val="00D91AF2"/>
    <w:rsid w:val="00D95F86"/>
    <w:rsid w:val="00DA0CF2"/>
    <w:rsid w:val="00DA1732"/>
    <w:rsid w:val="00DA1901"/>
    <w:rsid w:val="00DA3349"/>
    <w:rsid w:val="00DA355A"/>
    <w:rsid w:val="00DA4207"/>
    <w:rsid w:val="00DA4542"/>
    <w:rsid w:val="00DA5349"/>
    <w:rsid w:val="00DA72BE"/>
    <w:rsid w:val="00DB027D"/>
    <w:rsid w:val="00DB27CC"/>
    <w:rsid w:val="00DB2DE2"/>
    <w:rsid w:val="00DB4262"/>
    <w:rsid w:val="00DB4A0D"/>
    <w:rsid w:val="00DB55FC"/>
    <w:rsid w:val="00DB7239"/>
    <w:rsid w:val="00DB747E"/>
    <w:rsid w:val="00DC098A"/>
    <w:rsid w:val="00DC12E1"/>
    <w:rsid w:val="00DC1E82"/>
    <w:rsid w:val="00DC30A7"/>
    <w:rsid w:val="00DC3B51"/>
    <w:rsid w:val="00DC44B0"/>
    <w:rsid w:val="00DC4F9A"/>
    <w:rsid w:val="00DC7495"/>
    <w:rsid w:val="00DD0DAD"/>
    <w:rsid w:val="00DD43B7"/>
    <w:rsid w:val="00DD4CD8"/>
    <w:rsid w:val="00DD7877"/>
    <w:rsid w:val="00DE0342"/>
    <w:rsid w:val="00DE2C28"/>
    <w:rsid w:val="00DE4066"/>
    <w:rsid w:val="00DE49CC"/>
    <w:rsid w:val="00DE4B3A"/>
    <w:rsid w:val="00DE4E0F"/>
    <w:rsid w:val="00DE4E59"/>
    <w:rsid w:val="00DE667D"/>
    <w:rsid w:val="00DE7A9B"/>
    <w:rsid w:val="00DE7E56"/>
    <w:rsid w:val="00DF070A"/>
    <w:rsid w:val="00DF1B6B"/>
    <w:rsid w:val="00DF4A36"/>
    <w:rsid w:val="00DF5B15"/>
    <w:rsid w:val="00DF7273"/>
    <w:rsid w:val="00DF7E1D"/>
    <w:rsid w:val="00E00B47"/>
    <w:rsid w:val="00E00FD1"/>
    <w:rsid w:val="00E0401D"/>
    <w:rsid w:val="00E07289"/>
    <w:rsid w:val="00E12BE3"/>
    <w:rsid w:val="00E1409A"/>
    <w:rsid w:val="00E14ACE"/>
    <w:rsid w:val="00E175C8"/>
    <w:rsid w:val="00E17797"/>
    <w:rsid w:val="00E17910"/>
    <w:rsid w:val="00E17A50"/>
    <w:rsid w:val="00E204C0"/>
    <w:rsid w:val="00E2062E"/>
    <w:rsid w:val="00E2076D"/>
    <w:rsid w:val="00E241E5"/>
    <w:rsid w:val="00E25F2C"/>
    <w:rsid w:val="00E260D4"/>
    <w:rsid w:val="00E32139"/>
    <w:rsid w:val="00E3220A"/>
    <w:rsid w:val="00E333D5"/>
    <w:rsid w:val="00E34C56"/>
    <w:rsid w:val="00E35215"/>
    <w:rsid w:val="00E37041"/>
    <w:rsid w:val="00E37832"/>
    <w:rsid w:val="00E40EEF"/>
    <w:rsid w:val="00E41561"/>
    <w:rsid w:val="00E4226E"/>
    <w:rsid w:val="00E42D5A"/>
    <w:rsid w:val="00E47023"/>
    <w:rsid w:val="00E4757D"/>
    <w:rsid w:val="00E47653"/>
    <w:rsid w:val="00E51F71"/>
    <w:rsid w:val="00E53B4F"/>
    <w:rsid w:val="00E53E99"/>
    <w:rsid w:val="00E56CA7"/>
    <w:rsid w:val="00E56CC4"/>
    <w:rsid w:val="00E56D61"/>
    <w:rsid w:val="00E57829"/>
    <w:rsid w:val="00E57CF9"/>
    <w:rsid w:val="00E62051"/>
    <w:rsid w:val="00E62F5F"/>
    <w:rsid w:val="00E63528"/>
    <w:rsid w:val="00E63F0F"/>
    <w:rsid w:val="00E646A0"/>
    <w:rsid w:val="00E6516B"/>
    <w:rsid w:val="00E660CA"/>
    <w:rsid w:val="00E66AA1"/>
    <w:rsid w:val="00E704F6"/>
    <w:rsid w:val="00E70A63"/>
    <w:rsid w:val="00E72D3F"/>
    <w:rsid w:val="00E72ED8"/>
    <w:rsid w:val="00E74075"/>
    <w:rsid w:val="00E7436D"/>
    <w:rsid w:val="00E746FD"/>
    <w:rsid w:val="00E74A4D"/>
    <w:rsid w:val="00E7505D"/>
    <w:rsid w:val="00E76196"/>
    <w:rsid w:val="00E771EB"/>
    <w:rsid w:val="00E77B41"/>
    <w:rsid w:val="00E8224A"/>
    <w:rsid w:val="00E82652"/>
    <w:rsid w:val="00E82B47"/>
    <w:rsid w:val="00E83A6E"/>
    <w:rsid w:val="00E84B29"/>
    <w:rsid w:val="00E854C2"/>
    <w:rsid w:val="00E9059A"/>
    <w:rsid w:val="00E9062F"/>
    <w:rsid w:val="00E90ED0"/>
    <w:rsid w:val="00E90FD2"/>
    <w:rsid w:val="00E912AE"/>
    <w:rsid w:val="00E965C9"/>
    <w:rsid w:val="00EA09E5"/>
    <w:rsid w:val="00EA0BBA"/>
    <w:rsid w:val="00EA2FB5"/>
    <w:rsid w:val="00EA395F"/>
    <w:rsid w:val="00EA5F57"/>
    <w:rsid w:val="00EA66B0"/>
    <w:rsid w:val="00EB1680"/>
    <w:rsid w:val="00EB1DE3"/>
    <w:rsid w:val="00EB358D"/>
    <w:rsid w:val="00EB382C"/>
    <w:rsid w:val="00EB45C4"/>
    <w:rsid w:val="00EB4C66"/>
    <w:rsid w:val="00EB61ED"/>
    <w:rsid w:val="00EB6A97"/>
    <w:rsid w:val="00EC0CE2"/>
    <w:rsid w:val="00EC1518"/>
    <w:rsid w:val="00EC25F5"/>
    <w:rsid w:val="00EC4E9D"/>
    <w:rsid w:val="00EC5074"/>
    <w:rsid w:val="00EC779A"/>
    <w:rsid w:val="00EC7B40"/>
    <w:rsid w:val="00ED013D"/>
    <w:rsid w:val="00ED048C"/>
    <w:rsid w:val="00ED0667"/>
    <w:rsid w:val="00ED0A75"/>
    <w:rsid w:val="00ED1E0E"/>
    <w:rsid w:val="00ED6551"/>
    <w:rsid w:val="00ED66F3"/>
    <w:rsid w:val="00ED71B9"/>
    <w:rsid w:val="00ED7A9A"/>
    <w:rsid w:val="00ED7F28"/>
    <w:rsid w:val="00EE02D8"/>
    <w:rsid w:val="00EE0889"/>
    <w:rsid w:val="00EE11AF"/>
    <w:rsid w:val="00EE1D33"/>
    <w:rsid w:val="00EE2143"/>
    <w:rsid w:val="00EE2C96"/>
    <w:rsid w:val="00EE3593"/>
    <w:rsid w:val="00EE38DF"/>
    <w:rsid w:val="00EE519C"/>
    <w:rsid w:val="00EE6261"/>
    <w:rsid w:val="00EE6D78"/>
    <w:rsid w:val="00EF0E60"/>
    <w:rsid w:val="00EF16C9"/>
    <w:rsid w:val="00EF1D63"/>
    <w:rsid w:val="00EF3695"/>
    <w:rsid w:val="00EF4DD5"/>
    <w:rsid w:val="00EF6624"/>
    <w:rsid w:val="00EF66E2"/>
    <w:rsid w:val="00EF6A51"/>
    <w:rsid w:val="00EF73AB"/>
    <w:rsid w:val="00EF7551"/>
    <w:rsid w:val="00EF7AFB"/>
    <w:rsid w:val="00F00525"/>
    <w:rsid w:val="00F01446"/>
    <w:rsid w:val="00F0147A"/>
    <w:rsid w:val="00F0153C"/>
    <w:rsid w:val="00F024BB"/>
    <w:rsid w:val="00F03A6C"/>
    <w:rsid w:val="00F04089"/>
    <w:rsid w:val="00F042C2"/>
    <w:rsid w:val="00F05196"/>
    <w:rsid w:val="00F05212"/>
    <w:rsid w:val="00F05828"/>
    <w:rsid w:val="00F060E6"/>
    <w:rsid w:val="00F06314"/>
    <w:rsid w:val="00F06649"/>
    <w:rsid w:val="00F068A0"/>
    <w:rsid w:val="00F10BC6"/>
    <w:rsid w:val="00F11E74"/>
    <w:rsid w:val="00F12351"/>
    <w:rsid w:val="00F12863"/>
    <w:rsid w:val="00F12A52"/>
    <w:rsid w:val="00F12C2E"/>
    <w:rsid w:val="00F12CA4"/>
    <w:rsid w:val="00F145D9"/>
    <w:rsid w:val="00F1675D"/>
    <w:rsid w:val="00F20FB0"/>
    <w:rsid w:val="00F21AA2"/>
    <w:rsid w:val="00F21E20"/>
    <w:rsid w:val="00F230F9"/>
    <w:rsid w:val="00F23A51"/>
    <w:rsid w:val="00F240F5"/>
    <w:rsid w:val="00F24B16"/>
    <w:rsid w:val="00F267D6"/>
    <w:rsid w:val="00F27F71"/>
    <w:rsid w:val="00F30694"/>
    <w:rsid w:val="00F30EDC"/>
    <w:rsid w:val="00F31110"/>
    <w:rsid w:val="00F315D1"/>
    <w:rsid w:val="00F31C56"/>
    <w:rsid w:val="00F329A2"/>
    <w:rsid w:val="00F33810"/>
    <w:rsid w:val="00F3426C"/>
    <w:rsid w:val="00F35102"/>
    <w:rsid w:val="00F3549F"/>
    <w:rsid w:val="00F35D0C"/>
    <w:rsid w:val="00F35D88"/>
    <w:rsid w:val="00F36070"/>
    <w:rsid w:val="00F36410"/>
    <w:rsid w:val="00F36B4B"/>
    <w:rsid w:val="00F37638"/>
    <w:rsid w:val="00F40465"/>
    <w:rsid w:val="00F4146E"/>
    <w:rsid w:val="00F419E6"/>
    <w:rsid w:val="00F41CEC"/>
    <w:rsid w:val="00F4264D"/>
    <w:rsid w:val="00F433A5"/>
    <w:rsid w:val="00F44F50"/>
    <w:rsid w:val="00F45847"/>
    <w:rsid w:val="00F45908"/>
    <w:rsid w:val="00F46428"/>
    <w:rsid w:val="00F47C1E"/>
    <w:rsid w:val="00F47DDA"/>
    <w:rsid w:val="00F47DDB"/>
    <w:rsid w:val="00F50C84"/>
    <w:rsid w:val="00F5371A"/>
    <w:rsid w:val="00F542CB"/>
    <w:rsid w:val="00F56FE7"/>
    <w:rsid w:val="00F57D00"/>
    <w:rsid w:val="00F6143F"/>
    <w:rsid w:val="00F628D3"/>
    <w:rsid w:val="00F62F3C"/>
    <w:rsid w:val="00F63097"/>
    <w:rsid w:val="00F6326D"/>
    <w:rsid w:val="00F65C73"/>
    <w:rsid w:val="00F665FB"/>
    <w:rsid w:val="00F668CE"/>
    <w:rsid w:val="00F67CD6"/>
    <w:rsid w:val="00F7205E"/>
    <w:rsid w:val="00F7235E"/>
    <w:rsid w:val="00F723DA"/>
    <w:rsid w:val="00F734BD"/>
    <w:rsid w:val="00F74A6D"/>
    <w:rsid w:val="00F74C1A"/>
    <w:rsid w:val="00F74EC6"/>
    <w:rsid w:val="00F80D16"/>
    <w:rsid w:val="00F8105A"/>
    <w:rsid w:val="00F8143B"/>
    <w:rsid w:val="00F834AF"/>
    <w:rsid w:val="00F83E07"/>
    <w:rsid w:val="00F85731"/>
    <w:rsid w:val="00F874CE"/>
    <w:rsid w:val="00F90106"/>
    <w:rsid w:val="00F9075E"/>
    <w:rsid w:val="00F927AE"/>
    <w:rsid w:val="00F92AA7"/>
    <w:rsid w:val="00F9435F"/>
    <w:rsid w:val="00F94B1B"/>
    <w:rsid w:val="00F95C3C"/>
    <w:rsid w:val="00F97545"/>
    <w:rsid w:val="00FA09F9"/>
    <w:rsid w:val="00FA1C08"/>
    <w:rsid w:val="00FA26B1"/>
    <w:rsid w:val="00FA2D1F"/>
    <w:rsid w:val="00FA2D63"/>
    <w:rsid w:val="00FA4A9C"/>
    <w:rsid w:val="00FA4E1D"/>
    <w:rsid w:val="00FA5731"/>
    <w:rsid w:val="00FA6F82"/>
    <w:rsid w:val="00FB0DF7"/>
    <w:rsid w:val="00FB363B"/>
    <w:rsid w:val="00FB409F"/>
    <w:rsid w:val="00FB460E"/>
    <w:rsid w:val="00FB4646"/>
    <w:rsid w:val="00FB4D37"/>
    <w:rsid w:val="00FB58E7"/>
    <w:rsid w:val="00FB6A63"/>
    <w:rsid w:val="00FC067F"/>
    <w:rsid w:val="00FC43B2"/>
    <w:rsid w:val="00FC43D9"/>
    <w:rsid w:val="00FC54E3"/>
    <w:rsid w:val="00FC6144"/>
    <w:rsid w:val="00FC6622"/>
    <w:rsid w:val="00FC75DE"/>
    <w:rsid w:val="00FC7B9D"/>
    <w:rsid w:val="00FC7BAD"/>
    <w:rsid w:val="00FD0711"/>
    <w:rsid w:val="00FD1803"/>
    <w:rsid w:val="00FD1C42"/>
    <w:rsid w:val="00FD1D2B"/>
    <w:rsid w:val="00FD2126"/>
    <w:rsid w:val="00FD343D"/>
    <w:rsid w:val="00FD4098"/>
    <w:rsid w:val="00FD4844"/>
    <w:rsid w:val="00FD4ADC"/>
    <w:rsid w:val="00FD4E31"/>
    <w:rsid w:val="00FD5CE6"/>
    <w:rsid w:val="00FD61BF"/>
    <w:rsid w:val="00FD68B9"/>
    <w:rsid w:val="00FD6902"/>
    <w:rsid w:val="00FE20E9"/>
    <w:rsid w:val="00FE2B7F"/>
    <w:rsid w:val="00FE6F37"/>
    <w:rsid w:val="00FE74CE"/>
    <w:rsid w:val="00FE76E7"/>
    <w:rsid w:val="00FE79C2"/>
    <w:rsid w:val="00FF0231"/>
    <w:rsid w:val="00FF10C7"/>
    <w:rsid w:val="00FF1161"/>
    <w:rsid w:val="00FF173B"/>
    <w:rsid w:val="00FF1E13"/>
    <w:rsid w:val="00FF2017"/>
    <w:rsid w:val="00FF5B9A"/>
    <w:rsid w:val="00FF5C55"/>
    <w:rsid w:val="00FF5D82"/>
    <w:rsid w:val="00FF6296"/>
    <w:rsid w:val="00FF64AC"/>
    <w:rsid w:val="00FF73A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rFonts w:ascii="Arial" w:eastAsia="Arial Unicode MS" w:hAnsi="Arial"/>
      <w:lang w:val="en-GB" w:eastAsia="ja-JP"/>
    </w:rPr>
  </w:style>
  <w:style w:type="paragraph" w:styleId="berschrift1">
    <w:name w:val="heading 1"/>
    <w:basedOn w:val="berschrift0"/>
    <w:next w:val="FlietextEinzug"/>
    <w:qFormat/>
    <w:rsid w:val="00323345"/>
    <w:pPr>
      <w:numPr>
        <w:numId w:val="2"/>
      </w:numPr>
      <w:outlineLvl w:val="0"/>
    </w:pPr>
    <w:rPr>
      <w:b/>
      <w:sz w:val="28"/>
    </w:rPr>
  </w:style>
  <w:style w:type="paragraph" w:styleId="berschrift2">
    <w:name w:val="heading 2"/>
    <w:basedOn w:val="berschrift0"/>
    <w:next w:val="FlietextEinzug"/>
    <w:qFormat/>
    <w:rsid w:val="00323345"/>
    <w:pPr>
      <w:numPr>
        <w:ilvl w:val="1"/>
        <w:numId w:val="2"/>
      </w:numPr>
      <w:outlineLvl w:val="1"/>
    </w:pPr>
    <w:rPr>
      <w:b/>
      <w:sz w:val="24"/>
    </w:rPr>
  </w:style>
  <w:style w:type="paragraph" w:styleId="berschrift3">
    <w:name w:val="heading 3"/>
    <w:basedOn w:val="berschrift0"/>
    <w:next w:val="FlietextEinzug"/>
    <w:qFormat/>
    <w:rsid w:val="00323345"/>
    <w:pPr>
      <w:numPr>
        <w:ilvl w:val="2"/>
        <w:numId w:val="2"/>
      </w:numPr>
      <w:outlineLvl w:val="2"/>
    </w:pPr>
    <w:rPr>
      <w:b/>
      <w:sz w:val="22"/>
    </w:rPr>
  </w:style>
  <w:style w:type="paragraph" w:styleId="berschrift4">
    <w:name w:val="heading 4"/>
    <w:basedOn w:val="berschrift0"/>
    <w:next w:val="FlietextEinzug"/>
    <w:qFormat/>
    <w:rsid w:val="00323345"/>
    <w:pPr>
      <w:numPr>
        <w:ilvl w:val="3"/>
        <w:numId w:val="2"/>
      </w:numPr>
      <w:outlineLvl w:val="3"/>
    </w:pPr>
    <w:rPr>
      <w:b/>
      <w:sz w:val="22"/>
    </w:rPr>
  </w:style>
  <w:style w:type="paragraph" w:styleId="berschrift5">
    <w:name w:val="heading 5"/>
    <w:basedOn w:val="berschrift0"/>
    <w:next w:val="FlietextEinzug"/>
    <w:qFormat/>
    <w:rsid w:val="00323345"/>
    <w:pPr>
      <w:numPr>
        <w:ilvl w:val="4"/>
        <w:numId w:val="2"/>
      </w:numPr>
      <w:outlineLvl w:val="4"/>
    </w:pPr>
    <w:rPr>
      <w:b/>
      <w:sz w:val="22"/>
    </w:rPr>
  </w:style>
  <w:style w:type="paragraph" w:styleId="berschrift6">
    <w:name w:val="heading 6"/>
    <w:basedOn w:val="berschrift0"/>
    <w:next w:val="FlietextEinzug"/>
    <w:qFormat/>
    <w:rsid w:val="00323345"/>
    <w:pPr>
      <w:numPr>
        <w:ilvl w:val="5"/>
        <w:numId w:val="2"/>
      </w:numPr>
      <w:outlineLvl w:val="5"/>
    </w:pPr>
    <w:rPr>
      <w:b/>
      <w:sz w:val="22"/>
    </w:rPr>
  </w:style>
  <w:style w:type="paragraph" w:styleId="berschrift7">
    <w:name w:val="heading 7"/>
    <w:basedOn w:val="berschrift0"/>
    <w:next w:val="FlietextEinzug"/>
    <w:qFormat/>
    <w:rsid w:val="00323345"/>
    <w:pPr>
      <w:numPr>
        <w:ilvl w:val="6"/>
        <w:numId w:val="2"/>
      </w:numPr>
      <w:outlineLvl w:val="6"/>
    </w:pPr>
    <w:rPr>
      <w:b/>
      <w:sz w:val="22"/>
    </w:rPr>
  </w:style>
  <w:style w:type="paragraph" w:styleId="berschrift8">
    <w:name w:val="heading 8"/>
    <w:basedOn w:val="berschrift0"/>
    <w:next w:val="FlietextEinzug"/>
    <w:qFormat/>
    <w:rsid w:val="00323345"/>
    <w:pPr>
      <w:numPr>
        <w:ilvl w:val="7"/>
        <w:numId w:val="2"/>
      </w:numPr>
      <w:outlineLvl w:val="7"/>
    </w:pPr>
    <w:rPr>
      <w:b/>
      <w:sz w:val="22"/>
    </w:rPr>
  </w:style>
  <w:style w:type="paragraph" w:styleId="berschrift9">
    <w:name w:val="heading 9"/>
    <w:basedOn w:val="berschrift0"/>
    <w:next w:val="FlietextEinzug"/>
    <w:qFormat/>
    <w:rsid w:val="00323345"/>
    <w:pPr>
      <w:numPr>
        <w:ilvl w:val="8"/>
        <w:numId w:val="2"/>
      </w:numPr>
      <w:outlineLvl w:val="8"/>
    </w:pPr>
    <w:rPr>
      <w:b/>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9751AB"/>
    <w:pPr>
      <w:spacing w:before="20" w:after="20"/>
    </w:pPr>
  </w:style>
  <w:style w:type="paragraph" w:styleId="Fuzeile">
    <w:name w:val="footer"/>
    <w:basedOn w:val="Standard"/>
    <w:rsid w:val="00E37832"/>
    <w:pPr>
      <w:spacing w:before="60" w:after="60"/>
    </w:pPr>
    <w:rPr>
      <w:sz w:val="14"/>
      <w:szCs w:val="14"/>
    </w:rPr>
  </w:style>
  <w:style w:type="paragraph" w:customStyle="1" w:styleId="berschriftNum1">
    <w:name w:val="ÜberschriftNum 1"/>
    <w:basedOn w:val="berschrift0"/>
    <w:next w:val="FlietextEinzug"/>
    <w:rsid w:val="00C8740A"/>
    <w:pPr>
      <w:numPr>
        <w:numId w:val="3"/>
      </w:numPr>
    </w:pPr>
    <w:rPr>
      <w:b/>
      <w:sz w:val="28"/>
    </w:rPr>
  </w:style>
  <w:style w:type="paragraph" w:customStyle="1" w:styleId="Tabelle">
    <w:name w:val="Tabelle"/>
    <w:basedOn w:val="Standard"/>
    <w:pPr>
      <w:spacing w:before="40" w:after="40"/>
    </w:pPr>
    <w:rPr>
      <w:sz w:val="16"/>
    </w:rPr>
  </w:style>
  <w:style w:type="paragraph" w:customStyle="1" w:styleId="Verzeichnis0">
    <w:name w:val="Verzeichnis 0"/>
    <w:basedOn w:val="Standard"/>
    <w:pPr>
      <w:tabs>
        <w:tab w:val="right" w:leader="dot" w:pos="9639"/>
      </w:tabs>
    </w:pPr>
    <w:rPr>
      <w:sz w:val="24"/>
      <w:szCs w:val="24"/>
    </w:rPr>
  </w:style>
  <w:style w:type="paragraph" w:customStyle="1" w:styleId="Flietext">
    <w:name w:val="Fließtext"/>
    <w:basedOn w:val="Standard"/>
  </w:style>
  <w:style w:type="paragraph" w:customStyle="1" w:styleId="FlietextEinzug">
    <w:name w:val="Fließtext Einzug"/>
    <w:basedOn w:val="Flietext"/>
    <w:qFormat/>
    <w:pPr>
      <w:ind w:left="284"/>
    </w:pPr>
  </w:style>
  <w:style w:type="paragraph" w:customStyle="1" w:styleId="berschrift0">
    <w:name w:val="Überschrift 0"/>
    <w:basedOn w:val="Standard"/>
    <w:next w:val="FlietextEinzug"/>
    <w:rsid w:val="006F3C53"/>
    <w:pPr>
      <w:keepNext/>
      <w:spacing w:before="240" w:after="120"/>
    </w:pPr>
    <w:rPr>
      <w:color w:val="FF8800"/>
    </w:rPr>
  </w:style>
  <w:style w:type="paragraph" w:styleId="Verzeichnis1">
    <w:name w:val="toc 1"/>
    <w:basedOn w:val="Verzeichnis0"/>
    <w:uiPriority w:val="39"/>
    <w:pPr>
      <w:spacing w:before="240"/>
      <w:ind w:left="284"/>
    </w:pPr>
    <w:rPr>
      <w:b/>
    </w:rPr>
  </w:style>
  <w:style w:type="paragraph" w:styleId="Verzeichnis2">
    <w:name w:val="toc 2"/>
    <w:basedOn w:val="Verzeichnis0"/>
    <w:uiPriority w:val="39"/>
    <w:pPr>
      <w:ind w:left="425"/>
    </w:pPr>
    <w:rPr>
      <w:sz w:val="20"/>
    </w:rPr>
  </w:style>
  <w:style w:type="paragraph" w:styleId="Verzeichnis3">
    <w:name w:val="toc 3"/>
    <w:basedOn w:val="Verzeichnis0"/>
    <w:uiPriority w:val="39"/>
    <w:pPr>
      <w:ind w:left="567"/>
    </w:pPr>
    <w:rPr>
      <w:sz w:val="18"/>
    </w:rPr>
  </w:style>
  <w:style w:type="paragraph" w:styleId="Verzeichnis4">
    <w:name w:val="toc 4"/>
    <w:basedOn w:val="Verzeichnis0"/>
    <w:uiPriority w:val="39"/>
    <w:pPr>
      <w:ind w:left="709"/>
    </w:pPr>
    <w:rPr>
      <w:sz w:val="18"/>
    </w:rPr>
  </w:style>
  <w:style w:type="paragraph" w:styleId="Verzeichnis5">
    <w:name w:val="toc 5"/>
    <w:basedOn w:val="Verzeichnis0"/>
    <w:semiHidden/>
    <w:pPr>
      <w:ind w:left="709"/>
    </w:pPr>
    <w:rPr>
      <w:sz w:val="18"/>
    </w:rPr>
  </w:style>
  <w:style w:type="paragraph" w:styleId="Verzeichnis6">
    <w:name w:val="toc 6"/>
    <w:basedOn w:val="Verzeichnis0"/>
    <w:semiHidden/>
    <w:pPr>
      <w:ind w:left="709"/>
    </w:pPr>
    <w:rPr>
      <w:sz w:val="18"/>
    </w:rPr>
  </w:style>
  <w:style w:type="paragraph" w:styleId="Verzeichnis7">
    <w:name w:val="toc 7"/>
    <w:basedOn w:val="Verzeichnis0"/>
    <w:semiHidden/>
    <w:pPr>
      <w:ind w:left="709"/>
    </w:pPr>
    <w:rPr>
      <w:sz w:val="18"/>
    </w:rPr>
  </w:style>
  <w:style w:type="paragraph" w:styleId="Verzeichnis8">
    <w:name w:val="toc 8"/>
    <w:basedOn w:val="Verzeichnis0"/>
    <w:semiHidden/>
    <w:pPr>
      <w:ind w:left="709"/>
    </w:pPr>
    <w:rPr>
      <w:sz w:val="18"/>
    </w:rPr>
  </w:style>
  <w:style w:type="paragraph" w:styleId="Verzeichnis9">
    <w:name w:val="toc 9"/>
    <w:basedOn w:val="Verzeichnis0"/>
    <w:semiHidden/>
    <w:pPr>
      <w:ind w:left="709"/>
    </w:pPr>
    <w:rPr>
      <w:sz w:val="18"/>
    </w:rPr>
  </w:style>
  <w:style w:type="paragraph" w:customStyle="1" w:styleId="TabelleKopf">
    <w:name w:val="Tabelle Kopf"/>
    <w:basedOn w:val="Tabelle"/>
    <w:rPr>
      <w:b/>
      <w:bCs/>
    </w:rPr>
  </w:style>
  <w:style w:type="paragraph" w:customStyle="1" w:styleId="Aufzhlung">
    <w:name w:val="Aufzählung"/>
    <w:basedOn w:val="FlietextEinzug"/>
    <w:qFormat/>
    <w:pPr>
      <w:numPr>
        <w:numId w:val="1"/>
      </w:numPr>
      <w:tabs>
        <w:tab w:val="clear" w:pos="644"/>
        <w:tab w:val="left" w:pos="567"/>
        <w:tab w:val="left" w:pos="851"/>
      </w:tabs>
      <w:ind w:left="568" w:hanging="284"/>
    </w:pPr>
  </w:style>
  <w:style w:type="paragraph" w:customStyle="1" w:styleId="Gefahr">
    <w:name w:val="Gefahr"/>
    <w:basedOn w:val="FlietextEinzug"/>
    <w:pPr>
      <w:pBdr>
        <w:left w:val="single" w:sz="24" w:space="4" w:color="auto"/>
      </w:pBdr>
    </w:pPr>
    <w:rPr>
      <w:b/>
    </w:rPr>
  </w:style>
  <w:style w:type="paragraph" w:styleId="Beschriftung">
    <w:name w:val="caption"/>
    <w:basedOn w:val="FlietextEinzug"/>
    <w:next w:val="FlietextEinzug"/>
    <w:qFormat/>
    <w:pPr>
      <w:spacing w:before="60"/>
    </w:pPr>
    <w:rPr>
      <w:b/>
      <w:sz w:val="16"/>
    </w:rPr>
  </w:style>
  <w:style w:type="paragraph" w:styleId="Abbildungsverzeichnis">
    <w:name w:val="table of figures"/>
    <w:basedOn w:val="Standard"/>
    <w:next w:val="FlietextEinzug"/>
    <w:uiPriority w:val="99"/>
    <w:pPr>
      <w:tabs>
        <w:tab w:val="right" w:leader="dot" w:pos="9639"/>
      </w:tabs>
      <w:ind w:left="284"/>
    </w:pPr>
  </w:style>
  <w:style w:type="paragraph" w:customStyle="1" w:styleId="Listing">
    <w:name w:val="Listing"/>
    <w:basedOn w:val="FlietextEinzug"/>
    <w:rPr>
      <w:rFonts w:ascii="Courier New" w:hAnsi="Courier New"/>
      <w:sz w:val="16"/>
      <w:szCs w:val="16"/>
    </w:rPr>
  </w:style>
  <w:style w:type="paragraph" w:styleId="Index2">
    <w:name w:val="index 2"/>
    <w:basedOn w:val="Standard"/>
    <w:semiHidden/>
    <w:pPr>
      <w:ind w:left="400" w:hanging="200"/>
    </w:pPr>
  </w:style>
  <w:style w:type="paragraph" w:styleId="Index1">
    <w:name w:val="index 1"/>
    <w:basedOn w:val="Standard"/>
    <w:uiPriority w:val="99"/>
    <w:semiHidden/>
    <w:pPr>
      <w:ind w:left="200" w:hanging="200"/>
    </w:pPr>
  </w:style>
  <w:style w:type="paragraph" w:styleId="Indexberschrift">
    <w:name w:val="index heading"/>
    <w:basedOn w:val="Standard"/>
    <w:next w:val="Index1"/>
    <w:uiPriority w:val="99"/>
    <w:semiHidden/>
    <w:pPr>
      <w:spacing w:before="240" w:after="120"/>
      <w:jc w:val="center"/>
    </w:pPr>
    <w:rPr>
      <w:rFonts w:cs="Arial"/>
      <w:b/>
      <w:bCs/>
      <w:sz w:val="28"/>
      <w:szCs w:val="28"/>
    </w:rPr>
  </w:style>
  <w:style w:type="paragraph" w:customStyle="1" w:styleId="GefahrAufzhlung">
    <w:name w:val="Gefahr Aufzählung"/>
    <w:basedOn w:val="Aufzhlung"/>
    <w:pPr>
      <w:pBdr>
        <w:left w:val="single" w:sz="24" w:space="4" w:color="auto"/>
      </w:pBdr>
    </w:pPr>
    <w:rPr>
      <w:b/>
    </w:rPr>
  </w:style>
  <w:style w:type="paragraph" w:customStyle="1" w:styleId="GefahrKopf">
    <w:name w:val="Gefahr Kopf"/>
    <w:basedOn w:val="Gefahr"/>
    <w:next w:val="Gefahr"/>
    <w:rsid w:val="0078019A"/>
    <w:pPr>
      <w:keepNext/>
      <w:spacing w:line="360" w:lineRule="auto"/>
    </w:pPr>
    <w:rPr>
      <w:sz w:val="28"/>
    </w:rPr>
  </w:style>
  <w:style w:type="paragraph" w:styleId="Sprechblasentext">
    <w:name w:val="Balloon Text"/>
    <w:basedOn w:val="Standard"/>
    <w:link w:val="SprechblasentextZchn"/>
    <w:uiPriority w:val="99"/>
    <w:semiHidden/>
    <w:unhideWhenUsed/>
    <w:rsid w:val="00823470"/>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470"/>
    <w:rPr>
      <w:rFonts w:ascii="Tahoma" w:eastAsia="Arial Unicode MS" w:hAnsi="Tahoma" w:cs="Tahoma"/>
      <w:sz w:val="16"/>
      <w:szCs w:val="16"/>
      <w:lang w:eastAsia="ja-JP"/>
    </w:rPr>
  </w:style>
  <w:style w:type="paragraph" w:customStyle="1" w:styleId="Text">
    <w:name w:val="Text"/>
    <w:basedOn w:val="Standard"/>
    <w:rsid w:val="0076603F"/>
    <w:pPr>
      <w:jc w:val="both"/>
    </w:pPr>
    <w:rPr>
      <w:rFonts w:eastAsia="Times New Roman"/>
      <w:szCs w:val="24"/>
      <w:lang w:eastAsia="de-DE"/>
    </w:rPr>
  </w:style>
  <w:style w:type="character" w:customStyle="1" w:styleId="hps">
    <w:name w:val="hps"/>
    <w:basedOn w:val="Absatz-Standardschriftart"/>
    <w:rsid w:val="0026689C"/>
  </w:style>
  <w:style w:type="character" w:customStyle="1" w:styleId="shorttext">
    <w:name w:val="short_text"/>
    <w:basedOn w:val="Absatz-Standardschriftart"/>
    <w:rsid w:val="0026689C"/>
  </w:style>
  <w:style w:type="character" w:customStyle="1" w:styleId="longtext">
    <w:name w:val="long_text"/>
    <w:basedOn w:val="Absatz-Standardschriftart"/>
    <w:rsid w:val="00BA1E0D"/>
  </w:style>
  <w:style w:type="character" w:styleId="Platzhaltertext">
    <w:name w:val="Placeholder Text"/>
    <w:basedOn w:val="Absatz-Standardschriftart"/>
    <w:uiPriority w:val="99"/>
    <w:semiHidden/>
    <w:rsid w:val="00584140"/>
    <w:rPr>
      <w:color w:val="808080"/>
    </w:rPr>
  </w:style>
  <w:style w:type="character" w:customStyle="1" w:styleId="atn">
    <w:name w:val="atn"/>
    <w:basedOn w:val="Absatz-Standardschriftart"/>
    <w:rsid w:val="008075D1"/>
  </w:style>
  <w:style w:type="character" w:styleId="Hyperlink">
    <w:name w:val="Hyperlink"/>
    <w:basedOn w:val="Absatz-Standardschriftart"/>
    <w:uiPriority w:val="99"/>
    <w:unhideWhenUsed/>
    <w:rsid w:val="00132072"/>
    <w:rPr>
      <w:color w:val="0000FF"/>
      <w:u w:val="single"/>
    </w:rPr>
  </w:style>
  <w:style w:type="table" w:styleId="Tabellenraster">
    <w:name w:val="Table Grid"/>
    <w:basedOn w:val="NormaleTabelle"/>
    <w:uiPriority w:val="59"/>
    <w:rsid w:val="004C0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3">
    <w:name w:val="Light Shading Accent 3"/>
    <w:basedOn w:val="NormaleTabelle"/>
    <w:uiPriority w:val="60"/>
    <w:rsid w:val="004C0CC3"/>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Listenabsatz">
    <w:name w:val="List Paragraph"/>
    <w:basedOn w:val="Standard"/>
    <w:uiPriority w:val="34"/>
    <w:qFormat/>
    <w:rsid w:val="00B2563A"/>
    <w:pPr>
      <w:ind w:left="720"/>
      <w:contextualSpacing/>
    </w:pPr>
  </w:style>
  <w:style w:type="table" w:styleId="HelleSchattierung">
    <w:name w:val="Light Shading"/>
    <w:basedOn w:val="NormaleTabelle"/>
    <w:uiPriority w:val="60"/>
    <w:rsid w:val="00DA35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erarbeitung">
    <w:name w:val="Revision"/>
    <w:hidden/>
    <w:uiPriority w:val="99"/>
    <w:semiHidden/>
    <w:rsid w:val="000417F4"/>
    <w:rPr>
      <w:rFonts w:ascii="Arial" w:eastAsia="Arial Unicode MS" w:hAnsi="Arial"/>
      <w:lang w:val="en-GB"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Pr>
      <w:rFonts w:ascii="Arial" w:eastAsia="Arial Unicode MS" w:hAnsi="Arial"/>
      <w:lang w:val="en-GB" w:eastAsia="ja-JP"/>
    </w:rPr>
  </w:style>
  <w:style w:type="paragraph" w:styleId="berschrift1">
    <w:name w:val="heading 1"/>
    <w:basedOn w:val="berschrift0"/>
    <w:next w:val="FlietextEinzug"/>
    <w:qFormat/>
    <w:rsid w:val="00323345"/>
    <w:pPr>
      <w:numPr>
        <w:numId w:val="2"/>
      </w:numPr>
      <w:outlineLvl w:val="0"/>
    </w:pPr>
    <w:rPr>
      <w:b/>
      <w:sz w:val="28"/>
    </w:rPr>
  </w:style>
  <w:style w:type="paragraph" w:styleId="berschrift2">
    <w:name w:val="heading 2"/>
    <w:basedOn w:val="berschrift0"/>
    <w:next w:val="FlietextEinzug"/>
    <w:qFormat/>
    <w:rsid w:val="00323345"/>
    <w:pPr>
      <w:numPr>
        <w:ilvl w:val="1"/>
        <w:numId w:val="2"/>
      </w:numPr>
      <w:outlineLvl w:val="1"/>
    </w:pPr>
    <w:rPr>
      <w:b/>
      <w:sz w:val="24"/>
    </w:rPr>
  </w:style>
  <w:style w:type="paragraph" w:styleId="berschrift3">
    <w:name w:val="heading 3"/>
    <w:basedOn w:val="berschrift0"/>
    <w:next w:val="FlietextEinzug"/>
    <w:qFormat/>
    <w:rsid w:val="00323345"/>
    <w:pPr>
      <w:numPr>
        <w:ilvl w:val="2"/>
        <w:numId w:val="2"/>
      </w:numPr>
      <w:outlineLvl w:val="2"/>
    </w:pPr>
    <w:rPr>
      <w:b/>
      <w:sz w:val="22"/>
    </w:rPr>
  </w:style>
  <w:style w:type="paragraph" w:styleId="berschrift4">
    <w:name w:val="heading 4"/>
    <w:basedOn w:val="berschrift0"/>
    <w:next w:val="FlietextEinzug"/>
    <w:qFormat/>
    <w:rsid w:val="00323345"/>
    <w:pPr>
      <w:numPr>
        <w:ilvl w:val="3"/>
        <w:numId w:val="2"/>
      </w:numPr>
      <w:outlineLvl w:val="3"/>
    </w:pPr>
    <w:rPr>
      <w:b/>
      <w:sz w:val="22"/>
    </w:rPr>
  </w:style>
  <w:style w:type="paragraph" w:styleId="berschrift5">
    <w:name w:val="heading 5"/>
    <w:basedOn w:val="berschrift0"/>
    <w:next w:val="FlietextEinzug"/>
    <w:qFormat/>
    <w:rsid w:val="00323345"/>
    <w:pPr>
      <w:numPr>
        <w:ilvl w:val="4"/>
        <w:numId w:val="2"/>
      </w:numPr>
      <w:outlineLvl w:val="4"/>
    </w:pPr>
    <w:rPr>
      <w:b/>
      <w:sz w:val="22"/>
    </w:rPr>
  </w:style>
  <w:style w:type="paragraph" w:styleId="berschrift6">
    <w:name w:val="heading 6"/>
    <w:basedOn w:val="berschrift0"/>
    <w:next w:val="FlietextEinzug"/>
    <w:qFormat/>
    <w:rsid w:val="00323345"/>
    <w:pPr>
      <w:numPr>
        <w:ilvl w:val="5"/>
        <w:numId w:val="2"/>
      </w:numPr>
      <w:outlineLvl w:val="5"/>
    </w:pPr>
    <w:rPr>
      <w:b/>
      <w:sz w:val="22"/>
    </w:rPr>
  </w:style>
  <w:style w:type="paragraph" w:styleId="berschrift7">
    <w:name w:val="heading 7"/>
    <w:basedOn w:val="berschrift0"/>
    <w:next w:val="FlietextEinzug"/>
    <w:qFormat/>
    <w:rsid w:val="00323345"/>
    <w:pPr>
      <w:numPr>
        <w:ilvl w:val="6"/>
        <w:numId w:val="2"/>
      </w:numPr>
      <w:outlineLvl w:val="6"/>
    </w:pPr>
    <w:rPr>
      <w:b/>
      <w:sz w:val="22"/>
    </w:rPr>
  </w:style>
  <w:style w:type="paragraph" w:styleId="berschrift8">
    <w:name w:val="heading 8"/>
    <w:basedOn w:val="berschrift0"/>
    <w:next w:val="FlietextEinzug"/>
    <w:qFormat/>
    <w:rsid w:val="00323345"/>
    <w:pPr>
      <w:numPr>
        <w:ilvl w:val="7"/>
        <w:numId w:val="2"/>
      </w:numPr>
      <w:outlineLvl w:val="7"/>
    </w:pPr>
    <w:rPr>
      <w:b/>
      <w:sz w:val="22"/>
    </w:rPr>
  </w:style>
  <w:style w:type="paragraph" w:styleId="berschrift9">
    <w:name w:val="heading 9"/>
    <w:basedOn w:val="berschrift0"/>
    <w:next w:val="FlietextEinzug"/>
    <w:qFormat/>
    <w:rsid w:val="00323345"/>
    <w:pPr>
      <w:numPr>
        <w:ilvl w:val="8"/>
        <w:numId w:val="2"/>
      </w:numPr>
      <w:outlineLvl w:val="8"/>
    </w:pPr>
    <w:rPr>
      <w:b/>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9751AB"/>
    <w:pPr>
      <w:spacing w:before="20" w:after="20"/>
    </w:pPr>
  </w:style>
  <w:style w:type="paragraph" w:styleId="Fuzeile">
    <w:name w:val="footer"/>
    <w:basedOn w:val="Standard"/>
    <w:rsid w:val="00E37832"/>
    <w:pPr>
      <w:spacing w:before="60" w:after="60"/>
    </w:pPr>
    <w:rPr>
      <w:sz w:val="14"/>
      <w:szCs w:val="14"/>
    </w:rPr>
  </w:style>
  <w:style w:type="paragraph" w:customStyle="1" w:styleId="berschriftNum1">
    <w:name w:val="ÜberschriftNum 1"/>
    <w:basedOn w:val="berschrift0"/>
    <w:next w:val="FlietextEinzug"/>
    <w:rsid w:val="00C8740A"/>
    <w:pPr>
      <w:numPr>
        <w:numId w:val="3"/>
      </w:numPr>
    </w:pPr>
    <w:rPr>
      <w:b/>
      <w:sz w:val="28"/>
    </w:rPr>
  </w:style>
  <w:style w:type="paragraph" w:customStyle="1" w:styleId="Tabelle">
    <w:name w:val="Tabelle"/>
    <w:basedOn w:val="Standard"/>
    <w:pPr>
      <w:spacing w:before="40" w:after="40"/>
    </w:pPr>
    <w:rPr>
      <w:sz w:val="16"/>
    </w:rPr>
  </w:style>
  <w:style w:type="paragraph" w:customStyle="1" w:styleId="Verzeichnis0">
    <w:name w:val="Verzeichnis 0"/>
    <w:basedOn w:val="Standard"/>
    <w:pPr>
      <w:tabs>
        <w:tab w:val="right" w:leader="dot" w:pos="9639"/>
      </w:tabs>
    </w:pPr>
    <w:rPr>
      <w:sz w:val="24"/>
      <w:szCs w:val="24"/>
    </w:rPr>
  </w:style>
  <w:style w:type="paragraph" w:customStyle="1" w:styleId="Flietext">
    <w:name w:val="Fließtext"/>
    <w:basedOn w:val="Standard"/>
  </w:style>
  <w:style w:type="paragraph" w:customStyle="1" w:styleId="FlietextEinzug">
    <w:name w:val="Fließtext Einzug"/>
    <w:basedOn w:val="Flietext"/>
    <w:qFormat/>
    <w:pPr>
      <w:ind w:left="284"/>
    </w:pPr>
  </w:style>
  <w:style w:type="paragraph" w:customStyle="1" w:styleId="berschrift0">
    <w:name w:val="Überschrift 0"/>
    <w:basedOn w:val="Standard"/>
    <w:next w:val="FlietextEinzug"/>
    <w:rsid w:val="006F3C53"/>
    <w:pPr>
      <w:keepNext/>
      <w:spacing w:before="240" w:after="120"/>
    </w:pPr>
    <w:rPr>
      <w:color w:val="FF8800"/>
    </w:rPr>
  </w:style>
  <w:style w:type="paragraph" w:styleId="Verzeichnis1">
    <w:name w:val="toc 1"/>
    <w:basedOn w:val="Verzeichnis0"/>
    <w:uiPriority w:val="39"/>
    <w:pPr>
      <w:spacing w:before="240"/>
      <w:ind w:left="284"/>
    </w:pPr>
    <w:rPr>
      <w:b/>
    </w:rPr>
  </w:style>
  <w:style w:type="paragraph" w:styleId="Verzeichnis2">
    <w:name w:val="toc 2"/>
    <w:basedOn w:val="Verzeichnis0"/>
    <w:uiPriority w:val="39"/>
    <w:pPr>
      <w:ind w:left="425"/>
    </w:pPr>
    <w:rPr>
      <w:sz w:val="20"/>
    </w:rPr>
  </w:style>
  <w:style w:type="paragraph" w:styleId="Verzeichnis3">
    <w:name w:val="toc 3"/>
    <w:basedOn w:val="Verzeichnis0"/>
    <w:uiPriority w:val="39"/>
    <w:pPr>
      <w:ind w:left="567"/>
    </w:pPr>
    <w:rPr>
      <w:sz w:val="18"/>
    </w:rPr>
  </w:style>
  <w:style w:type="paragraph" w:styleId="Verzeichnis4">
    <w:name w:val="toc 4"/>
    <w:basedOn w:val="Verzeichnis0"/>
    <w:uiPriority w:val="39"/>
    <w:pPr>
      <w:ind w:left="709"/>
    </w:pPr>
    <w:rPr>
      <w:sz w:val="18"/>
    </w:rPr>
  </w:style>
  <w:style w:type="paragraph" w:styleId="Verzeichnis5">
    <w:name w:val="toc 5"/>
    <w:basedOn w:val="Verzeichnis0"/>
    <w:semiHidden/>
    <w:pPr>
      <w:ind w:left="709"/>
    </w:pPr>
    <w:rPr>
      <w:sz w:val="18"/>
    </w:rPr>
  </w:style>
  <w:style w:type="paragraph" w:styleId="Verzeichnis6">
    <w:name w:val="toc 6"/>
    <w:basedOn w:val="Verzeichnis0"/>
    <w:semiHidden/>
    <w:pPr>
      <w:ind w:left="709"/>
    </w:pPr>
    <w:rPr>
      <w:sz w:val="18"/>
    </w:rPr>
  </w:style>
  <w:style w:type="paragraph" w:styleId="Verzeichnis7">
    <w:name w:val="toc 7"/>
    <w:basedOn w:val="Verzeichnis0"/>
    <w:semiHidden/>
    <w:pPr>
      <w:ind w:left="709"/>
    </w:pPr>
    <w:rPr>
      <w:sz w:val="18"/>
    </w:rPr>
  </w:style>
  <w:style w:type="paragraph" w:styleId="Verzeichnis8">
    <w:name w:val="toc 8"/>
    <w:basedOn w:val="Verzeichnis0"/>
    <w:semiHidden/>
    <w:pPr>
      <w:ind w:left="709"/>
    </w:pPr>
    <w:rPr>
      <w:sz w:val="18"/>
    </w:rPr>
  </w:style>
  <w:style w:type="paragraph" w:styleId="Verzeichnis9">
    <w:name w:val="toc 9"/>
    <w:basedOn w:val="Verzeichnis0"/>
    <w:semiHidden/>
    <w:pPr>
      <w:ind w:left="709"/>
    </w:pPr>
    <w:rPr>
      <w:sz w:val="18"/>
    </w:rPr>
  </w:style>
  <w:style w:type="paragraph" w:customStyle="1" w:styleId="TabelleKopf">
    <w:name w:val="Tabelle Kopf"/>
    <w:basedOn w:val="Tabelle"/>
    <w:rPr>
      <w:b/>
      <w:bCs/>
    </w:rPr>
  </w:style>
  <w:style w:type="paragraph" w:customStyle="1" w:styleId="Aufzhlung">
    <w:name w:val="Aufzählung"/>
    <w:basedOn w:val="FlietextEinzug"/>
    <w:qFormat/>
    <w:pPr>
      <w:numPr>
        <w:numId w:val="1"/>
      </w:numPr>
      <w:tabs>
        <w:tab w:val="clear" w:pos="644"/>
        <w:tab w:val="left" w:pos="567"/>
        <w:tab w:val="left" w:pos="851"/>
      </w:tabs>
      <w:ind w:left="568" w:hanging="284"/>
    </w:pPr>
  </w:style>
  <w:style w:type="paragraph" w:customStyle="1" w:styleId="Gefahr">
    <w:name w:val="Gefahr"/>
    <w:basedOn w:val="FlietextEinzug"/>
    <w:pPr>
      <w:pBdr>
        <w:left w:val="single" w:sz="24" w:space="4" w:color="auto"/>
      </w:pBdr>
    </w:pPr>
    <w:rPr>
      <w:b/>
    </w:rPr>
  </w:style>
  <w:style w:type="paragraph" w:styleId="Beschriftung">
    <w:name w:val="caption"/>
    <w:basedOn w:val="FlietextEinzug"/>
    <w:next w:val="FlietextEinzug"/>
    <w:qFormat/>
    <w:pPr>
      <w:spacing w:before="60"/>
    </w:pPr>
    <w:rPr>
      <w:b/>
      <w:sz w:val="16"/>
    </w:rPr>
  </w:style>
  <w:style w:type="paragraph" w:styleId="Abbildungsverzeichnis">
    <w:name w:val="table of figures"/>
    <w:basedOn w:val="Standard"/>
    <w:next w:val="FlietextEinzug"/>
    <w:uiPriority w:val="99"/>
    <w:pPr>
      <w:tabs>
        <w:tab w:val="right" w:leader="dot" w:pos="9639"/>
      </w:tabs>
      <w:ind w:left="284"/>
    </w:pPr>
  </w:style>
  <w:style w:type="paragraph" w:customStyle="1" w:styleId="Listing">
    <w:name w:val="Listing"/>
    <w:basedOn w:val="FlietextEinzug"/>
    <w:rPr>
      <w:rFonts w:ascii="Courier New" w:hAnsi="Courier New"/>
      <w:sz w:val="16"/>
      <w:szCs w:val="16"/>
    </w:rPr>
  </w:style>
  <w:style w:type="paragraph" w:styleId="Index2">
    <w:name w:val="index 2"/>
    <w:basedOn w:val="Standard"/>
    <w:semiHidden/>
    <w:pPr>
      <w:ind w:left="400" w:hanging="200"/>
    </w:pPr>
  </w:style>
  <w:style w:type="paragraph" w:styleId="Index1">
    <w:name w:val="index 1"/>
    <w:basedOn w:val="Standard"/>
    <w:uiPriority w:val="99"/>
    <w:semiHidden/>
    <w:pPr>
      <w:ind w:left="200" w:hanging="200"/>
    </w:pPr>
  </w:style>
  <w:style w:type="paragraph" w:styleId="Indexberschrift">
    <w:name w:val="index heading"/>
    <w:basedOn w:val="Standard"/>
    <w:next w:val="Index1"/>
    <w:uiPriority w:val="99"/>
    <w:semiHidden/>
    <w:pPr>
      <w:spacing w:before="240" w:after="120"/>
      <w:jc w:val="center"/>
    </w:pPr>
    <w:rPr>
      <w:rFonts w:cs="Arial"/>
      <w:b/>
      <w:bCs/>
      <w:sz w:val="28"/>
      <w:szCs w:val="28"/>
    </w:rPr>
  </w:style>
  <w:style w:type="paragraph" w:customStyle="1" w:styleId="GefahrAufzhlung">
    <w:name w:val="Gefahr Aufzählung"/>
    <w:basedOn w:val="Aufzhlung"/>
    <w:pPr>
      <w:pBdr>
        <w:left w:val="single" w:sz="24" w:space="4" w:color="auto"/>
      </w:pBdr>
    </w:pPr>
    <w:rPr>
      <w:b/>
    </w:rPr>
  </w:style>
  <w:style w:type="paragraph" w:customStyle="1" w:styleId="GefahrKopf">
    <w:name w:val="Gefahr Kopf"/>
    <w:basedOn w:val="Gefahr"/>
    <w:next w:val="Gefahr"/>
    <w:rsid w:val="0078019A"/>
    <w:pPr>
      <w:keepNext/>
      <w:spacing w:line="360" w:lineRule="auto"/>
    </w:pPr>
    <w:rPr>
      <w:sz w:val="28"/>
    </w:rPr>
  </w:style>
  <w:style w:type="paragraph" w:styleId="Sprechblasentext">
    <w:name w:val="Balloon Text"/>
    <w:basedOn w:val="Standard"/>
    <w:link w:val="SprechblasentextZchn"/>
    <w:uiPriority w:val="99"/>
    <w:semiHidden/>
    <w:unhideWhenUsed/>
    <w:rsid w:val="00823470"/>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23470"/>
    <w:rPr>
      <w:rFonts w:ascii="Tahoma" w:eastAsia="Arial Unicode MS" w:hAnsi="Tahoma" w:cs="Tahoma"/>
      <w:sz w:val="16"/>
      <w:szCs w:val="16"/>
      <w:lang w:eastAsia="ja-JP"/>
    </w:rPr>
  </w:style>
  <w:style w:type="paragraph" w:customStyle="1" w:styleId="Text">
    <w:name w:val="Text"/>
    <w:basedOn w:val="Standard"/>
    <w:rsid w:val="0076603F"/>
    <w:pPr>
      <w:jc w:val="both"/>
    </w:pPr>
    <w:rPr>
      <w:rFonts w:eastAsia="Times New Roman"/>
      <w:szCs w:val="24"/>
      <w:lang w:eastAsia="de-DE"/>
    </w:rPr>
  </w:style>
  <w:style w:type="character" w:customStyle="1" w:styleId="hps">
    <w:name w:val="hps"/>
    <w:basedOn w:val="Absatz-Standardschriftart"/>
    <w:rsid w:val="0026689C"/>
  </w:style>
  <w:style w:type="character" w:customStyle="1" w:styleId="shorttext">
    <w:name w:val="short_text"/>
    <w:basedOn w:val="Absatz-Standardschriftart"/>
    <w:rsid w:val="0026689C"/>
  </w:style>
  <w:style w:type="character" w:customStyle="1" w:styleId="longtext">
    <w:name w:val="long_text"/>
    <w:basedOn w:val="Absatz-Standardschriftart"/>
    <w:rsid w:val="00BA1E0D"/>
  </w:style>
  <w:style w:type="character" w:styleId="Platzhaltertext">
    <w:name w:val="Placeholder Text"/>
    <w:basedOn w:val="Absatz-Standardschriftart"/>
    <w:uiPriority w:val="99"/>
    <w:semiHidden/>
    <w:rsid w:val="00584140"/>
    <w:rPr>
      <w:color w:val="808080"/>
    </w:rPr>
  </w:style>
  <w:style w:type="character" w:customStyle="1" w:styleId="atn">
    <w:name w:val="atn"/>
    <w:basedOn w:val="Absatz-Standardschriftart"/>
    <w:rsid w:val="008075D1"/>
  </w:style>
  <w:style w:type="character" w:styleId="Hyperlink">
    <w:name w:val="Hyperlink"/>
    <w:basedOn w:val="Absatz-Standardschriftart"/>
    <w:uiPriority w:val="99"/>
    <w:unhideWhenUsed/>
    <w:rsid w:val="00132072"/>
    <w:rPr>
      <w:color w:val="0000FF"/>
      <w:u w:val="single"/>
    </w:rPr>
  </w:style>
  <w:style w:type="table" w:styleId="Tabellenraster">
    <w:name w:val="Table Grid"/>
    <w:basedOn w:val="NormaleTabelle"/>
    <w:uiPriority w:val="59"/>
    <w:rsid w:val="004C0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Akzent3">
    <w:name w:val="Light Shading Accent 3"/>
    <w:basedOn w:val="NormaleTabelle"/>
    <w:uiPriority w:val="60"/>
    <w:rsid w:val="004C0CC3"/>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Listenabsatz">
    <w:name w:val="List Paragraph"/>
    <w:basedOn w:val="Standard"/>
    <w:uiPriority w:val="34"/>
    <w:qFormat/>
    <w:rsid w:val="00B2563A"/>
    <w:pPr>
      <w:ind w:left="720"/>
      <w:contextualSpacing/>
    </w:pPr>
  </w:style>
  <w:style w:type="table" w:styleId="HelleSchattierung">
    <w:name w:val="Light Shading"/>
    <w:basedOn w:val="NormaleTabelle"/>
    <w:uiPriority w:val="60"/>
    <w:rsid w:val="00DA35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erarbeitung">
    <w:name w:val="Revision"/>
    <w:hidden/>
    <w:uiPriority w:val="99"/>
    <w:semiHidden/>
    <w:rsid w:val="000417F4"/>
    <w:rPr>
      <w:rFonts w:ascii="Arial" w:eastAsia="Arial Unicode MS" w:hAnsi="Arial"/>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yperlink" Target="http://www.arroweurope.co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www.ethernet-powerlink.org"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altera.com"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60.jpeg"/></Relationships>
</file>

<file path=word/_rels/settings.xml.rels><?xml version="1.0" encoding="UTF-8" standalone="yes"?>
<Relationships xmlns="http://schemas.openxmlformats.org/package/2006/relationships"><Relationship Id="rId1" Type="http://schemas.openxmlformats.org/officeDocument/2006/relationships/attachedTemplate" Target="file:///Y:\_public%20files\templates\B&amp;R%20common\ManualTech%20E%20v2_6.dotm"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B1BE89-D74D-4094-9B22-936DCAE26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ManualTech E v2_6.dotm</Template>
  <TotalTime>0</TotalTime>
  <Pages>41</Pages>
  <Words>6562</Words>
  <Characters>41341</Characters>
  <Application>Microsoft Office Word</Application>
  <DocSecurity>0</DocSecurity>
  <Lines>344</Lines>
  <Paragraphs>95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User Documentation: The Framemanipulator</vt:lpstr>
      <vt:lpstr>SRS_Framemanipulator</vt:lpstr>
    </vt:vector>
  </TitlesOfParts>
  <Company>Bernecker + Rainer</Company>
  <LinksUpToDate>false</LinksUpToDate>
  <CharactersWithSpaces>47808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Documentation: The Framemanipulator</dc:title>
  <dc:subject>SRS_Framemanipulator</dc:subject>
  <dc:creator>Sebastian Muelhausen</dc:creator>
  <cp:lastModifiedBy>Benedikt Bittcher</cp:lastModifiedBy>
  <cp:revision>886</cp:revision>
  <cp:lastPrinted>2014-01-08T16:34:00Z</cp:lastPrinted>
  <dcterms:created xsi:type="dcterms:W3CDTF">2012-08-20T14:15:00Z</dcterms:created>
  <dcterms:modified xsi:type="dcterms:W3CDTF">2014-11-05T12:28:00Z</dcterms:modified>
</cp:coreProperties>
</file>